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C290C" w14:textId="77777777" w:rsidR="00EF2A5B" w:rsidRDefault="00EF2A5B"/>
    <w:p w14:paraId="2B5F8A00" w14:textId="77777777" w:rsidR="00EF2A5B" w:rsidRDefault="00EF2A5B"/>
    <w:p w14:paraId="0B3DF746" w14:textId="77777777" w:rsidR="00EF2A5B" w:rsidRDefault="00EF2A5B"/>
    <w:p w14:paraId="6343E0AA" w14:textId="77777777" w:rsidR="00EF2A5B" w:rsidRDefault="00EF2A5B"/>
    <w:p w14:paraId="3E0EC85A" w14:textId="77777777" w:rsidR="00EF2A5B" w:rsidRDefault="00EF2A5B"/>
    <w:p w14:paraId="5829026E" w14:textId="77777777" w:rsidR="00EF2A5B" w:rsidRDefault="00EF2A5B"/>
    <w:p w14:paraId="384F18B8" w14:textId="77777777" w:rsidR="00EF2A5B" w:rsidRDefault="00EF2A5B"/>
    <w:p w14:paraId="4D740DC1" w14:textId="77777777" w:rsidR="00EF2A5B" w:rsidRDefault="00EF2A5B"/>
    <w:p w14:paraId="784086D1" w14:textId="77777777" w:rsidR="00EF2A5B" w:rsidRDefault="00C174DD">
      <w:pPr>
        <w:jc w:val="center"/>
        <w:rPr>
          <w:rFonts w:ascii="黑体" w:eastAsia="黑体"/>
          <w:sz w:val="44"/>
          <w:szCs w:val="44"/>
        </w:rPr>
      </w:pPr>
      <w:r>
        <w:rPr>
          <w:rFonts w:ascii="黑体" w:eastAsia="黑体" w:hint="eastAsia"/>
          <w:sz w:val="44"/>
          <w:szCs w:val="44"/>
        </w:rPr>
        <w:t>机器学习工具箱开发</w:t>
      </w:r>
    </w:p>
    <w:p w14:paraId="5E80FABB" w14:textId="77777777" w:rsidR="00EF2A5B" w:rsidRDefault="00C174DD">
      <w:pPr>
        <w:jc w:val="center"/>
        <w:rPr>
          <w:b/>
          <w:sz w:val="72"/>
          <w:szCs w:val="72"/>
        </w:rPr>
      </w:pPr>
      <w:r>
        <w:rPr>
          <w:rFonts w:hint="eastAsia"/>
          <w:b/>
          <w:sz w:val="72"/>
          <w:szCs w:val="72"/>
        </w:rPr>
        <w:t>详细方案设计</w:t>
      </w:r>
    </w:p>
    <w:p w14:paraId="151FCD0D" w14:textId="77777777" w:rsidR="00EF2A5B" w:rsidRDefault="00EF2A5B"/>
    <w:p w14:paraId="000A1B88" w14:textId="77777777" w:rsidR="00EF2A5B" w:rsidRDefault="00EF2A5B"/>
    <w:p w14:paraId="1ECEDF8A" w14:textId="77777777" w:rsidR="00EF2A5B" w:rsidRDefault="00EF2A5B"/>
    <w:p w14:paraId="01626E48" w14:textId="77777777" w:rsidR="00EF2A5B" w:rsidRDefault="00EF2A5B"/>
    <w:p w14:paraId="382D634C" w14:textId="77777777" w:rsidR="00EF2A5B" w:rsidRDefault="00EF2A5B"/>
    <w:p w14:paraId="40473BB8" w14:textId="77777777" w:rsidR="00EF2A5B" w:rsidRDefault="00EF2A5B"/>
    <w:p w14:paraId="07CAD05F" w14:textId="77777777" w:rsidR="00EF2A5B" w:rsidRDefault="00EF2A5B"/>
    <w:p w14:paraId="0AA88DC7" w14:textId="77777777" w:rsidR="00EF2A5B" w:rsidRDefault="00EF2A5B"/>
    <w:p w14:paraId="7F53C6C8" w14:textId="77777777" w:rsidR="00EF2A5B" w:rsidRDefault="00EF2A5B"/>
    <w:p w14:paraId="4BFDEF66" w14:textId="77777777" w:rsidR="00EF2A5B" w:rsidRDefault="00EF2A5B"/>
    <w:p w14:paraId="67D608EC" w14:textId="77777777" w:rsidR="00EF2A5B" w:rsidRDefault="00EF2A5B"/>
    <w:p w14:paraId="19214304" w14:textId="77777777" w:rsidR="00EF2A5B" w:rsidRDefault="00EF2A5B"/>
    <w:p w14:paraId="2C14BEE8" w14:textId="77777777" w:rsidR="00EF2A5B" w:rsidRDefault="00C174DD">
      <w:pPr>
        <w:jc w:val="center"/>
      </w:pPr>
      <w:r>
        <w:rPr>
          <w:noProof/>
        </w:rPr>
        <w:drawing>
          <wp:inline distT="0" distB="0" distL="0" distR="0" wp14:anchorId="004991E9" wp14:editId="216F3F49">
            <wp:extent cx="647700" cy="508000"/>
            <wp:effectExtent l="0" t="0" r="0" b="0"/>
            <wp:docPr id="4" name="图片 1" descr="同元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同元logo"/>
                    <pic:cNvPicPr>
                      <a:picLocks noChangeAspect="1" noChangeArrowheads="1"/>
                    </pic:cNvPicPr>
                  </pic:nvPicPr>
                  <pic:blipFill>
                    <a:blip r:embed="rId8" cstate="print">
                      <a:extLst>
                        <a:ext uri="{28A0092B-C50C-407E-A947-70E740481C1C}">
                          <a14:useLocalDpi xmlns:a14="http://schemas.microsoft.com/office/drawing/2010/main" val="0"/>
                        </a:ext>
                      </a:extLst>
                    </a:blip>
                    <a:srcRect r="57079"/>
                    <a:stretch>
                      <a:fillRect/>
                    </a:stretch>
                  </pic:blipFill>
                  <pic:spPr>
                    <a:xfrm>
                      <a:off x="0" y="0"/>
                      <a:ext cx="647700" cy="508000"/>
                    </a:xfrm>
                    <a:prstGeom prst="rect">
                      <a:avLst/>
                    </a:prstGeom>
                    <a:noFill/>
                    <a:ln>
                      <a:noFill/>
                    </a:ln>
                  </pic:spPr>
                </pic:pic>
              </a:graphicData>
            </a:graphic>
          </wp:inline>
        </w:drawing>
      </w:r>
    </w:p>
    <w:p w14:paraId="32EC8494" w14:textId="77777777" w:rsidR="00EF2A5B" w:rsidRDefault="00C174DD">
      <w:pPr>
        <w:jc w:val="center"/>
      </w:pPr>
      <w:r>
        <w:rPr>
          <w:rFonts w:hint="eastAsia"/>
        </w:rPr>
        <w:t>苏州同</w:t>
      </w:r>
      <w:proofErr w:type="gramStart"/>
      <w:r>
        <w:rPr>
          <w:rFonts w:hint="eastAsia"/>
        </w:rPr>
        <w:t>元软控</w:t>
      </w:r>
      <w:proofErr w:type="gramEnd"/>
      <w:r>
        <w:rPr>
          <w:rFonts w:hint="eastAsia"/>
        </w:rPr>
        <w:t>信息技术有限公司</w:t>
      </w:r>
    </w:p>
    <w:p w14:paraId="36A6E161" w14:textId="77777777" w:rsidR="00EF2A5B" w:rsidRDefault="00EF2A5B"/>
    <w:p w14:paraId="3B21283F" w14:textId="77777777" w:rsidR="00EF2A5B" w:rsidRDefault="00EF2A5B"/>
    <w:tbl>
      <w:tblPr>
        <w:tblW w:w="8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8"/>
        <w:gridCol w:w="3057"/>
        <w:gridCol w:w="1356"/>
        <w:gridCol w:w="2994"/>
      </w:tblGrid>
      <w:tr w:rsidR="00EF2A5B" w14:paraId="272A4C9F" w14:textId="77777777">
        <w:trPr>
          <w:trHeight w:val="497"/>
          <w:jc w:val="center"/>
        </w:trPr>
        <w:tc>
          <w:tcPr>
            <w:tcW w:w="948" w:type="dxa"/>
            <w:tcBorders>
              <w:right w:val="single" w:sz="4" w:space="0" w:color="auto"/>
            </w:tcBorders>
            <w:shd w:val="clear" w:color="auto" w:fill="DBE5F1"/>
            <w:vAlign w:val="center"/>
          </w:tcPr>
          <w:p w14:paraId="0211C2D8" w14:textId="77777777" w:rsidR="00EF2A5B" w:rsidRDefault="00C174DD">
            <w:r>
              <w:rPr>
                <w:rFonts w:hint="eastAsia"/>
              </w:rPr>
              <w:t>编制</w:t>
            </w:r>
          </w:p>
        </w:tc>
        <w:tc>
          <w:tcPr>
            <w:tcW w:w="3057" w:type="dxa"/>
            <w:tcBorders>
              <w:left w:val="single" w:sz="4" w:space="0" w:color="auto"/>
            </w:tcBorders>
            <w:shd w:val="clear" w:color="auto" w:fill="auto"/>
            <w:vAlign w:val="center"/>
          </w:tcPr>
          <w:p w14:paraId="7E6C96A8" w14:textId="77777777" w:rsidR="00EF2A5B" w:rsidRDefault="00EF2A5B"/>
        </w:tc>
        <w:tc>
          <w:tcPr>
            <w:tcW w:w="1356" w:type="dxa"/>
            <w:tcBorders>
              <w:right w:val="single" w:sz="4" w:space="0" w:color="auto"/>
            </w:tcBorders>
            <w:shd w:val="clear" w:color="auto" w:fill="DBE5F1"/>
            <w:vAlign w:val="center"/>
          </w:tcPr>
          <w:p w14:paraId="26DCA219" w14:textId="77777777" w:rsidR="00EF2A5B" w:rsidRDefault="00C174DD">
            <w:r>
              <w:rPr>
                <w:rFonts w:hint="eastAsia"/>
              </w:rPr>
              <w:t>生效日期</w:t>
            </w:r>
          </w:p>
        </w:tc>
        <w:tc>
          <w:tcPr>
            <w:tcW w:w="2994" w:type="dxa"/>
            <w:tcBorders>
              <w:left w:val="single" w:sz="4" w:space="0" w:color="auto"/>
            </w:tcBorders>
            <w:shd w:val="clear" w:color="auto" w:fill="auto"/>
            <w:vAlign w:val="center"/>
          </w:tcPr>
          <w:p w14:paraId="7943553F" w14:textId="77777777" w:rsidR="00EF2A5B" w:rsidRDefault="00EF2A5B">
            <w:pPr>
              <w:spacing w:line="240" w:lineRule="auto"/>
            </w:pPr>
          </w:p>
        </w:tc>
      </w:tr>
      <w:tr w:rsidR="00EF2A5B" w14:paraId="3E8D72DE" w14:textId="77777777">
        <w:trPr>
          <w:trHeight w:val="497"/>
          <w:jc w:val="center"/>
        </w:trPr>
        <w:tc>
          <w:tcPr>
            <w:tcW w:w="948" w:type="dxa"/>
            <w:tcBorders>
              <w:right w:val="single" w:sz="4" w:space="0" w:color="auto"/>
            </w:tcBorders>
            <w:shd w:val="clear" w:color="auto" w:fill="DBE5F1"/>
            <w:vAlign w:val="center"/>
          </w:tcPr>
          <w:p w14:paraId="1CCA379F" w14:textId="77777777" w:rsidR="00EF2A5B" w:rsidRDefault="00C174DD">
            <w:r>
              <w:rPr>
                <w:rFonts w:hint="eastAsia"/>
              </w:rPr>
              <w:t>审核</w:t>
            </w:r>
          </w:p>
        </w:tc>
        <w:tc>
          <w:tcPr>
            <w:tcW w:w="3057" w:type="dxa"/>
            <w:tcBorders>
              <w:left w:val="single" w:sz="4" w:space="0" w:color="auto"/>
            </w:tcBorders>
            <w:shd w:val="clear" w:color="auto" w:fill="auto"/>
            <w:vAlign w:val="center"/>
          </w:tcPr>
          <w:p w14:paraId="14C489A9" w14:textId="77777777" w:rsidR="00EF2A5B" w:rsidRDefault="00EF2A5B">
            <w:pPr>
              <w:spacing w:line="240" w:lineRule="auto"/>
            </w:pPr>
          </w:p>
        </w:tc>
        <w:tc>
          <w:tcPr>
            <w:tcW w:w="1356" w:type="dxa"/>
            <w:tcBorders>
              <w:right w:val="single" w:sz="4" w:space="0" w:color="auto"/>
            </w:tcBorders>
            <w:shd w:val="clear" w:color="auto" w:fill="DBE5F1"/>
            <w:vAlign w:val="center"/>
          </w:tcPr>
          <w:p w14:paraId="52E1C307" w14:textId="77777777" w:rsidR="00EF2A5B" w:rsidRDefault="00C174DD">
            <w:r>
              <w:rPr>
                <w:rFonts w:hint="eastAsia"/>
              </w:rPr>
              <w:t>批准</w:t>
            </w:r>
          </w:p>
        </w:tc>
        <w:tc>
          <w:tcPr>
            <w:tcW w:w="2994" w:type="dxa"/>
            <w:tcBorders>
              <w:left w:val="single" w:sz="4" w:space="0" w:color="auto"/>
            </w:tcBorders>
            <w:shd w:val="clear" w:color="auto" w:fill="auto"/>
            <w:vAlign w:val="center"/>
          </w:tcPr>
          <w:p w14:paraId="3A03CAF2" w14:textId="77777777" w:rsidR="00EF2A5B" w:rsidRDefault="00EF2A5B">
            <w:pPr>
              <w:spacing w:line="240" w:lineRule="auto"/>
            </w:pPr>
          </w:p>
        </w:tc>
      </w:tr>
    </w:tbl>
    <w:p w14:paraId="537C7707" w14:textId="77777777" w:rsidR="00EF2A5B" w:rsidRDefault="00EF2A5B">
      <w:pPr>
        <w:sectPr w:rsidR="00EF2A5B">
          <w:pgSz w:w="11907" w:h="16839"/>
          <w:pgMar w:top="1440" w:right="1800" w:bottom="1440" w:left="1800" w:header="720" w:footer="720" w:gutter="0"/>
          <w:cols w:space="720"/>
          <w:docGrid w:linePitch="326"/>
        </w:sectPr>
      </w:pPr>
    </w:p>
    <w:p w14:paraId="68EF3336" w14:textId="77777777" w:rsidR="00EF2A5B" w:rsidRDefault="00C174DD">
      <w:r>
        <w:rPr>
          <w:rFonts w:hint="eastAsia"/>
        </w:rPr>
        <w:lastRenderedPageBreak/>
        <w:t>文件变更摘要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796"/>
        <w:gridCol w:w="3336"/>
        <w:gridCol w:w="992"/>
        <w:gridCol w:w="992"/>
        <w:gridCol w:w="992"/>
      </w:tblGrid>
      <w:tr w:rsidR="00EF2A5B" w14:paraId="6C6DEC24" w14:textId="77777777">
        <w:trPr>
          <w:cantSplit/>
          <w:jc w:val="center"/>
        </w:trPr>
        <w:tc>
          <w:tcPr>
            <w:tcW w:w="1236" w:type="dxa"/>
            <w:shd w:val="clear" w:color="auto" w:fill="DBE5F1"/>
            <w:tcMar>
              <w:top w:w="85" w:type="dxa"/>
              <w:bottom w:w="85" w:type="dxa"/>
            </w:tcMar>
            <w:vAlign w:val="center"/>
          </w:tcPr>
          <w:p w14:paraId="3B8C9F7F" w14:textId="77777777" w:rsidR="00EF2A5B" w:rsidRDefault="00C174DD">
            <w:pPr>
              <w:pStyle w:val="aff0"/>
              <w:jc w:val="center"/>
              <w:rPr>
                <w:b/>
              </w:rPr>
            </w:pPr>
            <w:r>
              <w:rPr>
                <w:rFonts w:hint="eastAsia"/>
                <w:b/>
              </w:rPr>
              <w:t>日期</w:t>
            </w:r>
          </w:p>
        </w:tc>
        <w:tc>
          <w:tcPr>
            <w:tcW w:w="818" w:type="dxa"/>
            <w:shd w:val="clear" w:color="auto" w:fill="DBE5F1"/>
            <w:tcMar>
              <w:top w:w="85" w:type="dxa"/>
              <w:bottom w:w="85" w:type="dxa"/>
            </w:tcMar>
            <w:vAlign w:val="center"/>
          </w:tcPr>
          <w:p w14:paraId="1CCF8ECD" w14:textId="77777777" w:rsidR="00EF2A5B" w:rsidRDefault="00C174DD">
            <w:pPr>
              <w:pStyle w:val="aff0"/>
              <w:jc w:val="center"/>
              <w:rPr>
                <w:b/>
              </w:rPr>
            </w:pPr>
            <w:r>
              <w:rPr>
                <w:rFonts w:hint="eastAsia"/>
                <w:b/>
              </w:rPr>
              <w:t>版本</w:t>
            </w:r>
          </w:p>
        </w:tc>
        <w:tc>
          <w:tcPr>
            <w:tcW w:w="3513" w:type="dxa"/>
            <w:shd w:val="clear" w:color="auto" w:fill="DBE5F1"/>
            <w:tcMar>
              <w:top w:w="85" w:type="dxa"/>
              <w:bottom w:w="85" w:type="dxa"/>
            </w:tcMar>
            <w:vAlign w:val="center"/>
          </w:tcPr>
          <w:p w14:paraId="61A602C5" w14:textId="77777777" w:rsidR="00EF2A5B" w:rsidRDefault="00C174DD">
            <w:pPr>
              <w:pStyle w:val="aff0"/>
              <w:jc w:val="center"/>
              <w:rPr>
                <w:b/>
              </w:rPr>
            </w:pPr>
            <w:r>
              <w:rPr>
                <w:rFonts w:hint="eastAsia"/>
                <w:b/>
              </w:rPr>
              <w:t>变更说明</w:t>
            </w:r>
          </w:p>
        </w:tc>
        <w:tc>
          <w:tcPr>
            <w:tcW w:w="1026" w:type="dxa"/>
            <w:shd w:val="clear" w:color="auto" w:fill="DBE5F1"/>
            <w:tcMar>
              <w:top w:w="85" w:type="dxa"/>
              <w:bottom w:w="85" w:type="dxa"/>
            </w:tcMar>
            <w:vAlign w:val="center"/>
          </w:tcPr>
          <w:p w14:paraId="38C53787" w14:textId="77777777" w:rsidR="00EF2A5B" w:rsidRDefault="00C174DD">
            <w:pPr>
              <w:pStyle w:val="aff0"/>
              <w:jc w:val="center"/>
              <w:rPr>
                <w:b/>
              </w:rPr>
            </w:pPr>
            <w:r>
              <w:rPr>
                <w:rFonts w:hint="eastAsia"/>
                <w:b/>
              </w:rPr>
              <w:t>修订</w:t>
            </w:r>
          </w:p>
        </w:tc>
        <w:tc>
          <w:tcPr>
            <w:tcW w:w="1026" w:type="dxa"/>
            <w:shd w:val="clear" w:color="auto" w:fill="DBE5F1"/>
            <w:tcMar>
              <w:top w:w="85" w:type="dxa"/>
              <w:bottom w:w="85" w:type="dxa"/>
            </w:tcMar>
            <w:vAlign w:val="center"/>
          </w:tcPr>
          <w:p w14:paraId="00F00878" w14:textId="77777777" w:rsidR="00EF2A5B" w:rsidRDefault="00C174DD">
            <w:pPr>
              <w:pStyle w:val="aff0"/>
              <w:jc w:val="center"/>
              <w:rPr>
                <w:b/>
              </w:rPr>
            </w:pPr>
            <w:r>
              <w:rPr>
                <w:rFonts w:hint="eastAsia"/>
                <w:b/>
              </w:rPr>
              <w:t>审核</w:t>
            </w:r>
          </w:p>
        </w:tc>
        <w:tc>
          <w:tcPr>
            <w:tcW w:w="1026" w:type="dxa"/>
            <w:shd w:val="clear" w:color="auto" w:fill="DBE5F1"/>
            <w:tcMar>
              <w:top w:w="85" w:type="dxa"/>
              <w:bottom w:w="85" w:type="dxa"/>
            </w:tcMar>
            <w:vAlign w:val="center"/>
          </w:tcPr>
          <w:p w14:paraId="13818F94" w14:textId="77777777" w:rsidR="00EF2A5B" w:rsidRDefault="00C174DD">
            <w:pPr>
              <w:pStyle w:val="aff0"/>
              <w:jc w:val="center"/>
              <w:rPr>
                <w:b/>
              </w:rPr>
            </w:pPr>
            <w:r>
              <w:rPr>
                <w:rFonts w:hint="eastAsia"/>
                <w:b/>
              </w:rPr>
              <w:t>批准</w:t>
            </w:r>
          </w:p>
        </w:tc>
      </w:tr>
      <w:tr w:rsidR="00EF2A5B" w14:paraId="728A8EC5" w14:textId="77777777">
        <w:trPr>
          <w:jc w:val="center"/>
        </w:trPr>
        <w:tc>
          <w:tcPr>
            <w:tcW w:w="1236" w:type="dxa"/>
            <w:shd w:val="clear" w:color="auto" w:fill="auto"/>
            <w:tcMar>
              <w:top w:w="85" w:type="dxa"/>
              <w:bottom w:w="85" w:type="dxa"/>
            </w:tcMar>
            <w:vAlign w:val="center"/>
          </w:tcPr>
          <w:p w14:paraId="50092271" w14:textId="77777777" w:rsidR="00EF2A5B" w:rsidRDefault="00EF2A5B">
            <w:pPr>
              <w:pStyle w:val="aff0"/>
              <w:jc w:val="center"/>
            </w:pPr>
          </w:p>
        </w:tc>
        <w:tc>
          <w:tcPr>
            <w:tcW w:w="818" w:type="dxa"/>
            <w:shd w:val="clear" w:color="auto" w:fill="auto"/>
            <w:tcMar>
              <w:top w:w="85" w:type="dxa"/>
              <w:bottom w:w="85" w:type="dxa"/>
            </w:tcMar>
            <w:vAlign w:val="center"/>
          </w:tcPr>
          <w:p w14:paraId="097B26F1" w14:textId="77777777" w:rsidR="00EF2A5B" w:rsidRDefault="00EF2A5B">
            <w:pPr>
              <w:pStyle w:val="aff0"/>
              <w:jc w:val="center"/>
            </w:pPr>
          </w:p>
        </w:tc>
        <w:tc>
          <w:tcPr>
            <w:tcW w:w="3513" w:type="dxa"/>
            <w:shd w:val="clear" w:color="auto" w:fill="auto"/>
            <w:tcMar>
              <w:top w:w="85" w:type="dxa"/>
              <w:bottom w:w="85" w:type="dxa"/>
            </w:tcMar>
            <w:vAlign w:val="center"/>
          </w:tcPr>
          <w:p w14:paraId="54918F84" w14:textId="77777777" w:rsidR="00EF2A5B" w:rsidRDefault="00EF2A5B">
            <w:pPr>
              <w:pStyle w:val="aff0"/>
            </w:pPr>
          </w:p>
        </w:tc>
        <w:tc>
          <w:tcPr>
            <w:tcW w:w="1026" w:type="dxa"/>
            <w:shd w:val="clear" w:color="auto" w:fill="auto"/>
            <w:tcMar>
              <w:top w:w="85" w:type="dxa"/>
              <w:bottom w:w="85" w:type="dxa"/>
            </w:tcMar>
            <w:vAlign w:val="center"/>
          </w:tcPr>
          <w:p w14:paraId="6F3B9BFC" w14:textId="77777777" w:rsidR="00EF2A5B" w:rsidRDefault="00EF2A5B">
            <w:pPr>
              <w:pStyle w:val="aff0"/>
              <w:jc w:val="center"/>
            </w:pPr>
          </w:p>
        </w:tc>
        <w:tc>
          <w:tcPr>
            <w:tcW w:w="1026" w:type="dxa"/>
            <w:shd w:val="clear" w:color="auto" w:fill="auto"/>
            <w:tcMar>
              <w:top w:w="85" w:type="dxa"/>
              <w:bottom w:w="85" w:type="dxa"/>
            </w:tcMar>
            <w:vAlign w:val="center"/>
          </w:tcPr>
          <w:p w14:paraId="5CDBF500" w14:textId="77777777" w:rsidR="00EF2A5B" w:rsidRDefault="00EF2A5B">
            <w:pPr>
              <w:pStyle w:val="aff0"/>
              <w:jc w:val="center"/>
            </w:pPr>
          </w:p>
        </w:tc>
        <w:tc>
          <w:tcPr>
            <w:tcW w:w="1026" w:type="dxa"/>
            <w:shd w:val="clear" w:color="auto" w:fill="auto"/>
            <w:tcMar>
              <w:top w:w="85" w:type="dxa"/>
              <w:bottom w:w="85" w:type="dxa"/>
            </w:tcMar>
            <w:vAlign w:val="center"/>
          </w:tcPr>
          <w:p w14:paraId="7D52F4E9" w14:textId="77777777" w:rsidR="00EF2A5B" w:rsidRDefault="00EF2A5B">
            <w:pPr>
              <w:pStyle w:val="aff0"/>
              <w:jc w:val="center"/>
            </w:pPr>
          </w:p>
        </w:tc>
      </w:tr>
      <w:tr w:rsidR="00EF2A5B" w14:paraId="290152A6" w14:textId="77777777">
        <w:trPr>
          <w:jc w:val="center"/>
        </w:trPr>
        <w:tc>
          <w:tcPr>
            <w:tcW w:w="1236" w:type="dxa"/>
            <w:shd w:val="clear" w:color="auto" w:fill="auto"/>
            <w:tcMar>
              <w:top w:w="85" w:type="dxa"/>
              <w:bottom w:w="85" w:type="dxa"/>
            </w:tcMar>
            <w:vAlign w:val="center"/>
          </w:tcPr>
          <w:p w14:paraId="48940CC8" w14:textId="77777777" w:rsidR="00EF2A5B" w:rsidRDefault="00EF2A5B">
            <w:pPr>
              <w:pStyle w:val="aff0"/>
              <w:jc w:val="center"/>
            </w:pPr>
          </w:p>
        </w:tc>
        <w:tc>
          <w:tcPr>
            <w:tcW w:w="818" w:type="dxa"/>
            <w:shd w:val="clear" w:color="auto" w:fill="auto"/>
            <w:tcMar>
              <w:top w:w="85" w:type="dxa"/>
              <w:bottom w:w="85" w:type="dxa"/>
            </w:tcMar>
            <w:vAlign w:val="center"/>
          </w:tcPr>
          <w:p w14:paraId="72BB402D" w14:textId="77777777" w:rsidR="00EF2A5B" w:rsidRDefault="00EF2A5B">
            <w:pPr>
              <w:pStyle w:val="aff0"/>
              <w:jc w:val="center"/>
            </w:pPr>
          </w:p>
        </w:tc>
        <w:tc>
          <w:tcPr>
            <w:tcW w:w="3513" w:type="dxa"/>
            <w:shd w:val="clear" w:color="auto" w:fill="auto"/>
            <w:tcMar>
              <w:top w:w="85" w:type="dxa"/>
              <w:bottom w:w="85" w:type="dxa"/>
            </w:tcMar>
            <w:vAlign w:val="center"/>
          </w:tcPr>
          <w:p w14:paraId="1499F14A" w14:textId="77777777" w:rsidR="00EF2A5B" w:rsidRDefault="00EF2A5B">
            <w:pPr>
              <w:pStyle w:val="aff0"/>
            </w:pPr>
          </w:p>
        </w:tc>
        <w:tc>
          <w:tcPr>
            <w:tcW w:w="1026" w:type="dxa"/>
            <w:shd w:val="clear" w:color="auto" w:fill="auto"/>
            <w:tcMar>
              <w:top w:w="85" w:type="dxa"/>
              <w:bottom w:w="85" w:type="dxa"/>
            </w:tcMar>
            <w:vAlign w:val="center"/>
          </w:tcPr>
          <w:p w14:paraId="70CA6FEF" w14:textId="77777777" w:rsidR="00EF2A5B" w:rsidRDefault="00EF2A5B">
            <w:pPr>
              <w:pStyle w:val="aff0"/>
              <w:jc w:val="center"/>
            </w:pPr>
          </w:p>
        </w:tc>
        <w:tc>
          <w:tcPr>
            <w:tcW w:w="1026" w:type="dxa"/>
            <w:shd w:val="clear" w:color="auto" w:fill="auto"/>
            <w:tcMar>
              <w:top w:w="85" w:type="dxa"/>
              <w:bottom w:w="85" w:type="dxa"/>
            </w:tcMar>
            <w:vAlign w:val="center"/>
          </w:tcPr>
          <w:p w14:paraId="21350BAD" w14:textId="77777777" w:rsidR="00EF2A5B" w:rsidRDefault="00EF2A5B">
            <w:pPr>
              <w:pStyle w:val="aff0"/>
              <w:jc w:val="center"/>
            </w:pPr>
          </w:p>
        </w:tc>
        <w:tc>
          <w:tcPr>
            <w:tcW w:w="1026" w:type="dxa"/>
            <w:shd w:val="clear" w:color="auto" w:fill="auto"/>
            <w:tcMar>
              <w:top w:w="85" w:type="dxa"/>
              <w:bottom w:w="85" w:type="dxa"/>
            </w:tcMar>
            <w:vAlign w:val="center"/>
          </w:tcPr>
          <w:p w14:paraId="0B0DBC66" w14:textId="77777777" w:rsidR="00EF2A5B" w:rsidRDefault="00EF2A5B">
            <w:pPr>
              <w:pStyle w:val="aff0"/>
              <w:jc w:val="center"/>
            </w:pPr>
          </w:p>
        </w:tc>
      </w:tr>
      <w:tr w:rsidR="00EF2A5B" w14:paraId="3DB1492E" w14:textId="77777777">
        <w:trPr>
          <w:jc w:val="center"/>
        </w:trPr>
        <w:tc>
          <w:tcPr>
            <w:tcW w:w="1236" w:type="dxa"/>
            <w:shd w:val="clear" w:color="auto" w:fill="auto"/>
            <w:tcMar>
              <w:top w:w="85" w:type="dxa"/>
              <w:bottom w:w="85" w:type="dxa"/>
            </w:tcMar>
            <w:vAlign w:val="center"/>
          </w:tcPr>
          <w:p w14:paraId="32CC699F" w14:textId="77777777" w:rsidR="00EF2A5B" w:rsidRDefault="00EF2A5B">
            <w:pPr>
              <w:pStyle w:val="aff0"/>
              <w:jc w:val="center"/>
            </w:pPr>
          </w:p>
        </w:tc>
        <w:tc>
          <w:tcPr>
            <w:tcW w:w="818" w:type="dxa"/>
            <w:shd w:val="clear" w:color="auto" w:fill="auto"/>
            <w:tcMar>
              <w:top w:w="85" w:type="dxa"/>
              <w:bottom w:w="85" w:type="dxa"/>
            </w:tcMar>
            <w:vAlign w:val="center"/>
          </w:tcPr>
          <w:p w14:paraId="66FCBEE4" w14:textId="77777777" w:rsidR="00EF2A5B" w:rsidRDefault="00EF2A5B">
            <w:pPr>
              <w:pStyle w:val="aff0"/>
              <w:jc w:val="center"/>
            </w:pPr>
          </w:p>
        </w:tc>
        <w:tc>
          <w:tcPr>
            <w:tcW w:w="3513" w:type="dxa"/>
            <w:shd w:val="clear" w:color="auto" w:fill="auto"/>
            <w:tcMar>
              <w:top w:w="85" w:type="dxa"/>
              <w:bottom w:w="85" w:type="dxa"/>
            </w:tcMar>
            <w:vAlign w:val="center"/>
          </w:tcPr>
          <w:p w14:paraId="093431A2" w14:textId="77777777" w:rsidR="00EF2A5B" w:rsidRDefault="00EF2A5B">
            <w:pPr>
              <w:pStyle w:val="aff0"/>
            </w:pPr>
          </w:p>
        </w:tc>
        <w:tc>
          <w:tcPr>
            <w:tcW w:w="1026" w:type="dxa"/>
            <w:shd w:val="clear" w:color="auto" w:fill="auto"/>
            <w:tcMar>
              <w:top w:w="85" w:type="dxa"/>
              <w:bottom w:w="85" w:type="dxa"/>
            </w:tcMar>
            <w:vAlign w:val="center"/>
          </w:tcPr>
          <w:p w14:paraId="3260D08B" w14:textId="77777777" w:rsidR="00EF2A5B" w:rsidRDefault="00EF2A5B">
            <w:pPr>
              <w:pStyle w:val="aff0"/>
              <w:jc w:val="center"/>
            </w:pPr>
          </w:p>
        </w:tc>
        <w:tc>
          <w:tcPr>
            <w:tcW w:w="1026" w:type="dxa"/>
            <w:shd w:val="clear" w:color="auto" w:fill="auto"/>
            <w:tcMar>
              <w:top w:w="85" w:type="dxa"/>
              <w:bottom w:w="85" w:type="dxa"/>
            </w:tcMar>
            <w:vAlign w:val="center"/>
          </w:tcPr>
          <w:p w14:paraId="472D4348" w14:textId="77777777" w:rsidR="00EF2A5B" w:rsidRDefault="00EF2A5B">
            <w:pPr>
              <w:pStyle w:val="aff0"/>
              <w:jc w:val="center"/>
            </w:pPr>
          </w:p>
        </w:tc>
        <w:tc>
          <w:tcPr>
            <w:tcW w:w="1026" w:type="dxa"/>
            <w:shd w:val="clear" w:color="auto" w:fill="auto"/>
            <w:tcMar>
              <w:top w:w="85" w:type="dxa"/>
              <w:bottom w:w="85" w:type="dxa"/>
            </w:tcMar>
            <w:vAlign w:val="center"/>
          </w:tcPr>
          <w:p w14:paraId="2E7AF261" w14:textId="77777777" w:rsidR="00EF2A5B" w:rsidRDefault="00EF2A5B">
            <w:pPr>
              <w:pStyle w:val="aff0"/>
              <w:jc w:val="center"/>
            </w:pPr>
          </w:p>
        </w:tc>
      </w:tr>
    </w:tbl>
    <w:p w14:paraId="555150A9" w14:textId="77777777" w:rsidR="00EF2A5B" w:rsidRDefault="00EF2A5B">
      <w:pPr>
        <w:sectPr w:rsidR="00EF2A5B">
          <w:headerReference w:type="default" r:id="rId9"/>
          <w:footerReference w:type="default" r:id="rId10"/>
          <w:pgSz w:w="11907" w:h="16839"/>
          <w:pgMar w:top="1440" w:right="1800" w:bottom="1440" w:left="1800" w:header="720" w:footer="720" w:gutter="0"/>
          <w:cols w:space="720"/>
          <w:docGrid w:linePitch="326"/>
        </w:sectPr>
      </w:pPr>
    </w:p>
    <w:p w14:paraId="2B905344" w14:textId="77777777" w:rsidR="00EF2A5B" w:rsidRDefault="00C174DD">
      <w:pPr>
        <w:pStyle w:val="TOC10"/>
      </w:pPr>
      <w:r>
        <w:rPr>
          <w:lang w:val="zh-CN"/>
        </w:rPr>
        <w:lastRenderedPageBreak/>
        <w:t>目录</w:t>
      </w:r>
    </w:p>
    <w:p w14:paraId="1133C89E" w14:textId="72E2069D" w:rsidR="001E4F29" w:rsidRPr="001E4F29" w:rsidRDefault="00C174DD">
      <w:pPr>
        <w:pStyle w:val="TOC1"/>
        <w:tabs>
          <w:tab w:val="right" w:leader="dot" w:pos="8297"/>
        </w:tabs>
        <w:rPr>
          <w:rFonts w:asciiTheme="minorHAnsi" w:eastAsiaTheme="minorEastAsia" w:hAnsiTheme="minorHAnsi" w:cstheme="minorBidi"/>
          <w:b w:val="0"/>
          <w:bCs w:val="0"/>
          <w:noProof/>
          <w:sz w:val="21"/>
          <w:szCs w:val="22"/>
        </w:rPr>
      </w:pPr>
      <w:r w:rsidRPr="001E4F29">
        <w:rPr>
          <w:b w:val="0"/>
          <w:caps/>
        </w:rPr>
        <w:fldChar w:fldCharType="begin"/>
      </w:r>
      <w:r w:rsidRPr="001E4F29">
        <w:rPr>
          <w:b w:val="0"/>
        </w:rPr>
        <w:instrText xml:space="preserve"> TOC \o "1-3" \h \z \u </w:instrText>
      </w:r>
      <w:r w:rsidRPr="001E4F29">
        <w:rPr>
          <w:b w:val="0"/>
          <w:caps/>
        </w:rPr>
        <w:fldChar w:fldCharType="separate"/>
      </w:r>
      <w:hyperlink w:anchor="_Toc108100482" w:history="1">
        <w:r w:rsidR="001E4F29" w:rsidRPr="001E4F29">
          <w:rPr>
            <w:rStyle w:val="afb"/>
            <w:b w:val="0"/>
            <w:noProof/>
          </w:rPr>
          <w:t xml:space="preserve">1. </w:t>
        </w:r>
        <w:r w:rsidR="001E4F29" w:rsidRPr="001E4F29">
          <w:rPr>
            <w:rStyle w:val="afb"/>
            <w:b w:val="0"/>
            <w:noProof/>
          </w:rPr>
          <w:t>引言</w:t>
        </w:r>
        <w:r w:rsidR="001E4F29" w:rsidRPr="001E4F29">
          <w:rPr>
            <w:b w:val="0"/>
            <w:noProof/>
            <w:webHidden/>
          </w:rPr>
          <w:tab/>
        </w:r>
        <w:r w:rsidR="001E4F29" w:rsidRPr="001E4F29">
          <w:rPr>
            <w:b w:val="0"/>
            <w:noProof/>
            <w:webHidden/>
          </w:rPr>
          <w:fldChar w:fldCharType="begin"/>
        </w:r>
        <w:r w:rsidR="001E4F29" w:rsidRPr="001E4F29">
          <w:rPr>
            <w:b w:val="0"/>
            <w:noProof/>
            <w:webHidden/>
          </w:rPr>
          <w:instrText xml:space="preserve"> PAGEREF _Toc108100482 \h </w:instrText>
        </w:r>
        <w:r w:rsidR="001E4F29" w:rsidRPr="001E4F29">
          <w:rPr>
            <w:b w:val="0"/>
            <w:noProof/>
            <w:webHidden/>
          </w:rPr>
        </w:r>
        <w:r w:rsidR="001E4F29" w:rsidRPr="001E4F29">
          <w:rPr>
            <w:b w:val="0"/>
            <w:noProof/>
            <w:webHidden/>
          </w:rPr>
          <w:fldChar w:fldCharType="separate"/>
        </w:r>
        <w:r w:rsidR="001E4F29" w:rsidRPr="001E4F29">
          <w:rPr>
            <w:b w:val="0"/>
            <w:noProof/>
            <w:webHidden/>
          </w:rPr>
          <w:t>1</w:t>
        </w:r>
        <w:r w:rsidR="001E4F29" w:rsidRPr="001E4F29">
          <w:rPr>
            <w:b w:val="0"/>
            <w:noProof/>
            <w:webHidden/>
          </w:rPr>
          <w:fldChar w:fldCharType="end"/>
        </w:r>
      </w:hyperlink>
    </w:p>
    <w:p w14:paraId="0AA4026F" w14:textId="6A0AF396" w:rsidR="001E4F29" w:rsidRPr="001E4F29" w:rsidRDefault="003A1122">
      <w:pPr>
        <w:pStyle w:val="TOC1"/>
        <w:tabs>
          <w:tab w:val="right" w:leader="dot" w:pos="8297"/>
        </w:tabs>
        <w:rPr>
          <w:rFonts w:asciiTheme="minorHAnsi" w:eastAsiaTheme="minorEastAsia" w:hAnsiTheme="minorHAnsi" w:cstheme="minorBidi"/>
          <w:b w:val="0"/>
          <w:bCs w:val="0"/>
          <w:noProof/>
          <w:sz w:val="21"/>
          <w:szCs w:val="22"/>
        </w:rPr>
      </w:pPr>
      <w:hyperlink w:anchor="_Toc108100483" w:history="1">
        <w:r w:rsidR="001E4F29" w:rsidRPr="001E4F29">
          <w:rPr>
            <w:rStyle w:val="afb"/>
            <w:b w:val="0"/>
            <w:noProof/>
          </w:rPr>
          <w:t xml:space="preserve">2. </w:t>
        </w:r>
        <w:r w:rsidR="001E4F29" w:rsidRPr="001E4F29">
          <w:rPr>
            <w:rStyle w:val="afb"/>
            <w:b w:val="0"/>
            <w:noProof/>
          </w:rPr>
          <w:t>回归</w:t>
        </w:r>
        <w:r w:rsidR="001E4F29" w:rsidRPr="001E4F29">
          <w:rPr>
            <w:b w:val="0"/>
            <w:noProof/>
            <w:webHidden/>
          </w:rPr>
          <w:tab/>
        </w:r>
        <w:r w:rsidR="001E4F29" w:rsidRPr="001E4F29">
          <w:rPr>
            <w:b w:val="0"/>
            <w:noProof/>
            <w:webHidden/>
          </w:rPr>
          <w:fldChar w:fldCharType="begin"/>
        </w:r>
        <w:r w:rsidR="001E4F29" w:rsidRPr="001E4F29">
          <w:rPr>
            <w:b w:val="0"/>
            <w:noProof/>
            <w:webHidden/>
          </w:rPr>
          <w:instrText xml:space="preserve"> PAGEREF _Toc108100483 \h </w:instrText>
        </w:r>
        <w:r w:rsidR="001E4F29" w:rsidRPr="001E4F29">
          <w:rPr>
            <w:b w:val="0"/>
            <w:noProof/>
            <w:webHidden/>
          </w:rPr>
        </w:r>
        <w:r w:rsidR="001E4F29" w:rsidRPr="001E4F29">
          <w:rPr>
            <w:b w:val="0"/>
            <w:noProof/>
            <w:webHidden/>
          </w:rPr>
          <w:fldChar w:fldCharType="separate"/>
        </w:r>
        <w:r w:rsidR="001E4F29" w:rsidRPr="001E4F29">
          <w:rPr>
            <w:b w:val="0"/>
            <w:noProof/>
            <w:webHidden/>
          </w:rPr>
          <w:t>1</w:t>
        </w:r>
        <w:r w:rsidR="001E4F29" w:rsidRPr="001E4F29">
          <w:rPr>
            <w:b w:val="0"/>
            <w:noProof/>
            <w:webHidden/>
          </w:rPr>
          <w:fldChar w:fldCharType="end"/>
        </w:r>
      </w:hyperlink>
    </w:p>
    <w:p w14:paraId="50FE162B" w14:textId="6B6046DD"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484" w:history="1">
        <w:r w:rsidR="001E4F29" w:rsidRPr="001E4F29">
          <w:rPr>
            <w:rStyle w:val="afb"/>
            <w:noProof/>
          </w:rPr>
          <w:t xml:space="preserve">2.1 </w:t>
        </w:r>
        <w:r w:rsidR="001E4F29" w:rsidRPr="001E4F29">
          <w:rPr>
            <w:rStyle w:val="afb"/>
            <w:noProof/>
          </w:rPr>
          <w:t>多元线性回归</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_Toc108100484 \h </w:instrText>
        </w:r>
        <w:r w:rsidR="001E4F29" w:rsidRPr="001E4F29">
          <w:rPr>
            <w:noProof/>
            <w:webHidden/>
          </w:rPr>
        </w:r>
        <w:r w:rsidR="001E4F29" w:rsidRPr="001E4F29">
          <w:rPr>
            <w:noProof/>
            <w:webHidden/>
          </w:rPr>
          <w:fldChar w:fldCharType="separate"/>
        </w:r>
        <w:r w:rsidR="001E4F29" w:rsidRPr="001E4F29">
          <w:rPr>
            <w:noProof/>
            <w:webHidden/>
          </w:rPr>
          <w:t>1</w:t>
        </w:r>
        <w:r w:rsidR="001E4F29" w:rsidRPr="001E4F29">
          <w:rPr>
            <w:noProof/>
            <w:webHidden/>
          </w:rPr>
          <w:fldChar w:fldCharType="end"/>
        </w:r>
      </w:hyperlink>
    </w:p>
    <w:p w14:paraId="3EA55227" w14:textId="5F2249B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85" w:history="1">
        <w:r w:rsidR="001E4F29" w:rsidRPr="001E4F29">
          <w:rPr>
            <w:rStyle w:val="afb"/>
            <w:noProof/>
          </w:rPr>
          <w:t xml:space="preserve">2.1.1 </w:t>
        </w:r>
        <w:r w:rsidR="001E4F29" w:rsidRPr="001E4F29">
          <w:rPr>
            <w:rStyle w:val="afb"/>
            <w:noProof/>
          </w:rPr>
          <w:t>多元线性回归</w:t>
        </w:r>
        <w:r w:rsidR="001E4F29" w:rsidRPr="001E4F29">
          <w:rPr>
            <w:rStyle w:val="afb"/>
            <w:noProof/>
          </w:rPr>
          <w:t>fitlm</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_Toc108100485 \h </w:instrText>
        </w:r>
        <w:r w:rsidR="001E4F29" w:rsidRPr="001E4F29">
          <w:rPr>
            <w:noProof/>
            <w:webHidden/>
          </w:rPr>
        </w:r>
        <w:r w:rsidR="001E4F29" w:rsidRPr="001E4F29">
          <w:rPr>
            <w:noProof/>
            <w:webHidden/>
          </w:rPr>
          <w:fldChar w:fldCharType="separate"/>
        </w:r>
        <w:r w:rsidR="001E4F29" w:rsidRPr="001E4F29">
          <w:rPr>
            <w:noProof/>
            <w:webHidden/>
          </w:rPr>
          <w:t>1</w:t>
        </w:r>
        <w:r w:rsidR="001E4F29" w:rsidRPr="001E4F29">
          <w:rPr>
            <w:noProof/>
            <w:webHidden/>
          </w:rPr>
          <w:fldChar w:fldCharType="end"/>
        </w:r>
      </w:hyperlink>
    </w:p>
    <w:p w14:paraId="674D7689" w14:textId="68825CA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86" w:history="1">
        <w:r w:rsidR="001E4F29" w:rsidRPr="001E4F29">
          <w:rPr>
            <w:rStyle w:val="afb"/>
            <w:noProof/>
          </w:rPr>
          <w:t xml:space="preserve">2.1.2 </w:t>
        </w:r>
        <w:r w:rsidR="001E4F29" w:rsidRPr="001E4F29">
          <w:rPr>
            <w:rStyle w:val="afb"/>
            <w:noProof/>
          </w:rPr>
          <w:t>多元线性回归</w:t>
        </w:r>
        <w:r w:rsidR="001E4F29" w:rsidRPr="001E4F29">
          <w:rPr>
            <w:rStyle w:val="afb"/>
            <w:noProof/>
          </w:rPr>
          <w:t>fevel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_Toc108100486 \h </w:instrText>
        </w:r>
        <w:r w:rsidR="001E4F29" w:rsidRPr="001E4F29">
          <w:rPr>
            <w:noProof/>
            <w:webHidden/>
          </w:rPr>
        </w:r>
        <w:r w:rsidR="001E4F29" w:rsidRPr="001E4F29">
          <w:rPr>
            <w:noProof/>
            <w:webHidden/>
          </w:rPr>
          <w:fldChar w:fldCharType="separate"/>
        </w:r>
        <w:r w:rsidR="001E4F29" w:rsidRPr="001E4F29">
          <w:rPr>
            <w:noProof/>
            <w:webHidden/>
          </w:rPr>
          <w:t>2</w:t>
        </w:r>
        <w:r w:rsidR="001E4F29" w:rsidRPr="001E4F29">
          <w:rPr>
            <w:noProof/>
            <w:webHidden/>
          </w:rPr>
          <w:fldChar w:fldCharType="end"/>
        </w:r>
      </w:hyperlink>
    </w:p>
    <w:p w14:paraId="21C953D7" w14:textId="741FF89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87" w:history="1">
        <w:r w:rsidR="001E4F29" w:rsidRPr="001E4F29">
          <w:rPr>
            <w:rStyle w:val="afb"/>
            <w:noProof/>
          </w:rPr>
          <w:t xml:space="preserve">2.1.3 </w:t>
        </w:r>
        <w:r w:rsidR="001E4F29" w:rsidRPr="001E4F29">
          <w:rPr>
            <w:rStyle w:val="afb"/>
            <w:noProof/>
          </w:rPr>
          <w:t>多元线性回归</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_Toc108100487 \h </w:instrText>
        </w:r>
        <w:r w:rsidR="001E4F29" w:rsidRPr="001E4F29">
          <w:rPr>
            <w:noProof/>
            <w:webHidden/>
          </w:rPr>
        </w:r>
        <w:r w:rsidR="001E4F29" w:rsidRPr="001E4F29">
          <w:rPr>
            <w:noProof/>
            <w:webHidden/>
          </w:rPr>
          <w:fldChar w:fldCharType="separate"/>
        </w:r>
        <w:r w:rsidR="001E4F29" w:rsidRPr="001E4F29">
          <w:rPr>
            <w:noProof/>
            <w:webHidden/>
          </w:rPr>
          <w:t>2</w:t>
        </w:r>
        <w:r w:rsidR="001E4F29" w:rsidRPr="001E4F29">
          <w:rPr>
            <w:noProof/>
            <w:webHidden/>
          </w:rPr>
          <w:fldChar w:fldCharType="end"/>
        </w:r>
      </w:hyperlink>
    </w:p>
    <w:p w14:paraId="43A2326D" w14:textId="1902B74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88" w:history="1">
        <w:r w:rsidR="001E4F29" w:rsidRPr="001E4F29">
          <w:rPr>
            <w:rStyle w:val="afb"/>
            <w:noProof/>
          </w:rPr>
          <w:t xml:space="preserve">2.1.4 </w:t>
        </w:r>
        <w:r w:rsidR="001E4F29" w:rsidRPr="001E4F29">
          <w:rPr>
            <w:rStyle w:val="afb"/>
            <w:noProof/>
          </w:rPr>
          <w:t>多元线性回归</w:t>
        </w:r>
        <w:r w:rsidR="001E4F29" w:rsidRPr="001E4F29">
          <w:rPr>
            <w:rStyle w:val="afb"/>
            <w:noProof/>
          </w:rPr>
          <w:t>anova</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_Toc108100488 \h </w:instrText>
        </w:r>
        <w:r w:rsidR="001E4F29" w:rsidRPr="001E4F29">
          <w:rPr>
            <w:noProof/>
            <w:webHidden/>
          </w:rPr>
        </w:r>
        <w:r w:rsidR="001E4F29" w:rsidRPr="001E4F29">
          <w:rPr>
            <w:noProof/>
            <w:webHidden/>
          </w:rPr>
          <w:fldChar w:fldCharType="separate"/>
        </w:r>
        <w:r w:rsidR="001E4F29" w:rsidRPr="001E4F29">
          <w:rPr>
            <w:noProof/>
            <w:webHidden/>
          </w:rPr>
          <w:t>3</w:t>
        </w:r>
        <w:r w:rsidR="001E4F29" w:rsidRPr="001E4F29">
          <w:rPr>
            <w:noProof/>
            <w:webHidden/>
          </w:rPr>
          <w:fldChar w:fldCharType="end"/>
        </w:r>
      </w:hyperlink>
    </w:p>
    <w:p w14:paraId="407558D6" w14:textId="5A12358B"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89" w:history="1">
        <w:r w:rsidR="001E4F29" w:rsidRPr="001E4F29">
          <w:rPr>
            <w:rStyle w:val="afb"/>
            <w:noProof/>
          </w:rPr>
          <w:t xml:space="preserve">2.1.5 </w:t>
        </w:r>
        <w:r w:rsidR="001E4F29" w:rsidRPr="001E4F29">
          <w:rPr>
            <w:rStyle w:val="afb"/>
            <w:noProof/>
          </w:rPr>
          <w:t>多元线性回归</w:t>
        </w:r>
        <w:r w:rsidR="001E4F29" w:rsidRPr="001E4F29">
          <w:rPr>
            <w:rStyle w:val="afb"/>
            <w:noProof/>
          </w:rPr>
          <w:t>coefCI</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_Toc108100489 \h </w:instrText>
        </w:r>
        <w:r w:rsidR="001E4F29" w:rsidRPr="001E4F29">
          <w:rPr>
            <w:noProof/>
            <w:webHidden/>
          </w:rPr>
        </w:r>
        <w:r w:rsidR="001E4F29" w:rsidRPr="001E4F29">
          <w:rPr>
            <w:noProof/>
            <w:webHidden/>
          </w:rPr>
          <w:fldChar w:fldCharType="separate"/>
        </w:r>
        <w:r w:rsidR="001E4F29" w:rsidRPr="001E4F29">
          <w:rPr>
            <w:noProof/>
            <w:webHidden/>
          </w:rPr>
          <w:t>4</w:t>
        </w:r>
        <w:r w:rsidR="001E4F29" w:rsidRPr="001E4F29">
          <w:rPr>
            <w:noProof/>
            <w:webHidden/>
          </w:rPr>
          <w:fldChar w:fldCharType="end"/>
        </w:r>
      </w:hyperlink>
    </w:p>
    <w:p w14:paraId="70DDF064" w14:textId="0F3C006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90" w:history="1">
        <w:r w:rsidR="001E4F29" w:rsidRPr="001E4F29">
          <w:rPr>
            <w:rStyle w:val="afb"/>
            <w:noProof/>
          </w:rPr>
          <w:t xml:space="preserve">2.1.6 </w:t>
        </w:r>
        <w:r w:rsidR="001E4F29" w:rsidRPr="001E4F29">
          <w:rPr>
            <w:rStyle w:val="afb"/>
            <w:noProof/>
          </w:rPr>
          <w:t>多元线性回归</w:t>
        </w:r>
        <w:r w:rsidR="001E4F29" w:rsidRPr="001E4F29">
          <w:rPr>
            <w:rStyle w:val="afb"/>
            <w:noProof/>
          </w:rPr>
          <w:t>coefTest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_Toc108100490 \h </w:instrText>
        </w:r>
        <w:r w:rsidR="001E4F29" w:rsidRPr="001E4F29">
          <w:rPr>
            <w:noProof/>
            <w:webHidden/>
          </w:rPr>
        </w:r>
        <w:r w:rsidR="001E4F29" w:rsidRPr="001E4F29">
          <w:rPr>
            <w:noProof/>
            <w:webHidden/>
          </w:rPr>
          <w:fldChar w:fldCharType="separate"/>
        </w:r>
        <w:r w:rsidR="001E4F29" w:rsidRPr="001E4F29">
          <w:rPr>
            <w:noProof/>
            <w:webHidden/>
          </w:rPr>
          <w:t>5</w:t>
        </w:r>
        <w:r w:rsidR="001E4F29" w:rsidRPr="001E4F29">
          <w:rPr>
            <w:noProof/>
            <w:webHidden/>
          </w:rPr>
          <w:fldChar w:fldCharType="end"/>
        </w:r>
      </w:hyperlink>
    </w:p>
    <w:p w14:paraId="0D5C26B0" w14:textId="4E5C5BA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91" w:history="1">
        <w:r w:rsidR="001E4F29" w:rsidRPr="001E4F29">
          <w:rPr>
            <w:rStyle w:val="afb"/>
            <w:noProof/>
          </w:rPr>
          <w:t xml:space="preserve">2.1.7 </w:t>
        </w:r>
        <w:r w:rsidR="001E4F29" w:rsidRPr="001E4F29">
          <w:rPr>
            <w:rStyle w:val="afb"/>
            <w:noProof/>
          </w:rPr>
          <w:t>多元线性回归</w:t>
        </w:r>
        <w:r w:rsidR="001E4F29" w:rsidRPr="001E4F29">
          <w:rPr>
            <w:rStyle w:val="afb"/>
            <w:noProof/>
          </w:rPr>
          <w:t>kfoldPredict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_Toc108100491 \h </w:instrText>
        </w:r>
        <w:r w:rsidR="001E4F29" w:rsidRPr="001E4F29">
          <w:rPr>
            <w:noProof/>
            <w:webHidden/>
          </w:rPr>
        </w:r>
        <w:r w:rsidR="001E4F29" w:rsidRPr="001E4F29">
          <w:rPr>
            <w:noProof/>
            <w:webHidden/>
          </w:rPr>
          <w:fldChar w:fldCharType="separate"/>
        </w:r>
        <w:r w:rsidR="001E4F29" w:rsidRPr="001E4F29">
          <w:rPr>
            <w:noProof/>
            <w:webHidden/>
          </w:rPr>
          <w:t>5</w:t>
        </w:r>
        <w:r w:rsidR="001E4F29" w:rsidRPr="001E4F29">
          <w:rPr>
            <w:noProof/>
            <w:webHidden/>
          </w:rPr>
          <w:fldChar w:fldCharType="end"/>
        </w:r>
      </w:hyperlink>
    </w:p>
    <w:p w14:paraId="2344F93E" w14:textId="6500E41D"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92" w:history="1">
        <w:r w:rsidR="001E4F29" w:rsidRPr="001E4F29">
          <w:rPr>
            <w:rStyle w:val="afb"/>
            <w:noProof/>
          </w:rPr>
          <w:t xml:space="preserve">2.1.8 </w:t>
        </w:r>
        <w:r w:rsidR="001E4F29" w:rsidRPr="001E4F29">
          <w:rPr>
            <w:rStyle w:val="afb"/>
            <w:noProof/>
          </w:rPr>
          <w:t>多元线性回归</w:t>
        </w:r>
        <w:r w:rsidR="001E4F29" w:rsidRPr="001E4F29">
          <w:rPr>
            <w:rStyle w:val="afb"/>
            <w:noProof/>
          </w:rPr>
          <w:t>dwtest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_Toc108100492 \h </w:instrText>
        </w:r>
        <w:r w:rsidR="001E4F29" w:rsidRPr="001E4F29">
          <w:rPr>
            <w:noProof/>
            <w:webHidden/>
          </w:rPr>
        </w:r>
        <w:r w:rsidR="001E4F29" w:rsidRPr="001E4F29">
          <w:rPr>
            <w:noProof/>
            <w:webHidden/>
          </w:rPr>
          <w:fldChar w:fldCharType="separate"/>
        </w:r>
        <w:r w:rsidR="001E4F29" w:rsidRPr="001E4F29">
          <w:rPr>
            <w:noProof/>
            <w:webHidden/>
          </w:rPr>
          <w:t>6</w:t>
        </w:r>
        <w:r w:rsidR="001E4F29" w:rsidRPr="001E4F29">
          <w:rPr>
            <w:noProof/>
            <w:webHidden/>
          </w:rPr>
          <w:fldChar w:fldCharType="end"/>
        </w:r>
      </w:hyperlink>
    </w:p>
    <w:p w14:paraId="281A880E" w14:textId="7146897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93" w:history="1">
        <w:r w:rsidR="001E4F29" w:rsidRPr="001E4F29">
          <w:rPr>
            <w:rStyle w:val="afb"/>
            <w:noProof/>
          </w:rPr>
          <w:t xml:space="preserve">2.1.9 </w:t>
        </w:r>
        <w:r w:rsidR="001E4F29" w:rsidRPr="001E4F29">
          <w:rPr>
            <w:rStyle w:val="afb"/>
            <w:noProof/>
          </w:rPr>
          <w:t>多元线性回归</w:t>
        </w:r>
        <w:r w:rsidR="001E4F29" w:rsidRPr="001E4F29">
          <w:rPr>
            <w:rStyle w:val="afb"/>
            <w:noProof/>
          </w:rPr>
          <w:t>partialDependence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_Toc108100493 \h </w:instrText>
        </w:r>
        <w:r w:rsidR="001E4F29" w:rsidRPr="001E4F29">
          <w:rPr>
            <w:noProof/>
            <w:webHidden/>
          </w:rPr>
        </w:r>
        <w:r w:rsidR="001E4F29" w:rsidRPr="001E4F29">
          <w:rPr>
            <w:noProof/>
            <w:webHidden/>
          </w:rPr>
          <w:fldChar w:fldCharType="separate"/>
        </w:r>
        <w:r w:rsidR="001E4F29" w:rsidRPr="001E4F29">
          <w:rPr>
            <w:noProof/>
            <w:webHidden/>
          </w:rPr>
          <w:t>7</w:t>
        </w:r>
        <w:r w:rsidR="001E4F29" w:rsidRPr="001E4F29">
          <w:rPr>
            <w:noProof/>
            <w:webHidden/>
          </w:rPr>
          <w:fldChar w:fldCharType="end"/>
        </w:r>
      </w:hyperlink>
    </w:p>
    <w:p w14:paraId="1CE25455" w14:textId="25B56DDD"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94" w:history="1">
        <w:r w:rsidR="001E4F29" w:rsidRPr="001E4F29">
          <w:rPr>
            <w:rStyle w:val="afb"/>
            <w:noProof/>
          </w:rPr>
          <w:t xml:space="preserve">2.1.10 </w:t>
        </w:r>
        <w:r w:rsidR="001E4F29" w:rsidRPr="001E4F29">
          <w:rPr>
            <w:rStyle w:val="afb"/>
            <w:noProof/>
          </w:rPr>
          <w:t>多元线性回归</w:t>
        </w:r>
        <w:r w:rsidR="001E4F29" w:rsidRPr="001E4F29">
          <w:rPr>
            <w:rStyle w:val="afb"/>
            <w:noProof/>
          </w:rPr>
          <w:t>loss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_Toc108100494 \h </w:instrText>
        </w:r>
        <w:r w:rsidR="001E4F29" w:rsidRPr="001E4F29">
          <w:rPr>
            <w:noProof/>
            <w:webHidden/>
          </w:rPr>
        </w:r>
        <w:r w:rsidR="001E4F29" w:rsidRPr="001E4F29">
          <w:rPr>
            <w:noProof/>
            <w:webHidden/>
          </w:rPr>
          <w:fldChar w:fldCharType="separate"/>
        </w:r>
        <w:r w:rsidR="001E4F29" w:rsidRPr="001E4F29">
          <w:rPr>
            <w:noProof/>
            <w:webHidden/>
          </w:rPr>
          <w:t>7</w:t>
        </w:r>
        <w:r w:rsidR="001E4F29" w:rsidRPr="001E4F29">
          <w:rPr>
            <w:noProof/>
            <w:webHidden/>
          </w:rPr>
          <w:fldChar w:fldCharType="end"/>
        </w:r>
      </w:hyperlink>
    </w:p>
    <w:p w14:paraId="31CA1327" w14:textId="177D120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95" w:history="1">
        <w:r w:rsidR="001E4F29" w:rsidRPr="001E4F29">
          <w:rPr>
            <w:rStyle w:val="afb"/>
            <w:noProof/>
          </w:rPr>
          <w:t xml:space="preserve">2.1.11 </w:t>
        </w:r>
        <w:r w:rsidR="001E4F29" w:rsidRPr="001E4F29">
          <w:rPr>
            <w:rStyle w:val="afb"/>
            <w:noProof/>
          </w:rPr>
          <w:t>多元线性回归</w:t>
        </w:r>
        <w:r w:rsidR="001E4F29" w:rsidRPr="001E4F29">
          <w:rPr>
            <w:rStyle w:val="afb"/>
            <w:noProof/>
          </w:rPr>
          <w:t>selectModels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_Toc108100495 \h </w:instrText>
        </w:r>
        <w:r w:rsidR="001E4F29" w:rsidRPr="001E4F29">
          <w:rPr>
            <w:noProof/>
            <w:webHidden/>
          </w:rPr>
        </w:r>
        <w:r w:rsidR="001E4F29" w:rsidRPr="001E4F29">
          <w:rPr>
            <w:noProof/>
            <w:webHidden/>
          </w:rPr>
          <w:fldChar w:fldCharType="separate"/>
        </w:r>
        <w:r w:rsidR="001E4F29" w:rsidRPr="001E4F29">
          <w:rPr>
            <w:noProof/>
            <w:webHidden/>
          </w:rPr>
          <w:t>8</w:t>
        </w:r>
        <w:r w:rsidR="001E4F29" w:rsidRPr="001E4F29">
          <w:rPr>
            <w:noProof/>
            <w:webHidden/>
          </w:rPr>
          <w:fldChar w:fldCharType="end"/>
        </w:r>
      </w:hyperlink>
    </w:p>
    <w:p w14:paraId="304D8394" w14:textId="00CF19B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96" w:history="1">
        <w:r w:rsidR="001E4F29" w:rsidRPr="001E4F29">
          <w:rPr>
            <w:rStyle w:val="afb"/>
            <w:noProof/>
          </w:rPr>
          <w:t xml:space="preserve">2.1.12 </w:t>
        </w:r>
        <w:r w:rsidR="001E4F29" w:rsidRPr="001E4F29">
          <w:rPr>
            <w:rStyle w:val="afb"/>
            <w:noProof/>
          </w:rPr>
          <w:t>多元线性回归</w:t>
        </w:r>
        <w:r w:rsidR="001E4F29" w:rsidRPr="001E4F29">
          <w:rPr>
            <w:rStyle w:val="afb"/>
            <w:noProof/>
          </w:rPr>
          <w:t>plsregress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_Toc108100496 \h </w:instrText>
        </w:r>
        <w:r w:rsidR="001E4F29" w:rsidRPr="001E4F29">
          <w:rPr>
            <w:noProof/>
            <w:webHidden/>
          </w:rPr>
        </w:r>
        <w:r w:rsidR="001E4F29" w:rsidRPr="001E4F29">
          <w:rPr>
            <w:noProof/>
            <w:webHidden/>
          </w:rPr>
          <w:fldChar w:fldCharType="separate"/>
        </w:r>
        <w:r w:rsidR="001E4F29" w:rsidRPr="001E4F29">
          <w:rPr>
            <w:noProof/>
            <w:webHidden/>
          </w:rPr>
          <w:t>9</w:t>
        </w:r>
        <w:r w:rsidR="001E4F29" w:rsidRPr="001E4F29">
          <w:rPr>
            <w:noProof/>
            <w:webHidden/>
          </w:rPr>
          <w:fldChar w:fldCharType="end"/>
        </w:r>
      </w:hyperlink>
    </w:p>
    <w:p w14:paraId="28BD9863" w14:textId="2EB5DAE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97" w:history="1">
        <w:r w:rsidR="001E4F29" w:rsidRPr="001E4F29">
          <w:rPr>
            <w:rStyle w:val="afb"/>
            <w:noProof/>
          </w:rPr>
          <w:t xml:space="preserve">2.1.13 </w:t>
        </w:r>
        <w:r w:rsidR="001E4F29" w:rsidRPr="001E4F29">
          <w:rPr>
            <w:rStyle w:val="afb"/>
            <w:noProof/>
          </w:rPr>
          <w:t>多元线性回归</w:t>
        </w:r>
        <w:r w:rsidR="001E4F29" w:rsidRPr="001E4F29">
          <w:rPr>
            <w:rStyle w:val="afb"/>
            <w:noProof/>
          </w:rPr>
          <w:t>regress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_Toc108100497 \h </w:instrText>
        </w:r>
        <w:r w:rsidR="001E4F29" w:rsidRPr="001E4F29">
          <w:rPr>
            <w:noProof/>
            <w:webHidden/>
          </w:rPr>
        </w:r>
        <w:r w:rsidR="001E4F29" w:rsidRPr="001E4F29">
          <w:rPr>
            <w:noProof/>
            <w:webHidden/>
          </w:rPr>
          <w:fldChar w:fldCharType="separate"/>
        </w:r>
        <w:r w:rsidR="001E4F29" w:rsidRPr="001E4F29">
          <w:rPr>
            <w:noProof/>
            <w:webHidden/>
          </w:rPr>
          <w:t>10</w:t>
        </w:r>
        <w:r w:rsidR="001E4F29" w:rsidRPr="001E4F29">
          <w:rPr>
            <w:noProof/>
            <w:webHidden/>
          </w:rPr>
          <w:fldChar w:fldCharType="end"/>
        </w:r>
      </w:hyperlink>
    </w:p>
    <w:p w14:paraId="0C8BDCB8" w14:textId="4F72F720"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98" w:history="1">
        <w:r w:rsidR="001E4F29" w:rsidRPr="001E4F29">
          <w:rPr>
            <w:rStyle w:val="afb"/>
            <w:noProof/>
          </w:rPr>
          <w:t xml:space="preserve">2.1.14 </w:t>
        </w:r>
        <w:r w:rsidR="001E4F29" w:rsidRPr="001E4F29">
          <w:rPr>
            <w:rStyle w:val="afb"/>
            <w:noProof/>
          </w:rPr>
          <w:t>多元线性回归</w:t>
        </w:r>
        <w:r w:rsidR="001E4F29" w:rsidRPr="001E4F29">
          <w:rPr>
            <w:rStyle w:val="afb"/>
            <w:noProof/>
          </w:rPr>
          <w:t>dummyvar</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_Toc108100498 \h </w:instrText>
        </w:r>
        <w:r w:rsidR="001E4F29" w:rsidRPr="001E4F29">
          <w:rPr>
            <w:noProof/>
            <w:webHidden/>
          </w:rPr>
        </w:r>
        <w:r w:rsidR="001E4F29" w:rsidRPr="001E4F29">
          <w:rPr>
            <w:noProof/>
            <w:webHidden/>
          </w:rPr>
          <w:fldChar w:fldCharType="separate"/>
        </w:r>
        <w:r w:rsidR="001E4F29" w:rsidRPr="001E4F29">
          <w:rPr>
            <w:noProof/>
            <w:webHidden/>
          </w:rPr>
          <w:t>11</w:t>
        </w:r>
        <w:r w:rsidR="001E4F29" w:rsidRPr="001E4F29">
          <w:rPr>
            <w:noProof/>
            <w:webHidden/>
          </w:rPr>
          <w:fldChar w:fldCharType="end"/>
        </w:r>
      </w:hyperlink>
    </w:p>
    <w:p w14:paraId="6C9F2EA5" w14:textId="324EA75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499" w:history="1">
        <w:r w:rsidR="001E4F29" w:rsidRPr="001E4F29">
          <w:rPr>
            <w:rStyle w:val="afb"/>
            <w:noProof/>
          </w:rPr>
          <w:t xml:space="preserve">2.1.15 </w:t>
        </w:r>
        <w:r w:rsidR="001E4F29" w:rsidRPr="001E4F29">
          <w:rPr>
            <w:rStyle w:val="afb"/>
            <w:noProof/>
          </w:rPr>
          <w:t>多元线性回归</w:t>
        </w:r>
        <w:r w:rsidR="001E4F29" w:rsidRPr="001E4F29">
          <w:rPr>
            <w:rStyle w:val="afb"/>
            <w:noProof/>
          </w:rPr>
          <w:t>lasso</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_Toc108100499 \h </w:instrText>
        </w:r>
        <w:r w:rsidR="001E4F29" w:rsidRPr="001E4F29">
          <w:rPr>
            <w:noProof/>
            <w:webHidden/>
          </w:rPr>
        </w:r>
        <w:r w:rsidR="001E4F29" w:rsidRPr="001E4F29">
          <w:rPr>
            <w:noProof/>
            <w:webHidden/>
          </w:rPr>
          <w:fldChar w:fldCharType="separate"/>
        </w:r>
        <w:r w:rsidR="001E4F29" w:rsidRPr="001E4F29">
          <w:rPr>
            <w:noProof/>
            <w:webHidden/>
          </w:rPr>
          <w:t>11</w:t>
        </w:r>
        <w:r w:rsidR="001E4F29" w:rsidRPr="001E4F29">
          <w:rPr>
            <w:noProof/>
            <w:webHidden/>
          </w:rPr>
          <w:fldChar w:fldCharType="end"/>
        </w:r>
      </w:hyperlink>
    </w:p>
    <w:p w14:paraId="31CD6BCD" w14:textId="14F403B8"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00" w:history="1">
        <w:r w:rsidR="001E4F29" w:rsidRPr="001E4F29">
          <w:rPr>
            <w:rStyle w:val="afb"/>
            <w:noProof/>
          </w:rPr>
          <w:t xml:space="preserve">2.1.16 </w:t>
        </w:r>
        <w:r w:rsidR="001E4F29" w:rsidRPr="001E4F29">
          <w:rPr>
            <w:rStyle w:val="afb"/>
            <w:noProof/>
          </w:rPr>
          <w:t>多元线性回归</w:t>
        </w:r>
        <w:r w:rsidR="001E4F29" w:rsidRPr="001E4F29">
          <w:rPr>
            <w:rStyle w:val="afb"/>
            <w:noProof/>
          </w:rPr>
          <w:t>ridge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_Toc108100500 \h </w:instrText>
        </w:r>
        <w:r w:rsidR="001E4F29" w:rsidRPr="001E4F29">
          <w:rPr>
            <w:noProof/>
            <w:webHidden/>
          </w:rPr>
        </w:r>
        <w:r w:rsidR="001E4F29" w:rsidRPr="001E4F29">
          <w:rPr>
            <w:noProof/>
            <w:webHidden/>
          </w:rPr>
          <w:fldChar w:fldCharType="separate"/>
        </w:r>
        <w:r w:rsidR="001E4F29" w:rsidRPr="001E4F29">
          <w:rPr>
            <w:noProof/>
            <w:webHidden/>
          </w:rPr>
          <w:t>12</w:t>
        </w:r>
        <w:r w:rsidR="001E4F29" w:rsidRPr="001E4F29">
          <w:rPr>
            <w:noProof/>
            <w:webHidden/>
          </w:rPr>
          <w:fldChar w:fldCharType="end"/>
        </w:r>
      </w:hyperlink>
    </w:p>
    <w:p w14:paraId="30AD54B1" w14:textId="5ED88D8A"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01" w:history="1">
        <w:r w:rsidR="001E4F29" w:rsidRPr="001E4F29">
          <w:rPr>
            <w:rStyle w:val="afb"/>
            <w:noProof/>
          </w:rPr>
          <w:t xml:space="preserve">2.1.17 </w:t>
        </w:r>
        <w:r w:rsidR="001E4F29" w:rsidRPr="001E4F29">
          <w:rPr>
            <w:rStyle w:val="afb"/>
            <w:noProof/>
          </w:rPr>
          <w:t>多元线性回归</w:t>
        </w:r>
        <w:r w:rsidR="001E4F29" w:rsidRPr="001E4F29">
          <w:rPr>
            <w:rStyle w:val="afb"/>
            <w:noProof/>
          </w:rPr>
          <w:t>fitlme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_Toc108100501 \h </w:instrText>
        </w:r>
        <w:r w:rsidR="001E4F29" w:rsidRPr="001E4F29">
          <w:rPr>
            <w:noProof/>
            <w:webHidden/>
          </w:rPr>
        </w:r>
        <w:r w:rsidR="001E4F29" w:rsidRPr="001E4F29">
          <w:rPr>
            <w:noProof/>
            <w:webHidden/>
          </w:rPr>
          <w:fldChar w:fldCharType="separate"/>
        </w:r>
        <w:r w:rsidR="001E4F29" w:rsidRPr="001E4F29">
          <w:rPr>
            <w:noProof/>
            <w:webHidden/>
          </w:rPr>
          <w:t>13</w:t>
        </w:r>
        <w:r w:rsidR="001E4F29" w:rsidRPr="001E4F29">
          <w:rPr>
            <w:noProof/>
            <w:webHidden/>
          </w:rPr>
          <w:fldChar w:fldCharType="end"/>
        </w:r>
      </w:hyperlink>
    </w:p>
    <w:p w14:paraId="0496CD24" w14:textId="16FC879C"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02" w:history="1">
        <w:r w:rsidR="001E4F29" w:rsidRPr="001E4F29">
          <w:rPr>
            <w:rStyle w:val="afb"/>
            <w:noProof/>
          </w:rPr>
          <w:t xml:space="preserve">2.2 </w:t>
        </w:r>
        <w:r w:rsidR="001E4F29" w:rsidRPr="001E4F29">
          <w:rPr>
            <w:rStyle w:val="afb"/>
            <w:noProof/>
          </w:rPr>
          <w:t>广义线性回归</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_Toc108100502 \h </w:instrText>
        </w:r>
        <w:r w:rsidR="001E4F29" w:rsidRPr="001E4F29">
          <w:rPr>
            <w:noProof/>
            <w:webHidden/>
          </w:rPr>
        </w:r>
        <w:r w:rsidR="001E4F29" w:rsidRPr="001E4F29">
          <w:rPr>
            <w:noProof/>
            <w:webHidden/>
          </w:rPr>
          <w:fldChar w:fldCharType="separate"/>
        </w:r>
        <w:r w:rsidR="001E4F29" w:rsidRPr="001E4F29">
          <w:rPr>
            <w:noProof/>
            <w:webHidden/>
          </w:rPr>
          <w:t>14</w:t>
        </w:r>
        <w:r w:rsidR="001E4F29" w:rsidRPr="001E4F29">
          <w:rPr>
            <w:noProof/>
            <w:webHidden/>
          </w:rPr>
          <w:fldChar w:fldCharType="end"/>
        </w:r>
      </w:hyperlink>
    </w:p>
    <w:p w14:paraId="28489274" w14:textId="2AB7C9A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03" w:history="1">
        <w:r w:rsidR="001E4F29" w:rsidRPr="001E4F29">
          <w:rPr>
            <w:rStyle w:val="afb"/>
            <w:noProof/>
          </w:rPr>
          <w:t xml:space="preserve">2.2.1 </w:t>
        </w:r>
        <w:r w:rsidR="001E4F29" w:rsidRPr="001E4F29">
          <w:rPr>
            <w:rStyle w:val="afb"/>
            <w:noProof/>
          </w:rPr>
          <w:t>广义线性回归</w:t>
        </w:r>
        <w:r w:rsidR="001E4F29" w:rsidRPr="001E4F29">
          <w:rPr>
            <w:rStyle w:val="afb"/>
            <w:noProof/>
          </w:rPr>
          <w:t>fitglm</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_Toc108100503 \h </w:instrText>
        </w:r>
        <w:r w:rsidR="001E4F29" w:rsidRPr="001E4F29">
          <w:rPr>
            <w:noProof/>
            <w:webHidden/>
          </w:rPr>
        </w:r>
        <w:r w:rsidR="001E4F29" w:rsidRPr="001E4F29">
          <w:rPr>
            <w:noProof/>
            <w:webHidden/>
          </w:rPr>
          <w:fldChar w:fldCharType="separate"/>
        </w:r>
        <w:r w:rsidR="001E4F29" w:rsidRPr="001E4F29">
          <w:rPr>
            <w:noProof/>
            <w:webHidden/>
          </w:rPr>
          <w:t>14</w:t>
        </w:r>
        <w:r w:rsidR="001E4F29" w:rsidRPr="001E4F29">
          <w:rPr>
            <w:noProof/>
            <w:webHidden/>
          </w:rPr>
          <w:fldChar w:fldCharType="end"/>
        </w:r>
      </w:hyperlink>
    </w:p>
    <w:p w14:paraId="032744B6" w14:textId="60CB23F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04" w:history="1">
        <w:r w:rsidR="001E4F29" w:rsidRPr="001E4F29">
          <w:rPr>
            <w:rStyle w:val="afb"/>
            <w:noProof/>
          </w:rPr>
          <w:t xml:space="preserve">2.2.2 </w:t>
        </w:r>
        <w:r w:rsidR="001E4F29" w:rsidRPr="001E4F29">
          <w:rPr>
            <w:rStyle w:val="afb"/>
            <w:noProof/>
          </w:rPr>
          <w:t>广义线性回归</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_Toc108100504 \h </w:instrText>
        </w:r>
        <w:r w:rsidR="001E4F29" w:rsidRPr="001E4F29">
          <w:rPr>
            <w:noProof/>
            <w:webHidden/>
          </w:rPr>
        </w:r>
        <w:r w:rsidR="001E4F29" w:rsidRPr="001E4F29">
          <w:rPr>
            <w:noProof/>
            <w:webHidden/>
          </w:rPr>
          <w:fldChar w:fldCharType="separate"/>
        </w:r>
        <w:r w:rsidR="001E4F29" w:rsidRPr="001E4F29">
          <w:rPr>
            <w:noProof/>
            <w:webHidden/>
          </w:rPr>
          <w:t>14</w:t>
        </w:r>
        <w:r w:rsidR="001E4F29" w:rsidRPr="001E4F29">
          <w:rPr>
            <w:noProof/>
            <w:webHidden/>
          </w:rPr>
          <w:fldChar w:fldCharType="end"/>
        </w:r>
      </w:hyperlink>
    </w:p>
    <w:p w14:paraId="1483A20F" w14:textId="49B1D86D"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05" w:history="1">
        <w:r w:rsidR="001E4F29" w:rsidRPr="001E4F29">
          <w:rPr>
            <w:rStyle w:val="afb"/>
            <w:noProof/>
          </w:rPr>
          <w:t xml:space="preserve">2.2.3 </w:t>
        </w:r>
        <w:r w:rsidR="001E4F29" w:rsidRPr="001E4F29">
          <w:rPr>
            <w:rStyle w:val="afb"/>
            <w:noProof/>
          </w:rPr>
          <w:t>广义线性回归</w:t>
        </w:r>
        <w:r w:rsidR="001E4F29" w:rsidRPr="001E4F29">
          <w:rPr>
            <w:rStyle w:val="afb"/>
            <w:noProof/>
          </w:rPr>
          <w:t>feval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_Toc108100505 \h </w:instrText>
        </w:r>
        <w:r w:rsidR="001E4F29" w:rsidRPr="001E4F29">
          <w:rPr>
            <w:noProof/>
            <w:webHidden/>
          </w:rPr>
        </w:r>
        <w:r w:rsidR="001E4F29" w:rsidRPr="001E4F29">
          <w:rPr>
            <w:noProof/>
            <w:webHidden/>
          </w:rPr>
          <w:fldChar w:fldCharType="separate"/>
        </w:r>
        <w:r w:rsidR="001E4F29" w:rsidRPr="001E4F29">
          <w:rPr>
            <w:noProof/>
            <w:webHidden/>
          </w:rPr>
          <w:t>15</w:t>
        </w:r>
        <w:r w:rsidR="001E4F29" w:rsidRPr="001E4F29">
          <w:rPr>
            <w:noProof/>
            <w:webHidden/>
          </w:rPr>
          <w:fldChar w:fldCharType="end"/>
        </w:r>
      </w:hyperlink>
    </w:p>
    <w:p w14:paraId="18ECC5D0" w14:textId="36E2E93F"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06" w:history="1">
        <w:r w:rsidR="001E4F29" w:rsidRPr="001E4F29">
          <w:rPr>
            <w:rStyle w:val="afb"/>
            <w:noProof/>
          </w:rPr>
          <w:t xml:space="preserve">2.2.4 </w:t>
        </w:r>
        <w:r w:rsidR="001E4F29" w:rsidRPr="001E4F29">
          <w:rPr>
            <w:rStyle w:val="afb"/>
            <w:noProof/>
          </w:rPr>
          <w:t>广义线性回归</w:t>
        </w:r>
        <w:r w:rsidR="001E4F29" w:rsidRPr="001E4F29">
          <w:rPr>
            <w:rStyle w:val="afb"/>
            <w:noProof/>
          </w:rPr>
          <w:t>coefCI</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_Toc108100506 \h </w:instrText>
        </w:r>
        <w:r w:rsidR="001E4F29" w:rsidRPr="001E4F29">
          <w:rPr>
            <w:noProof/>
            <w:webHidden/>
          </w:rPr>
        </w:r>
        <w:r w:rsidR="001E4F29" w:rsidRPr="001E4F29">
          <w:rPr>
            <w:noProof/>
            <w:webHidden/>
          </w:rPr>
          <w:fldChar w:fldCharType="separate"/>
        </w:r>
        <w:r w:rsidR="001E4F29" w:rsidRPr="001E4F29">
          <w:rPr>
            <w:noProof/>
            <w:webHidden/>
          </w:rPr>
          <w:t>16</w:t>
        </w:r>
        <w:r w:rsidR="001E4F29" w:rsidRPr="001E4F29">
          <w:rPr>
            <w:noProof/>
            <w:webHidden/>
          </w:rPr>
          <w:fldChar w:fldCharType="end"/>
        </w:r>
      </w:hyperlink>
    </w:p>
    <w:p w14:paraId="4E6D750F" w14:textId="27569EFA"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07" w:history="1">
        <w:r w:rsidR="001E4F29" w:rsidRPr="001E4F29">
          <w:rPr>
            <w:rStyle w:val="afb"/>
            <w:noProof/>
          </w:rPr>
          <w:t xml:space="preserve">2.2.5 </w:t>
        </w:r>
        <w:r w:rsidR="001E4F29" w:rsidRPr="001E4F29">
          <w:rPr>
            <w:rStyle w:val="afb"/>
            <w:noProof/>
          </w:rPr>
          <w:t>广义线性回归</w:t>
        </w:r>
        <w:r w:rsidR="001E4F29" w:rsidRPr="001E4F29">
          <w:rPr>
            <w:rStyle w:val="afb"/>
            <w:noProof/>
          </w:rPr>
          <w:t>coefTest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_Toc108100507 \h </w:instrText>
        </w:r>
        <w:r w:rsidR="001E4F29" w:rsidRPr="001E4F29">
          <w:rPr>
            <w:noProof/>
            <w:webHidden/>
          </w:rPr>
        </w:r>
        <w:r w:rsidR="001E4F29" w:rsidRPr="001E4F29">
          <w:rPr>
            <w:noProof/>
            <w:webHidden/>
          </w:rPr>
          <w:fldChar w:fldCharType="separate"/>
        </w:r>
        <w:r w:rsidR="001E4F29" w:rsidRPr="001E4F29">
          <w:rPr>
            <w:noProof/>
            <w:webHidden/>
          </w:rPr>
          <w:t>16</w:t>
        </w:r>
        <w:r w:rsidR="001E4F29" w:rsidRPr="001E4F29">
          <w:rPr>
            <w:noProof/>
            <w:webHidden/>
          </w:rPr>
          <w:fldChar w:fldCharType="end"/>
        </w:r>
      </w:hyperlink>
    </w:p>
    <w:p w14:paraId="583098A3" w14:textId="0086802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08" w:history="1">
        <w:r w:rsidR="001E4F29" w:rsidRPr="001E4F29">
          <w:rPr>
            <w:rStyle w:val="afb"/>
            <w:noProof/>
          </w:rPr>
          <w:t xml:space="preserve">2.2.6 </w:t>
        </w:r>
        <w:r w:rsidR="001E4F29" w:rsidRPr="001E4F29">
          <w:rPr>
            <w:rStyle w:val="afb"/>
            <w:noProof/>
          </w:rPr>
          <w:t>广义线性回归</w:t>
        </w:r>
        <w:r w:rsidR="001E4F29" w:rsidRPr="001E4F29">
          <w:rPr>
            <w:rStyle w:val="afb"/>
            <w:noProof/>
          </w:rPr>
          <w:t>fitclinear</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_Toc108100508 \h </w:instrText>
        </w:r>
        <w:r w:rsidR="001E4F29" w:rsidRPr="001E4F29">
          <w:rPr>
            <w:noProof/>
            <w:webHidden/>
          </w:rPr>
        </w:r>
        <w:r w:rsidR="001E4F29" w:rsidRPr="001E4F29">
          <w:rPr>
            <w:noProof/>
            <w:webHidden/>
          </w:rPr>
          <w:fldChar w:fldCharType="separate"/>
        </w:r>
        <w:r w:rsidR="001E4F29" w:rsidRPr="001E4F29">
          <w:rPr>
            <w:noProof/>
            <w:webHidden/>
          </w:rPr>
          <w:t>17</w:t>
        </w:r>
        <w:r w:rsidR="001E4F29" w:rsidRPr="001E4F29">
          <w:rPr>
            <w:noProof/>
            <w:webHidden/>
          </w:rPr>
          <w:fldChar w:fldCharType="end"/>
        </w:r>
      </w:hyperlink>
    </w:p>
    <w:p w14:paraId="5B5C9D66" w14:textId="3E10599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09" w:history="1">
        <w:r w:rsidR="001E4F29" w:rsidRPr="001E4F29">
          <w:rPr>
            <w:rStyle w:val="afb"/>
            <w:noProof/>
          </w:rPr>
          <w:t xml:space="preserve">2.2.7 </w:t>
        </w:r>
        <w:r w:rsidR="001E4F29" w:rsidRPr="001E4F29">
          <w:rPr>
            <w:rStyle w:val="afb"/>
            <w:noProof/>
          </w:rPr>
          <w:t>广义线性回归</w:t>
        </w:r>
        <w:r w:rsidR="001E4F29" w:rsidRPr="001E4F29">
          <w:rPr>
            <w:rStyle w:val="afb"/>
            <w:noProof/>
          </w:rPr>
          <w:t>fitcecoc</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_Toc108100509 \h </w:instrText>
        </w:r>
        <w:r w:rsidR="001E4F29" w:rsidRPr="001E4F29">
          <w:rPr>
            <w:noProof/>
            <w:webHidden/>
          </w:rPr>
        </w:r>
        <w:r w:rsidR="001E4F29" w:rsidRPr="001E4F29">
          <w:rPr>
            <w:noProof/>
            <w:webHidden/>
          </w:rPr>
          <w:fldChar w:fldCharType="separate"/>
        </w:r>
        <w:r w:rsidR="001E4F29" w:rsidRPr="001E4F29">
          <w:rPr>
            <w:noProof/>
            <w:webHidden/>
          </w:rPr>
          <w:t>18</w:t>
        </w:r>
        <w:r w:rsidR="001E4F29" w:rsidRPr="001E4F29">
          <w:rPr>
            <w:noProof/>
            <w:webHidden/>
          </w:rPr>
          <w:fldChar w:fldCharType="end"/>
        </w:r>
      </w:hyperlink>
    </w:p>
    <w:p w14:paraId="0B0F3962" w14:textId="5886281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10" w:history="1">
        <w:r w:rsidR="001E4F29" w:rsidRPr="001E4F29">
          <w:rPr>
            <w:rStyle w:val="afb"/>
            <w:noProof/>
          </w:rPr>
          <w:t xml:space="preserve">2.2.8 </w:t>
        </w:r>
        <w:r w:rsidR="001E4F29" w:rsidRPr="001E4F29">
          <w:rPr>
            <w:rStyle w:val="afb"/>
            <w:noProof/>
          </w:rPr>
          <w:t>广义线性回归</w:t>
        </w:r>
        <w:r w:rsidR="001E4F29" w:rsidRPr="001E4F29">
          <w:rPr>
            <w:rStyle w:val="afb"/>
            <w:noProof/>
          </w:rPr>
          <w:t>fitckernel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_Toc108100510 \h </w:instrText>
        </w:r>
        <w:r w:rsidR="001E4F29" w:rsidRPr="001E4F29">
          <w:rPr>
            <w:noProof/>
            <w:webHidden/>
          </w:rPr>
        </w:r>
        <w:r w:rsidR="001E4F29" w:rsidRPr="001E4F29">
          <w:rPr>
            <w:noProof/>
            <w:webHidden/>
          </w:rPr>
          <w:fldChar w:fldCharType="separate"/>
        </w:r>
        <w:r w:rsidR="001E4F29" w:rsidRPr="001E4F29">
          <w:rPr>
            <w:noProof/>
            <w:webHidden/>
          </w:rPr>
          <w:t>18</w:t>
        </w:r>
        <w:r w:rsidR="001E4F29" w:rsidRPr="001E4F29">
          <w:rPr>
            <w:noProof/>
            <w:webHidden/>
          </w:rPr>
          <w:fldChar w:fldCharType="end"/>
        </w:r>
      </w:hyperlink>
    </w:p>
    <w:p w14:paraId="62192A95" w14:textId="2895BF8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11" w:history="1">
        <w:r w:rsidR="001E4F29" w:rsidRPr="001E4F29">
          <w:rPr>
            <w:rStyle w:val="afb"/>
            <w:noProof/>
          </w:rPr>
          <w:t xml:space="preserve">2.2.9 </w:t>
        </w:r>
        <w:r w:rsidR="001E4F29" w:rsidRPr="001E4F29">
          <w:rPr>
            <w:rStyle w:val="afb"/>
            <w:noProof/>
          </w:rPr>
          <w:t>广义线性回归</w:t>
        </w:r>
        <w:r w:rsidR="001E4F29" w:rsidRPr="001E4F29">
          <w:rPr>
            <w:rStyle w:val="afb"/>
            <w:noProof/>
          </w:rPr>
          <w:t>mnrfit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_Toc108100511 \h </w:instrText>
        </w:r>
        <w:r w:rsidR="001E4F29" w:rsidRPr="001E4F29">
          <w:rPr>
            <w:noProof/>
            <w:webHidden/>
          </w:rPr>
        </w:r>
        <w:r w:rsidR="001E4F29" w:rsidRPr="001E4F29">
          <w:rPr>
            <w:noProof/>
            <w:webHidden/>
          </w:rPr>
          <w:fldChar w:fldCharType="separate"/>
        </w:r>
        <w:r w:rsidR="001E4F29" w:rsidRPr="001E4F29">
          <w:rPr>
            <w:noProof/>
            <w:webHidden/>
          </w:rPr>
          <w:t>19</w:t>
        </w:r>
        <w:r w:rsidR="001E4F29" w:rsidRPr="001E4F29">
          <w:rPr>
            <w:noProof/>
            <w:webHidden/>
          </w:rPr>
          <w:fldChar w:fldCharType="end"/>
        </w:r>
      </w:hyperlink>
    </w:p>
    <w:p w14:paraId="7A8388FE" w14:textId="1B94B70B"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12" w:history="1">
        <w:r w:rsidR="001E4F29" w:rsidRPr="001E4F29">
          <w:rPr>
            <w:rStyle w:val="afb"/>
            <w:noProof/>
          </w:rPr>
          <w:t xml:space="preserve">2.2.10 </w:t>
        </w:r>
        <w:r w:rsidR="001E4F29" w:rsidRPr="001E4F29">
          <w:rPr>
            <w:rStyle w:val="afb"/>
            <w:noProof/>
          </w:rPr>
          <w:t>广义线性回归</w:t>
        </w:r>
        <w:r w:rsidR="001E4F29" w:rsidRPr="001E4F29">
          <w:rPr>
            <w:rStyle w:val="afb"/>
            <w:noProof/>
          </w:rPr>
          <w:t>mnrval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_Toc108100512 \h </w:instrText>
        </w:r>
        <w:r w:rsidR="001E4F29" w:rsidRPr="001E4F29">
          <w:rPr>
            <w:noProof/>
            <w:webHidden/>
          </w:rPr>
        </w:r>
        <w:r w:rsidR="001E4F29" w:rsidRPr="001E4F29">
          <w:rPr>
            <w:noProof/>
            <w:webHidden/>
          </w:rPr>
          <w:fldChar w:fldCharType="separate"/>
        </w:r>
        <w:r w:rsidR="001E4F29" w:rsidRPr="001E4F29">
          <w:rPr>
            <w:noProof/>
            <w:webHidden/>
          </w:rPr>
          <w:t>20</w:t>
        </w:r>
        <w:r w:rsidR="001E4F29" w:rsidRPr="001E4F29">
          <w:rPr>
            <w:noProof/>
            <w:webHidden/>
          </w:rPr>
          <w:fldChar w:fldCharType="end"/>
        </w:r>
      </w:hyperlink>
    </w:p>
    <w:p w14:paraId="232B6393" w14:textId="601D3BE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13" w:history="1">
        <w:r w:rsidR="001E4F29" w:rsidRPr="001E4F29">
          <w:rPr>
            <w:rStyle w:val="afb"/>
            <w:noProof/>
          </w:rPr>
          <w:t xml:space="preserve">2.2.11 </w:t>
        </w:r>
        <w:r w:rsidR="001E4F29" w:rsidRPr="001E4F29">
          <w:rPr>
            <w:rStyle w:val="afb"/>
            <w:noProof/>
          </w:rPr>
          <w:t>广义线性回归</w:t>
        </w:r>
        <w:r w:rsidR="001E4F29" w:rsidRPr="001E4F29">
          <w:rPr>
            <w:rStyle w:val="afb"/>
            <w:noProof/>
          </w:rPr>
          <w:t>lassoglm</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_Toc108100513 \h </w:instrText>
        </w:r>
        <w:r w:rsidR="001E4F29" w:rsidRPr="001E4F29">
          <w:rPr>
            <w:noProof/>
            <w:webHidden/>
          </w:rPr>
        </w:r>
        <w:r w:rsidR="001E4F29" w:rsidRPr="001E4F29">
          <w:rPr>
            <w:noProof/>
            <w:webHidden/>
          </w:rPr>
          <w:fldChar w:fldCharType="separate"/>
        </w:r>
        <w:r w:rsidR="001E4F29" w:rsidRPr="001E4F29">
          <w:rPr>
            <w:noProof/>
            <w:webHidden/>
          </w:rPr>
          <w:t>20</w:t>
        </w:r>
        <w:r w:rsidR="001E4F29" w:rsidRPr="001E4F29">
          <w:rPr>
            <w:noProof/>
            <w:webHidden/>
          </w:rPr>
          <w:fldChar w:fldCharType="end"/>
        </w:r>
      </w:hyperlink>
    </w:p>
    <w:p w14:paraId="5297B613" w14:textId="38036C5E"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14" w:history="1">
        <w:r w:rsidR="001E4F29" w:rsidRPr="001E4F29">
          <w:rPr>
            <w:rStyle w:val="afb"/>
            <w:noProof/>
          </w:rPr>
          <w:t xml:space="preserve">2.3 </w:t>
        </w:r>
        <w:r w:rsidR="001E4F29" w:rsidRPr="001E4F29">
          <w:rPr>
            <w:rStyle w:val="afb"/>
            <w:noProof/>
          </w:rPr>
          <w:t>非线性回归</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_Toc108100514 \h </w:instrText>
        </w:r>
        <w:r w:rsidR="001E4F29" w:rsidRPr="001E4F29">
          <w:rPr>
            <w:noProof/>
            <w:webHidden/>
          </w:rPr>
        </w:r>
        <w:r w:rsidR="001E4F29" w:rsidRPr="001E4F29">
          <w:rPr>
            <w:noProof/>
            <w:webHidden/>
          </w:rPr>
          <w:fldChar w:fldCharType="separate"/>
        </w:r>
        <w:r w:rsidR="001E4F29" w:rsidRPr="001E4F29">
          <w:rPr>
            <w:noProof/>
            <w:webHidden/>
          </w:rPr>
          <w:t>21</w:t>
        </w:r>
        <w:r w:rsidR="001E4F29" w:rsidRPr="001E4F29">
          <w:rPr>
            <w:noProof/>
            <w:webHidden/>
          </w:rPr>
          <w:fldChar w:fldCharType="end"/>
        </w:r>
      </w:hyperlink>
    </w:p>
    <w:p w14:paraId="2130CF2C" w14:textId="29F2B8EF"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15" w:history="1">
        <w:r w:rsidR="001E4F29" w:rsidRPr="001E4F29">
          <w:rPr>
            <w:rStyle w:val="afb"/>
            <w:noProof/>
          </w:rPr>
          <w:t xml:space="preserve">2.3.1 </w:t>
        </w:r>
        <w:r w:rsidR="001E4F29" w:rsidRPr="001E4F29">
          <w:rPr>
            <w:rStyle w:val="afb"/>
            <w:noProof/>
          </w:rPr>
          <w:t>非线性回归</w:t>
        </w:r>
        <w:r w:rsidR="001E4F29" w:rsidRPr="001E4F29">
          <w:rPr>
            <w:rStyle w:val="afb"/>
            <w:noProof/>
          </w:rPr>
          <w:t>fevel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_Toc108100515 \h </w:instrText>
        </w:r>
        <w:r w:rsidR="001E4F29" w:rsidRPr="001E4F29">
          <w:rPr>
            <w:noProof/>
            <w:webHidden/>
          </w:rPr>
        </w:r>
        <w:r w:rsidR="001E4F29" w:rsidRPr="001E4F29">
          <w:rPr>
            <w:noProof/>
            <w:webHidden/>
          </w:rPr>
          <w:fldChar w:fldCharType="separate"/>
        </w:r>
        <w:r w:rsidR="001E4F29" w:rsidRPr="001E4F29">
          <w:rPr>
            <w:noProof/>
            <w:webHidden/>
          </w:rPr>
          <w:t>21</w:t>
        </w:r>
        <w:r w:rsidR="001E4F29" w:rsidRPr="001E4F29">
          <w:rPr>
            <w:noProof/>
            <w:webHidden/>
          </w:rPr>
          <w:fldChar w:fldCharType="end"/>
        </w:r>
      </w:hyperlink>
    </w:p>
    <w:p w14:paraId="68887D69" w14:textId="1E6A5C9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16" w:history="1">
        <w:r w:rsidR="001E4F29" w:rsidRPr="001E4F29">
          <w:rPr>
            <w:rStyle w:val="afb"/>
            <w:noProof/>
          </w:rPr>
          <w:t xml:space="preserve">2.3.2 </w:t>
        </w:r>
        <w:r w:rsidR="001E4F29" w:rsidRPr="001E4F29">
          <w:rPr>
            <w:rStyle w:val="afb"/>
            <w:noProof/>
          </w:rPr>
          <w:t>非线性回归</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_Toc108100516 \h </w:instrText>
        </w:r>
        <w:r w:rsidR="001E4F29" w:rsidRPr="001E4F29">
          <w:rPr>
            <w:noProof/>
            <w:webHidden/>
          </w:rPr>
        </w:r>
        <w:r w:rsidR="001E4F29" w:rsidRPr="001E4F29">
          <w:rPr>
            <w:noProof/>
            <w:webHidden/>
          </w:rPr>
          <w:fldChar w:fldCharType="separate"/>
        </w:r>
        <w:r w:rsidR="001E4F29" w:rsidRPr="001E4F29">
          <w:rPr>
            <w:noProof/>
            <w:webHidden/>
          </w:rPr>
          <w:t>22</w:t>
        </w:r>
        <w:r w:rsidR="001E4F29" w:rsidRPr="001E4F29">
          <w:rPr>
            <w:noProof/>
            <w:webHidden/>
          </w:rPr>
          <w:fldChar w:fldCharType="end"/>
        </w:r>
      </w:hyperlink>
    </w:p>
    <w:p w14:paraId="57400859" w14:textId="6AC0E51E"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17" w:history="1">
        <w:r w:rsidR="001E4F29" w:rsidRPr="001E4F29">
          <w:rPr>
            <w:rStyle w:val="afb"/>
            <w:noProof/>
          </w:rPr>
          <w:t xml:space="preserve">2.3.3 </w:t>
        </w:r>
        <w:r w:rsidR="001E4F29" w:rsidRPr="001E4F29">
          <w:rPr>
            <w:rStyle w:val="afb"/>
            <w:noProof/>
          </w:rPr>
          <w:t>非线性回归</w:t>
        </w:r>
        <w:r w:rsidR="001E4F29" w:rsidRPr="001E4F29">
          <w:rPr>
            <w:rStyle w:val="afb"/>
            <w:noProof/>
          </w:rPr>
          <w:t>dummyvar</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_Toc108100517 \h </w:instrText>
        </w:r>
        <w:r w:rsidR="001E4F29" w:rsidRPr="001E4F29">
          <w:rPr>
            <w:noProof/>
            <w:webHidden/>
          </w:rPr>
        </w:r>
        <w:r w:rsidR="001E4F29" w:rsidRPr="001E4F29">
          <w:rPr>
            <w:noProof/>
            <w:webHidden/>
          </w:rPr>
          <w:fldChar w:fldCharType="separate"/>
        </w:r>
        <w:r w:rsidR="001E4F29" w:rsidRPr="001E4F29">
          <w:rPr>
            <w:noProof/>
            <w:webHidden/>
          </w:rPr>
          <w:t>22</w:t>
        </w:r>
        <w:r w:rsidR="001E4F29" w:rsidRPr="001E4F29">
          <w:rPr>
            <w:noProof/>
            <w:webHidden/>
          </w:rPr>
          <w:fldChar w:fldCharType="end"/>
        </w:r>
      </w:hyperlink>
    </w:p>
    <w:p w14:paraId="4E8D2B0D" w14:textId="2CFACE3C"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18" w:history="1">
        <w:r w:rsidR="001E4F29" w:rsidRPr="001E4F29">
          <w:rPr>
            <w:rStyle w:val="afb"/>
            <w:noProof/>
          </w:rPr>
          <w:t xml:space="preserve">2.3.4 </w:t>
        </w:r>
        <w:r w:rsidR="001E4F29" w:rsidRPr="001E4F29">
          <w:rPr>
            <w:rStyle w:val="afb"/>
            <w:noProof/>
          </w:rPr>
          <w:t>非线性回归</w:t>
        </w:r>
        <w:r w:rsidR="001E4F29" w:rsidRPr="001E4F29">
          <w:rPr>
            <w:rStyle w:val="afb"/>
            <w:noProof/>
          </w:rPr>
          <w:t>partialDependence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_Toc108100518 \h </w:instrText>
        </w:r>
        <w:r w:rsidR="001E4F29" w:rsidRPr="001E4F29">
          <w:rPr>
            <w:noProof/>
            <w:webHidden/>
          </w:rPr>
        </w:r>
        <w:r w:rsidR="001E4F29" w:rsidRPr="001E4F29">
          <w:rPr>
            <w:noProof/>
            <w:webHidden/>
          </w:rPr>
          <w:fldChar w:fldCharType="separate"/>
        </w:r>
        <w:r w:rsidR="001E4F29" w:rsidRPr="001E4F29">
          <w:rPr>
            <w:noProof/>
            <w:webHidden/>
          </w:rPr>
          <w:t>23</w:t>
        </w:r>
        <w:r w:rsidR="001E4F29" w:rsidRPr="001E4F29">
          <w:rPr>
            <w:noProof/>
            <w:webHidden/>
          </w:rPr>
          <w:fldChar w:fldCharType="end"/>
        </w:r>
      </w:hyperlink>
    </w:p>
    <w:p w14:paraId="18B98112" w14:textId="11F9AE00"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19" w:history="1">
        <w:r w:rsidR="001E4F29" w:rsidRPr="001E4F29">
          <w:rPr>
            <w:rStyle w:val="afb"/>
            <w:noProof/>
          </w:rPr>
          <w:t>2.4 SVM</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_Toc108100519 \h </w:instrText>
        </w:r>
        <w:r w:rsidR="001E4F29" w:rsidRPr="001E4F29">
          <w:rPr>
            <w:noProof/>
            <w:webHidden/>
          </w:rPr>
        </w:r>
        <w:r w:rsidR="001E4F29" w:rsidRPr="001E4F29">
          <w:rPr>
            <w:noProof/>
            <w:webHidden/>
          </w:rPr>
          <w:fldChar w:fldCharType="separate"/>
        </w:r>
        <w:r w:rsidR="001E4F29" w:rsidRPr="001E4F29">
          <w:rPr>
            <w:noProof/>
            <w:webHidden/>
          </w:rPr>
          <w:t>24</w:t>
        </w:r>
        <w:r w:rsidR="001E4F29" w:rsidRPr="001E4F29">
          <w:rPr>
            <w:noProof/>
            <w:webHidden/>
          </w:rPr>
          <w:fldChar w:fldCharType="end"/>
        </w:r>
      </w:hyperlink>
    </w:p>
    <w:p w14:paraId="1F993FDF" w14:textId="3833F44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20" w:history="1">
        <w:r w:rsidR="001E4F29" w:rsidRPr="001E4F29">
          <w:rPr>
            <w:rStyle w:val="afb"/>
            <w:noProof/>
          </w:rPr>
          <w:t>2.4.1 SVM fitrsvm</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_Toc108100520 \h </w:instrText>
        </w:r>
        <w:r w:rsidR="001E4F29" w:rsidRPr="001E4F29">
          <w:rPr>
            <w:noProof/>
            <w:webHidden/>
          </w:rPr>
        </w:r>
        <w:r w:rsidR="001E4F29" w:rsidRPr="001E4F29">
          <w:rPr>
            <w:noProof/>
            <w:webHidden/>
          </w:rPr>
          <w:fldChar w:fldCharType="separate"/>
        </w:r>
        <w:r w:rsidR="001E4F29" w:rsidRPr="001E4F29">
          <w:rPr>
            <w:noProof/>
            <w:webHidden/>
          </w:rPr>
          <w:t>24</w:t>
        </w:r>
        <w:r w:rsidR="001E4F29" w:rsidRPr="001E4F29">
          <w:rPr>
            <w:noProof/>
            <w:webHidden/>
          </w:rPr>
          <w:fldChar w:fldCharType="end"/>
        </w:r>
      </w:hyperlink>
    </w:p>
    <w:p w14:paraId="5534078E" w14:textId="58F6FDFB"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21" w:history="1">
        <w:r w:rsidR="001E4F29" w:rsidRPr="001E4F29">
          <w:rPr>
            <w:rStyle w:val="afb"/>
            <w:noProof/>
          </w:rPr>
          <w:t>2.4.2 SVM 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_Toc108100521 \h </w:instrText>
        </w:r>
        <w:r w:rsidR="001E4F29" w:rsidRPr="001E4F29">
          <w:rPr>
            <w:noProof/>
            <w:webHidden/>
          </w:rPr>
        </w:r>
        <w:r w:rsidR="001E4F29" w:rsidRPr="001E4F29">
          <w:rPr>
            <w:noProof/>
            <w:webHidden/>
          </w:rPr>
          <w:fldChar w:fldCharType="separate"/>
        </w:r>
        <w:r w:rsidR="001E4F29" w:rsidRPr="001E4F29">
          <w:rPr>
            <w:noProof/>
            <w:webHidden/>
          </w:rPr>
          <w:t>25</w:t>
        </w:r>
        <w:r w:rsidR="001E4F29" w:rsidRPr="001E4F29">
          <w:rPr>
            <w:noProof/>
            <w:webHidden/>
          </w:rPr>
          <w:fldChar w:fldCharType="end"/>
        </w:r>
      </w:hyperlink>
    </w:p>
    <w:p w14:paraId="4812BF9B" w14:textId="55F79D3C"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22" w:history="1">
        <w:r w:rsidR="001E4F29" w:rsidRPr="001E4F29">
          <w:rPr>
            <w:rStyle w:val="afb"/>
            <w:noProof/>
          </w:rPr>
          <w:t>2.4.3 SVM crossval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_Toc108100522 \h </w:instrText>
        </w:r>
        <w:r w:rsidR="001E4F29" w:rsidRPr="001E4F29">
          <w:rPr>
            <w:noProof/>
            <w:webHidden/>
          </w:rPr>
        </w:r>
        <w:r w:rsidR="001E4F29" w:rsidRPr="001E4F29">
          <w:rPr>
            <w:noProof/>
            <w:webHidden/>
          </w:rPr>
          <w:fldChar w:fldCharType="separate"/>
        </w:r>
        <w:r w:rsidR="001E4F29" w:rsidRPr="001E4F29">
          <w:rPr>
            <w:noProof/>
            <w:webHidden/>
          </w:rPr>
          <w:t>25</w:t>
        </w:r>
        <w:r w:rsidR="001E4F29" w:rsidRPr="001E4F29">
          <w:rPr>
            <w:noProof/>
            <w:webHidden/>
          </w:rPr>
          <w:fldChar w:fldCharType="end"/>
        </w:r>
      </w:hyperlink>
    </w:p>
    <w:p w14:paraId="124D822A" w14:textId="000F1CA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23" w:history="1">
        <w:r w:rsidR="001E4F29" w:rsidRPr="001E4F29">
          <w:rPr>
            <w:rStyle w:val="afb"/>
            <w:noProof/>
          </w:rPr>
          <w:t>2.4.4 SVM partialDependence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_Toc108100523 \h </w:instrText>
        </w:r>
        <w:r w:rsidR="001E4F29" w:rsidRPr="001E4F29">
          <w:rPr>
            <w:noProof/>
            <w:webHidden/>
          </w:rPr>
        </w:r>
        <w:r w:rsidR="001E4F29" w:rsidRPr="001E4F29">
          <w:rPr>
            <w:noProof/>
            <w:webHidden/>
          </w:rPr>
          <w:fldChar w:fldCharType="separate"/>
        </w:r>
        <w:r w:rsidR="001E4F29" w:rsidRPr="001E4F29">
          <w:rPr>
            <w:noProof/>
            <w:webHidden/>
          </w:rPr>
          <w:t>26</w:t>
        </w:r>
        <w:r w:rsidR="001E4F29" w:rsidRPr="001E4F29">
          <w:rPr>
            <w:noProof/>
            <w:webHidden/>
          </w:rPr>
          <w:fldChar w:fldCharType="end"/>
        </w:r>
      </w:hyperlink>
    </w:p>
    <w:p w14:paraId="42874B77" w14:textId="0712B1C8"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24" w:history="1">
        <w:r w:rsidR="001E4F29" w:rsidRPr="001E4F29">
          <w:rPr>
            <w:rStyle w:val="afb"/>
            <w:noProof/>
          </w:rPr>
          <w:t xml:space="preserve">2.5 </w:t>
        </w:r>
        <w:r w:rsidR="001E4F29" w:rsidRPr="001E4F29">
          <w:rPr>
            <w:rStyle w:val="afb"/>
            <w:noProof/>
          </w:rPr>
          <w:t>回归树</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_Toc108100524 \h </w:instrText>
        </w:r>
        <w:r w:rsidR="001E4F29" w:rsidRPr="001E4F29">
          <w:rPr>
            <w:noProof/>
            <w:webHidden/>
          </w:rPr>
        </w:r>
        <w:r w:rsidR="001E4F29" w:rsidRPr="001E4F29">
          <w:rPr>
            <w:noProof/>
            <w:webHidden/>
          </w:rPr>
          <w:fldChar w:fldCharType="separate"/>
        </w:r>
        <w:r w:rsidR="001E4F29" w:rsidRPr="001E4F29">
          <w:rPr>
            <w:noProof/>
            <w:webHidden/>
          </w:rPr>
          <w:t>27</w:t>
        </w:r>
        <w:r w:rsidR="001E4F29" w:rsidRPr="001E4F29">
          <w:rPr>
            <w:noProof/>
            <w:webHidden/>
          </w:rPr>
          <w:fldChar w:fldCharType="end"/>
        </w:r>
      </w:hyperlink>
    </w:p>
    <w:p w14:paraId="5B66F5A3" w14:textId="0F8D6D9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25" w:history="1">
        <w:r w:rsidR="001E4F29" w:rsidRPr="001E4F29">
          <w:rPr>
            <w:rStyle w:val="afb"/>
            <w:noProof/>
          </w:rPr>
          <w:t xml:space="preserve">2.5.1 </w:t>
        </w:r>
        <w:r w:rsidR="001E4F29" w:rsidRPr="001E4F29">
          <w:rPr>
            <w:rStyle w:val="afb"/>
            <w:noProof/>
          </w:rPr>
          <w:t>回归树</w:t>
        </w:r>
        <w:r w:rsidR="001E4F29" w:rsidRPr="001E4F29">
          <w:rPr>
            <w:rStyle w:val="afb"/>
            <w:noProof/>
          </w:rPr>
          <w:t>fitrtree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_Toc108100525 \h </w:instrText>
        </w:r>
        <w:r w:rsidR="001E4F29" w:rsidRPr="001E4F29">
          <w:rPr>
            <w:noProof/>
            <w:webHidden/>
          </w:rPr>
        </w:r>
        <w:r w:rsidR="001E4F29" w:rsidRPr="001E4F29">
          <w:rPr>
            <w:noProof/>
            <w:webHidden/>
          </w:rPr>
          <w:fldChar w:fldCharType="separate"/>
        </w:r>
        <w:r w:rsidR="001E4F29" w:rsidRPr="001E4F29">
          <w:rPr>
            <w:noProof/>
            <w:webHidden/>
          </w:rPr>
          <w:t>27</w:t>
        </w:r>
        <w:r w:rsidR="001E4F29" w:rsidRPr="001E4F29">
          <w:rPr>
            <w:noProof/>
            <w:webHidden/>
          </w:rPr>
          <w:fldChar w:fldCharType="end"/>
        </w:r>
      </w:hyperlink>
    </w:p>
    <w:p w14:paraId="17EA4D27" w14:textId="0FB7B19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26" w:history="1">
        <w:r w:rsidR="001E4F29" w:rsidRPr="001E4F29">
          <w:rPr>
            <w:rStyle w:val="afb"/>
            <w:noProof/>
          </w:rPr>
          <w:t xml:space="preserve">2.5.2 </w:t>
        </w:r>
        <w:r w:rsidR="001E4F29" w:rsidRPr="001E4F29">
          <w:rPr>
            <w:rStyle w:val="afb"/>
            <w:noProof/>
          </w:rPr>
          <w:t>回归树</w:t>
        </w:r>
        <w:r w:rsidR="001E4F29" w:rsidRPr="001E4F29">
          <w:rPr>
            <w:rStyle w:val="afb"/>
            <w:noProof/>
          </w:rPr>
          <w:t xml:space="preserve"> 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_Toc108100526 \h </w:instrText>
        </w:r>
        <w:r w:rsidR="001E4F29" w:rsidRPr="001E4F29">
          <w:rPr>
            <w:noProof/>
            <w:webHidden/>
          </w:rPr>
        </w:r>
        <w:r w:rsidR="001E4F29" w:rsidRPr="001E4F29">
          <w:rPr>
            <w:noProof/>
            <w:webHidden/>
          </w:rPr>
          <w:fldChar w:fldCharType="separate"/>
        </w:r>
        <w:r w:rsidR="001E4F29" w:rsidRPr="001E4F29">
          <w:rPr>
            <w:noProof/>
            <w:webHidden/>
          </w:rPr>
          <w:t>27</w:t>
        </w:r>
        <w:r w:rsidR="001E4F29" w:rsidRPr="001E4F29">
          <w:rPr>
            <w:noProof/>
            <w:webHidden/>
          </w:rPr>
          <w:fldChar w:fldCharType="end"/>
        </w:r>
      </w:hyperlink>
    </w:p>
    <w:p w14:paraId="129E89F7" w14:textId="1BB9E0B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27" w:history="1">
        <w:r w:rsidR="001E4F29" w:rsidRPr="001E4F29">
          <w:rPr>
            <w:rStyle w:val="afb"/>
            <w:noProof/>
          </w:rPr>
          <w:t xml:space="preserve">2.5.3 </w:t>
        </w:r>
        <w:r w:rsidR="001E4F29" w:rsidRPr="001E4F29">
          <w:rPr>
            <w:rStyle w:val="afb"/>
            <w:noProof/>
          </w:rPr>
          <w:t>回归树</w:t>
        </w:r>
        <w:r w:rsidR="001E4F29" w:rsidRPr="001E4F29">
          <w:rPr>
            <w:rStyle w:val="afb"/>
            <w:noProof/>
          </w:rPr>
          <w:t xml:space="preserve"> partialDependence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_Toc108100527 \h </w:instrText>
        </w:r>
        <w:r w:rsidR="001E4F29" w:rsidRPr="001E4F29">
          <w:rPr>
            <w:noProof/>
            <w:webHidden/>
          </w:rPr>
        </w:r>
        <w:r w:rsidR="001E4F29" w:rsidRPr="001E4F29">
          <w:rPr>
            <w:noProof/>
            <w:webHidden/>
          </w:rPr>
          <w:fldChar w:fldCharType="separate"/>
        </w:r>
        <w:r w:rsidR="001E4F29" w:rsidRPr="001E4F29">
          <w:rPr>
            <w:noProof/>
            <w:webHidden/>
          </w:rPr>
          <w:t>28</w:t>
        </w:r>
        <w:r w:rsidR="001E4F29" w:rsidRPr="001E4F29">
          <w:rPr>
            <w:noProof/>
            <w:webHidden/>
          </w:rPr>
          <w:fldChar w:fldCharType="end"/>
        </w:r>
      </w:hyperlink>
    </w:p>
    <w:p w14:paraId="671F966E" w14:textId="6BDDF61D"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28" w:history="1">
        <w:r w:rsidR="001E4F29" w:rsidRPr="001E4F29">
          <w:rPr>
            <w:rStyle w:val="afb"/>
            <w:noProof/>
          </w:rPr>
          <w:t xml:space="preserve">2.5.4 </w:t>
        </w:r>
        <w:r w:rsidR="001E4F29" w:rsidRPr="001E4F29">
          <w:rPr>
            <w:rStyle w:val="afb"/>
            <w:noProof/>
          </w:rPr>
          <w:t>回归树</w:t>
        </w:r>
        <w:r w:rsidR="001E4F29" w:rsidRPr="001E4F29">
          <w:rPr>
            <w:rStyle w:val="afb"/>
            <w:noProof/>
          </w:rPr>
          <w:t>predictorImportance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_Toc108100528 \h </w:instrText>
        </w:r>
        <w:r w:rsidR="001E4F29" w:rsidRPr="001E4F29">
          <w:rPr>
            <w:noProof/>
            <w:webHidden/>
          </w:rPr>
        </w:r>
        <w:r w:rsidR="001E4F29" w:rsidRPr="001E4F29">
          <w:rPr>
            <w:noProof/>
            <w:webHidden/>
          </w:rPr>
          <w:fldChar w:fldCharType="separate"/>
        </w:r>
        <w:r w:rsidR="001E4F29" w:rsidRPr="001E4F29">
          <w:rPr>
            <w:noProof/>
            <w:webHidden/>
          </w:rPr>
          <w:t>29</w:t>
        </w:r>
        <w:r w:rsidR="001E4F29" w:rsidRPr="001E4F29">
          <w:rPr>
            <w:noProof/>
            <w:webHidden/>
          </w:rPr>
          <w:fldChar w:fldCharType="end"/>
        </w:r>
      </w:hyperlink>
    </w:p>
    <w:p w14:paraId="41DAE1A9" w14:textId="2D5AEEB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29" w:history="1">
        <w:r w:rsidR="001E4F29" w:rsidRPr="001E4F29">
          <w:rPr>
            <w:rStyle w:val="afb"/>
            <w:noProof/>
          </w:rPr>
          <w:t xml:space="preserve">2.5.5 </w:t>
        </w:r>
        <w:r w:rsidR="001E4F29" w:rsidRPr="001E4F29">
          <w:rPr>
            <w:rStyle w:val="afb"/>
            <w:noProof/>
          </w:rPr>
          <w:t>回归树</w:t>
        </w:r>
        <w:r w:rsidR="001E4F29" w:rsidRPr="001E4F29">
          <w:rPr>
            <w:rStyle w:val="afb"/>
            <w:noProof/>
          </w:rPr>
          <w:t xml:space="preserve"> crossval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_Toc108100529 \h </w:instrText>
        </w:r>
        <w:r w:rsidR="001E4F29" w:rsidRPr="001E4F29">
          <w:rPr>
            <w:noProof/>
            <w:webHidden/>
          </w:rPr>
        </w:r>
        <w:r w:rsidR="001E4F29" w:rsidRPr="001E4F29">
          <w:rPr>
            <w:noProof/>
            <w:webHidden/>
          </w:rPr>
          <w:fldChar w:fldCharType="separate"/>
        </w:r>
        <w:r w:rsidR="001E4F29" w:rsidRPr="001E4F29">
          <w:rPr>
            <w:noProof/>
            <w:webHidden/>
          </w:rPr>
          <w:t>29</w:t>
        </w:r>
        <w:r w:rsidR="001E4F29" w:rsidRPr="001E4F29">
          <w:rPr>
            <w:noProof/>
            <w:webHidden/>
          </w:rPr>
          <w:fldChar w:fldCharType="end"/>
        </w:r>
      </w:hyperlink>
    </w:p>
    <w:p w14:paraId="050FF939" w14:textId="60AD3C0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30" w:history="1">
        <w:r w:rsidR="001E4F29" w:rsidRPr="001E4F29">
          <w:rPr>
            <w:rStyle w:val="afb"/>
            <w:noProof/>
          </w:rPr>
          <w:t xml:space="preserve">2.5.6 </w:t>
        </w:r>
        <w:r w:rsidR="001E4F29" w:rsidRPr="001E4F29">
          <w:rPr>
            <w:rStyle w:val="afb"/>
            <w:noProof/>
          </w:rPr>
          <w:t>回归树</w:t>
        </w:r>
        <w:r w:rsidR="001E4F29" w:rsidRPr="001E4F29">
          <w:rPr>
            <w:rStyle w:val="afb"/>
            <w:noProof/>
          </w:rPr>
          <w:t>kfoldPredict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_Toc108100530 \h </w:instrText>
        </w:r>
        <w:r w:rsidR="001E4F29" w:rsidRPr="001E4F29">
          <w:rPr>
            <w:noProof/>
            <w:webHidden/>
          </w:rPr>
        </w:r>
        <w:r w:rsidR="001E4F29" w:rsidRPr="001E4F29">
          <w:rPr>
            <w:noProof/>
            <w:webHidden/>
          </w:rPr>
          <w:fldChar w:fldCharType="separate"/>
        </w:r>
        <w:r w:rsidR="001E4F29" w:rsidRPr="001E4F29">
          <w:rPr>
            <w:noProof/>
            <w:webHidden/>
          </w:rPr>
          <w:t>30</w:t>
        </w:r>
        <w:r w:rsidR="001E4F29" w:rsidRPr="001E4F29">
          <w:rPr>
            <w:noProof/>
            <w:webHidden/>
          </w:rPr>
          <w:fldChar w:fldCharType="end"/>
        </w:r>
      </w:hyperlink>
    </w:p>
    <w:p w14:paraId="50D8B79A" w14:textId="004D3F0A"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31" w:history="1">
        <w:r w:rsidR="001E4F29" w:rsidRPr="001E4F29">
          <w:rPr>
            <w:rStyle w:val="afb"/>
            <w:noProof/>
          </w:rPr>
          <w:t xml:space="preserve">2.5.7 </w:t>
        </w:r>
        <w:r w:rsidR="001E4F29" w:rsidRPr="001E4F29">
          <w:rPr>
            <w:rStyle w:val="afb"/>
            <w:noProof/>
          </w:rPr>
          <w:t>回归树</w:t>
        </w:r>
        <w:r w:rsidR="001E4F29" w:rsidRPr="001E4F29">
          <w:rPr>
            <w:rStyle w:val="afb"/>
            <w:noProof/>
          </w:rPr>
          <w:t>kfoldLoss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_Toc108100531 \h </w:instrText>
        </w:r>
        <w:r w:rsidR="001E4F29" w:rsidRPr="001E4F29">
          <w:rPr>
            <w:noProof/>
            <w:webHidden/>
          </w:rPr>
        </w:r>
        <w:r w:rsidR="001E4F29" w:rsidRPr="001E4F29">
          <w:rPr>
            <w:noProof/>
            <w:webHidden/>
          </w:rPr>
          <w:fldChar w:fldCharType="separate"/>
        </w:r>
        <w:r w:rsidR="001E4F29" w:rsidRPr="001E4F29">
          <w:rPr>
            <w:noProof/>
            <w:webHidden/>
          </w:rPr>
          <w:t>30</w:t>
        </w:r>
        <w:r w:rsidR="001E4F29" w:rsidRPr="001E4F29">
          <w:rPr>
            <w:noProof/>
            <w:webHidden/>
          </w:rPr>
          <w:fldChar w:fldCharType="end"/>
        </w:r>
      </w:hyperlink>
    </w:p>
    <w:p w14:paraId="25087C1E" w14:textId="6D0FAD1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32" w:history="1">
        <w:r w:rsidR="001E4F29" w:rsidRPr="001E4F29">
          <w:rPr>
            <w:rStyle w:val="afb"/>
            <w:noProof/>
          </w:rPr>
          <w:t xml:space="preserve">2.5.8 </w:t>
        </w:r>
        <w:r w:rsidR="001E4F29" w:rsidRPr="001E4F29">
          <w:rPr>
            <w:rStyle w:val="afb"/>
            <w:noProof/>
          </w:rPr>
          <w:t>回归树</w:t>
        </w:r>
        <w:r w:rsidR="001E4F29" w:rsidRPr="001E4F29">
          <w:rPr>
            <w:rStyle w:val="afb"/>
            <w:noProof/>
          </w:rPr>
          <w:t>loss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_Toc108100532 \h </w:instrText>
        </w:r>
        <w:r w:rsidR="001E4F29" w:rsidRPr="001E4F29">
          <w:rPr>
            <w:noProof/>
            <w:webHidden/>
          </w:rPr>
        </w:r>
        <w:r w:rsidR="001E4F29" w:rsidRPr="001E4F29">
          <w:rPr>
            <w:noProof/>
            <w:webHidden/>
          </w:rPr>
          <w:fldChar w:fldCharType="separate"/>
        </w:r>
        <w:r w:rsidR="001E4F29" w:rsidRPr="001E4F29">
          <w:rPr>
            <w:noProof/>
            <w:webHidden/>
          </w:rPr>
          <w:t>31</w:t>
        </w:r>
        <w:r w:rsidR="001E4F29" w:rsidRPr="001E4F29">
          <w:rPr>
            <w:noProof/>
            <w:webHidden/>
          </w:rPr>
          <w:fldChar w:fldCharType="end"/>
        </w:r>
      </w:hyperlink>
    </w:p>
    <w:p w14:paraId="518E5753" w14:textId="3300E01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33" w:history="1">
        <w:r w:rsidR="001E4F29" w:rsidRPr="001E4F29">
          <w:rPr>
            <w:rStyle w:val="afb"/>
            <w:noProof/>
          </w:rPr>
          <w:t xml:space="preserve">2.5.9 </w:t>
        </w:r>
        <w:r w:rsidR="001E4F29" w:rsidRPr="001E4F29">
          <w:rPr>
            <w:rStyle w:val="afb"/>
            <w:noProof/>
          </w:rPr>
          <w:t>回归树</w:t>
        </w:r>
        <w:r w:rsidR="001E4F29" w:rsidRPr="001E4F29">
          <w:rPr>
            <w:rStyle w:val="afb"/>
            <w:noProof/>
          </w:rPr>
          <w:t>view</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_Toc108100533 \h </w:instrText>
        </w:r>
        <w:r w:rsidR="001E4F29" w:rsidRPr="001E4F29">
          <w:rPr>
            <w:noProof/>
            <w:webHidden/>
          </w:rPr>
        </w:r>
        <w:r w:rsidR="001E4F29" w:rsidRPr="001E4F29">
          <w:rPr>
            <w:noProof/>
            <w:webHidden/>
          </w:rPr>
          <w:fldChar w:fldCharType="separate"/>
        </w:r>
        <w:r w:rsidR="001E4F29" w:rsidRPr="001E4F29">
          <w:rPr>
            <w:noProof/>
            <w:webHidden/>
          </w:rPr>
          <w:t>32</w:t>
        </w:r>
        <w:r w:rsidR="001E4F29" w:rsidRPr="001E4F29">
          <w:rPr>
            <w:noProof/>
            <w:webHidden/>
          </w:rPr>
          <w:fldChar w:fldCharType="end"/>
        </w:r>
      </w:hyperlink>
    </w:p>
    <w:p w14:paraId="5CB8EF7B" w14:textId="69CCCB70"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34" w:history="1">
        <w:r w:rsidR="001E4F29" w:rsidRPr="001E4F29">
          <w:rPr>
            <w:rStyle w:val="afb"/>
            <w:noProof/>
          </w:rPr>
          <w:t xml:space="preserve">2.6 </w:t>
        </w:r>
        <w:r w:rsidR="001E4F29" w:rsidRPr="001E4F29">
          <w:rPr>
            <w:rStyle w:val="afb"/>
            <w:noProof/>
          </w:rPr>
          <w:t>高斯过程回归</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_Toc108100534 \h </w:instrText>
        </w:r>
        <w:r w:rsidR="001E4F29" w:rsidRPr="001E4F29">
          <w:rPr>
            <w:noProof/>
            <w:webHidden/>
          </w:rPr>
        </w:r>
        <w:r w:rsidR="001E4F29" w:rsidRPr="001E4F29">
          <w:rPr>
            <w:noProof/>
            <w:webHidden/>
          </w:rPr>
          <w:fldChar w:fldCharType="separate"/>
        </w:r>
        <w:r w:rsidR="001E4F29" w:rsidRPr="001E4F29">
          <w:rPr>
            <w:noProof/>
            <w:webHidden/>
          </w:rPr>
          <w:t>32</w:t>
        </w:r>
        <w:r w:rsidR="001E4F29" w:rsidRPr="001E4F29">
          <w:rPr>
            <w:noProof/>
            <w:webHidden/>
          </w:rPr>
          <w:fldChar w:fldCharType="end"/>
        </w:r>
      </w:hyperlink>
    </w:p>
    <w:p w14:paraId="3DC823D7" w14:textId="7B79EAD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35" w:history="1">
        <w:r w:rsidR="001E4F29" w:rsidRPr="001E4F29">
          <w:rPr>
            <w:rStyle w:val="afb"/>
            <w:noProof/>
          </w:rPr>
          <w:t xml:space="preserve">2.6.1 </w:t>
        </w:r>
        <w:r w:rsidR="001E4F29" w:rsidRPr="001E4F29">
          <w:rPr>
            <w:rStyle w:val="afb"/>
            <w:noProof/>
          </w:rPr>
          <w:t>高斯过程回归</w:t>
        </w:r>
        <w:r w:rsidR="001E4F29" w:rsidRPr="001E4F29">
          <w:rPr>
            <w:rStyle w:val="afb"/>
            <w:noProof/>
          </w:rPr>
          <w:t>fitrgp</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_Toc108100535 \h </w:instrText>
        </w:r>
        <w:r w:rsidR="001E4F29" w:rsidRPr="001E4F29">
          <w:rPr>
            <w:noProof/>
            <w:webHidden/>
          </w:rPr>
        </w:r>
        <w:r w:rsidR="001E4F29" w:rsidRPr="001E4F29">
          <w:rPr>
            <w:noProof/>
            <w:webHidden/>
          </w:rPr>
          <w:fldChar w:fldCharType="separate"/>
        </w:r>
        <w:r w:rsidR="001E4F29" w:rsidRPr="001E4F29">
          <w:rPr>
            <w:noProof/>
            <w:webHidden/>
          </w:rPr>
          <w:t>32</w:t>
        </w:r>
        <w:r w:rsidR="001E4F29" w:rsidRPr="001E4F29">
          <w:rPr>
            <w:noProof/>
            <w:webHidden/>
          </w:rPr>
          <w:fldChar w:fldCharType="end"/>
        </w:r>
      </w:hyperlink>
    </w:p>
    <w:p w14:paraId="4213C6FF" w14:textId="6E4B79F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36" w:history="1">
        <w:r w:rsidR="001E4F29" w:rsidRPr="001E4F29">
          <w:rPr>
            <w:rStyle w:val="afb"/>
            <w:noProof/>
          </w:rPr>
          <w:t xml:space="preserve">2.6.2 </w:t>
        </w:r>
        <w:r w:rsidR="001E4F29" w:rsidRPr="001E4F29">
          <w:rPr>
            <w:rStyle w:val="afb"/>
            <w:noProof/>
          </w:rPr>
          <w:t>高斯过程回归</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_Toc108100536 \h </w:instrText>
        </w:r>
        <w:r w:rsidR="001E4F29" w:rsidRPr="001E4F29">
          <w:rPr>
            <w:noProof/>
            <w:webHidden/>
          </w:rPr>
        </w:r>
        <w:r w:rsidR="001E4F29" w:rsidRPr="001E4F29">
          <w:rPr>
            <w:noProof/>
            <w:webHidden/>
          </w:rPr>
          <w:fldChar w:fldCharType="separate"/>
        </w:r>
        <w:r w:rsidR="001E4F29" w:rsidRPr="001E4F29">
          <w:rPr>
            <w:noProof/>
            <w:webHidden/>
          </w:rPr>
          <w:t>33</w:t>
        </w:r>
        <w:r w:rsidR="001E4F29" w:rsidRPr="001E4F29">
          <w:rPr>
            <w:noProof/>
            <w:webHidden/>
          </w:rPr>
          <w:fldChar w:fldCharType="end"/>
        </w:r>
      </w:hyperlink>
    </w:p>
    <w:p w14:paraId="0BC600F4" w14:textId="23E676CF"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37" w:history="1">
        <w:r w:rsidR="001E4F29" w:rsidRPr="001E4F29">
          <w:rPr>
            <w:rStyle w:val="afb"/>
            <w:noProof/>
          </w:rPr>
          <w:t xml:space="preserve">2.6.3 </w:t>
        </w:r>
        <w:r w:rsidR="001E4F29" w:rsidRPr="001E4F29">
          <w:rPr>
            <w:rStyle w:val="afb"/>
            <w:noProof/>
          </w:rPr>
          <w:t>高斯过程回归</w:t>
        </w:r>
        <w:r w:rsidR="001E4F29" w:rsidRPr="001E4F29">
          <w:rPr>
            <w:rStyle w:val="afb"/>
            <w:noProof/>
          </w:rPr>
          <w:t>loss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_Toc108100537 \h </w:instrText>
        </w:r>
        <w:r w:rsidR="001E4F29" w:rsidRPr="001E4F29">
          <w:rPr>
            <w:noProof/>
            <w:webHidden/>
          </w:rPr>
        </w:r>
        <w:r w:rsidR="001E4F29" w:rsidRPr="001E4F29">
          <w:rPr>
            <w:noProof/>
            <w:webHidden/>
          </w:rPr>
          <w:fldChar w:fldCharType="separate"/>
        </w:r>
        <w:r w:rsidR="001E4F29" w:rsidRPr="001E4F29">
          <w:rPr>
            <w:noProof/>
            <w:webHidden/>
          </w:rPr>
          <w:t>34</w:t>
        </w:r>
        <w:r w:rsidR="001E4F29" w:rsidRPr="001E4F29">
          <w:rPr>
            <w:noProof/>
            <w:webHidden/>
          </w:rPr>
          <w:fldChar w:fldCharType="end"/>
        </w:r>
      </w:hyperlink>
    </w:p>
    <w:p w14:paraId="461F3BB9" w14:textId="4D0C9CA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38" w:history="1">
        <w:r w:rsidR="001E4F29" w:rsidRPr="001E4F29">
          <w:rPr>
            <w:rStyle w:val="afb"/>
            <w:noProof/>
          </w:rPr>
          <w:t xml:space="preserve">2.6.4 </w:t>
        </w:r>
        <w:r w:rsidR="001E4F29" w:rsidRPr="001E4F29">
          <w:rPr>
            <w:rStyle w:val="afb"/>
            <w:noProof/>
          </w:rPr>
          <w:t>高斯过程回归</w:t>
        </w:r>
        <w:r w:rsidR="001E4F29" w:rsidRPr="001E4F29">
          <w:rPr>
            <w:rStyle w:val="afb"/>
            <w:noProof/>
          </w:rPr>
          <w:t>crossval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_Toc108100538 \h </w:instrText>
        </w:r>
        <w:r w:rsidR="001E4F29" w:rsidRPr="001E4F29">
          <w:rPr>
            <w:noProof/>
            <w:webHidden/>
          </w:rPr>
        </w:r>
        <w:r w:rsidR="001E4F29" w:rsidRPr="001E4F29">
          <w:rPr>
            <w:noProof/>
            <w:webHidden/>
          </w:rPr>
          <w:fldChar w:fldCharType="separate"/>
        </w:r>
        <w:r w:rsidR="001E4F29" w:rsidRPr="001E4F29">
          <w:rPr>
            <w:noProof/>
            <w:webHidden/>
          </w:rPr>
          <w:t>34</w:t>
        </w:r>
        <w:r w:rsidR="001E4F29" w:rsidRPr="001E4F29">
          <w:rPr>
            <w:noProof/>
            <w:webHidden/>
          </w:rPr>
          <w:fldChar w:fldCharType="end"/>
        </w:r>
      </w:hyperlink>
    </w:p>
    <w:p w14:paraId="3743130E" w14:textId="6C30E9CA"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39" w:history="1">
        <w:r w:rsidR="001E4F29" w:rsidRPr="001E4F29">
          <w:rPr>
            <w:rStyle w:val="afb"/>
            <w:noProof/>
          </w:rPr>
          <w:t xml:space="preserve">2.6.5 </w:t>
        </w:r>
        <w:r w:rsidR="001E4F29" w:rsidRPr="001E4F29">
          <w:rPr>
            <w:rStyle w:val="afb"/>
            <w:noProof/>
          </w:rPr>
          <w:t>高斯过程回归</w:t>
        </w:r>
        <w:r w:rsidR="001E4F29" w:rsidRPr="001E4F29">
          <w:rPr>
            <w:rStyle w:val="afb"/>
            <w:noProof/>
          </w:rPr>
          <w:t>partialDependence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_Toc108100539 \h </w:instrText>
        </w:r>
        <w:r w:rsidR="001E4F29" w:rsidRPr="001E4F29">
          <w:rPr>
            <w:noProof/>
            <w:webHidden/>
          </w:rPr>
        </w:r>
        <w:r w:rsidR="001E4F29" w:rsidRPr="001E4F29">
          <w:rPr>
            <w:noProof/>
            <w:webHidden/>
          </w:rPr>
          <w:fldChar w:fldCharType="separate"/>
        </w:r>
        <w:r w:rsidR="001E4F29" w:rsidRPr="001E4F29">
          <w:rPr>
            <w:noProof/>
            <w:webHidden/>
          </w:rPr>
          <w:t>35</w:t>
        </w:r>
        <w:r w:rsidR="001E4F29" w:rsidRPr="001E4F29">
          <w:rPr>
            <w:noProof/>
            <w:webHidden/>
          </w:rPr>
          <w:fldChar w:fldCharType="end"/>
        </w:r>
      </w:hyperlink>
    </w:p>
    <w:p w14:paraId="233EDAAD" w14:textId="1717C3B8"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40" w:history="1">
        <w:r w:rsidR="001E4F29" w:rsidRPr="001E4F29">
          <w:rPr>
            <w:rStyle w:val="afb"/>
            <w:noProof/>
          </w:rPr>
          <w:t>2.7 Lasso</w:t>
        </w:r>
        <w:r w:rsidR="001E4F29" w:rsidRPr="001E4F29">
          <w:rPr>
            <w:rStyle w:val="afb"/>
            <w:noProof/>
          </w:rPr>
          <w:t>回归</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_Toc108100540 \h </w:instrText>
        </w:r>
        <w:r w:rsidR="001E4F29" w:rsidRPr="001E4F29">
          <w:rPr>
            <w:noProof/>
            <w:webHidden/>
          </w:rPr>
        </w:r>
        <w:r w:rsidR="001E4F29" w:rsidRPr="001E4F29">
          <w:rPr>
            <w:noProof/>
            <w:webHidden/>
          </w:rPr>
          <w:fldChar w:fldCharType="separate"/>
        </w:r>
        <w:r w:rsidR="001E4F29" w:rsidRPr="001E4F29">
          <w:rPr>
            <w:noProof/>
            <w:webHidden/>
          </w:rPr>
          <w:t>36</w:t>
        </w:r>
        <w:r w:rsidR="001E4F29" w:rsidRPr="001E4F29">
          <w:rPr>
            <w:noProof/>
            <w:webHidden/>
          </w:rPr>
          <w:fldChar w:fldCharType="end"/>
        </w:r>
      </w:hyperlink>
    </w:p>
    <w:p w14:paraId="3D57E97A" w14:textId="493E451D"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41" w:history="1">
        <w:r w:rsidR="001E4F29" w:rsidRPr="001E4F29">
          <w:rPr>
            <w:rStyle w:val="afb"/>
            <w:noProof/>
          </w:rPr>
          <w:t>2.7.1 Lasso</w:t>
        </w:r>
        <w:r w:rsidR="001E4F29" w:rsidRPr="001E4F29">
          <w:rPr>
            <w:rStyle w:val="afb"/>
            <w:noProof/>
          </w:rPr>
          <w:t>回归</w:t>
        </w:r>
        <w:r w:rsidR="001E4F29" w:rsidRPr="001E4F29">
          <w:rPr>
            <w:rStyle w:val="afb"/>
            <w:noProof/>
          </w:rPr>
          <w:t>lassoglm</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_Toc108100541 \h </w:instrText>
        </w:r>
        <w:r w:rsidR="001E4F29" w:rsidRPr="001E4F29">
          <w:rPr>
            <w:noProof/>
            <w:webHidden/>
          </w:rPr>
        </w:r>
        <w:r w:rsidR="001E4F29" w:rsidRPr="001E4F29">
          <w:rPr>
            <w:noProof/>
            <w:webHidden/>
          </w:rPr>
          <w:fldChar w:fldCharType="separate"/>
        </w:r>
        <w:r w:rsidR="001E4F29" w:rsidRPr="001E4F29">
          <w:rPr>
            <w:noProof/>
            <w:webHidden/>
          </w:rPr>
          <w:t>36</w:t>
        </w:r>
        <w:r w:rsidR="001E4F29" w:rsidRPr="001E4F29">
          <w:rPr>
            <w:noProof/>
            <w:webHidden/>
          </w:rPr>
          <w:fldChar w:fldCharType="end"/>
        </w:r>
      </w:hyperlink>
    </w:p>
    <w:p w14:paraId="70A4C3DC" w14:textId="703EE96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42" w:history="1">
        <w:r w:rsidR="001E4F29" w:rsidRPr="001E4F29">
          <w:rPr>
            <w:rStyle w:val="afb"/>
            <w:noProof/>
          </w:rPr>
          <w:t>2.7.2 Lasso</w:t>
        </w:r>
        <w:r w:rsidR="001E4F29" w:rsidRPr="001E4F29">
          <w:rPr>
            <w:rStyle w:val="afb"/>
            <w:noProof/>
          </w:rPr>
          <w:t>回归</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_Toc108100542 \h </w:instrText>
        </w:r>
        <w:r w:rsidR="001E4F29" w:rsidRPr="001E4F29">
          <w:rPr>
            <w:noProof/>
            <w:webHidden/>
          </w:rPr>
        </w:r>
        <w:r w:rsidR="001E4F29" w:rsidRPr="001E4F29">
          <w:rPr>
            <w:noProof/>
            <w:webHidden/>
          </w:rPr>
          <w:fldChar w:fldCharType="separate"/>
        </w:r>
        <w:r w:rsidR="001E4F29" w:rsidRPr="001E4F29">
          <w:rPr>
            <w:noProof/>
            <w:webHidden/>
          </w:rPr>
          <w:t>36</w:t>
        </w:r>
        <w:r w:rsidR="001E4F29" w:rsidRPr="001E4F29">
          <w:rPr>
            <w:noProof/>
            <w:webHidden/>
          </w:rPr>
          <w:fldChar w:fldCharType="end"/>
        </w:r>
      </w:hyperlink>
    </w:p>
    <w:p w14:paraId="7BFAC741" w14:textId="5B243914"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43" w:history="1">
        <w:r w:rsidR="001E4F29" w:rsidRPr="001E4F29">
          <w:rPr>
            <w:rStyle w:val="afb"/>
            <w:noProof/>
          </w:rPr>
          <w:t xml:space="preserve">2.8 </w:t>
        </w:r>
        <w:r w:rsidR="001E4F29" w:rsidRPr="001E4F29">
          <w:rPr>
            <w:rStyle w:val="afb"/>
            <w:noProof/>
          </w:rPr>
          <w:t>核回归</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_Toc108100543 \h </w:instrText>
        </w:r>
        <w:r w:rsidR="001E4F29" w:rsidRPr="001E4F29">
          <w:rPr>
            <w:noProof/>
            <w:webHidden/>
          </w:rPr>
        </w:r>
        <w:r w:rsidR="001E4F29" w:rsidRPr="001E4F29">
          <w:rPr>
            <w:noProof/>
            <w:webHidden/>
          </w:rPr>
          <w:fldChar w:fldCharType="separate"/>
        </w:r>
        <w:r w:rsidR="001E4F29" w:rsidRPr="001E4F29">
          <w:rPr>
            <w:noProof/>
            <w:webHidden/>
          </w:rPr>
          <w:t>37</w:t>
        </w:r>
        <w:r w:rsidR="001E4F29" w:rsidRPr="001E4F29">
          <w:rPr>
            <w:noProof/>
            <w:webHidden/>
          </w:rPr>
          <w:fldChar w:fldCharType="end"/>
        </w:r>
      </w:hyperlink>
    </w:p>
    <w:p w14:paraId="5EBAFE06" w14:textId="5ABFAA8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44" w:history="1">
        <w:r w:rsidR="001E4F29" w:rsidRPr="001E4F29">
          <w:rPr>
            <w:rStyle w:val="afb"/>
            <w:noProof/>
          </w:rPr>
          <w:t xml:space="preserve">2.8.1 </w:t>
        </w:r>
        <w:r w:rsidR="001E4F29" w:rsidRPr="001E4F29">
          <w:rPr>
            <w:rStyle w:val="afb"/>
            <w:noProof/>
          </w:rPr>
          <w:t>核回归</w:t>
        </w:r>
        <w:r w:rsidR="001E4F29" w:rsidRPr="001E4F29">
          <w:rPr>
            <w:rStyle w:val="afb"/>
            <w:noProof/>
          </w:rPr>
          <w:t>fitrkernel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_Toc108100544 \h </w:instrText>
        </w:r>
        <w:r w:rsidR="001E4F29" w:rsidRPr="001E4F29">
          <w:rPr>
            <w:noProof/>
            <w:webHidden/>
          </w:rPr>
        </w:r>
        <w:r w:rsidR="001E4F29" w:rsidRPr="001E4F29">
          <w:rPr>
            <w:noProof/>
            <w:webHidden/>
          </w:rPr>
          <w:fldChar w:fldCharType="separate"/>
        </w:r>
        <w:r w:rsidR="001E4F29" w:rsidRPr="001E4F29">
          <w:rPr>
            <w:noProof/>
            <w:webHidden/>
          </w:rPr>
          <w:t>37</w:t>
        </w:r>
        <w:r w:rsidR="001E4F29" w:rsidRPr="001E4F29">
          <w:rPr>
            <w:noProof/>
            <w:webHidden/>
          </w:rPr>
          <w:fldChar w:fldCharType="end"/>
        </w:r>
      </w:hyperlink>
    </w:p>
    <w:p w14:paraId="46B01E4C" w14:textId="3A458D5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45" w:history="1">
        <w:r w:rsidR="001E4F29" w:rsidRPr="001E4F29">
          <w:rPr>
            <w:rStyle w:val="afb"/>
            <w:noProof/>
          </w:rPr>
          <w:t xml:space="preserve">2.8.2 </w:t>
        </w:r>
        <w:r w:rsidR="001E4F29" w:rsidRPr="001E4F29">
          <w:rPr>
            <w:rStyle w:val="afb"/>
            <w:noProof/>
          </w:rPr>
          <w:t>核回归</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_Toc108100545 \h </w:instrText>
        </w:r>
        <w:r w:rsidR="001E4F29" w:rsidRPr="001E4F29">
          <w:rPr>
            <w:noProof/>
            <w:webHidden/>
          </w:rPr>
        </w:r>
        <w:r w:rsidR="001E4F29" w:rsidRPr="001E4F29">
          <w:rPr>
            <w:noProof/>
            <w:webHidden/>
          </w:rPr>
          <w:fldChar w:fldCharType="separate"/>
        </w:r>
        <w:r w:rsidR="001E4F29" w:rsidRPr="001E4F29">
          <w:rPr>
            <w:noProof/>
            <w:webHidden/>
          </w:rPr>
          <w:t>38</w:t>
        </w:r>
        <w:r w:rsidR="001E4F29" w:rsidRPr="001E4F29">
          <w:rPr>
            <w:noProof/>
            <w:webHidden/>
          </w:rPr>
          <w:fldChar w:fldCharType="end"/>
        </w:r>
      </w:hyperlink>
    </w:p>
    <w:p w14:paraId="6D871596" w14:textId="15FDC67F"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46" w:history="1">
        <w:r w:rsidR="001E4F29" w:rsidRPr="001E4F29">
          <w:rPr>
            <w:rStyle w:val="afb"/>
            <w:noProof/>
          </w:rPr>
          <w:t>2.9 Ridge</w:t>
        </w:r>
        <w:r w:rsidR="001E4F29" w:rsidRPr="001E4F29">
          <w:rPr>
            <w:rStyle w:val="afb"/>
            <w:noProof/>
          </w:rPr>
          <w:t>回归</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_Toc108100546 \h </w:instrText>
        </w:r>
        <w:r w:rsidR="001E4F29" w:rsidRPr="001E4F29">
          <w:rPr>
            <w:noProof/>
            <w:webHidden/>
          </w:rPr>
        </w:r>
        <w:r w:rsidR="001E4F29" w:rsidRPr="001E4F29">
          <w:rPr>
            <w:noProof/>
            <w:webHidden/>
          </w:rPr>
          <w:fldChar w:fldCharType="separate"/>
        </w:r>
        <w:r w:rsidR="001E4F29" w:rsidRPr="001E4F29">
          <w:rPr>
            <w:noProof/>
            <w:webHidden/>
          </w:rPr>
          <w:t>38</w:t>
        </w:r>
        <w:r w:rsidR="001E4F29" w:rsidRPr="001E4F29">
          <w:rPr>
            <w:noProof/>
            <w:webHidden/>
          </w:rPr>
          <w:fldChar w:fldCharType="end"/>
        </w:r>
      </w:hyperlink>
    </w:p>
    <w:p w14:paraId="7253FC5F" w14:textId="1D0BCEBB"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47" w:history="1">
        <w:r w:rsidR="001E4F29" w:rsidRPr="001E4F29">
          <w:rPr>
            <w:rStyle w:val="afb"/>
            <w:noProof/>
          </w:rPr>
          <w:t>2.9.1 Ridge</w:t>
        </w:r>
        <w:r w:rsidR="001E4F29" w:rsidRPr="001E4F29">
          <w:rPr>
            <w:rStyle w:val="afb"/>
            <w:noProof/>
          </w:rPr>
          <w:t>回归</w:t>
        </w:r>
        <w:r w:rsidR="001E4F29" w:rsidRPr="001E4F29">
          <w:rPr>
            <w:rStyle w:val="afb"/>
            <w:noProof/>
          </w:rPr>
          <w:t>fitrkernel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_Toc108100547 \h </w:instrText>
        </w:r>
        <w:r w:rsidR="001E4F29" w:rsidRPr="001E4F29">
          <w:rPr>
            <w:noProof/>
            <w:webHidden/>
          </w:rPr>
        </w:r>
        <w:r w:rsidR="001E4F29" w:rsidRPr="001E4F29">
          <w:rPr>
            <w:noProof/>
            <w:webHidden/>
          </w:rPr>
          <w:fldChar w:fldCharType="separate"/>
        </w:r>
        <w:r w:rsidR="001E4F29" w:rsidRPr="001E4F29">
          <w:rPr>
            <w:noProof/>
            <w:webHidden/>
          </w:rPr>
          <w:t>38</w:t>
        </w:r>
        <w:r w:rsidR="001E4F29" w:rsidRPr="001E4F29">
          <w:rPr>
            <w:noProof/>
            <w:webHidden/>
          </w:rPr>
          <w:fldChar w:fldCharType="end"/>
        </w:r>
      </w:hyperlink>
    </w:p>
    <w:p w14:paraId="1B05C379" w14:textId="0A25E7F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48" w:history="1">
        <w:r w:rsidR="001E4F29" w:rsidRPr="001E4F29">
          <w:rPr>
            <w:rStyle w:val="afb"/>
            <w:noProof/>
          </w:rPr>
          <w:t>2.9.2 Ridge</w:t>
        </w:r>
        <w:r w:rsidR="001E4F29" w:rsidRPr="001E4F29">
          <w:rPr>
            <w:rStyle w:val="afb"/>
            <w:noProof/>
          </w:rPr>
          <w:t>回归</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_Toc108100548 \h </w:instrText>
        </w:r>
        <w:r w:rsidR="001E4F29" w:rsidRPr="001E4F29">
          <w:rPr>
            <w:noProof/>
            <w:webHidden/>
          </w:rPr>
        </w:r>
        <w:r w:rsidR="001E4F29" w:rsidRPr="001E4F29">
          <w:rPr>
            <w:noProof/>
            <w:webHidden/>
          </w:rPr>
          <w:fldChar w:fldCharType="separate"/>
        </w:r>
        <w:r w:rsidR="001E4F29" w:rsidRPr="001E4F29">
          <w:rPr>
            <w:noProof/>
            <w:webHidden/>
          </w:rPr>
          <w:t>39</w:t>
        </w:r>
        <w:r w:rsidR="001E4F29" w:rsidRPr="001E4F29">
          <w:rPr>
            <w:noProof/>
            <w:webHidden/>
          </w:rPr>
          <w:fldChar w:fldCharType="end"/>
        </w:r>
      </w:hyperlink>
    </w:p>
    <w:p w14:paraId="4728AF48" w14:textId="6A525CEF"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49" w:history="1">
        <w:r w:rsidR="001E4F29" w:rsidRPr="001E4F29">
          <w:rPr>
            <w:rStyle w:val="afb"/>
            <w:noProof/>
          </w:rPr>
          <w:t xml:space="preserve">2.10 </w:t>
        </w:r>
        <w:r w:rsidR="001E4F29" w:rsidRPr="001E4F29">
          <w:rPr>
            <w:rStyle w:val="afb"/>
            <w:noProof/>
          </w:rPr>
          <w:t>模型的构建与评估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_Toc108100549 \h </w:instrText>
        </w:r>
        <w:r w:rsidR="001E4F29" w:rsidRPr="001E4F29">
          <w:rPr>
            <w:noProof/>
            <w:webHidden/>
          </w:rPr>
        </w:r>
        <w:r w:rsidR="001E4F29" w:rsidRPr="001E4F29">
          <w:rPr>
            <w:noProof/>
            <w:webHidden/>
          </w:rPr>
          <w:fldChar w:fldCharType="separate"/>
        </w:r>
        <w:r w:rsidR="001E4F29" w:rsidRPr="001E4F29">
          <w:rPr>
            <w:noProof/>
            <w:webHidden/>
          </w:rPr>
          <w:t>40</w:t>
        </w:r>
        <w:r w:rsidR="001E4F29" w:rsidRPr="001E4F29">
          <w:rPr>
            <w:noProof/>
            <w:webHidden/>
          </w:rPr>
          <w:fldChar w:fldCharType="end"/>
        </w:r>
      </w:hyperlink>
    </w:p>
    <w:p w14:paraId="7ED92B14" w14:textId="348B52C0"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50" w:history="1">
        <w:r w:rsidR="001E4F29" w:rsidRPr="001E4F29">
          <w:rPr>
            <w:rStyle w:val="afb"/>
            <w:noProof/>
          </w:rPr>
          <w:t>2.10.1 fsrftest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_Toc108100550 \h </w:instrText>
        </w:r>
        <w:r w:rsidR="001E4F29" w:rsidRPr="001E4F29">
          <w:rPr>
            <w:noProof/>
            <w:webHidden/>
          </w:rPr>
        </w:r>
        <w:r w:rsidR="001E4F29" w:rsidRPr="001E4F29">
          <w:rPr>
            <w:noProof/>
            <w:webHidden/>
          </w:rPr>
          <w:fldChar w:fldCharType="separate"/>
        </w:r>
        <w:r w:rsidR="001E4F29" w:rsidRPr="001E4F29">
          <w:rPr>
            <w:noProof/>
            <w:webHidden/>
          </w:rPr>
          <w:t>40</w:t>
        </w:r>
        <w:r w:rsidR="001E4F29" w:rsidRPr="001E4F29">
          <w:rPr>
            <w:noProof/>
            <w:webHidden/>
          </w:rPr>
          <w:fldChar w:fldCharType="end"/>
        </w:r>
      </w:hyperlink>
    </w:p>
    <w:p w14:paraId="6C569ADE" w14:textId="1292983E"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51" w:history="1">
        <w:r w:rsidR="001E4F29" w:rsidRPr="001E4F29">
          <w:rPr>
            <w:rStyle w:val="afb"/>
            <w:noProof/>
          </w:rPr>
          <w:t>2.10.2 oobPermutedPredictorImportance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_Toc108100551 \h </w:instrText>
        </w:r>
        <w:r w:rsidR="001E4F29" w:rsidRPr="001E4F29">
          <w:rPr>
            <w:noProof/>
            <w:webHidden/>
          </w:rPr>
        </w:r>
        <w:r w:rsidR="001E4F29" w:rsidRPr="001E4F29">
          <w:rPr>
            <w:noProof/>
            <w:webHidden/>
          </w:rPr>
          <w:fldChar w:fldCharType="separate"/>
        </w:r>
        <w:r w:rsidR="001E4F29" w:rsidRPr="001E4F29">
          <w:rPr>
            <w:noProof/>
            <w:webHidden/>
          </w:rPr>
          <w:t>40</w:t>
        </w:r>
        <w:r w:rsidR="001E4F29" w:rsidRPr="001E4F29">
          <w:rPr>
            <w:noProof/>
            <w:webHidden/>
          </w:rPr>
          <w:fldChar w:fldCharType="end"/>
        </w:r>
      </w:hyperlink>
    </w:p>
    <w:p w14:paraId="5180398C" w14:textId="12885D91"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52" w:history="1">
        <w:r w:rsidR="001E4F29" w:rsidRPr="001E4F29">
          <w:rPr>
            <w:rStyle w:val="afb"/>
            <w:noProof/>
          </w:rPr>
          <w:t>2.10.3 partialDependence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_Toc108100552 \h </w:instrText>
        </w:r>
        <w:r w:rsidR="001E4F29" w:rsidRPr="001E4F29">
          <w:rPr>
            <w:noProof/>
            <w:webHidden/>
          </w:rPr>
        </w:r>
        <w:r w:rsidR="001E4F29" w:rsidRPr="001E4F29">
          <w:rPr>
            <w:noProof/>
            <w:webHidden/>
          </w:rPr>
          <w:fldChar w:fldCharType="separate"/>
        </w:r>
        <w:r w:rsidR="001E4F29" w:rsidRPr="001E4F29">
          <w:rPr>
            <w:noProof/>
            <w:webHidden/>
          </w:rPr>
          <w:t>41</w:t>
        </w:r>
        <w:r w:rsidR="001E4F29" w:rsidRPr="001E4F29">
          <w:rPr>
            <w:noProof/>
            <w:webHidden/>
          </w:rPr>
          <w:fldChar w:fldCharType="end"/>
        </w:r>
      </w:hyperlink>
    </w:p>
    <w:p w14:paraId="3F2C9649" w14:textId="7D0AEF5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53" w:history="1">
        <w:r w:rsidR="001E4F29" w:rsidRPr="001E4F29">
          <w:rPr>
            <w:rStyle w:val="afb"/>
            <w:noProof/>
          </w:rPr>
          <w:t>2.10.4 predictorImportance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_Toc108100553 \h </w:instrText>
        </w:r>
        <w:r w:rsidR="001E4F29" w:rsidRPr="001E4F29">
          <w:rPr>
            <w:noProof/>
            <w:webHidden/>
          </w:rPr>
        </w:r>
        <w:r w:rsidR="001E4F29" w:rsidRPr="001E4F29">
          <w:rPr>
            <w:noProof/>
            <w:webHidden/>
          </w:rPr>
          <w:fldChar w:fldCharType="separate"/>
        </w:r>
        <w:r w:rsidR="001E4F29" w:rsidRPr="001E4F29">
          <w:rPr>
            <w:noProof/>
            <w:webHidden/>
          </w:rPr>
          <w:t>42</w:t>
        </w:r>
        <w:r w:rsidR="001E4F29" w:rsidRPr="001E4F29">
          <w:rPr>
            <w:noProof/>
            <w:webHidden/>
          </w:rPr>
          <w:fldChar w:fldCharType="end"/>
        </w:r>
      </w:hyperlink>
    </w:p>
    <w:p w14:paraId="2C8E53F9" w14:textId="1DEABEF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54" w:history="1">
        <w:r w:rsidR="001E4F29" w:rsidRPr="001E4F29">
          <w:rPr>
            <w:rStyle w:val="afb"/>
            <w:noProof/>
          </w:rPr>
          <w:t>2.10.5 coefCI</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_Toc108100554 \h </w:instrText>
        </w:r>
        <w:r w:rsidR="001E4F29" w:rsidRPr="001E4F29">
          <w:rPr>
            <w:noProof/>
            <w:webHidden/>
          </w:rPr>
        </w:r>
        <w:r w:rsidR="001E4F29" w:rsidRPr="001E4F29">
          <w:rPr>
            <w:noProof/>
            <w:webHidden/>
          </w:rPr>
          <w:fldChar w:fldCharType="separate"/>
        </w:r>
        <w:r w:rsidR="001E4F29" w:rsidRPr="001E4F29">
          <w:rPr>
            <w:noProof/>
            <w:webHidden/>
          </w:rPr>
          <w:t>42</w:t>
        </w:r>
        <w:r w:rsidR="001E4F29" w:rsidRPr="001E4F29">
          <w:rPr>
            <w:noProof/>
            <w:webHidden/>
          </w:rPr>
          <w:fldChar w:fldCharType="end"/>
        </w:r>
      </w:hyperlink>
    </w:p>
    <w:p w14:paraId="6B384F0C" w14:textId="5828B1BF"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55" w:history="1">
        <w:r w:rsidR="001E4F29" w:rsidRPr="001E4F29">
          <w:rPr>
            <w:rStyle w:val="afb"/>
            <w:noProof/>
          </w:rPr>
          <w:t>2.10.6 coefTest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_Toc108100555 \h </w:instrText>
        </w:r>
        <w:r w:rsidR="001E4F29" w:rsidRPr="001E4F29">
          <w:rPr>
            <w:noProof/>
            <w:webHidden/>
          </w:rPr>
        </w:r>
        <w:r w:rsidR="001E4F29" w:rsidRPr="001E4F29">
          <w:rPr>
            <w:noProof/>
            <w:webHidden/>
          </w:rPr>
          <w:fldChar w:fldCharType="separate"/>
        </w:r>
        <w:r w:rsidR="001E4F29" w:rsidRPr="001E4F29">
          <w:rPr>
            <w:noProof/>
            <w:webHidden/>
          </w:rPr>
          <w:t>43</w:t>
        </w:r>
        <w:r w:rsidR="001E4F29" w:rsidRPr="001E4F29">
          <w:rPr>
            <w:noProof/>
            <w:webHidden/>
          </w:rPr>
          <w:fldChar w:fldCharType="end"/>
        </w:r>
      </w:hyperlink>
    </w:p>
    <w:p w14:paraId="6A3D6629" w14:textId="603DF47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56" w:history="1">
        <w:r w:rsidR="001E4F29" w:rsidRPr="001E4F29">
          <w:rPr>
            <w:rStyle w:val="afb"/>
            <w:noProof/>
          </w:rPr>
          <w:t>2.10.7 dwtest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_Toc108100556 \h </w:instrText>
        </w:r>
        <w:r w:rsidR="001E4F29" w:rsidRPr="001E4F29">
          <w:rPr>
            <w:noProof/>
            <w:webHidden/>
          </w:rPr>
        </w:r>
        <w:r w:rsidR="001E4F29" w:rsidRPr="001E4F29">
          <w:rPr>
            <w:noProof/>
            <w:webHidden/>
          </w:rPr>
          <w:fldChar w:fldCharType="separate"/>
        </w:r>
        <w:r w:rsidR="001E4F29" w:rsidRPr="001E4F29">
          <w:rPr>
            <w:noProof/>
            <w:webHidden/>
          </w:rPr>
          <w:t>43</w:t>
        </w:r>
        <w:r w:rsidR="001E4F29" w:rsidRPr="001E4F29">
          <w:rPr>
            <w:noProof/>
            <w:webHidden/>
          </w:rPr>
          <w:fldChar w:fldCharType="end"/>
        </w:r>
      </w:hyperlink>
    </w:p>
    <w:p w14:paraId="508514D3" w14:textId="3B507751" w:rsidR="001E4F29" w:rsidRPr="001E4F29" w:rsidRDefault="003A1122">
      <w:pPr>
        <w:pStyle w:val="TOC1"/>
        <w:tabs>
          <w:tab w:val="right" w:leader="dot" w:pos="8297"/>
        </w:tabs>
        <w:rPr>
          <w:rFonts w:asciiTheme="minorHAnsi" w:eastAsiaTheme="minorEastAsia" w:hAnsiTheme="minorHAnsi" w:cstheme="minorBidi"/>
          <w:b w:val="0"/>
          <w:bCs w:val="0"/>
          <w:noProof/>
          <w:sz w:val="21"/>
          <w:szCs w:val="22"/>
        </w:rPr>
      </w:pPr>
      <w:hyperlink w:anchor="_Toc108100557" w:history="1">
        <w:r w:rsidR="001E4F29" w:rsidRPr="001E4F29">
          <w:rPr>
            <w:rStyle w:val="afb"/>
            <w:b w:val="0"/>
            <w:noProof/>
          </w:rPr>
          <w:t xml:space="preserve">3. </w:t>
        </w:r>
        <w:r w:rsidR="001E4F29" w:rsidRPr="001E4F29">
          <w:rPr>
            <w:rStyle w:val="afb"/>
            <w:b w:val="0"/>
            <w:noProof/>
          </w:rPr>
          <w:t>分类</w:t>
        </w:r>
        <w:r w:rsidR="001E4F29" w:rsidRPr="001E4F29">
          <w:rPr>
            <w:b w:val="0"/>
            <w:noProof/>
            <w:webHidden/>
          </w:rPr>
          <w:tab/>
        </w:r>
        <w:r w:rsidR="001E4F29" w:rsidRPr="001E4F29">
          <w:rPr>
            <w:b w:val="0"/>
            <w:noProof/>
            <w:webHidden/>
          </w:rPr>
          <w:fldChar w:fldCharType="begin"/>
        </w:r>
        <w:r w:rsidR="001E4F29" w:rsidRPr="001E4F29">
          <w:rPr>
            <w:b w:val="0"/>
            <w:noProof/>
            <w:webHidden/>
          </w:rPr>
          <w:instrText xml:space="preserve"> PAGEREF _Toc108100557 \h </w:instrText>
        </w:r>
        <w:r w:rsidR="001E4F29" w:rsidRPr="001E4F29">
          <w:rPr>
            <w:b w:val="0"/>
            <w:noProof/>
            <w:webHidden/>
          </w:rPr>
        </w:r>
        <w:r w:rsidR="001E4F29" w:rsidRPr="001E4F29">
          <w:rPr>
            <w:b w:val="0"/>
            <w:noProof/>
            <w:webHidden/>
          </w:rPr>
          <w:fldChar w:fldCharType="separate"/>
        </w:r>
        <w:r w:rsidR="001E4F29" w:rsidRPr="001E4F29">
          <w:rPr>
            <w:b w:val="0"/>
            <w:noProof/>
            <w:webHidden/>
          </w:rPr>
          <w:t>44</w:t>
        </w:r>
        <w:r w:rsidR="001E4F29" w:rsidRPr="001E4F29">
          <w:rPr>
            <w:b w:val="0"/>
            <w:noProof/>
            <w:webHidden/>
          </w:rPr>
          <w:fldChar w:fldCharType="end"/>
        </w:r>
      </w:hyperlink>
    </w:p>
    <w:p w14:paraId="1C7CCC01" w14:textId="75D3CE12"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58" w:history="1">
        <w:r w:rsidR="001E4F29" w:rsidRPr="001E4F29">
          <w:rPr>
            <w:rStyle w:val="afb"/>
            <w:noProof/>
          </w:rPr>
          <w:t xml:space="preserve">3.1 </w:t>
        </w:r>
        <w:r w:rsidR="001E4F29" w:rsidRPr="001E4F29">
          <w:rPr>
            <w:rStyle w:val="afb"/>
            <w:noProof/>
          </w:rPr>
          <w:t>分类树</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_Toc108100558 \h </w:instrText>
        </w:r>
        <w:r w:rsidR="001E4F29" w:rsidRPr="001E4F29">
          <w:rPr>
            <w:noProof/>
            <w:webHidden/>
          </w:rPr>
        </w:r>
        <w:r w:rsidR="001E4F29" w:rsidRPr="001E4F29">
          <w:rPr>
            <w:noProof/>
            <w:webHidden/>
          </w:rPr>
          <w:fldChar w:fldCharType="separate"/>
        </w:r>
        <w:r w:rsidR="001E4F29" w:rsidRPr="001E4F29">
          <w:rPr>
            <w:noProof/>
            <w:webHidden/>
          </w:rPr>
          <w:t>44</w:t>
        </w:r>
        <w:r w:rsidR="001E4F29" w:rsidRPr="001E4F29">
          <w:rPr>
            <w:noProof/>
            <w:webHidden/>
          </w:rPr>
          <w:fldChar w:fldCharType="end"/>
        </w:r>
      </w:hyperlink>
    </w:p>
    <w:p w14:paraId="7AAB04AC" w14:textId="7FCE34BA"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59" w:history="1">
        <w:r w:rsidR="001E4F29" w:rsidRPr="001E4F29">
          <w:rPr>
            <w:rStyle w:val="afb"/>
            <w:noProof/>
          </w:rPr>
          <w:t xml:space="preserve">3.1.1 </w:t>
        </w:r>
        <w:r w:rsidR="001E4F29" w:rsidRPr="001E4F29">
          <w:rPr>
            <w:rStyle w:val="afb"/>
            <w:noProof/>
          </w:rPr>
          <w:t>分类树</w:t>
        </w:r>
        <w:r w:rsidR="001E4F29" w:rsidRPr="001E4F29">
          <w:rPr>
            <w:rStyle w:val="afb"/>
            <w:noProof/>
          </w:rPr>
          <w:t>fitctree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_Toc108100559 \h </w:instrText>
        </w:r>
        <w:r w:rsidR="001E4F29" w:rsidRPr="001E4F29">
          <w:rPr>
            <w:noProof/>
            <w:webHidden/>
          </w:rPr>
        </w:r>
        <w:r w:rsidR="001E4F29" w:rsidRPr="001E4F29">
          <w:rPr>
            <w:noProof/>
            <w:webHidden/>
          </w:rPr>
          <w:fldChar w:fldCharType="separate"/>
        </w:r>
        <w:r w:rsidR="001E4F29" w:rsidRPr="001E4F29">
          <w:rPr>
            <w:noProof/>
            <w:webHidden/>
          </w:rPr>
          <w:t>44</w:t>
        </w:r>
        <w:r w:rsidR="001E4F29" w:rsidRPr="001E4F29">
          <w:rPr>
            <w:noProof/>
            <w:webHidden/>
          </w:rPr>
          <w:fldChar w:fldCharType="end"/>
        </w:r>
      </w:hyperlink>
    </w:p>
    <w:p w14:paraId="0DDF312D" w14:textId="751D78A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60" w:history="1">
        <w:r w:rsidR="001E4F29" w:rsidRPr="001E4F29">
          <w:rPr>
            <w:rStyle w:val="afb"/>
            <w:noProof/>
          </w:rPr>
          <w:t xml:space="preserve">3.1.2 </w:t>
        </w:r>
        <w:r w:rsidR="001E4F29" w:rsidRPr="001E4F29">
          <w:rPr>
            <w:rStyle w:val="afb"/>
            <w:noProof/>
          </w:rPr>
          <w:t>分类树</w:t>
        </w:r>
        <w:r w:rsidR="001E4F29" w:rsidRPr="001E4F29">
          <w:rPr>
            <w:rStyle w:val="afb"/>
            <w:noProof/>
          </w:rPr>
          <w:t>partialDependence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_Toc108100560 \h </w:instrText>
        </w:r>
        <w:r w:rsidR="001E4F29" w:rsidRPr="001E4F29">
          <w:rPr>
            <w:noProof/>
            <w:webHidden/>
          </w:rPr>
        </w:r>
        <w:r w:rsidR="001E4F29" w:rsidRPr="001E4F29">
          <w:rPr>
            <w:noProof/>
            <w:webHidden/>
          </w:rPr>
          <w:fldChar w:fldCharType="separate"/>
        </w:r>
        <w:r w:rsidR="001E4F29" w:rsidRPr="001E4F29">
          <w:rPr>
            <w:noProof/>
            <w:webHidden/>
          </w:rPr>
          <w:t>45</w:t>
        </w:r>
        <w:r w:rsidR="001E4F29" w:rsidRPr="001E4F29">
          <w:rPr>
            <w:noProof/>
            <w:webHidden/>
          </w:rPr>
          <w:fldChar w:fldCharType="end"/>
        </w:r>
      </w:hyperlink>
    </w:p>
    <w:p w14:paraId="466E3409" w14:textId="73FC38DD"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61" w:history="1">
        <w:r w:rsidR="001E4F29" w:rsidRPr="001E4F29">
          <w:rPr>
            <w:rStyle w:val="afb"/>
            <w:noProof/>
          </w:rPr>
          <w:t xml:space="preserve">3.1.3 </w:t>
        </w:r>
        <w:r w:rsidR="001E4F29" w:rsidRPr="001E4F29">
          <w:rPr>
            <w:rStyle w:val="afb"/>
            <w:noProof/>
          </w:rPr>
          <w:t>分类树</w:t>
        </w:r>
        <w:r w:rsidR="001E4F29" w:rsidRPr="001E4F29">
          <w:rPr>
            <w:rStyle w:val="afb"/>
            <w:noProof/>
          </w:rPr>
          <w:t>predictorImportance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_Toc108100561 \h </w:instrText>
        </w:r>
        <w:r w:rsidR="001E4F29" w:rsidRPr="001E4F29">
          <w:rPr>
            <w:noProof/>
            <w:webHidden/>
          </w:rPr>
        </w:r>
        <w:r w:rsidR="001E4F29" w:rsidRPr="001E4F29">
          <w:rPr>
            <w:noProof/>
            <w:webHidden/>
          </w:rPr>
          <w:fldChar w:fldCharType="separate"/>
        </w:r>
        <w:r w:rsidR="001E4F29" w:rsidRPr="001E4F29">
          <w:rPr>
            <w:noProof/>
            <w:webHidden/>
          </w:rPr>
          <w:t>46</w:t>
        </w:r>
        <w:r w:rsidR="001E4F29" w:rsidRPr="001E4F29">
          <w:rPr>
            <w:noProof/>
            <w:webHidden/>
          </w:rPr>
          <w:fldChar w:fldCharType="end"/>
        </w:r>
      </w:hyperlink>
    </w:p>
    <w:p w14:paraId="0CCF08F3" w14:textId="266691C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62" w:history="1">
        <w:r w:rsidR="001E4F29" w:rsidRPr="001E4F29">
          <w:rPr>
            <w:rStyle w:val="afb"/>
            <w:noProof/>
          </w:rPr>
          <w:t xml:space="preserve">3.1.4 </w:t>
        </w:r>
        <w:r w:rsidR="001E4F29" w:rsidRPr="001E4F29">
          <w:rPr>
            <w:rStyle w:val="afb"/>
            <w:noProof/>
          </w:rPr>
          <w:t>分类树</w:t>
        </w:r>
        <w:r w:rsidR="001E4F29" w:rsidRPr="001E4F29">
          <w:rPr>
            <w:rStyle w:val="afb"/>
            <w:noProof/>
          </w:rPr>
          <w:t>view</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_Toc108100562 \h </w:instrText>
        </w:r>
        <w:r w:rsidR="001E4F29" w:rsidRPr="001E4F29">
          <w:rPr>
            <w:noProof/>
            <w:webHidden/>
          </w:rPr>
        </w:r>
        <w:r w:rsidR="001E4F29" w:rsidRPr="001E4F29">
          <w:rPr>
            <w:noProof/>
            <w:webHidden/>
          </w:rPr>
          <w:fldChar w:fldCharType="separate"/>
        </w:r>
        <w:r w:rsidR="001E4F29" w:rsidRPr="001E4F29">
          <w:rPr>
            <w:noProof/>
            <w:webHidden/>
          </w:rPr>
          <w:t>46</w:t>
        </w:r>
        <w:r w:rsidR="001E4F29" w:rsidRPr="001E4F29">
          <w:rPr>
            <w:noProof/>
            <w:webHidden/>
          </w:rPr>
          <w:fldChar w:fldCharType="end"/>
        </w:r>
      </w:hyperlink>
    </w:p>
    <w:p w14:paraId="7D971748" w14:textId="274DDCB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63" w:history="1">
        <w:r w:rsidR="001E4F29" w:rsidRPr="001E4F29">
          <w:rPr>
            <w:rStyle w:val="afb"/>
            <w:noProof/>
          </w:rPr>
          <w:t xml:space="preserve">3.1.5 </w:t>
        </w:r>
        <w:r w:rsidR="001E4F29" w:rsidRPr="001E4F29">
          <w:rPr>
            <w:rStyle w:val="afb"/>
            <w:noProof/>
          </w:rPr>
          <w:t>分类树</w:t>
        </w:r>
        <w:r w:rsidR="001E4F29" w:rsidRPr="001E4F29">
          <w:rPr>
            <w:rStyle w:val="afb"/>
            <w:noProof/>
          </w:rPr>
          <w:t>crossval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_Toc108100563 \h </w:instrText>
        </w:r>
        <w:r w:rsidR="001E4F29" w:rsidRPr="001E4F29">
          <w:rPr>
            <w:noProof/>
            <w:webHidden/>
          </w:rPr>
        </w:r>
        <w:r w:rsidR="001E4F29" w:rsidRPr="001E4F29">
          <w:rPr>
            <w:noProof/>
            <w:webHidden/>
          </w:rPr>
          <w:fldChar w:fldCharType="separate"/>
        </w:r>
        <w:r w:rsidR="001E4F29" w:rsidRPr="001E4F29">
          <w:rPr>
            <w:noProof/>
            <w:webHidden/>
          </w:rPr>
          <w:t>47</w:t>
        </w:r>
        <w:r w:rsidR="001E4F29" w:rsidRPr="001E4F29">
          <w:rPr>
            <w:noProof/>
            <w:webHidden/>
          </w:rPr>
          <w:fldChar w:fldCharType="end"/>
        </w:r>
      </w:hyperlink>
    </w:p>
    <w:p w14:paraId="28653086" w14:textId="2B1A8A7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64" w:history="1">
        <w:r w:rsidR="001E4F29" w:rsidRPr="001E4F29">
          <w:rPr>
            <w:rStyle w:val="afb"/>
            <w:noProof/>
          </w:rPr>
          <w:t xml:space="preserve">3.1.6 </w:t>
        </w:r>
        <w:r w:rsidR="001E4F29" w:rsidRPr="001E4F29">
          <w:rPr>
            <w:rStyle w:val="afb"/>
            <w:noProof/>
          </w:rPr>
          <w:t>分类树</w:t>
        </w:r>
        <w:r w:rsidR="001E4F29" w:rsidRPr="001E4F29">
          <w:rPr>
            <w:rStyle w:val="afb"/>
            <w:noProof/>
          </w:rPr>
          <w:t>kfoldLoss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_Toc108100564 \h </w:instrText>
        </w:r>
        <w:r w:rsidR="001E4F29" w:rsidRPr="001E4F29">
          <w:rPr>
            <w:noProof/>
            <w:webHidden/>
          </w:rPr>
        </w:r>
        <w:r w:rsidR="001E4F29" w:rsidRPr="001E4F29">
          <w:rPr>
            <w:noProof/>
            <w:webHidden/>
          </w:rPr>
          <w:fldChar w:fldCharType="separate"/>
        </w:r>
        <w:r w:rsidR="001E4F29" w:rsidRPr="001E4F29">
          <w:rPr>
            <w:noProof/>
            <w:webHidden/>
          </w:rPr>
          <w:t>47</w:t>
        </w:r>
        <w:r w:rsidR="001E4F29" w:rsidRPr="001E4F29">
          <w:rPr>
            <w:noProof/>
            <w:webHidden/>
          </w:rPr>
          <w:fldChar w:fldCharType="end"/>
        </w:r>
      </w:hyperlink>
    </w:p>
    <w:p w14:paraId="4D0358D3" w14:textId="25607080"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65" w:history="1">
        <w:r w:rsidR="001E4F29" w:rsidRPr="001E4F29">
          <w:rPr>
            <w:rStyle w:val="afb"/>
            <w:noProof/>
          </w:rPr>
          <w:t xml:space="preserve">3.1.7 </w:t>
        </w:r>
        <w:r w:rsidR="001E4F29" w:rsidRPr="001E4F29">
          <w:rPr>
            <w:rStyle w:val="afb"/>
            <w:noProof/>
          </w:rPr>
          <w:t>分类树</w:t>
        </w:r>
        <w:r w:rsidR="001E4F29" w:rsidRPr="001E4F29">
          <w:rPr>
            <w:rStyle w:val="afb"/>
            <w:noProof/>
          </w:rPr>
          <w:t>kfoldPredict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_Toc108100565 \h </w:instrText>
        </w:r>
        <w:r w:rsidR="001E4F29" w:rsidRPr="001E4F29">
          <w:rPr>
            <w:noProof/>
            <w:webHidden/>
          </w:rPr>
        </w:r>
        <w:r w:rsidR="001E4F29" w:rsidRPr="001E4F29">
          <w:rPr>
            <w:noProof/>
            <w:webHidden/>
          </w:rPr>
          <w:fldChar w:fldCharType="separate"/>
        </w:r>
        <w:r w:rsidR="001E4F29" w:rsidRPr="001E4F29">
          <w:rPr>
            <w:noProof/>
            <w:webHidden/>
          </w:rPr>
          <w:t>48</w:t>
        </w:r>
        <w:r w:rsidR="001E4F29" w:rsidRPr="001E4F29">
          <w:rPr>
            <w:noProof/>
            <w:webHidden/>
          </w:rPr>
          <w:fldChar w:fldCharType="end"/>
        </w:r>
      </w:hyperlink>
    </w:p>
    <w:p w14:paraId="14736FD2" w14:textId="707E8CE1"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66" w:history="1">
        <w:r w:rsidR="001E4F29" w:rsidRPr="001E4F29">
          <w:rPr>
            <w:rStyle w:val="afb"/>
            <w:noProof/>
          </w:rPr>
          <w:t xml:space="preserve">3.1.8 </w:t>
        </w:r>
        <w:r w:rsidR="001E4F29" w:rsidRPr="001E4F29">
          <w:rPr>
            <w:rStyle w:val="afb"/>
            <w:noProof/>
          </w:rPr>
          <w:t>分类树</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_Toc108100566 \h </w:instrText>
        </w:r>
        <w:r w:rsidR="001E4F29" w:rsidRPr="001E4F29">
          <w:rPr>
            <w:noProof/>
            <w:webHidden/>
          </w:rPr>
        </w:r>
        <w:r w:rsidR="001E4F29" w:rsidRPr="001E4F29">
          <w:rPr>
            <w:noProof/>
            <w:webHidden/>
          </w:rPr>
          <w:fldChar w:fldCharType="separate"/>
        </w:r>
        <w:r w:rsidR="001E4F29" w:rsidRPr="001E4F29">
          <w:rPr>
            <w:noProof/>
            <w:webHidden/>
          </w:rPr>
          <w:t>49</w:t>
        </w:r>
        <w:r w:rsidR="001E4F29" w:rsidRPr="001E4F29">
          <w:rPr>
            <w:noProof/>
            <w:webHidden/>
          </w:rPr>
          <w:fldChar w:fldCharType="end"/>
        </w:r>
      </w:hyperlink>
    </w:p>
    <w:p w14:paraId="2B95849C" w14:textId="60D43EB2"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67" w:history="1">
        <w:r w:rsidR="001E4F29" w:rsidRPr="001E4F29">
          <w:rPr>
            <w:rStyle w:val="afb"/>
            <w:noProof/>
          </w:rPr>
          <w:t xml:space="preserve">3.2 </w:t>
        </w:r>
        <w:r w:rsidR="001E4F29" w:rsidRPr="001E4F29">
          <w:rPr>
            <w:rStyle w:val="afb"/>
            <w:noProof/>
          </w:rPr>
          <w:t>判别分析</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_Toc108100567 \h </w:instrText>
        </w:r>
        <w:r w:rsidR="001E4F29" w:rsidRPr="001E4F29">
          <w:rPr>
            <w:noProof/>
            <w:webHidden/>
          </w:rPr>
        </w:r>
        <w:r w:rsidR="001E4F29" w:rsidRPr="001E4F29">
          <w:rPr>
            <w:noProof/>
            <w:webHidden/>
          </w:rPr>
          <w:fldChar w:fldCharType="separate"/>
        </w:r>
        <w:r w:rsidR="001E4F29" w:rsidRPr="001E4F29">
          <w:rPr>
            <w:noProof/>
            <w:webHidden/>
          </w:rPr>
          <w:t>49</w:t>
        </w:r>
        <w:r w:rsidR="001E4F29" w:rsidRPr="001E4F29">
          <w:rPr>
            <w:noProof/>
            <w:webHidden/>
          </w:rPr>
          <w:fldChar w:fldCharType="end"/>
        </w:r>
      </w:hyperlink>
    </w:p>
    <w:p w14:paraId="220D2CCA" w14:textId="19F3B98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68" w:history="1">
        <w:r w:rsidR="001E4F29" w:rsidRPr="001E4F29">
          <w:rPr>
            <w:rStyle w:val="afb"/>
            <w:noProof/>
          </w:rPr>
          <w:t xml:space="preserve">3.2.1 </w:t>
        </w:r>
        <w:r w:rsidR="001E4F29" w:rsidRPr="001E4F29">
          <w:rPr>
            <w:rStyle w:val="afb"/>
            <w:noProof/>
          </w:rPr>
          <w:t>判别分析</w:t>
        </w:r>
        <w:r w:rsidR="001E4F29" w:rsidRPr="001E4F29">
          <w:rPr>
            <w:rStyle w:val="afb"/>
            <w:noProof/>
          </w:rPr>
          <w:t>fitcdiscr</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_Toc108100568 \h </w:instrText>
        </w:r>
        <w:r w:rsidR="001E4F29" w:rsidRPr="001E4F29">
          <w:rPr>
            <w:noProof/>
            <w:webHidden/>
          </w:rPr>
        </w:r>
        <w:r w:rsidR="001E4F29" w:rsidRPr="001E4F29">
          <w:rPr>
            <w:noProof/>
            <w:webHidden/>
          </w:rPr>
          <w:fldChar w:fldCharType="separate"/>
        </w:r>
        <w:r w:rsidR="001E4F29" w:rsidRPr="001E4F29">
          <w:rPr>
            <w:noProof/>
            <w:webHidden/>
          </w:rPr>
          <w:t>49</w:t>
        </w:r>
        <w:r w:rsidR="001E4F29" w:rsidRPr="001E4F29">
          <w:rPr>
            <w:noProof/>
            <w:webHidden/>
          </w:rPr>
          <w:fldChar w:fldCharType="end"/>
        </w:r>
      </w:hyperlink>
    </w:p>
    <w:p w14:paraId="6E7C0C3C" w14:textId="48873580"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69" w:history="1">
        <w:r w:rsidR="001E4F29" w:rsidRPr="001E4F29">
          <w:rPr>
            <w:rStyle w:val="afb"/>
            <w:noProof/>
          </w:rPr>
          <w:t xml:space="preserve">3.2.2 </w:t>
        </w:r>
        <w:r w:rsidR="001E4F29" w:rsidRPr="001E4F29">
          <w:rPr>
            <w:rStyle w:val="afb"/>
            <w:noProof/>
          </w:rPr>
          <w:t>判别分析</w:t>
        </w:r>
        <w:r w:rsidR="001E4F29" w:rsidRPr="001E4F29">
          <w:rPr>
            <w:rStyle w:val="afb"/>
            <w:noProof/>
          </w:rPr>
          <w:t>partialDependence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_Toc108100569 \h </w:instrText>
        </w:r>
        <w:r w:rsidR="001E4F29" w:rsidRPr="001E4F29">
          <w:rPr>
            <w:noProof/>
            <w:webHidden/>
          </w:rPr>
        </w:r>
        <w:r w:rsidR="001E4F29" w:rsidRPr="001E4F29">
          <w:rPr>
            <w:noProof/>
            <w:webHidden/>
          </w:rPr>
          <w:fldChar w:fldCharType="separate"/>
        </w:r>
        <w:r w:rsidR="001E4F29" w:rsidRPr="001E4F29">
          <w:rPr>
            <w:noProof/>
            <w:webHidden/>
          </w:rPr>
          <w:t>50</w:t>
        </w:r>
        <w:r w:rsidR="001E4F29" w:rsidRPr="001E4F29">
          <w:rPr>
            <w:noProof/>
            <w:webHidden/>
          </w:rPr>
          <w:fldChar w:fldCharType="end"/>
        </w:r>
      </w:hyperlink>
    </w:p>
    <w:p w14:paraId="27EE453F" w14:textId="2E34E2B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70" w:history="1">
        <w:r w:rsidR="001E4F29" w:rsidRPr="001E4F29">
          <w:rPr>
            <w:rStyle w:val="afb"/>
            <w:noProof/>
          </w:rPr>
          <w:t xml:space="preserve">3.2.3 </w:t>
        </w:r>
        <w:r w:rsidR="001E4F29" w:rsidRPr="001E4F29">
          <w:rPr>
            <w:rStyle w:val="afb"/>
            <w:noProof/>
          </w:rPr>
          <w:t>判别分析</w:t>
        </w:r>
        <w:r w:rsidR="001E4F29" w:rsidRPr="001E4F29">
          <w:rPr>
            <w:rStyle w:val="afb"/>
            <w:noProof/>
          </w:rPr>
          <w:t>crossval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_Toc108100570 \h </w:instrText>
        </w:r>
        <w:r w:rsidR="001E4F29" w:rsidRPr="001E4F29">
          <w:rPr>
            <w:noProof/>
            <w:webHidden/>
          </w:rPr>
        </w:r>
        <w:r w:rsidR="001E4F29" w:rsidRPr="001E4F29">
          <w:rPr>
            <w:noProof/>
            <w:webHidden/>
          </w:rPr>
          <w:fldChar w:fldCharType="separate"/>
        </w:r>
        <w:r w:rsidR="001E4F29" w:rsidRPr="001E4F29">
          <w:rPr>
            <w:noProof/>
            <w:webHidden/>
          </w:rPr>
          <w:t>51</w:t>
        </w:r>
        <w:r w:rsidR="001E4F29" w:rsidRPr="001E4F29">
          <w:rPr>
            <w:noProof/>
            <w:webHidden/>
          </w:rPr>
          <w:fldChar w:fldCharType="end"/>
        </w:r>
      </w:hyperlink>
    </w:p>
    <w:p w14:paraId="7AE347A4" w14:textId="6DF58A0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71" w:history="1">
        <w:r w:rsidR="001E4F29" w:rsidRPr="001E4F29">
          <w:rPr>
            <w:rStyle w:val="afb"/>
            <w:noProof/>
          </w:rPr>
          <w:t xml:space="preserve">3.2.4 </w:t>
        </w:r>
        <w:r w:rsidR="001E4F29" w:rsidRPr="001E4F29">
          <w:rPr>
            <w:rStyle w:val="afb"/>
            <w:noProof/>
          </w:rPr>
          <w:t>判别分析</w:t>
        </w:r>
        <w:r w:rsidR="001E4F29" w:rsidRPr="001E4F29">
          <w:rPr>
            <w:rStyle w:val="afb"/>
            <w:noProof/>
          </w:rPr>
          <w:t>kfoldLoss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_Toc108100571 \h </w:instrText>
        </w:r>
        <w:r w:rsidR="001E4F29" w:rsidRPr="001E4F29">
          <w:rPr>
            <w:noProof/>
            <w:webHidden/>
          </w:rPr>
        </w:r>
        <w:r w:rsidR="001E4F29" w:rsidRPr="001E4F29">
          <w:rPr>
            <w:noProof/>
            <w:webHidden/>
          </w:rPr>
          <w:fldChar w:fldCharType="separate"/>
        </w:r>
        <w:r w:rsidR="001E4F29" w:rsidRPr="001E4F29">
          <w:rPr>
            <w:noProof/>
            <w:webHidden/>
          </w:rPr>
          <w:t>51</w:t>
        </w:r>
        <w:r w:rsidR="001E4F29" w:rsidRPr="001E4F29">
          <w:rPr>
            <w:noProof/>
            <w:webHidden/>
          </w:rPr>
          <w:fldChar w:fldCharType="end"/>
        </w:r>
      </w:hyperlink>
    </w:p>
    <w:p w14:paraId="7C4062E6" w14:textId="61E8048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72" w:history="1">
        <w:r w:rsidR="001E4F29" w:rsidRPr="001E4F29">
          <w:rPr>
            <w:rStyle w:val="afb"/>
            <w:noProof/>
          </w:rPr>
          <w:t xml:space="preserve">3.2.5 </w:t>
        </w:r>
        <w:r w:rsidR="001E4F29" w:rsidRPr="001E4F29">
          <w:rPr>
            <w:rStyle w:val="afb"/>
            <w:noProof/>
          </w:rPr>
          <w:t>判别分析</w:t>
        </w:r>
        <w:r w:rsidR="001E4F29" w:rsidRPr="001E4F29">
          <w:rPr>
            <w:rStyle w:val="afb"/>
            <w:noProof/>
          </w:rPr>
          <w:t>kfoldPredict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_Toc108100572 \h </w:instrText>
        </w:r>
        <w:r w:rsidR="001E4F29" w:rsidRPr="001E4F29">
          <w:rPr>
            <w:noProof/>
            <w:webHidden/>
          </w:rPr>
        </w:r>
        <w:r w:rsidR="001E4F29" w:rsidRPr="001E4F29">
          <w:rPr>
            <w:noProof/>
            <w:webHidden/>
          </w:rPr>
          <w:fldChar w:fldCharType="separate"/>
        </w:r>
        <w:r w:rsidR="001E4F29" w:rsidRPr="001E4F29">
          <w:rPr>
            <w:noProof/>
            <w:webHidden/>
          </w:rPr>
          <w:t>52</w:t>
        </w:r>
        <w:r w:rsidR="001E4F29" w:rsidRPr="001E4F29">
          <w:rPr>
            <w:noProof/>
            <w:webHidden/>
          </w:rPr>
          <w:fldChar w:fldCharType="end"/>
        </w:r>
      </w:hyperlink>
    </w:p>
    <w:p w14:paraId="4D1F095D" w14:textId="4E42265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73" w:history="1">
        <w:r w:rsidR="001E4F29" w:rsidRPr="001E4F29">
          <w:rPr>
            <w:rStyle w:val="afb"/>
            <w:noProof/>
          </w:rPr>
          <w:t xml:space="preserve">3.2.6 </w:t>
        </w:r>
        <w:r w:rsidR="001E4F29" w:rsidRPr="001E4F29">
          <w:rPr>
            <w:rStyle w:val="afb"/>
            <w:noProof/>
          </w:rPr>
          <w:t>判别分析</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_Toc108100573 \h </w:instrText>
        </w:r>
        <w:r w:rsidR="001E4F29" w:rsidRPr="001E4F29">
          <w:rPr>
            <w:noProof/>
            <w:webHidden/>
          </w:rPr>
        </w:r>
        <w:r w:rsidR="001E4F29" w:rsidRPr="001E4F29">
          <w:rPr>
            <w:noProof/>
            <w:webHidden/>
          </w:rPr>
          <w:fldChar w:fldCharType="separate"/>
        </w:r>
        <w:r w:rsidR="001E4F29" w:rsidRPr="001E4F29">
          <w:rPr>
            <w:noProof/>
            <w:webHidden/>
          </w:rPr>
          <w:t>52</w:t>
        </w:r>
        <w:r w:rsidR="001E4F29" w:rsidRPr="001E4F29">
          <w:rPr>
            <w:noProof/>
            <w:webHidden/>
          </w:rPr>
          <w:fldChar w:fldCharType="end"/>
        </w:r>
      </w:hyperlink>
    </w:p>
    <w:p w14:paraId="3AB71FB5" w14:textId="392A3274"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74" w:history="1">
        <w:r w:rsidR="001E4F29" w:rsidRPr="001E4F29">
          <w:rPr>
            <w:rStyle w:val="afb"/>
            <w:noProof/>
          </w:rPr>
          <w:t xml:space="preserve">3.3 </w:t>
        </w:r>
        <w:r w:rsidR="001E4F29" w:rsidRPr="001E4F29">
          <w:rPr>
            <w:rStyle w:val="afb"/>
            <w:noProof/>
          </w:rPr>
          <w:t>朴素贝叶斯</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_Toc108100574 \h </w:instrText>
        </w:r>
        <w:r w:rsidR="001E4F29" w:rsidRPr="001E4F29">
          <w:rPr>
            <w:noProof/>
            <w:webHidden/>
          </w:rPr>
        </w:r>
        <w:r w:rsidR="001E4F29" w:rsidRPr="001E4F29">
          <w:rPr>
            <w:noProof/>
            <w:webHidden/>
          </w:rPr>
          <w:fldChar w:fldCharType="separate"/>
        </w:r>
        <w:r w:rsidR="001E4F29" w:rsidRPr="001E4F29">
          <w:rPr>
            <w:noProof/>
            <w:webHidden/>
          </w:rPr>
          <w:t>53</w:t>
        </w:r>
        <w:r w:rsidR="001E4F29" w:rsidRPr="001E4F29">
          <w:rPr>
            <w:noProof/>
            <w:webHidden/>
          </w:rPr>
          <w:fldChar w:fldCharType="end"/>
        </w:r>
      </w:hyperlink>
    </w:p>
    <w:p w14:paraId="1E484450" w14:textId="2E6948E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75" w:history="1">
        <w:r w:rsidR="001E4F29" w:rsidRPr="001E4F29">
          <w:rPr>
            <w:rStyle w:val="afb"/>
            <w:noProof/>
          </w:rPr>
          <w:t xml:space="preserve">3.3.1 </w:t>
        </w:r>
        <w:r w:rsidR="001E4F29" w:rsidRPr="001E4F29">
          <w:rPr>
            <w:rStyle w:val="afb"/>
            <w:noProof/>
          </w:rPr>
          <w:t>朴素贝叶斯</w:t>
        </w:r>
        <w:r w:rsidR="001E4F29" w:rsidRPr="001E4F29">
          <w:rPr>
            <w:rStyle w:val="afb"/>
            <w:noProof/>
          </w:rPr>
          <w:t>fitcnb</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_Toc108100575 \h </w:instrText>
        </w:r>
        <w:r w:rsidR="001E4F29" w:rsidRPr="001E4F29">
          <w:rPr>
            <w:noProof/>
            <w:webHidden/>
          </w:rPr>
        </w:r>
        <w:r w:rsidR="001E4F29" w:rsidRPr="001E4F29">
          <w:rPr>
            <w:noProof/>
            <w:webHidden/>
          </w:rPr>
          <w:fldChar w:fldCharType="separate"/>
        </w:r>
        <w:r w:rsidR="001E4F29" w:rsidRPr="001E4F29">
          <w:rPr>
            <w:noProof/>
            <w:webHidden/>
          </w:rPr>
          <w:t>53</w:t>
        </w:r>
        <w:r w:rsidR="001E4F29" w:rsidRPr="001E4F29">
          <w:rPr>
            <w:noProof/>
            <w:webHidden/>
          </w:rPr>
          <w:fldChar w:fldCharType="end"/>
        </w:r>
      </w:hyperlink>
    </w:p>
    <w:p w14:paraId="55717792" w14:textId="35E447D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76" w:history="1">
        <w:r w:rsidR="001E4F29" w:rsidRPr="001E4F29">
          <w:rPr>
            <w:rStyle w:val="afb"/>
            <w:noProof/>
          </w:rPr>
          <w:t xml:space="preserve">3.3.2 </w:t>
        </w:r>
        <w:r w:rsidR="001E4F29" w:rsidRPr="001E4F29">
          <w:rPr>
            <w:rStyle w:val="afb"/>
            <w:noProof/>
          </w:rPr>
          <w:t>朴素贝叶斯</w:t>
        </w:r>
        <w:r w:rsidR="001E4F29" w:rsidRPr="001E4F29">
          <w:rPr>
            <w:rStyle w:val="afb"/>
            <w:noProof/>
          </w:rPr>
          <w:t>partialDependence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_Toc108100576 \h </w:instrText>
        </w:r>
        <w:r w:rsidR="001E4F29" w:rsidRPr="001E4F29">
          <w:rPr>
            <w:noProof/>
            <w:webHidden/>
          </w:rPr>
        </w:r>
        <w:r w:rsidR="001E4F29" w:rsidRPr="001E4F29">
          <w:rPr>
            <w:noProof/>
            <w:webHidden/>
          </w:rPr>
          <w:fldChar w:fldCharType="separate"/>
        </w:r>
        <w:r w:rsidR="001E4F29" w:rsidRPr="001E4F29">
          <w:rPr>
            <w:noProof/>
            <w:webHidden/>
          </w:rPr>
          <w:t>54</w:t>
        </w:r>
        <w:r w:rsidR="001E4F29" w:rsidRPr="001E4F29">
          <w:rPr>
            <w:noProof/>
            <w:webHidden/>
          </w:rPr>
          <w:fldChar w:fldCharType="end"/>
        </w:r>
      </w:hyperlink>
    </w:p>
    <w:p w14:paraId="7D04F2F4" w14:textId="16696CF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77" w:history="1">
        <w:r w:rsidR="001E4F29" w:rsidRPr="001E4F29">
          <w:rPr>
            <w:rStyle w:val="afb"/>
            <w:noProof/>
          </w:rPr>
          <w:t xml:space="preserve">3.3.3 </w:t>
        </w:r>
        <w:r w:rsidR="001E4F29" w:rsidRPr="001E4F29">
          <w:rPr>
            <w:rStyle w:val="afb"/>
            <w:noProof/>
          </w:rPr>
          <w:t>朴素贝叶斯</w:t>
        </w:r>
        <w:r w:rsidR="001E4F29" w:rsidRPr="001E4F29">
          <w:rPr>
            <w:rStyle w:val="afb"/>
            <w:noProof/>
          </w:rPr>
          <w:t>crossval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_Toc108100577 \h </w:instrText>
        </w:r>
        <w:r w:rsidR="001E4F29" w:rsidRPr="001E4F29">
          <w:rPr>
            <w:noProof/>
            <w:webHidden/>
          </w:rPr>
        </w:r>
        <w:r w:rsidR="001E4F29" w:rsidRPr="001E4F29">
          <w:rPr>
            <w:noProof/>
            <w:webHidden/>
          </w:rPr>
          <w:fldChar w:fldCharType="separate"/>
        </w:r>
        <w:r w:rsidR="001E4F29" w:rsidRPr="001E4F29">
          <w:rPr>
            <w:noProof/>
            <w:webHidden/>
          </w:rPr>
          <w:t>54</w:t>
        </w:r>
        <w:r w:rsidR="001E4F29" w:rsidRPr="001E4F29">
          <w:rPr>
            <w:noProof/>
            <w:webHidden/>
          </w:rPr>
          <w:fldChar w:fldCharType="end"/>
        </w:r>
      </w:hyperlink>
    </w:p>
    <w:p w14:paraId="41E96F74" w14:textId="7BC24DDD"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78" w:history="1">
        <w:r w:rsidR="001E4F29" w:rsidRPr="001E4F29">
          <w:rPr>
            <w:rStyle w:val="afb"/>
            <w:noProof/>
          </w:rPr>
          <w:t xml:space="preserve">3.3.4 </w:t>
        </w:r>
        <w:r w:rsidR="001E4F29" w:rsidRPr="001E4F29">
          <w:rPr>
            <w:rStyle w:val="afb"/>
            <w:noProof/>
          </w:rPr>
          <w:t>朴素贝叶斯</w:t>
        </w:r>
        <w:r w:rsidR="001E4F29" w:rsidRPr="001E4F29">
          <w:rPr>
            <w:rStyle w:val="afb"/>
            <w:noProof/>
          </w:rPr>
          <w:t>kfoldLoss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_Toc108100578 \h </w:instrText>
        </w:r>
        <w:r w:rsidR="001E4F29" w:rsidRPr="001E4F29">
          <w:rPr>
            <w:noProof/>
            <w:webHidden/>
          </w:rPr>
        </w:r>
        <w:r w:rsidR="001E4F29" w:rsidRPr="001E4F29">
          <w:rPr>
            <w:noProof/>
            <w:webHidden/>
          </w:rPr>
          <w:fldChar w:fldCharType="separate"/>
        </w:r>
        <w:r w:rsidR="001E4F29" w:rsidRPr="001E4F29">
          <w:rPr>
            <w:noProof/>
            <w:webHidden/>
          </w:rPr>
          <w:t>55</w:t>
        </w:r>
        <w:r w:rsidR="001E4F29" w:rsidRPr="001E4F29">
          <w:rPr>
            <w:noProof/>
            <w:webHidden/>
          </w:rPr>
          <w:fldChar w:fldCharType="end"/>
        </w:r>
      </w:hyperlink>
    </w:p>
    <w:p w14:paraId="336595E0" w14:textId="6BCA322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79" w:history="1">
        <w:r w:rsidR="001E4F29" w:rsidRPr="001E4F29">
          <w:rPr>
            <w:rStyle w:val="afb"/>
            <w:noProof/>
          </w:rPr>
          <w:t xml:space="preserve">3.3.5 </w:t>
        </w:r>
        <w:r w:rsidR="001E4F29" w:rsidRPr="001E4F29">
          <w:rPr>
            <w:rStyle w:val="afb"/>
            <w:noProof/>
          </w:rPr>
          <w:t>朴素贝叶斯</w:t>
        </w:r>
        <w:r w:rsidR="001E4F29" w:rsidRPr="001E4F29">
          <w:rPr>
            <w:rStyle w:val="afb"/>
            <w:noProof/>
          </w:rPr>
          <w:t>kfoldPredict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_Toc108100579 \h </w:instrText>
        </w:r>
        <w:r w:rsidR="001E4F29" w:rsidRPr="001E4F29">
          <w:rPr>
            <w:noProof/>
            <w:webHidden/>
          </w:rPr>
        </w:r>
        <w:r w:rsidR="001E4F29" w:rsidRPr="001E4F29">
          <w:rPr>
            <w:noProof/>
            <w:webHidden/>
          </w:rPr>
          <w:fldChar w:fldCharType="separate"/>
        </w:r>
        <w:r w:rsidR="001E4F29" w:rsidRPr="001E4F29">
          <w:rPr>
            <w:noProof/>
            <w:webHidden/>
          </w:rPr>
          <w:t>55</w:t>
        </w:r>
        <w:r w:rsidR="001E4F29" w:rsidRPr="001E4F29">
          <w:rPr>
            <w:noProof/>
            <w:webHidden/>
          </w:rPr>
          <w:fldChar w:fldCharType="end"/>
        </w:r>
      </w:hyperlink>
    </w:p>
    <w:p w14:paraId="5B3378F5" w14:textId="340EE7AD"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80" w:history="1">
        <w:r w:rsidR="001E4F29" w:rsidRPr="001E4F29">
          <w:rPr>
            <w:rStyle w:val="afb"/>
            <w:noProof/>
          </w:rPr>
          <w:t xml:space="preserve">3.3.6 </w:t>
        </w:r>
        <w:r w:rsidR="001E4F29" w:rsidRPr="001E4F29">
          <w:rPr>
            <w:rStyle w:val="afb"/>
            <w:noProof/>
          </w:rPr>
          <w:t>朴素贝叶斯</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_Toc108100580 \h </w:instrText>
        </w:r>
        <w:r w:rsidR="001E4F29" w:rsidRPr="001E4F29">
          <w:rPr>
            <w:noProof/>
            <w:webHidden/>
          </w:rPr>
        </w:r>
        <w:r w:rsidR="001E4F29" w:rsidRPr="001E4F29">
          <w:rPr>
            <w:noProof/>
            <w:webHidden/>
          </w:rPr>
          <w:fldChar w:fldCharType="separate"/>
        </w:r>
        <w:r w:rsidR="001E4F29" w:rsidRPr="001E4F29">
          <w:rPr>
            <w:noProof/>
            <w:webHidden/>
          </w:rPr>
          <w:t>56</w:t>
        </w:r>
        <w:r w:rsidR="001E4F29" w:rsidRPr="001E4F29">
          <w:rPr>
            <w:noProof/>
            <w:webHidden/>
          </w:rPr>
          <w:fldChar w:fldCharType="end"/>
        </w:r>
      </w:hyperlink>
    </w:p>
    <w:p w14:paraId="60B42CE3" w14:textId="226D8529"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81" w:history="1">
        <w:r w:rsidR="001E4F29" w:rsidRPr="001E4F29">
          <w:rPr>
            <w:rStyle w:val="afb"/>
            <w:noProof/>
          </w:rPr>
          <w:t xml:space="preserve">3.4 </w:t>
        </w:r>
        <w:r w:rsidR="001E4F29" w:rsidRPr="001E4F29">
          <w:rPr>
            <w:rStyle w:val="afb"/>
            <w:noProof/>
          </w:rPr>
          <w:t>最近邻</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_Toc108100581 \h </w:instrText>
        </w:r>
        <w:r w:rsidR="001E4F29" w:rsidRPr="001E4F29">
          <w:rPr>
            <w:noProof/>
            <w:webHidden/>
          </w:rPr>
        </w:r>
        <w:r w:rsidR="001E4F29" w:rsidRPr="001E4F29">
          <w:rPr>
            <w:noProof/>
            <w:webHidden/>
          </w:rPr>
          <w:fldChar w:fldCharType="separate"/>
        </w:r>
        <w:r w:rsidR="001E4F29" w:rsidRPr="001E4F29">
          <w:rPr>
            <w:noProof/>
            <w:webHidden/>
          </w:rPr>
          <w:t>57</w:t>
        </w:r>
        <w:r w:rsidR="001E4F29" w:rsidRPr="001E4F29">
          <w:rPr>
            <w:noProof/>
            <w:webHidden/>
          </w:rPr>
          <w:fldChar w:fldCharType="end"/>
        </w:r>
      </w:hyperlink>
    </w:p>
    <w:p w14:paraId="7B2AF127" w14:textId="13C91F61"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82" w:history="1">
        <w:r w:rsidR="001E4F29" w:rsidRPr="001E4F29">
          <w:rPr>
            <w:rStyle w:val="afb"/>
            <w:noProof/>
          </w:rPr>
          <w:t xml:space="preserve">3.4.1 </w:t>
        </w:r>
        <w:r w:rsidR="001E4F29" w:rsidRPr="001E4F29">
          <w:rPr>
            <w:rStyle w:val="afb"/>
            <w:noProof/>
          </w:rPr>
          <w:t>最近邻</w:t>
        </w:r>
        <w:r w:rsidR="001E4F29" w:rsidRPr="001E4F29">
          <w:rPr>
            <w:rStyle w:val="afb"/>
            <w:noProof/>
          </w:rPr>
          <w:t>fitcknn</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_Toc108100582 \h </w:instrText>
        </w:r>
        <w:r w:rsidR="001E4F29" w:rsidRPr="001E4F29">
          <w:rPr>
            <w:noProof/>
            <w:webHidden/>
          </w:rPr>
        </w:r>
        <w:r w:rsidR="001E4F29" w:rsidRPr="001E4F29">
          <w:rPr>
            <w:noProof/>
            <w:webHidden/>
          </w:rPr>
          <w:fldChar w:fldCharType="separate"/>
        </w:r>
        <w:r w:rsidR="001E4F29" w:rsidRPr="001E4F29">
          <w:rPr>
            <w:noProof/>
            <w:webHidden/>
          </w:rPr>
          <w:t>57</w:t>
        </w:r>
        <w:r w:rsidR="001E4F29" w:rsidRPr="001E4F29">
          <w:rPr>
            <w:noProof/>
            <w:webHidden/>
          </w:rPr>
          <w:fldChar w:fldCharType="end"/>
        </w:r>
      </w:hyperlink>
    </w:p>
    <w:p w14:paraId="39726C90" w14:textId="1969544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83" w:history="1">
        <w:r w:rsidR="001E4F29" w:rsidRPr="001E4F29">
          <w:rPr>
            <w:rStyle w:val="afb"/>
            <w:noProof/>
          </w:rPr>
          <w:t xml:space="preserve">3.4.2 </w:t>
        </w:r>
        <w:r w:rsidR="001E4F29" w:rsidRPr="001E4F29">
          <w:rPr>
            <w:rStyle w:val="afb"/>
            <w:noProof/>
          </w:rPr>
          <w:t>最近邻</w:t>
        </w:r>
        <w:r w:rsidR="001E4F29" w:rsidRPr="001E4F29">
          <w:rPr>
            <w:rStyle w:val="afb"/>
            <w:noProof/>
          </w:rPr>
          <w:t>KDTreeSearcher</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_Toc108100583 \h </w:instrText>
        </w:r>
        <w:r w:rsidR="001E4F29" w:rsidRPr="001E4F29">
          <w:rPr>
            <w:noProof/>
            <w:webHidden/>
          </w:rPr>
        </w:r>
        <w:r w:rsidR="001E4F29" w:rsidRPr="001E4F29">
          <w:rPr>
            <w:noProof/>
            <w:webHidden/>
          </w:rPr>
          <w:fldChar w:fldCharType="separate"/>
        </w:r>
        <w:r w:rsidR="001E4F29" w:rsidRPr="001E4F29">
          <w:rPr>
            <w:noProof/>
            <w:webHidden/>
          </w:rPr>
          <w:t>57</w:t>
        </w:r>
        <w:r w:rsidR="001E4F29" w:rsidRPr="001E4F29">
          <w:rPr>
            <w:noProof/>
            <w:webHidden/>
          </w:rPr>
          <w:fldChar w:fldCharType="end"/>
        </w:r>
      </w:hyperlink>
    </w:p>
    <w:p w14:paraId="75BBB2D7" w14:textId="711542DE"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84" w:history="1">
        <w:r w:rsidR="001E4F29" w:rsidRPr="001E4F29">
          <w:rPr>
            <w:rStyle w:val="afb"/>
            <w:noProof/>
          </w:rPr>
          <w:t xml:space="preserve">3.4.3 </w:t>
        </w:r>
        <w:r w:rsidR="001E4F29" w:rsidRPr="001E4F29">
          <w:rPr>
            <w:rStyle w:val="afb"/>
            <w:noProof/>
          </w:rPr>
          <w:t>最近邻</w:t>
        </w:r>
        <w:r w:rsidR="001E4F29" w:rsidRPr="001E4F29">
          <w:rPr>
            <w:rStyle w:val="afb"/>
            <w:noProof/>
          </w:rPr>
          <w:t>partialDependence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_Toc108100584 \h </w:instrText>
        </w:r>
        <w:r w:rsidR="001E4F29" w:rsidRPr="001E4F29">
          <w:rPr>
            <w:noProof/>
            <w:webHidden/>
          </w:rPr>
        </w:r>
        <w:r w:rsidR="001E4F29" w:rsidRPr="001E4F29">
          <w:rPr>
            <w:noProof/>
            <w:webHidden/>
          </w:rPr>
          <w:fldChar w:fldCharType="separate"/>
        </w:r>
        <w:r w:rsidR="001E4F29" w:rsidRPr="001E4F29">
          <w:rPr>
            <w:noProof/>
            <w:webHidden/>
          </w:rPr>
          <w:t>58</w:t>
        </w:r>
        <w:r w:rsidR="001E4F29" w:rsidRPr="001E4F29">
          <w:rPr>
            <w:noProof/>
            <w:webHidden/>
          </w:rPr>
          <w:fldChar w:fldCharType="end"/>
        </w:r>
      </w:hyperlink>
    </w:p>
    <w:p w14:paraId="3CC8DCD7" w14:textId="7D07396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85" w:history="1">
        <w:r w:rsidR="001E4F29" w:rsidRPr="001E4F29">
          <w:rPr>
            <w:rStyle w:val="afb"/>
            <w:noProof/>
          </w:rPr>
          <w:t xml:space="preserve">3.4.4 </w:t>
        </w:r>
        <w:r w:rsidR="001E4F29" w:rsidRPr="001E4F29">
          <w:rPr>
            <w:rStyle w:val="afb"/>
            <w:noProof/>
          </w:rPr>
          <w:t>最近邻</w:t>
        </w:r>
        <w:r w:rsidR="001E4F29" w:rsidRPr="001E4F29">
          <w:rPr>
            <w:rStyle w:val="afb"/>
            <w:noProof/>
          </w:rPr>
          <w:t>crossval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_Toc108100585 \h </w:instrText>
        </w:r>
        <w:r w:rsidR="001E4F29" w:rsidRPr="001E4F29">
          <w:rPr>
            <w:noProof/>
            <w:webHidden/>
          </w:rPr>
        </w:r>
        <w:r w:rsidR="001E4F29" w:rsidRPr="001E4F29">
          <w:rPr>
            <w:noProof/>
            <w:webHidden/>
          </w:rPr>
          <w:fldChar w:fldCharType="separate"/>
        </w:r>
        <w:r w:rsidR="001E4F29" w:rsidRPr="001E4F29">
          <w:rPr>
            <w:noProof/>
            <w:webHidden/>
          </w:rPr>
          <w:t>59</w:t>
        </w:r>
        <w:r w:rsidR="001E4F29" w:rsidRPr="001E4F29">
          <w:rPr>
            <w:noProof/>
            <w:webHidden/>
          </w:rPr>
          <w:fldChar w:fldCharType="end"/>
        </w:r>
      </w:hyperlink>
    </w:p>
    <w:p w14:paraId="00CCEBF7" w14:textId="6AB5374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86" w:history="1">
        <w:r w:rsidR="001E4F29" w:rsidRPr="001E4F29">
          <w:rPr>
            <w:rStyle w:val="afb"/>
            <w:noProof/>
          </w:rPr>
          <w:t xml:space="preserve">3.4.5 </w:t>
        </w:r>
        <w:r w:rsidR="001E4F29" w:rsidRPr="001E4F29">
          <w:rPr>
            <w:rStyle w:val="afb"/>
            <w:noProof/>
          </w:rPr>
          <w:t>最近邻</w:t>
        </w:r>
        <w:r w:rsidR="001E4F29" w:rsidRPr="001E4F29">
          <w:rPr>
            <w:rStyle w:val="afb"/>
            <w:noProof/>
          </w:rPr>
          <w:t>kfoldLoss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_Toc108100586 \h </w:instrText>
        </w:r>
        <w:r w:rsidR="001E4F29" w:rsidRPr="001E4F29">
          <w:rPr>
            <w:noProof/>
            <w:webHidden/>
          </w:rPr>
        </w:r>
        <w:r w:rsidR="001E4F29" w:rsidRPr="001E4F29">
          <w:rPr>
            <w:noProof/>
            <w:webHidden/>
          </w:rPr>
          <w:fldChar w:fldCharType="separate"/>
        </w:r>
        <w:r w:rsidR="001E4F29" w:rsidRPr="001E4F29">
          <w:rPr>
            <w:noProof/>
            <w:webHidden/>
          </w:rPr>
          <w:t>59</w:t>
        </w:r>
        <w:r w:rsidR="001E4F29" w:rsidRPr="001E4F29">
          <w:rPr>
            <w:noProof/>
            <w:webHidden/>
          </w:rPr>
          <w:fldChar w:fldCharType="end"/>
        </w:r>
      </w:hyperlink>
    </w:p>
    <w:p w14:paraId="50851DA0" w14:textId="4195439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87" w:history="1">
        <w:r w:rsidR="001E4F29" w:rsidRPr="001E4F29">
          <w:rPr>
            <w:rStyle w:val="afb"/>
            <w:noProof/>
          </w:rPr>
          <w:t xml:space="preserve">3.4.6 </w:t>
        </w:r>
        <w:r w:rsidR="001E4F29" w:rsidRPr="001E4F29">
          <w:rPr>
            <w:rStyle w:val="afb"/>
            <w:noProof/>
          </w:rPr>
          <w:t>最近邻</w:t>
        </w:r>
        <w:r w:rsidR="001E4F29" w:rsidRPr="001E4F29">
          <w:rPr>
            <w:rStyle w:val="afb"/>
            <w:noProof/>
          </w:rPr>
          <w:t>kfoldPredict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_Toc108100587 \h </w:instrText>
        </w:r>
        <w:r w:rsidR="001E4F29" w:rsidRPr="001E4F29">
          <w:rPr>
            <w:noProof/>
            <w:webHidden/>
          </w:rPr>
        </w:r>
        <w:r w:rsidR="001E4F29" w:rsidRPr="001E4F29">
          <w:rPr>
            <w:noProof/>
            <w:webHidden/>
          </w:rPr>
          <w:fldChar w:fldCharType="separate"/>
        </w:r>
        <w:r w:rsidR="001E4F29" w:rsidRPr="001E4F29">
          <w:rPr>
            <w:noProof/>
            <w:webHidden/>
          </w:rPr>
          <w:t>60</w:t>
        </w:r>
        <w:r w:rsidR="001E4F29" w:rsidRPr="001E4F29">
          <w:rPr>
            <w:noProof/>
            <w:webHidden/>
          </w:rPr>
          <w:fldChar w:fldCharType="end"/>
        </w:r>
      </w:hyperlink>
    </w:p>
    <w:p w14:paraId="1DCE5420" w14:textId="74AAD7FE"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88" w:history="1">
        <w:r w:rsidR="001E4F29" w:rsidRPr="001E4F29">
          <w:rPr>
            <w:rStyle w:val="afb"/>
            <w:noProof/>
          </w:rPr>
          <w:t xml:space="preserve">3.4.7 </w:t>
        </w:r>
        <w:r w:rsidR="001E4F29" w:rsidRPr="001E4F29">
          <w:rPr>
            <w:rStyle w:val="afb"/>
            <w:noProof/>
          </w:rPr>
          <w:t>最近邻</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_Toc108100588 \h </w:instrText>
        </w:r>
        <w:r w:rsidR="001E4F29" w:rsidRPr="001E4F29">
          <w:rPr>
            <w:noProof/>
            <w:webHidden/>
          </w:rPr>
        </w:r>
        <w:r w:rsidR="001E4F29" w:rsidRPr="001E4F29">
          <w:rPr>
            <w:noProof/>
            <w:webHidden/>
          </w:rPr>
          <w:fldChar w:fldCharType="separate"/>
        </w:r>
        <w:r w:rsidR="001E4F29" w:rsidRPr="001E4F29">
          <w:rPr>
            <w:noProof/>
            <w:webHidden/>
          </w:rPr>
          <w:t>60</w:t>
        </w:r>
        <w:r w:rsidR="001E4F29" w:rsidRPr="001E4F29">
          <w:rPr>
            <w:noProof/>
            <w:webHidden/>
          </w:rPr>
          <w:fldChar w:fldCharType="end"/>
        </w:r>
      </w:hyperlink>
    </w:p>
    <w:p w14:paraId="0F7E1C21" w14:textId="55FEDD4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89" w:history="1">
        <w:r w:rsidR="001E4F29" w:rsidRPr="001E4F29">
          <w:rPr>
            <w:rStyle w:val="afb"/>
            <w:noProof/>
          </w:rPr>
          <w:t xml:space="preserve">3.4.8 </w:t>
        </w:r>
        <w:r w:rsidR="001E4F29" w:rsidRPr="001E4F29">
          <w:rPr>
            <w:rStyle w:val="afb"/>
            <w:noProof/>
          </w:rPr>
          <w:t>最近邻</w:t>
        </w:r>
        <w:r w:rsidR="001E4F29" w:rsidRPr="001E4F29">
          <w:rPr>
            <w:rStyle w:val="afb"/>
            <w:noProof/>
          </w:rPr>
          <w:t>pdist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_Toc108100589 \h </w:instrText>
        </w:r>
        <w:r w:rsidR="001E4F29" w:rsidRPr="001E4F29">
          <w:rPr>
            <w:noProof/>
            <w:webHidden/>
          </w:rPr>
        </w:r>
        <w:r w:rsidR="001E4F29" w:rsidRPr="001E4F29">
          <w:rPr>
            <w:noProof/>
            <w:webHidden/>
          </w:rPr>
          <w:fldChar w:fldCharType="separate"/>
        </w:r>
        <w:r w:rsidR="001E4F29" w:rsidRPr="001E4F29">
          <w:rPr>
            <w:noProof/>
            <w:webHidden/>
          </w:rPr>
          <w:t>61</w:t>
        </w:r>
        <w:r w:rsidR="001E4F29" w:rsidRPr="001E4F29">
          <w:rPr>
            <w:noProof/>
            <w:webHidden/>
          </w:rPr>
          <w:fldChar w:fldCharType="end"/>
        </w:r>
      </w:hyperlink>
    </w:p>
    <w:p w14:paraId="7409E2EB" w14:textId="60A02C6C"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90" w:history="1">
        <w:r w:rsidR="001E4F29" w:rsidRPr="001E4F29">
          <w:rPr>
            <w:rStyle w:val="afb"/>
            <w:noProof/>
          </w:rPr>
          <w:t xml:space="preserve">3.4.9 </w:t>
        </w:r>
        <w:r w:rsidR="001E4F29" w:rsidRPr="001E4F29">
          <w:rPr>
            <w:rStyle w:val="afb"/>
            <w:noProof/>
          </w:rPr>
          <w:t>最近邻</w:t>
        </w:r>
        <w:r w:rsidR="001E4F29" w:rsidRPr="001E4F29">
          <w:rPr>
            <w:rStyle w:val="afb"/>
            <w:noProof/>
          </w:rPr>
          <w:t>pdist2</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_Toc108100590 \h </w:instrText>
        </w:r>
        <w:r w:rsidR="001E4F29" w:rsidRPr="001E4F29">
          <w:rPr>
            <w:noProof/>
            <w:webHidden/>
          </w:rPr>
        </w:r>
        <w:r w:rsidR="001E4F29" w:rsidRPr="001E4F29">
          <w:rPr>
            <w:noProof/>
            <w:webHidden/>
          </w:rPr>
          <w:fldChar w:fldCharType="separate"/>
        </w:r>
        <w:r w:rsidR="001E4F29" w:rsidRPr="001E4F29">
          <w:rPr>
            <w:noProof/>
            <w:webHidden/>
          </w:rPr>
          <w:t>62</w:t>
        </w:r>
        <w:r w:rsidR="001E4F29" w:rsidRPr="001E4F29">
          <w:rPr>
            <w:noProof/>
            <w:webHidden/>
          </w:rPr>
          <w:fldChar w:fldCharType="end"/>
        </w:r>
      </w:hyperlink>
    </w:p>
    <w:p w14:paraId="3A5355C5" w14:textId="14D1F8CB"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91" w:history="1">
        <w:r w:rsidR="001E4F29" w:rsidRPr="001E4F29">
          <w:rPr>
            <w:rStyle w:val="afb"/>
            <w:noProof/>
          </w:rPr>
          <w:t xml:space="preserve">3.5 </w:t>
        </w:r>
        <w:r w:rsidR="001E4F29" w:rsidRPr="001E4F29">
          <w:rPr>
            <w:rStyle w:val="afb"/>
            <w:noProof/>
          </w:rPr>
          <w:t>支持向量机分类</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_Toc108100591 \h </w:instrText>
        </w:r>
        <w:r w:rsidR="001E4F29" w:rsidRPr="001E4F29">
          <w:rPr>
            <w:noProof/>
            <w:webHidden/>
          </w:rPr>
        </w:r>
        <w:r w:rsidR="001E4F29" w:rsidRPr="001E4F29">
          <w:rPr>
            <w:noProof/>
            <w:webHidden/>
          </w:rPr>
          <w:fldChar w:fldCharType="separate"/>
        </w:r>
        <w:r w:rsidR="001E4F29" w:rsidRPr="001E4F29">
          <w:rPr>
            <w:noProof/>
            <w:webHidden/>
          </w:rPr>
          <w:t>62</w:t>
        </w:r>
        <w:r w:rsidR="001E4F29" w:rsidRPr="001E4F29">
          <w:rPr>
            <w:noProof/>
            <w:webHidden/>
          </w:rPr>
          <w:fldChar w:fldCharType="end"/>
        </w:r>
      </w:hyperlink>
    </w:p>
    <w:p w14:paraId="2A0E3EE9" w14:textId="51E6231E"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92" w:history="1">
        <w:r w:rsidR="001E4F29" w:rsidRPr="001E4F29">
          <w:rPr>
            <w:rStyle w:val="afb"/>
            <w:noProof/>
          </w:rPr>
          <w:t xml:space="preserve">3.5.1 </w:t>
        </w:r>
        <w:r w:rsidR="001E4F29" w:rsidRPr="001E4F29">
          <w:rPr>
            <w:rStyle w:val="afb"/>
            <w:noProof/>
          </w:rPr>
          <w:t>支持向量机分类</w:t>
        </w:r>
        <w:r w:rsidR="001E4F29" w:rsidRPr="001E4F29">
          <w:rPr>
            <w:rStyle w:val="afb"/>
            <w:noProof/>
          </w:rPr>
          <w:t>fitcsvm</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_Toc108100592 \h </w:instrText>
        </w:r>
        <w:r w:rsidR="001E4F29" w:rsidRPr="001E4F29">
          <w:rPr>
            <w:noProof/>
            <w:webHidden/>
          </w:rPr>
        </w:r>
        <w:r w:rsidR="001E4F29" w:rsidRPr="001E4F29">
          <w:rPr>
            <w:noProof/>
            <w:webHidden/>
          </w:rPr>
          <w:fldChar w:fldCharType="separate"/>
        </w:r>
        <w:r w:rsidR="001E4F29" w:rsidRPr="001E4F29">
          <w:rPr>
            <w:noProof/>
            <w:webHidden/>
          </w:rPr>
          <w:t>62</w:t>
        </w:r>
        <w:r w:rsidR="001E4F29" w:rsidRPr="001E4F29">
          <w:rPr>
            <w:noProof/>
            <w:webHidden/>
          </w:rPr>
          <w:fldChar w:fldCharType="end"/>
        </w:r>
      </w:hyperlink>
    </w:p>
    <w:p w14:paraId="7F902A09" w14:textId="351AEDF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93" w:history="1">
        <w:r w:rsidR="001E4F29" w:rsidRPr="001E4F29">
          <w:rPr>
            <w:rStyle w:val="afb"/>
            <w:noProof/>
          </w:rPr>
          <w:t xml:space="preserve">3.5.2 </w:t>
        </w:r>
        <w:r w:rsidR="001E4F29" w:rsidRPr="001E4F29">
          <w:rPr>
            <w:rStyle w:val="afb"/>
            <w:noProof/>
          </w:rPr>
          <w:t>支持向量机分类</w:t>
        </w:r>
        <w:r w:rsidR="001E4F29" w:rsidRPr="001E4F29">
          <w:rPr>
            <w:rStyle w:val="afb"/>
            <w:noProof/>
          </w:rPr>
          <w:t>fitSVMPosterior</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_Toc108100593 \h </w:instrText>
        </w:r>
        <w:r w:rsidR="001E4F29" w:rsidRPr="001E4F29">
          <w:rPr>
            <w:noProof/>
            <w:webHidden/>
          </w:rPr>
        </w:r>
        <w:r w:rsidR="001E4F29" w:rsidRPr="001E4F29">
          <w:rPr>
            <w:noProof/>
            <w:webHidden/>
          </w:rPr>
          <w:fldChar w:fldCharType="separate"/>
        </w:r>
        <w:r w:rsidR="001E4F29" w:rsidRPr="001E4F29">
          <w:rPr>
            <w:noProof/>
            <w:webHidden/>
          </w:rPr>
          <w:t>63</w:t>
        </w:r>
        <w:r w:rsidR="001E4F29" w:rsidRPr="001E4F29">
          <w:rPr>
            <w:noProof/>
            <w:webHidden/>
          </w:rPr>
          <w:fldChar w:fldCharType="end"/>
        </w:r>
      </w:hyperlink>
    </w:p>
    <w:p w14:paraId="58A9A0B7" w14:textId="16A19FC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94" w:history="1">
        <w:r w:rsidR="001E4F29" w:rsidRPr="001E4F29">
          <w:rPr>
            <w:rStyle w:val="afb"/>
            <w:noProof/>
          </w:rPr>
          <w:t xml:space="preserve">3.5.3 </w:t>
        </w:r>
        <w:r w:rsidR="001E4F29" w:rsidRPr="001E4F29">
          <w:rPr>
            <w:rStyle w:val="afb"/>
            <w:noProof/>
          </w:rPr>
          <w:t>支持向量机分类</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_Toc108100594 \h </w:instrText>
        </w:r>
        <w:r w:rsidR="001E4F29" w:rsidRPr="001E4F29">
          <w:rPr>
            <w:noProof/>
            <w:webHidden/>
          </w:rPr>
        </w:r>
        <w:r w:rsidR="001E4F29" w:rsidRPr="001E4F29">
          <w:rPr>
            <w:noProof/>
            <w:webHidden/>
          </w:rPr>
          <w:fldChar w:fldCharType="separate"/>
        </w:r>
        <w:r w:rsidR="001E4F29" w:rsidRPr="001E4F29">
          <w:rPr>
            <w:noProof/>
            <w:webHidden/>
          </w:rPr>
          <w:t>64</w:t>
        </w:r>
        <w:r w:rsidR="001E4F29" w:rsidRPr="001E4F29">
          <w:rPr>
            <w:noProof/>
            <w:webHidden/>
          </w:rPr>
          <w:fldChar w:fldCharType="end"/>
        </w:r>
      </w:hyperlink>
    </w:p>
    <w:p w14:paraId="7E8779A6" w14:textId="06EFF22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95" w:history="1">
        <w:r w:rsidR="001E4F29" w:rsidRPr="001E4F29">
          <w:rPr>
            <w:rStyle w:val="afb"/>
            <w:noProof/>
          </w:rPr>
          <w:t xml:space="preserve">3.5.4 </w:t>
        </w:r>
        <w:r w:rsidR="001E4F29" w:rsidRPr="001E4F29">
          <w:rPr>
            <w:rStyle w:val="afb"/>
            <w:noProof/>
          </w:rPr>
          <w:t>支持向量机分类</w:t>
        </w:r>
        <w:r w:rsidR="001E4F29" w:rsidRPr="001E4F29">
          <w:rPr>
            <w:rStyle w:val="afb"/>
            <w:noProof/>
          </w:rPr>
          <w:t>fitclinear</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_Toc108100595 \h </w:instrText>
        </w:r>
        <w:r w:rsidR="001E4F29" w:rsidRPr="001E4F29">
          <w:rPr>
            <w:noProof/>
            <w:webHidden/>
          </w:rPr>
        </w:r>
        <w:r w:rsidR="001E4F29" w:rsidRPr="001E4F29">
          <w:rPr>
            <w:noProof/>
            <w:webHidden/>
          </w:rPr>
          <w:fldChar w:fldCharType="separate"/>
        </w:r>
        <w:r w:rsidR="001E4F29" w:rsidRPr="001E4F29">
          <w:rPr>
            <w:noProof/>
            <w:webHidden/>
          </w:rPr>
          <w:t>64</w:t>
        </w:r>
        <w:r w:rsidR="001E4F29" w:rsidRPr="001E4F29">
          <w:rPr>
            <w:noProof/>
            <w:webHidden/>
          </w:rPr>
          <w:fldChar w:fldCharType="end"/>
        </w:r>
      </w:hyperlink>
    </w:p>
    <w:p w14:paraId="2E52C819" w14:textId="1113E8A1"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96" w:history="1">
        <w:r w:rsidR="001E4F29" w:rsidRPr="001E4F29">
          <w:rPr>
            <w:rStyle w:val="afb"/>
            <w:noProof/>
          </w:rPr>
          <w:t xml:space="preserve">3.5.5 </w:t>
        </w:r>
        <w:r w:rsidR="001E4F29" w:rsidRPr="001E4F29">
          <w:rPr>
            <w:rStyle w:val="afb"/>
            <w:noProof/>
          </w:rPr>
          <w:t>支持向量机分类</w:t>
        </w:r>
        <w:r w:rsidR="001E4F29" w:rsidRPr="001E4F29">
          <w:rPr>
            <w:rStyle w:val="afb"/>
            <w:noProof/>
          </w:rPr>
          <w:t>fitrkernel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_Toc108100596 \h </w:instrText>
        </w:r>
        <w:r w:rsidR="001E4F29" w:rsidRPr="001E4F29">
          <w:rPr>
            <w:noProof/>
            <w:webHidden/>
          </w:rPr>
        </w:r>
        <w:r w:rsidR="001E4F29" w:rsidRPr="001E4F29">
          <w:rPr>
            <w:noProof/>
            <w:webHidden/>
          </w:rPr>
          <w:fldChar w:fldCharType="separate"/>
        </w:r>
        <w:r w:rsidR="001E4F29" w:rsidRPr="001E4F29">
          <w:rPr>
            <w:noProof/>
            <w:webHidden/>
          </w:rPr>
          <w:t>65</w:t>
        </w:r>
        <w:r w:rsidR="001E4F29" w:rsidRPr="001E4F29">
          <w:rPr>
            <w:noProof/>
            <w:webHidden/>
          </w:rPr>
          <w:fldChar w:fldCharType="end"/>
        </w:r>
      </w:hyperlink>
    </w:p>
    <w:p w14:paraId="38D3250C" w14:textId="37CB408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97" w:history="1">
        <w:r w:rsidR="001E4F29" w:rsidRPr="001E4F29">
          <w:rPr>
            <w:rStyle w:val="afb"/>
            <w:noProof/>
          </w:rPr>
          <w:t xml:space="preserve">3.5.6 </w:t>
        </w:r>
        <w:r w:rsidR="001E4F29" w:rsidRPr="001E4F29">
          <w:rPr>
            <w:rStyle w:val="afb"/>
            <w:noProof/>
          </w:rPr>
          <w:t>支持向量机分类</w:t>
        </w:r>
        <w:r w:rsidR="001E4F29" w:rsidRPr="001E4F29">
          <w:rPr>
            <w:rStyle w:val="afb"/>
            <w:noProof/>
          </w:rPr>
          <w:t>fitcecoc</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_Toc108100597 \h </w:instrText>
        </w:r>
        <w:r w:rsidR="001E4F29" w:rsidRPr="001E4F29">
          <w:rPr>
            <w:noProof/>
            <w:webHidden/>
          </w:rPr>
        </w:r>
        <w:r w:rsidR="001E4F29" w:rsidRPr="001E4F29">
          <w:rPr>
            <w:noProof/>
            <w:webHidden/>
          </w:rPr>
          <w:fldChar w:fldCharType="separate"/>
        </w:r>
        <w:r w:rsidR="001E4F29" w:rsidRPr="001E4F29">
          <w:rPr>
            <w:noProof/>
            <w:webHidden/>
          </w:rPr>
          <w:t>66</w:t>
        </w:r>
        <w:r w:rsidR="001E4F29" w:rsidRPr="001E4F29">
          <w:rPr>
            <w:noProof/>
            <w:webHidden/>
          </w:rPr>
          <w:fldChar w:fldCharType="end"/>
        </w:r>
      </w:hyperlink>
    </w:p>
    <w:p w14:paraId="17411F85" w14:textId="4586A1D7"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598" w:history="1">
        <w:r w:rsidR="001E4F29" w:rsidRPr="001E4F29">
          <w:rPr>
            <w:rStyle w:val="afb"/>
            <w:noProof/>
          </w:rPr>
          <w:t xml:space="preserve">3.6 </w:t>
        </w:r>
        <w:r w:rsidR="001E4F29" w:rsidRPr="001E4F29">
          <w:rPr>
            <w:rStyle w:val="afb"/>
            <w:noProof/>
          </w:rPr>
          <w:t>分类集成</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_Toc108100598 \h </w:instrText>
        </w:r>
        <w:r w:rsidR="001E4F29" w:rsidRPr="001E4F29">
          <w:rPr>
            <w:noProof/>
            <w:webHidden/>
          </w:rPr>
        </w:r>
        <w:r w:rsidR="001E4F29" w:rsidRPr="001E4F29">
          <w:rPr>
            <w:noProof/>
            <w:webHidden/>
          </w:rPr>
          <w:fldChar w:fldCharType="separate"/>
        </w:r>
        <w:r w:rsidR="001E4F29" w:rsidRPr="001E4F29">
          <w:rPr>
            <w:noProof/>
            <w:webHidden/>
          </w:rPr>
          <w:t>66</w:t>
        </w:r>
        <w:r w:rsidR="001E4F29" w:rsidRPr="001E4F29">
          <w:rPr>
            <w:noProof/>
            <w:webHidden/>
          </w:rPr>
          <w:fldChar w:fldCharType="end"/>
        </w:r>
      </w:hyperlink>
    </w:p>
    <w:p w14:paraId="3862E2D8" w14:textId="1F292AEF"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599" w:history="1">
        <w:r w:rsidR="001E4F29" w:rsidRPr="001E4F29">
          <w:rPr>
            <w:rStyle w:val="afb"/>
            <w:noProof/>
          </w:rPr>
          <w:t xml:space="preserve">3.6.1 </w:t>
        </w:r>
        <w:r w:rsidR="001E4F29" w:rsidRPr="001E4F29">
          <w:rPr>
            <w:rStyle w:val="afb"/>
            <w:noProof/>
          </w:rPr>
          <w:t>分类集成</w:t>
        </w:r>
        <w:r w:rsidR="001E4F29" w:rsidRPr="001E4F29">
          <w:rPr>
            <w:rStyle w:val="afb"/>
            <w:noProof/>
          </w:rPr>
          <w:t>fitcecoc</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_Toc108100599 \h </w:instrText>
        </w:r>
        <w:r w:rsidR="001E4F29" w:rsidRPr="001E4F29">
          <w:rPr>
            <w:noProof/>
            <w:webHidden/>
          </w:rPr>
        </w:r>
        <w:r w:rsidR="001E4F29" w:rsidRPr="001E4F29">
          <w:rPr>
            <w:noProof/>
            <w:webHidden/>
          </w:rPr>
          <w:fldChar w:fldCharType="separate"/>
        </w:r>
        <w:r w:rsidR="001E4F29" w:rsidRPr="001E4F29">
          <w:rPr>
            <w:noProof/>
            <w:webHidden/>
          </w:rPr>
          <w:t>66</w:t>
        </w:r>
        <w:r w:rsidR="001E4F29" w:rsidRPr="001E4F29">
          <w:rPr>
            <w:noProof/>
            <w:webHidden/>
          </w:rPr>
          <w:fldChar w:fldCharType="end"/>
        </w:r>
      </w:hyperlink>
    </w:p>
    <w:p w14:paraId="44A554C8" w14:textId="603F2E8F"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00" w:history="1">
        <w:r w:rsidR="001E4F29" w:rsidRPr="001E4F29">
          <w:rPr>
            <w:rStyle w:val="afb"/>
            <w:noProof/>
          </w:rPr>
          <w:t xml:space="preserve">3.6.2 </w:t>
        </w:r>
        <w:r w:rsidR="001E4F29" w:rsidRPr="001E4F29">
          <w:rPr>
            <w:rStyle w:val="afb"/>
            <w:noProof/>
          </w:rPr>
          <w:t>分类集成</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_Toc108100600 \h </w:instrText>
        </w:r>
        <w:r w:rsidR="001E4F29" w:rsidRPr="001E4F29">
          <w:rPr>
            <w:noProof/>
            <w:webHidden/>
          </w:rPr>
        </w:r>
        <w:r w:rsidR="001E4F29" w:rsidRPr="001E4F29">
          <w:rPr>
            <w:noProof/>
            <w:webHidden/>
          </w:rPr>
          <w:fldChar w:fldCharType="separate"/>
        </w:r>
        <w:r w:rsidR="001E4F29" w:rsidRPr="001E4F29">
          <w:rPr>
            <w:noProof/>
            <w:webHidden/>
          </w:rPr>
          <w:t>67</w:t>
        </w:r>
        <w:r w:rsidR="001E4F29" w:rsidRPr="001E4F29">
          <w:rPr>
            <w:noProof/>
            <w:webHidden/>
          </w:rPr>
          <w:fldChar w:fldCharType="end"/>
        </w:r>
      </w:hyperlink>
    </w:p>
    <w:p w14:paraId="15B24E1B" w14:textId="0A724A2B"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01" w:history="1">
        <w:r w:rsidR="001E4F29" w:rsidRPr="001E4F29">
          <w:rPr>
            <w:rStyle w:val="afb"/>
            <w:noProof/>
          </w:rPr>
          <w:t xml:space="preserve">3.7 </w:t>
        </w:r>
        <w:r w:rsidR="001E4F29" w:rsidRPr="001E4F29">
          <w:rPr>
            <w:rStyle w:val="afb"/>
            <w:noProof/>
          </w:rPr>
          <w:t>用于分类的半监督学习</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_Toc108100601 \h </w:instrText>
        </w:r>
        <w:r w:rsidR="001E4F29" w:rsidRPr="001E4F29">
          <w:rPr>
            <w:noProof/>
            <w:webHidden/>
          </w:rPr>
        </w:r>
        <w:r w:rsidR="001E4F29" w:rsidRPr="001E4F29">
          <w:rPr>
            <w:noProof/>
            <w:webHidden/>
          </w:rPr>
          <w:fldChar w:fldCharType="separate"/>
        </w:r>
        <w:r w:rsidR="001E4F29" w:rsidRPr="001E4F29">
          <w:rPr>
            <w:noProof/>
            <w:webHidden/>
          </w:rPr>
          <w:t>68</w:t>
        </w:r>
        <w:r w:rsidR="001E4F29" w:rsidRPr="001E4F29">
          <w:rPr>
            <w:noProof/>
            <w:webHidden/>
          </w:rPr>
          <w:fldChar w:fldCharType="end"/>
        </w:r>
      </w:hyperlink>
    </w:p>
    <w:p w14:paraId="746B264A" w14:textId="0B0F0CB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02" w:history="1">
        <w:r w:rsidR="001E4F29" w:rsidRPr="001E4F29">
          <w:rPr>
            <w:rStyle w:val="afb"/>
            <w:noProof/>
          </w:rPr>
          <w:t xml:space="preserve">3.7.1 </w:t>
        </w:r>
        <w:r w:rsidR="001E4F29" w:rsidRPr="001E4F29">
          <w:rPr>
            <w:rStyle w:val="afb"/>
            <w:noProof/>
          </w:rPr>
          <w:t>半监督学习</w:t>
        </w:r>
        <w:r w:rsidR="001E4F29" w:rsidRPr="001E4F29">
          <w:rPr>
            <w:rStyle w:val="afb"/>
            <w:noProof/>
          </w:rPr>
          <w:t>fitsemigraph</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_Toc108100602 \h </w:instrText>
        </w:r>
        <w:r w:rsidR="001E4F29" w:rsidRPr="001E4F29">
          <w:rPr>
            <w:noProof/>
            <w:webHidden/>
          </w:rPr>
        </w:r>
        <w:r w:rsidR="001E4F29" w:rsidRPr="001E4F29">
          <w:rPr>
            <w:noProof/>
            <w:webHidden/>
          </w:rPr>
          <w:fldChar w:fldCharType="separate"/>
        </w:r>
        <w:r w:rsidR="001E4F29" w:rsidRPr="001E4F29">
          <w:rPr>
            <w:noProof/>
            <w:webHidden/>
          </w:rPr>
          <w:t>68</w:t>
        </w:r>
        <w:r w:rsidR="001E4F29" w:rsidRPr="001E4F29">
          <w:rPr>
            <w:noProof/>
            <w:webHidden/>
          </w:rPr>
          <w:fldChar w:fldCharType="end"/>
        </w:r>
      </w:hyperlink>
    </w:p>
    <w:p w14:paraId="4DA8E5D5" w14:textId="7DB3E9F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03" w:history="1">
        <w:r w:rsidR="001E4F29" w:rsidRPr="001E4F29">
          <w:rPr>
            <w:rStyle w:val="afb"/>
            <w:noProof/>
          </w:rPr>
          <w:t xml:space="preserve">3.7.2 </w:t>
        </w:r>
        <w:r w:rsidR="001E4F29" w:rsidRPr="001E4F29">
          <w:rPr>
            <w:rStyle w:val="afb"/>
            <w:noProof/>
          </w:rPr>
          <w:t>半监督学习</w:t>
        </w:r>
        <w:r w:rsidR="001E4F29" w:rsidRPr="001E4F29">
          <w:rPr>
            <w:rStyle w:val="afb"/>
            <w:noProof/>
          </w:rPr>
          <w:t>fitsemiself</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_Toc108100603 \h </w:instrText>
        </w:r>
        <w:r w:rsidR="001E4F29" w:rsidRPr="001E4F29">
          <w:rPr>
            <w:noProof/>
            <w:webHidden/>
          </w:rPr>
        </w:r>
        <w:r w:rsidR="001E4F29" w:rsidRPr="001E4F29">
          <w:rPr>
            <w:noProof/>
            <w:webHidden/>
          </w:rPr>
          <w:fldChar w:fldCharType="separate"/>
        </w:r>
        <w:r w:rsidR="001E4F29" w:rsidRPr="001E4F29">
          <w:rPr>
            <w:noProof/>
            <w:webHidden/>
          </w:rPr>
          <w:t>68</w:t>
        </w:r>
        <w:r w:rsidR="001E4F29" w:rsidRPr="001E4F29">
          <w:rPr>
            <w:noProof/>
            <w:webHidden/>
          </w:rPr>
          <w:fldChar w:fldCharType="end"/>
        </w:r>
      </w:hyperlink>
    </w:p>
    <w:p w14:paraId="63860D72" w14:textId="10E4B00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04" w:history="1">
        <w:r w:rsidR="001E4F29" w:rsidRPr="001E4F29">
          <w:rPr>
            <w:rStyle w:val="afb"/>
            <w:noProof/>
          </w:rPr>
          <w:t xml:space="preserve">3.7.3 </w:t>
        </w:r>
        <w:r w:rsidR="001E4F29" w:rsidRPr="001E4F29">
          <w:rPr>
            <w:rStyle w:val="afb"/>
            <w:noProof/>
          </w:rPr>
          <w:t>半监督学习</w:t>
        </w:r>
        <w:r w:rsidR="001E4F29" w:rsidRPr="001E4F29">
          <w:rPr>
            <w:rStyle w:val="afb"/>
            <w:noProof/>
          </w:rPr>
          <w:t>predict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_Toc108100604 \h </w:instrText>
        </w:r>
        <w:r w:rsidR="001E4F29" w:rsidRPr="001E4F29">
          <w:rPr>
            <w:noProof/>
            <w:webHidden/>
          </w:rPr>
        </w:r>
        <w:r w:rsidR="001E4F29" w:rsidRPr="001E4F29">
          <w:rPr>
            <w:noProof/>
            <w:webHidden/>
          </w:rPr>
          <w:fldChar w:fldCharType="separate"/>
        </w:r>
        <w:r w:rsidR="001E4F29" w:rsidRPr="001E4F29">
          <w:rPr>
            <w:noProof/>
            <w:webHidden/>
          </w:rPr>
          <w:t>69</w:t>
        </w:r>
        <w:r w:rsidR="001E4F29" w:rsidRPr="001E4F29">
          <w:rPr>
            <w:noProof/>
            <w:webHidden/>
          </w:rPr>
          <w:fldChar w:fldCharType="end"/>
        </w:r>
      </w:hyperlink>
    </w:p>
    <w:p w14:paraId="28BEABED" w14:textId="65E9540A"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05" w:history="1">
        <w:r w:rsidR="001E4F29" w:rsidRPr="001E4F29">
          <w:rPr>
            <w:rStyle w:val="afb"/>
            <w:noProof/>
          </w:rPr>
          <w:t xml:space="preserve">3.8 </w:t>
        </w:r>
        <w:r w:rsidR="001E4F29" w:rsidRPr="001E4F29">
          <w:rPr>
            <w:rStyle w:val="afb"/>
            <w:noProof/>
          </w:rPr>
          <w:t>模型的构建与评估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_Toc108100605 \h </w:instrText>
        </w:r>
        <w:r w:rsidR="001E4F29" w:rsidRPr="001E4F29">
          <w:rPr>
            <w:noProof/>
            <w:webHidden/>
          </w:rPr>
        </w:r>
        <w:r w:rsidR="001E4F29" w:rsidRPr="001E4F29">
          <w:rPr>
            <w:noProof/>
            <w:webHidden/>
          </w:rPr>
          <w:fldChar w:fldCharType="separate"/>
        </w:r>
        <w:r w:rsidR="001E4F29" w:rsidRPr="001E4F29">
          <w:rPr>
            <w:noProof/>
            <w:webHidden/>
          </w:rPr>
          <w:t>70</w:t>
        </w:r>
        <w:r w:rsidR="001E4F29" w:rsidRPr="001E4F29">
          <w:rPr>
            <w:noProof/>
            <w:webHidden/>
          </w:rPr>
          <w:fldChar w:fldCharType="end"/>
        </w:r>
      </w:hyperlink>
    </w:p>
    <w:p w14:paraId="35D670F3" w14:textId="1DA11B01"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06" w:history="1">
        <w:r w:rsidR="001E4F29" w:rsidRPr="001E4F29">
          <w:rPr>
            <w:rStyle w:val="afb"/>
            <w:noProof/>
          </w:rPr>
          <w:t>3.8.1 fscchi2</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_Toc108100606 \h </w:instrText>
        </w:r>
        <w:r w:rsidR="001E4F29" w:rsidRPr="001E4F29">
          <w:rPr>
            <w:noProof/>
            <w:webHidden/>
          </w:rPr>
        </w:r>
        <w:r w:rsidR="001E4F29" w:rsidRPr="001E4F29">
          <w:rPr>
            <w:noProof/>
            <w:webHidden/>
          </w:rPr>
          <w:fldChar w:fldCharType="separate"/>
        </w:r>
        <w:r w:rsidR="001E4F29" w:rsidRPr="001E4F29">
          <w:rPr>
            <w:noProof/>
            <w:webHidden/>
          </w:rPr>
          <w:t>70</w:t>
        </w:r>
        <w:r w:rsidR="001E4F29" w:rsidRPr="001E4F29">
          <w:rPr>
            <w:noProof/>
            <w:webHidden/>
          </w:rPr>
          <w:fldChar w:fldCharType="end"/>
        </w:r>
      </w:hyperlink>
    </w:p>
    <w:p w14:paraId="7EB7E98C" w14:textId="295236CB"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07" w:history="1">
        <w:r w:rsidR="001E4F29" w:rsidRPr="001E4F29">
          <w:rPr>
            <w:rStyle w:val="afb"/>
            <w:noProof/>
          </w:rPr>
          <w:t>3.8.2 fscmrmr</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_Toc108100607 \h </w:instrText>
        </w:r>
        <w:r w:rsidR="001E4F29" w:rsidRPr="001E4F29">
          <w:rPr>
            <w:noProof/>
            <w:webHidden/>
          </w:rPr>
        </w:r>
        <w:r w:rsidR="001E4F29" w:rsidRPr="001E4F29">
          <w:rPr>
            <w:noProof/>
            <w:webHidden/>
          </w:rPr>
          <w:fldChar w:fldCharType="separate"/>
        </w:r>
        <w:r w:rsidR="001E4F29" w:rsidRPr="001E4F29">
          <w:rPr>
            <w:noProof/>
            <w:webHidden/>
          </w:rPr>
          <w:t>70</w:t>
        </w:r>
        <w:r w:rsidR="001E4F29" w:rsidRPr="001E4F29">
          <w:rPr>
            <w:noProof/>
            <w:webHidden/>
          </w:rPr>
          <w:fldChar w:fldCharType="end"/>
        </w:r>
      </w:hyperlink>
    </w:p>
    <w:p w14:paraId="7087A6CD" w14:textId="486D64B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08" w:history="1">
        <w:r w:rsidR="001E4F29" w:rsidRPr="001E4F29">
          <w:rPr>
            <w:rStyle w:val="afb"/>
            <w:noProof/>
          </w:rPr>
          <w:t>3.8.3 oobPermutedPredictorImportance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_Toc108100608 \h </w:instrText>
        </w:r>
        <w:r w:rsidR="001E4F29" w:rsidRPr="001E4F29">
          <w:rPr>
            <w:noProof/>
            <w:webHidden/>
          </w:rPr>
        </w:r>
        <w:r w:rsidR="001E4F29" w:rsidRPr="001E4F29">
          <w:rPr>
            <w:noProof/>
            <w:webHidden/>
          </w:rPr>
          <w:fldChar w:fldCharType="separate"/>
        </w:r>
        <w:r w:rsidR="001E4F29" w:rsidRPr="001E4F29">
          <w:rPr>
            <w:noProof/>
            <w:webHidden/>
          </w:rPr>
          <w:t>71</w:t>
        </w:r>
        <w:r w:rsidR="001E4F29" w:rsidRPr="001E4F29">
          <w:rPr>
            <w:noProof/>
            <w:webHidden/>
          </w:rPr>
          <w:fldChar w:fldCharType="end"/>
        </w:r>
      </w:hyperlink>
    </w:p>
    <w:p w14:paraId="1F170BEC" w14:textId="76314D5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09" w:history="1">
        <w:r w:rsidR="001E4F29" w:rsidRPr="001E4F29">
          <w:rPr>
            <w:rStyle w:val="afb"/>
            <w:noProof/>
          </w:rPr>
          <w:t>3.8.4 predictorImportance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_Toc108100609 \h </w:instrText>
        </w:r>
        <w:r w:rsidR="001E4F29" w:rsidRPr="001E4F29">
          <w:rPr>
            <w:noProof/>
            <w:webHidden/>
          </w:rPr>
        </w:r>
        <w:r w:rsidR="001E4F29" w:rsidRPr="001E4F29">
          <w:rPr>
            <w:noProof/>
            <w:webHidden/>
          </w:rPr>
          <w:fldChar w:fldCharType="separate"/>
        </w:r>
        <w:r w:rsidR="001E4F29" w:rsidRPr="001E4F29">
          <w:rPr>
            <w:noProof/>
            <w:webHidden/>
          </w:rPr>
          <w:t>72</w:t>
        </w:r>
        <w:r w:rsidR="001E4F29" w:rsidRPr="001E4F29">
          <w:rPr>
            <w:noProof/>
            <w:webHidden/>
          </w:rPr>
          <w:fldChar w:fldCharType="end"/>
        </w:r>
      </w:hyperlink>
    </w:p>
    <w:p w14:paraId="5231238A" w14:textId="2C093C00"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10" w:history="1">
        <w:r w:rsidR="001E4F29" w:rsidRPr="001E4F29">
          <w:rPr>
            <w:rStyle w:val="afb"/>
            <w:noProof/>
          </w:rPr>
          <w:t>3.8.5 partialDependence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_Toc108100610 \h </w:instrText>
        </w:r>
        <w:r w:rsidR="001E4F29" w:rsidRPr="001E4F29">
          <w:rPr>
            <w:noProof/>
            <w:webHidden/>
          </w:rPr>
        </w:r>
        <w:r w:rsidR="001E4F29" w:rsidRPr="001E4F29">
          <w:rPr>
            <w:noProof/>
            <w:webHidden/>
          </w:rPr>
          <w:fldChar w:fldCharType="separate"/>
        </w:r>
        <w:r w:rsidR="001E4F29" w:rsidRPr="001E4F29">
          <w:rPr>
            <w:noProof/>
            <w:webHidden/>
          </w:rPr>
          <w:t>72</w:t>
        </w:r>
        <w:r w:rsidR="001E4F29" w:rsidRPr="001E4F29">
          <w:rPr>
            <w:noProof/>
            <w:webHidden/>
          </w:rPr>
          <w:fldChar w:fldCharType="end"/>
        </w:r>
      </w:hyperlink>
    </w:p>
    <w:p w14:paraId="422D57EC" w14:textId="0C3B4FB8"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11" w:history="1">
        <w:r w:rsidR="001E4F29" w:rsidRPr="001E4F29">
          <w:rPr>
            <w:rStyle w:val="afb"/>
            <w:noProof/>
          </w:rPr>
          <w:t>3.8.6 confusionchart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_Toc108100611 \h </w:instrText>
        </w:r>
        <w:r w:rsidR="001E4F29" w:rsidRPr="001E4F29">
          <w:rPr>
            <w:noProof/>
            <w:webHidden/>
          </w:rPr>
        </w:r>
        <w:r w:rsidR="001E4F29" w:rsidRPr="001E4F29">
          <w:rPr>
            <w:noProof/>
            <w:webHidden/>
          </w:rPr>
          <w:fldChar w:fldCharType="separate"/>
        </w:r>
        <w:r w:rsidR="001E4F29" w:rsidRPr="001E4F29">
          <w:rPr>
            <w:noProof/>
            <w:webHidden/>
          </w:rPr>
          <w:t>73</w:t>
        </w:r>
        <w:r w:rsidR="001E4F29" w:rsidRPr="001E4F29">
          <w:rPr>
            <w:noProof/>
            <w:webHidden/>
          </w:rPr>
          <w:fldChar w:fldCharType="end"/>
        </w:r>
      </w:hyperlink>
    </w:p>
    <w:p w14:paraId="6092DD10" w14:textId="2B0A627E"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12" w:history="1">
        <w:r w:rsidR="001E4F29" w:rsidRPr="001E4F29">
          <w:rPr>
            <w:rStyle w:val="afb"/>
            <w:noProof/>
          </w:rPr>
          <w:t>3.8.7 confusionmat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_Toc108100612 \h </w:instrText>
        </w:r>
        <w:r w:rsidR="001E4F29" w:rsidRPr="001E4F29">
          <w:rPr>
            <w:noProof/>
            <w:webHidden/>
          </w:rPr>
        </w:r>
        <w:r w:rsidR="001E4F29" w:rsidRPr="001E4F29">
          <w:rPr>
            <w:noProof/>
            <w:webHidden/>
          </w:rPr>
          <w:fldChar w:fldCharType="separate"/>
        </w:r>
        <w:r w:rsidR="001E4F29" w:rsidRPr="001E4F29">
          <w:rPr>
            <w:noProof/>
            <w:webHidden/>
          </w:rPr>
          <w:t>74</w:t>
        </w:r>
        <w:r w:rsidR="001E4F29" w:rsidRPr="001E4F29">
          <w:rPr>
            <w:noProof/>
            <w:webHidden/>
          </w:rPr>
          <w:fldChar w:fldCharType="end"/>
        </w:r>
      </w:hyperlink>
    </w:p>
    <w:p w14:paraId="7D3790F7" w14:textId="070BA82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13" w:history="1">
        <w:r w:rsidR="001E4F29" w:rsidRPr="001E4F29">
          <w:rPr>
            <w:rStyle w:val="afb"/>
            <w:noProof/>
          </w:rPr>
          <w:t>3.8.8 perfcurve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_Toc108100613 \h </w:instrText>
        </w:r>
        <w:r w:rsidR="001E4F29" w:rsidRPr="001E4F29">
          <w:rPr>
            <w:noProof/>
            <w:webHidden/>
          </w:rPr>
        </w:r>
        <w:r w:rsidR="001E4F29" w:rsidRPr="001E4F29">
          <w:rPr>
            <w:noProof/>
            <w:webHidden/>
          </w:rPr>
          <w:fldChar w:fldCharType="separate"/>
        </w:r>
        <w:r w:rsidR="001E4F29" w:rsidRPr="001E4F29">
          <w:rPr>
            <w:noProof/>
            <w:webHidden/>
          </w:rPr>
          <w:t>74</w:t>
        </w:r>
        <w:r w:rsidR="001E4F29" w:rsidRPr="001E4F29">
          <w:rPr>
            <w:noProof/>
            <w:webHidden/>
          </w:rPr>
          <w:fldChar w:fldCharType="end"/>
        </w:r>
      </w:hyperlink>
    </w:p>
    <w:p w14:paraId="57C151FC" w14:textId="3BB21B74" w:rsidR="001E4F29" w:rsidRPr="001E4F29" w:rsidRDefault="003A1122">
      <w:pPr>
        <w:pStyle w:val="TOC1"/>
        <w:tabs>
          <w:tab w:val="right" w:leader="dot" w:pos="8297"/>
        </w:tabs>
        <w:rPr>
          <w:rFonts w:asciiTheme="minorHAnsi" w:eastAsiaTheme="minorEastAsia" w:hAnsiTheme="minorHAnsi" w:cstheme="minorBidi"/>
          <w:b w:val="0"/>
          <w:bCs w:val="0"/>
          <w:noProof/>
          <w:sz w:val="21"/>
          <w:szCs w:val="22"/>
        </w:rPr>
      </w:pPr>
      <w:hyperlink w:anchor="_Toc108100614" w:history="1">
        <w:r w:rsidR="001E4F29" w:rsidRPr="001E4F29">
          <w:rPr>
            <w:rStyle w:val="afb"/>
            <w:b w:val="0"/>
            <w:noProof/>
            <w:kern w:val="44"/>
          </w:rPr>
          <w:t xml:space="preserve">4. </w:t>
        </w:r>
        <w:r w:rsidR="001E4F29" w:rsidRPr="001E4F29">
          <w:rPr>
            <w:rStyle w:val="afb"/>
            <w:b w:val="0"/>
            <w:noProof/>
            <w:kern w:val="44"/>
          </w:rPr>
          <w:t>聚类</w:t>
        </w:r>
        <w:r w:rsidR="001E4F29" w:rsidRPr="001E4F29">
          <w:rPr>
            <w:b w:val="0"/>
            <w:noProof/>
            <w:webHidden/>
          </w:rPr>
          <w:tab/>
        </w:r>
        <w:r w:rsidR="001E4F29" w:rsidRPr="001E4F29">
          <w:rPr>
            <w:b w:val="0"/>
            <w:noProof/>
            <w:webHidden/>
          </w:rPr>
          <w:fldChar w:fldCharType="begin"/>
        </w:r>
        <w:r w:rsidR="001E4F29" w:rsidRPr="001E4F29">
          <w:rPr>
            <w:b w:val="0"/>
            <w:noProof/>
            <w:webHidden/>
          </w:rPr>
          <w:instrText xml:space="preserve"> PAGEREF _Toc108100614 \h </w:instrText>
        </w:r>
        <w:r w:rsidR="001E4F29" w:rsidRPr="001E4F29">
          <w:rPr>
            <w:b w:val="0"/>
            <w:noProof/>
            <w:webHidden/>
          </w:rPr>
        </w:r>
        <w:r w:rsidR="001E4F29" w:rsidRPr="001E4F29">
          <w:rPr>
            <w:b w:val="0"/>
            <w:noProof/>
            <w:webHidden/>
          </w:rPr>
          <w:fldChar w:fldCharType="separate"/>
        </w:r>
        <w:r w:rsidR="001E4F29" w:rsidRPr="001E4F29">
          <w:rPr>
            <w:b w:val="0"/>
            <w:noProof/>
            <w:webHidden/>
          </w:rPr>
          <w:t>75</w:t>
        </w:r>
        <w:r w:rsidR="001E4F29" w:rsidRPr="001E4F29">
          <w:rPr>
            <w:b w:val="0"/>
            <w:noProof/>
            <w:webHidden/>
          </w:rPr>
          <w:fldChar w:fldCharType="end"/>
        </w:r>
      </w:hyperlink>
    </w:p>
    <w:p w14:paraId="2E730CEF" w14:textId="3B76F89F"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15" w:history="1">
        <w:r w:rsidR="001E4F29" w:rsidRPr="001E4F29">
          <w:rPr>
            <w:rStyle w:val="afb"/>
            <w:bCs/>
            <w:noProof/>
          </w:rPr>
          <w:t xml:space="preserve">4.1 </w:t>
        </w:r>
        <w:r w:rsidR="001E4F29" w:rsidRPr="001E4F29">
          <w:rPr>
            <w:rStyle w:val="afb"/>
            <w:bCs/>
            <w:noProof/>
          </w:rPr>
          <w:t>层次聚类</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_Toc108100615 \h </w:instrText>
        </w:r>
        <w:r w:rsidR="001E4F29" w:rsidRPr="001E4F29">
          <w:rPr>
            <w:noProof/>
            <w:webHidden/>
          </w:rPr>
        </w:r>
        <w:r w:rsidR="001E4F29" w:rsidRPr="001E4F29">
          <w:rPr>
            <w:noProof/>
            <w:webHidden/>
          </w:rPr>
          <w:fldChar w:fldCharType="separate"/>
        </w:r>
        <w:r w:rsidR="001E4F29" w:rsidRPr="001E4F29">
          <w:rPr>
            <w:noProof/>
            <w:webHidden/>
          </w:rPr>
          <w:t>75</w:t>
        </w:r>
        <w:r w:rsidR="001E4F29" w:rsidRPr="001E4F29">
          <w:rPr>
            <w:noProof/>
            <w:webHidden/>
          </w:rPr>
          <w:fldChar w:fldCharType="end"/>
        </w:r>
      </w:hyperlink>
    </w:p>
    <w:p w14:paraId="0EC4053E" w14:textId="65B48BFB"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16" w:history="1">
        <w:r w:rsidR="001E4F29" w:rsidRPr="001E4F29">
          <w:rPr>
            <w:rStyle w:val="afb"/>
            <w:bCs/>
            <w:noProof/>
          </w:rPr>
          <w:t xml:space="preserve">4.1.1 </w:t>
        </w:r>
        <w:r w:rsidR="001E4F29" w:rsidRPr="001E4F29">
          <w:rPr>
            <w:rStyle w:val="afb"/>
            <w:bCs/>
            <w:noProof/>
          </w:rPr>
          <w:t>层次聚类</w:t>
        </w:r>
        <w:r w:rsidR="001E4F29" w:rsidRPr="001E4F29">
          <w:rPr>
            <w:rStyle w:val="afb"/>
            <w:bCs/>
            <w:noProof/>
          </w:rPr>
          <w:t>cluster</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_Toc108100616 \h </w:instrText>
        </w:r>
        <w:r w:rsidR="001E4F29" w:rsidRPr="001E4F29">
          <w:rPr>
            <w:noProof/>
            <w:webHidden/>
          </w:rPr>
        </w:r>
        <w:r w:rsidR="001E4F29" w:rsidRPr="001E4F29">
          <w:rPr>
            <w:noProof/>
            <w:webHidden/>
          </w:rPr>
          <w:fldChar w:fldCharType="separate"/>
        </w:r>
        <w:r w:rsidR="001E4F29" w:rsidRPr="001E4F29">
          <w:rPr>
            <w:noProof/>
            <w:webHidden/>
          </w:rPr>
          <w:t>75</w:t>
        </w:r>
        <w:r w:rsidR="001E4F29" w:rsidRPr="001E4F29">
          <w:rPr>
            <w:noProof/>
            <w:webHidden/>
          </w:rPr>
          <w:fldChar w:fldCharType="end"/>
        </w:r>
      </w:hyperlink>
    </w:p>
    <w:p w14:paraId="1109DBE4" w14:textId="6D77C47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17" w:history="1">
        <w:r w:rsidR="001E4F29" w:rsidRPr="001E4F29">
          <w:rPr>
            <w:rStyle w:val="afb"/>
            <w:bCs/>
            <w:noProof/>
          </w:rPr>
          <w:t xml:space="preserve">4.1.2 </w:t>
        </w:r>
        <w:r w:rsidR="001E4F29" w:rsidRPr="001E4F29">
          <w:rPr>
            <w:rStyle w:val="afb"/>
            <w:bCs/>
            <w:noProof/>
          </w:rPr>
          <w:t>层次聚类</w:t>
        </w:r>
        <w:r w:rsidR="001E4F29" w:rsidRPr="001E4F29">
          <w:rPr>
            <w:rStyle w:val="afb"/>
            <w:bCs/>
            <w:noProof/>
          </w:rPr>
          <w:t>clusterdata</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_Toc108100617 \h </w:instrText>
        </w:r>
        <w:r w:rsidR="001E4F29" w:rsidRPr="001E4F29">
          <w:rPr>
            <w:noProof/>
            <w:webHidden/>
          </w:rPr>
        </w:r>
        <w:r w:rsidR="001E4F29" w:rsidRPr="001E4F29">
          <w:rPr>
            <w:noProof/>
            <w:webHidden/>
          </w:rPr>
          <w:fldChar w:fldCharType="separate"/>
        </w:r>
        <w:r w:rsidR="001E4F29" w:rsidRPr="001E4F29">
          <w:rPr>
            <w:noProof/>
            <w:webHidden/>
          </w:rPr>
          <w:t>76</w:t>
        </w:r>
        <w:r w:rsidR="001E4F29" w:rsidRPr="001E4F29">
          <w:rPr>
            <w:noProof/>
            <w:webHidden/>
          </w:rPr>
          <w:fldChar w:fldCharType="end"/>
        </w:r>
      </w:hyperlink>
    </w:p>
    <w:p w14:paraId="42456E6E" w14:textId="2661D16C"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18" w:history="1">
        <w:r w:rsidR="001E4F29" w:rsidRPr="001E4F29">
          <w:rPr>
            <w:rStyle w:val="afb"/>
            <w:bCs/>
            <w:noProof/>
          </w:rPr>
          <w:t xml:space="preserve">4.1.3 </w:t>
        </w:r>
        <w:r w:rsidR="001E4F29" w:rsidRPr="001E4F29">
          <w:rPr>
            <w:rStyle w:val="afb"/>
            <w:bCs/>
            <w:noProof/>
          </w:rPr>
          <w:t>层次聚类</w:t>
        </w:r>
        <w:r w:rsidR="001E4F29" w:rsidRPr="001E4F29">
          <w:rPr>
            <w:rStyle w:val="afb"/>
            <w:bCs/>
            <w:noProof/>
          </w:rPr>
          <w:t>linkage</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_Toc108100618 \h </w:instrText>
        </w:r>
        <w:r w:rsidR="001E4F29" w:rsidRPr="001E4F29">
          <w:rPr>
            <w:noProof/>
            <w:webHidden/>
          </w:rPr>
        </w:r>
        <w:r w:rsidR="001E4F29" w:rsidRPr="001E4F29">
          <w:rPr>
            <w:noProof/>
            <w:webHidden/>
          </w:rPr>
          <w:fldChar w:fldCharType="separate"/>
        </w:r>
        <w:r w:rsidR="001E4F29" w:rsidRPr="001E4F29">
          <w:rPr>
            <w:noProof/>
            <w:webHidden/>
          </w:rPr>
          <w:t>77</w:t>
        </w:r>
        <w:r w:rsidR="001E4F29" w:rsidRPr="001E4F29">
          <w:rPr>
            <w:noProof/>
            <w:webHidden/>
          </w:rPr>
          <w:fldChar w:fldCharType="end"/>
        </w:r>
      </w:hyperlink>
    </w:p>
    <w:p w14:paraId="7CAA3911" w14:textId="66AACC80"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19" w:history="1">
        <w:r w:rsidR="001E4F29" w:rsidRPr="001E4F29">
          <w:rPr>
            <w:rStyle w:val="afb"/>
            <w:bCs/>
            <w:noProof/>
          </w:rPr>
          <w:t xml:space="preserve">4.1.4 </w:t>
        </w:r>
        <w:r w:rsidR="001E4F29" w:rsidRPr="001E4F29">
          <w:rPr>
            <w:rStyle w:val="afb"/>
            <w:bCs/>
            <w:noProof/>
          </w:rPr>
          <w:t>层次聚类</w:t>
        </w:r>
        <w:r w:rsidR="001E4F29" w:rsidRPr="001E4F29">
          <w:rPr>
            <w:rStyle w:val="afb"/>
            <w:bCs/>
            <w:noProof/>
          </w:rPr>
          <w:t>cophenet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_Toc108100619 \h </w:instrText>
        </w:r>
        <w:r w:rsidR="001E4F29" w:rsidRPr="001E4F29">
          <w:rPr>
            <w:noProof/>
            <w:webHidden/>
          </w:rPr>
        </w:r>
        <w:r w:rsidR="001E4F29" w:rsidRPr="001E4F29">
          <w:rPr>
            <w:noProof/>
            <w:webHidden/>
          </w:rPr>
          <w:fldChar w:fldCharType="separate"/>
        </w:r>
        <w:r w:rsidR="001E4F29" w:rsidRPr="001E4F29">
          <w:rPr>
            <w:noProof/>
            <w:webHidden/>
          </w:rPr>
          <w:t>77</w:t>
        </w:r>
        <w:r w:rsidR="001E4F29" w:rsidRPr="001E4F29">
          <w:rPr>
            <w:noProof/>
            <w:webHidden/>
          </w:rPr>
          <w:fldChar w:fldCharType="end"/>
        </w:r>
      </w:hyperlink>
    </w:p>
    <w:p w14:paraId="295C297A" w14:textId="47EC553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20" w:history="1">
        <w:r w:rsidR="001E4F29" w:rsidRPr="001E4F29">
          <w:rPr>
            <w:rStyle w:val="afb"/>
            <w:bCs/>
            <w:noProof/>
          </w:rPr>
          <w:t xml:space="preserve">4.1.5 </w:t>
        </w:r>
        <w:r w:rsidR="001E4F29" w:rsidRPr="001E4F29">
          <w:rPr>
            <w:rStyle w:val="afb"/>
            <w:bCs/>
            <w:noProof/>
          </w:rPr>
          <w:t>层次聚类</w:t>
        </w:r>
        <w:r w:rsidR="001E4F29" w:rsidRPr="001E4F29">
          <w:rPr>
            <w:rStyle w:val="afb"/>
            <w:bCs/>
            <w:noProof/>
          </w:rPr>
          <w:t>inconsistent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_Toc108100620 \h </w:instrText>
        </w:r>
        <w:r w:rsidR="001E4F29" w:rsidRPr="001E4F29">
          <w:rPr>
            <w:noProof/>
            <w:webHidden/>
          </w:rPr>
        </w:r>
        <w:r w:rsidR="001E4F29" w:rsidRPr="001E4F29">
          <w:rPr>
            <w:noProof/>
            <w:webHidden/>
          </w:rPr>
          <w:fldChar w:fldCharType="separate"/>
        </w:r>
        <w:r w:rsidR="001E4F29" w:rsidRPr="001E4F29">
          <w:rPr>
            <w:noProof/>
            <w:webHidden/>
          </w:rPr>
          <w:t>78</w:t>
        </w:r>
        <w:r w:rsidR="001E4F29" w:rsidRPr="001E4F29">
          <w:rPr>
            <w:noProof/>
            <w:webHidden/>
          </w:rPr>
          <w:fldChar w:fldCharType="end"/>
        </w:r>
      </w:hyperlink>
    </w:p>
    <w:p w14:paraId="4FB0012A" w14:textId="5BC310A1"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21" w:history="1">
        <w:r w:rsidR="001E4F29" w:rsidRPr="001E4F29">
          <w:rPr>
            <w:rStyle w:val="afb"/>
            <w:bCs/>
            <w:noProof/>
          </w:rPr>
          <w:t xml:space="preserve">4.1.6 </w:t>
        </w:r>
        <w:r w:rsidR="001E4F29" w:rsidRPr="001E4F29">
          <w:rPr>
            <w:rStyle w:val="afb"/>
            <w:bCs/>
            <w:noProof/>
          </w:rPr>
          <w:t>层次聚类</w:t>
        </w:r>
        <w:r w:rsidR="001E4F29" w:rsidRPr="001E4F29">
          <w:rPr>
            <w:rStyle w:val="afb"/>
            <w:bCs/>
            <w:noProof/>
          </w:rPr>
          <w:t>pdist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_Toc108100621 \h </w:instrText>
        </w:r>
        <w:r w:rsidR="001E4F29" w:rsidRPr="001E4F29">
          <w:rPr>
            <w:noProof/>
            <w:webHidden/>
          </w:rPr>
        </w:r>
        <w:r w:rsidR="001E4F29" w:rsidRPr="001E4F29">
          <w:rPr>
            <w:noProof/>
            <w:webHidden/>
          </w:rPr>
          <w:fldChar w:fldCharType="separate"/>
        </w:r>
        <w:r w:rsidR="001E4F29" w:rsidRPr="001E4F29">
          <w:rPr>
            <w:noProof/>
            <w:webHidden/>
          </w:rPr>
          <w:t>79</w:t>
        </w:r>
        <w:r w:rsidR="001E4F29" w:rsidRPr="001E4F29">
          <w:rPr>
            <w:noProof/>
            <w:webHidden/>
          </w:rPr>
          <w:fldChar w:fldCharType="end"/>
        </w:r>
      </w:hyperlink>
    </w:p>
    <w:p w14:paraId="2E298BEA" w14:textId="0C79DD9B"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22" w:history="1">
        <w:r w:rsidR="001E4F29" w:rsidRPr="001E4F29">
          <w:rPr>
            <w:rStyle w:val="afb"/>
            <w:bCs/>
            <w:noProof/>
          </w:rPr>
          <w:t xml:space="preserve">4.1.7 </w:t>
        </w:r>
        <w:r w:rsidR="001E4F29" w:rsidRPr="001E4F29">
          <w:rPr>
            <w:rStyle w:val="afb"/>
            <w:bCs/>
            <w:noProof/>
          </w:rPr>
          <w:t>层次聚类</w:t>
        </w:r>
        <w:r w:rsidR="001E4F29" w:rsidRPr="001E4F29">
          <w:rPr>
            <w:rStyle w:val="afb"/>
            <w:bCs/>
            <w:noProof/>
          </w:rPr>
          <w:t>squareform</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_Toc108100622 \h </w:instrText>
        </w:r>
        <w:r w:rsidR="001E4F29" w:rsidRPr="001E4F29">
          <w:rPr>
            <w:noProof/>
            <w:webHidden/>
          </w:rPr>
        </w:r>
        <w:r w:rsidR="001E4F29" w:rsidRPr="001E4F29">
          <w:rPr>
            <w:noProof/>
            <w:webHidden/>
          </w:rPr>
          <w:fldChar w:fldCharType="separate"/>
        </w:r>
        <w:r w:rsidR="001E4F29" w:rsidRPr="001E4F29">
          <w:rPr>
            <w:noProof/>
            <w:webHidden/>
          </w:rPr>
          <w:t>79</w:t>
        </w:r>
        <w:r w:rsidR="001E4F29" w:rsidRPr="001E4F29">
          <w:rPr>
            <w:noProof/>
            <w:webHidden/>
          </w:rPr>
          <w:fldChar w:fldCharType="end"/>
        </w:r>
      </w:hyperlink>
    </w:p>
    <w:p w14:paraId="0AE959D1" w14:textId="42BE494A"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23" w:history="1">
        <w:r w:rsidR="001E4F29" w:rsidRPr="001E4F29">
          <w:rPr>
            <w:rStyle w:val="afb"/>
            <w:bCs/>
            <w:noProof/>
          </w:rPr>
          <w:t>4.2 k</w:t>
        </w:r>
        <w:r w:rsidR="001E4F29" w:rsidRPr="001E4F29">
          <w:rPr>
            <w:rStyle w:val="afb"/>
            <w:bCs/>
            <w:noProof/>
          </w:rPr>
          <w:t>均值聚类和</w:t>
        </w:r>
        <w:r w:rsidR="001E4F29" w:rsidRPr="001E4F29">
          <w:rPr>
            <w:rStyle w:val="afb"/>
            <w:bCs/>
            <w:noProof/>
          </w:rPr>
          <w:t>k</w:t>
        </w:r>
        <w:r w:rsidR="001E4F29" w:rsidRPr="001E4F29">
          <w:rPr>
            <w:rStyle w:val="afb"/>
            <w:bCs/>
            <w:noProof/>
          </w:rPr>
          <w:t>中心点聚类</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_Toc108100623 \h </w:instrText>
        </w:r>
        <w:r w:rsidR="001E4F29" w:rsidRPr="001E4F29">
          <w:rPr>
            <w:noProof/>
            <w:webHidden/>
          </w:rPr>
        </w:r>
        <w:r w:rsidR="001E4F29" w:rsidRPr="001E4F29">
          <w:rPr>
            <w:noProof/>
            <w:webHidden/>
          </w:rPr>
          <w:fldChar w:fldCharType="separate"/>
        </w:r>
        <w:r w:rsidR="001E4F29" w:rsidRPr="001E4F29">
          <w:rPr>
            <w:noProof/>
            <w:webHidden/>
          </w:rPr>
          <w:t>80</w:t>
        </w:r>
        <w:r w:rsidR="001E4F29" w:rsidRPr="001E4F29">
          <w:rPr>
            <w:noProof/>
            <w:webHidden/>
          </w:rPr>
          <w:fldChar w:fldCharType="end"/>
        </w:r>
      </w:hyperlink>
    </w:p>
    <w:p w14:paraId="3527572E" w14:textId="7FC81B8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24" w:history="1">
        <w:r w:rsidR="001E4F29" w:rsidRPr="001E4F29">
          <w:rPr>
            <w:rStyle w:val="afb"/>
            <w:bCs/>
            <w:noProof/>
          </w:rPr>
          <w:t xml:space="preserve">4.2.1 k </w:t>
        </w:r>
        <w:r w:rsidR="001E4F29" w:rsidRPr="001E4F29">
          <w:rPr>
            <w:rStyle w:val="afb"/>
            <w:bCs/>
            <w:noProof/>
          </w:rPr>
          <w:t>均值聚类</w:t>
        </w:r>
        <w:r w:rsidR="001E4F29" w:rsidRPr="001E4F29">
          <w:rPr>
            <w:rStyle w:val="afb"/>
            <w:bCs/>
            <w:noProof/>
          </w:rPr>
          <w:t>kmeans</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_Toc108100624 \h </w:instrText>
        </w:r>
        <w:r w:rsidR="001E4F29" w:rsidRPr="001E4F29">
          <w:rPr>
            <w:noProof/>
            <w:webHidden/>
          </w:rPr>
        </w:r>
        <w:r w:rsidR="001E4F29" w:rsidRPr="001E4F29">
          <w:rPr>
            <w:noProof/>
            <w:webHidden/>
          </w:rPr>
          <w:fldChar w:fldCharType="separate"/>
        </w:r>
        <w:r w:rsidR="001E4F29" w:rsidRPr="001E4F29">
          <w:rPr>
            <w:noProof/>
            <w:webHidden/>
          </w:rPr>
          <w:t>80</w:t>
        </w:r>
        <w:r w:rsidR="001E4F29" w:rsidRPr="001E4F29">
          <w:rPr>
            <w:noProof/>
            <w:webHidden/>
          </w:rPr>
          <w:fldChar w:fldCharType="end"/>
        </w:r>
      </w:hyperlink>
    </w:p>
    <w:p w14:paraId="414858A7" w14:textId="15170780"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25" w:history="1">
        <w:r w:rsidR="001E4F29" w:rsidRPr="001E4F29">
          <w:rPr>
            <w:rStyle w:val="afb"/>
            <w:bCs/>
            <w:noProof/>
          </w:rPr>
          <w:t>4.2.2 k-</w:t>
        </w:r>
        <w:r w:rsidR="001E4F29" w:rsidRPr="001E4F29">
          <w:rPr>
            <w:rStyle w:val="afb"/>
            <w:bCs/>
            <w:noProof/>
          </w:rPr>
          <w:t>中心点聚类</w:t>
        </w:r>
        <w:r w:rsidR="001E4F29" w:rsidRPr="001E4F29">
          <w:rPr>
            <w:rStyle w:val="afb"/>
            <w:bCs/>
            <w:noProof/>
          </w:rPr>
          <w:t>kmedoids</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_Toc108100625 \h </w:instrText>
        </w:r>
        <w:r w:rsidR="001E4F29" w:rsidRPr="001E4F29">
          <w:rPr>
            <w:noProof/>
            <w:webHidden/>
          </w:rPr>
        </w:r>
        <w:r w:rsidR="001E4F29" w:rsidRPr="001E4F29">
          <w:rPr>
            <w:noProof/>
            <w:webHidden/>
          </w:rPr>
          <w:fldChar w:fldCharType="separate"/>
        </w:r>
        <w:r w:rsidR="001E4F29" w:rsidRPr="001E4F29">
          <w:rPr>
            <w:noProof/>
            <w:webHidden/>
          </w:rPr>
          <w:t>81</w:t>
        </w:r>
        <w:r w:rsidR="001E4F29" w:rsidRPr="001E4F29">
          <w:rPr>
            <w:noProof/>
            <w:webHidden/>
          </w:rPr>
          <w:fldChar w:fldCharType="end"/>
        </w:r>
      </w:hyperlink>
    </w:p>
    <w:p w14:paraId="0F7DC973" w14:textId="42DA988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26" w:history="1">
        <w:r w:rsidR="001E4F29" w:rsidRPr="001E4F29">
          <w:rPr>
            <w:rStyle w:val="afb"/>
            <w:bCs/>
            <w:noProof/>
          </w:rPr>
          <w:t xml:space="preserve">4.2.3 </w:t>
        </w:r>
        <w:r w:rsidR="001E4F29" w:rsidRPr="001E4F29">
          <w:rPr>
            <w:rStyle w:val="afb"/>
            <w:bCs/>
            <w:noProof/>
          </w:rPr>
          <w:t>马氏距离</w:t>
        </w:r>
        <w:r w:rsidR="001E4F29" w:rsidRPr="001E4F29">
          <w:rPr>
            <w:rStyle w:val="afb"/>
            <w:bCs/>
            <w:noProof/>
          </w:rPr>
          <w:t>mahal</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_Toc108100626 \h </w:instrText>
        </w:r>
        <w:r w:rsidR="001E4F29" w:rsidRPr="001E4F29">
          <w:rPr>
            <w:noProof/>
            <w:webHidden/>
          </w:rPr>
        </w:r>
        <w:r w:rsidR="001E4F29" w:rsidRPr="001E4F29">
          <w:rPr>
            <w:noProof/>
            <w:webHidden/>
          </w:rPr>
          <w:fldChar w:fldCharType="separate"/>
        </w:r>
        <w:r w:rsidR="001E4F29" w:rsidRPr="001E4F29">
          <w:rPr>
            <w:noProof/>
            <w:webHidden/>
          </w:rPr>
          <w:t>81</w:t>
        </w:r>
        <w:r w:rsidR="001E4F29" w:rsidRPr="001E4F29">
          <w:rPr>
            <w:noProof/>
            <w:webHidden/>
          </w:rPr>
          <w:fldChar w:fldCharType="end"/>
        </w:r>
      </w:hyperlink>
    </w:p>
    <w:p w14:paraId="67A5FEE4" w14:textId="7BFFFE3E"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27" w:history="1">
        <w:r w:rsidR="001E4F29" w:rsidRPr="001E4F29">
          <w:rPr>
            <w:rStyle w:val="afb"/>
            <w:bCs/>
            <w:noProof/>
          </w:rPr>
          <w:t xml:space="preserve">4.3 </w:t>
        </w:r>
        <w:r w:rsidR="001E4F29" w:rsidRPr="001E4F29">
          <w:rPr>
            <w:rStyle w:val="afb"/>
            <w:bCs/>
            <w:noProof/>
          </w:rPr>
          <w:t>基于密度的含噪数据空间聚类</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_Toc108100627 \h </w:instrText>
        </w:r>
        <w:r w:rsidR="001E4F29" w:rsidRPr="001E4F29">
          <w:rPr>
            <w:noProof/>
            <w:webHidden/>
          </w:rPr>
        </w:r>
        <w:r w:rsidR="001E4F29" w:rsidRPr="001E4F29">
          <w:rPr>
            <w:noProof/>
            <w:webHidden/>
          </w:rPr>
          <w:fldChar w:fldCharType="separate"/>
        </w:r>
        <w:r w:rsidR="001E4F29" w:rsidRPr="001E4F29">
          <w:rPr>
            <w:noProof/>
            <w:webHidden/>
          </w:rPr>
          <w:t>82</w:t>
        </w:r>
        <w:r w:rsidR="001E4F29" w:rsidRPr="001E4F29">
          <w:rPr>
            <w:noProof/>
            <w:webHidden/>
          </w:rPr>
          <w:fldChar w:fldCharType="end"/>
        </w:r>
      </w:hyperlink>
    </w:p>
    <w:p w14:paraId="663060EB" w14:textId="3E52D80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28" w:history="1">
        <w:r w:rsidR="001E4F29" w:rsidRPr="001E4F29">
          <w:rPr>
            <w:rStyle w:val="afb"/>
            <w:bCs/>
            <w:noProof/>
          </w:rPr>
          <w:t xml:space="preserve">4.3.1 </w:t>
        </w:r>
        <w:r w:rsidR="001E4F29" w:rsidRPr="001E4F29">
          <w:rPr>
            <w:rStyle w:val="afb"/>
            <w:bCs/>
            <w:noProof/>
          </w:rPr>
          <w:t>基于密度的含噪数据空间聚类</w:t>
        </w:r>
        <w:r w:rsidR="001E4F29" w:rsidRPr="001E4F29">
          <w:rPr>
            <w:rStyle w:val="afb"/>
            <w:bCs/>
            <w:noProof/>
          </w:rPr>
          <w:t>dbscan</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_Toc108100628 \h </w:instrText>
        </w:r>
        <w:r w:rsidR="001E4F29" w:rsidRPr="001E4F29">
          <w:rPr>
            <w:noProof/>
            <w:webHidden/>
          </w:rPr>
        </w:r>
        <w:r w:rsidR="001E4F29" w:rsidRPr="001E4F29">
          <w:rPr>
            <w:noProof/>
            <w:webHidden/>
          </w:rPr>
          <w:fldChar w:fldCharType="separate"/>
        </w:r>
        <w:r w:rsidR="001E4F29" w:rsidRPr="001E4F29">
          <w:rPr>
            <w:noProof/>
            <w:webHidden/>
          </w:rPr>
          <w:t>82</w:t>
        </w:r>
        <w:r w:rsidR="001E4F29" w:rsidRPr="001E4F29">
          <w:rPr>
            <w:noProof/>
            <w:webHidden/>
          </w:rPr>
          <w:fldChar w:fldCharType="end"/>
        </w:r>
      </w:hyperlink>
    </w:p>
    <w:p w14:paraId="69030D62" w14:textId="2CE3D474"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29" w:history="1">
        <w:r w:rsidR="001E4F29" w:rsidRPr="001E4F29">
          <w:rPr>
            <w:rStyle w:val="afb"/>
            <w:bCs/>
            <w:noProof/>
          </w:rPr>
          <w:t xml:space="preserve">4.4 </w:t>
        </w:r>
        <w:r w:rsidR="001E4F29" w:rsidRPr="001E4F29">
          <w:rPr>
            <w:rStyle w:val="afb"/>
            <w:bCs/>
            <w:noProof/>
          </w:rPr>
          <w:t>谱聚类</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_Toc108100629 \h </w:instrText>
        </w:r>
        <w:r w:rsidR="001E4F29" w:rsidRPr="001E4F29">
          <w:rPr>
            <w:noProof/>
            <w:webHidden/>
          </w:rPr>
        </w:r>
        <w:r w:rsidR="001E4F29" w:rsidRPr="001E4F29">
          <w:rPr>
            <w:noProof/>
            <w:webHidden/>
          </w:rPr>
          <w:fldChar w:fldCharType="separate"/>
        </w:r>
        <w:r w:rsidR="001E4F29" w:rsidRPr="001E4F29">
          <w:rPr>
            <w:noProof/>
            <w:webHidden/>
          </w:rPr>
          <w:t>83</w:t>
        </w:r>
        <w:r w:rsidR="001E4F29" w:rsidRPr="001E4F29">
          <w:rPr>
            <w:noProof/>
            <w:webHidden/>
          </w:rPr>
          <w:fldChar w:fldCharType="end"/>
        </w:r>
      </w:hyperlink>
    </w:p>
    <w:p w14:paraId="352545AA" w14:textId="31A831F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30" w:history="1">
        <w:r w:rsidR="001E4F29" w:rsidRPr="001E4F29">
          <w:rPr>
            <w:rStyle w:val="afb"/>
            <w:bCs/>
            <w:noProof/>
          </w:rPr>
          <w:t xml:space="preserve">4.4.1 </w:t>
        </w:r>
        <w:r w:rsidR="001E4F29" w:rsidRPr="001E4F29">
          <w:rPr>
            <w:rStyle w:val="afb"/>
            <w:bCs/>
            <w:noProof/>
          </w:rPr>
          <w:t>谱聚类</w:t>
        </w:r>
        <w:r w:rsidR="001E4F29" w:rsidRPr="001E4F29">
          <w:rPr>
            <w:rStyle w:val="afb"/>
            <w:bCs/>
            <w:noProof/>
          </w:rPr>
          <w:t>spectralcluster</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_Toc108100630 \h </w:instrText>
        </w:r>
        <w:r w:rsidR="001E4F29" w:rsidRPr="001E4F29">
          <w:rPr>
            <w:noProof/>
            <w:webHidden/>
          </w:rPr>
        </w:r>
        <w:r w:rsidR="001E4F29" w:rsidRPr="001E4F29">
          <w:rPr>
            <w:noProof/>
            <w:webHidden/>
          </w:rPr>
          <w:fldChar w:fldCharType="separate"/>
        </w:r>
        <w:r w:rsidR="001E4F29" w:rsidRPr="001E4F29">
          <w:rPr>
            <w:noProof/>
            <w:webHidden/>
          </w:rPr>
          <w:t>83</w:t>
        </w:r>
        <w:r w:rsidR="001E4F29" w:rsidRPr="001E4F29">
          <w:rPr>
            <w:noProof/>
            <w:webHidden/>
          </w:rPr>
          <w:fldChar w:fldCharType="end"/>
        </w:r>
      </w:hyperlink>
    </w:p>
    <w:p w14:paraId="71EE5529" w14:textId="7174FF4C"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31" w:history="1">
        <w:r w:rsidR="001E4F29" w:rsidRPr="001E4F29">
          <w:rPr>
            <w:rStyle w:val="afb"/>
            <w:bCs/>
            <w:noProof/>
          </w:rPr>
          <w:t xml:space="preserve">4.5 </w:t>
        </w:r>
        <w:r w:rsidR="001E4F29" w:rsidRPr="001E4F29">
          <w:rPr>
            <w:rStyle w:val="afb"/>
            <w:bCs/>
            <w:noProof/>
          </w:rPr>
          <w:t>高斯混合模型</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_Toc108100631 \h </w:instrText>
        </w:r>
        <w:r w:rsidR="001E4F29" w:rsidRPr="001E4F29">
          <w:rPr>
            <w:noProof/>
            <w:webHidden/>
          </w:rPr>
        </w:r>
        <w:r w:rsidR="001E4F29" w:rsidRPr="001E4F29">
          <w:rPr>
            <w:noProof/>
            <w:webHidden/>
          </w:rPr>
          <w:fldChar w:fldCharType="separate"/>
        </w:r>
        <w:r w:rsidR="001E4F29" w:rsidRPr="001E4F29">
          <w:rPr>
            <w:noProof/>
            <w:webHidden/>
          </w:rPr>
          <w:t>84</w:t>
        </w:r>
        <w:r w:rsidR="001E4F29" w:rsidRPr="001E4F29">
          <w:rPr>
            <w:noProof/>
            <w:webHidden/>
          </w:rPr>
          <w:fldChar w:fldCharType="end"/>
        </w:r>
      </w:hyperlink>
    </w:p>
    <w:p w14:paraId="5F45EDE5" w14:textId="279B1900"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32" w:history="1">
        <w:r w:rsidR="001E4F29" w:rsidRPr="001E4F29">
          <w:rPr>
            <w:rStyle w:val="afb"/>
            <w:bCs/>
            <w:noProof/>
          </w:rPr>
          <w:t xml:space="preserve">4.5.1 </w:t>
        </w:r>
        <w:r w:rsidR="001E4F29" w:rsidRPr="001E4F29">
          <w:rPr>
            <w:rStyle w:val="afb"/>
            <w:bCs/>
            <w:noProof/>
          </w:rPr>
          <w:t>高斯混合模型</w:t>
        </w:r>
        <w:r w:rsidR="001E4F29" w:rsidRPr="001E4F29">
          <w:rPr>
            <w:rStyle w:val="afb"/>
            <w:bCs/>
            <w:noProof/>
          </w:rPr>
          <w:t>cluster</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_Toc108100632 \h </w:instrText>
        </w:r>
        <w:r w:rsidR="001E4F29" w:rsidRPr="001E4F29">
          <w:rPr>
            <w:noProof/>
            <w:webHidden/>
          </w:rPr>
        </w:r>
        <w:r w:rsidR="001E4F29" w:rsidRPr="001E4F29">
          <w:rPr>
            <w:noProof/>
            <w:webHidden/>
          </w:rPr>
          <w:fldChar w:fldCharType="separate"/>
        </w:r>
        <w:r w:rsidR="001E4F29" w:rsidRPr="001E4F29">
          <w:rPr>
            <w:noProof/>
            <w:webHidden/>
          </w:rPr>
          <w:t>84</w:t>
        </w:r>
        <w:r w:rsidR="001E4F29" w:rsidRPr="001E4F29">
          <w:rPr>
            <w:noProof/>
            <w:webHidden/>
          </w:rPr>
          <w:fldChar w:fldCharType="end"/>
        </w:r>
      </w:hyperlink>
    </w:p>
    <w:p w14:paraId="18C44887" w14:textId="3FD4456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33" w:history="1">
        <w:r w:rsidR="001E4F29" w:rsidRPr="001E4F29">
          <w:rPr>
            <w:rStyle w:val="afb"/>
            <w:bCs/>
            <w:noProof/>
          </w:rPr>
          <w:t xml:space="preserve">4.5.2 </w:t>
        </w:r>
        <w:r w:rsidR="001E4F29" w:rsidRPr="001E4F29">
          <w:rPr>
            <w:rStyle w:val="afb"/>
            <w:bCs/>
            <w:noProof/>
          </w:rPr>
          <w:t>高斯混合模型</w:t>
        </w:r>
        <w:r w:rsidR="001E4F29" w:rsidRPr="001E4F29">
          <w:rPr>
            <w:rStyle w:val="afb"/>
            <w:bCs/>
            <w:noProof/>
          </w:rPr>
          <w:t>gmdistribution</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_Toc108100633 \h </w:instrText>
        </w:r>
        <w:r w:rsidR="001E4F29" w:rsidRPr="001E4F29">
          <w:rPr>
            <w:noProof/>
            <w:webHidden/>
          </w:rPr>
        </w:r>
        <w:r w:rsidR="001E4F29" w:rsidRPr="001E4F29">
          <w:rPr>
            <w:noProof/>
            <w:webHidden/>
          </w:rPr>
          <w:fldChar w:fldCharType="separate"/>
        </w:r>
        <w:r w:rsidR="001E4F29" w:rsidRPr="001E4F29">
          <w:rPr>
            <w:noProof/>
            <w:webHidden/>
          </w:rPr>
          <w:t>84</w:t>
        </w:r>
        <w:r w:rsidR="001E4F29" w:rsidRPr="001E4F29">
          <w:rPr>
            <w:noProof/>
            <w:webHidden/>
          </w:rPr>
          <w:fldChar w:fldCharType="end"/>
        </w:r>
      </w:hyperlink>
    </w:p>
    <w:p w14:paraId="3D1F30D2" w14:textId="3F5AF89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34" w:history="1">
        <w:r w:rsidR="001E4F29" w:rsidRPr="001E4F29">
          <w:rPr>
            <w:rStyle w:val="afb"/>
            <w:bCs/>
            <w:noProof/>
          </w:rPr>
          <w:t xml:space="preserve">4.5.3 </w:t>
        </w:r>
        <w:r w:rsidR="001E4F29" w:rsidRPr="001E4F29">
          <w:rPr>
            <w:rStyle w:val="afb"/>
            <w:bCs/>
            <w:noProof/>
          </w:rPr>
          <w:t>高斯混合模型</w:t>
        </w:r>
        <w:r w:rsidR="001E4F29" w:rsidRPr="001E4F29">
          <w:rPr>
            <w:rStyle w:val="afb"/>
            <w:bCs/>
            <w:noProof/>
          </w:rPr>
          <w:t>fitgmdist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_Toc108100634 \h </w:instrText>
        </w:r>
        <w:r w:rsidR="001E4F29" w:rsidRPr="001E4F29">
          <w:rPr>
            <w:noProof/>
            <w:webHidden/>
          </w:rPr>
        </w:r>
        <w:r w:rsidR="001E4F29" w:rsidRPr="001E4F29">
          <w:rPr>
            <w:noProof/>
            <w:webHidden/>
          </w:rPr>
          <w:fldChar w:fldCharType="separate"/>
        </w:r>
        <w:r w:rsidR="001E4F29" w:rsidRPr="001E4F29">
          <w:rPr>
            <w:noProof/>
            <w:webHidden/>
          </w:rPr>
          <w:t>85</w:t>
        </w:r>
        <w:r w:rsidR="001E4F29" w:rsidRPr="001E4F29">
          <w:rPr>
            <w:noProof/>
            <w:webHidden/>
          </w:rPr>
          <w:fldChar w:fldCharType="end"/>
        </w:r>
      </w:hyperlink>
    </w:p>
    <w:p w14:paraId="70A0B098" w14:textId="402FDCB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35" w:history="1">
        <w:r w:rsidR="001E4F29" w:rsidRPr="001E4F29">
          <w:rPr>
            <w:rStyle w:val="afb"/>
            <w:bCs/>
            <w:noProof/>
          </w:rPr>
          <w:t xml:space="preserve">4.5.4 </w:t>
        </w:r>
        <w:r w:rsidR="001E4F29" w:rsidRPr="001E4F29">
          <w:rPr>
            <w:rStyle w:val="afb"/>
            <w:bCs/>
            <w:noProof/>
          </w:rPr>
          <w:t>高斯混合模型</w:t>
        </w:r>
        <w:r w:rsidR="001E4F29" w:rsidRPr="001E4F29">
          <w:rPr>
            <w:rStyle w:val="afb"/>
            <w:bCs/>
            <w:noProof/>
          </w:rPr>
          <w:t>posterior</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_Toc108100635 \h </w:instrText>
        </w:r>
        <w:r w:rsidR="001E4F29" w:rsidRPr="001E4F29">
          <w:rPr>
            <w:noProof/>
            <w:webHidden/>
          </w:rPr>
        </w:r>
        <w:r w:rsidR="001E4F29" w:rsidRPr="001E4F29">
          <w:rPr>
            <w:noProof/>
            <w:webHidden/>
          </w:rPr>
          <w:fldChar w:fldCharType="separate"/>
        </w:r>
        <w:r w:rsidR="001E4F29" w:rsidRPr="001E4F29">
          <w:rPr>
            <w:noProof/>
            <w:webHidden/>
          </w:rPr>
          <w:t>86</w:t>
        </w:r>
        <w:r w:rsidR="001E4F29" w:rsidRPr="001E4F29">
          <w:rPr>
            <w:noProof/>
            <w:webHidden/>
          </w:rPr>
          <w:fldChar w:fldCharType="end"/>
        </w:r>
      </w:hyperlink>
    </w:p>
    <w:p w14:paraId="5FA39BEC" w14:textId="7F721396"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36" w:history="1">
        <w:r w:rsidR="001E4F29" w:rsidRPr="001E4F29">
          <w:rPr>
            <w:rStyle w:val="afb"/>
            <w:bCs/>
            <w:noProof/>
          </w:rPr>
          <w:t xml:space="preserve">4.6 </w:t>
        </w:r>
        <w:r w:rsidR="001E4F29" w:rsidRPr="001E4F29">
          <w:rPr>
            <w:rStyle w:val="afb"/>
            <w:bCs/>
            <w:noProof/>
          </w:rPr>
          <w:t>最近邻</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_Toc108100636 \h </w:instrText>
        </w:r>
        <w:r w:rsidR="001E4F29" w:rsidRPr="001E4F29">
          <w:rPr>
            <w:noProof/>
            <w:webHidden/>
          </w:rPr>
        </w:r>
        <w:r w:rsidR="001E4F29" w:rsidRPr="001E4F29">
          <w:rPr>
            <w:noProof/>
            <w:webHidden/>
          </w:rPr>
          <w:fldChar w:fldCharType="separate"/>
        </w:r>
        <w:r w:rsidR="001E4F29" w:rsidRPr="001E4F29">
          <w:rPr>
            <w:noProof/>
            <w:webHidden/>
          </w:rPr>
          <w:t>86</w:t>
        </w:r>
        <w:r w:rsidR="001E4F29" w:rsidRPr="001E4F29">
          <w:rPr>
            <w:noProof/>
            <w:webHidden/>
          </w:rPr>
          <w:fldChar w:fldCharType="end"/>
        </w:r>
      </w:hyperlink>
    </w:p>
    <w:p w14:paraId="22A18B5F" w14:textId="4437A93B"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37" w:history="1">
        <w:r w:rsidR="001E4F29" w:rsidRPr="001E4F29">
          <w:rPr>
            <w:rStyle w:val="afb"/>
            <w:bCs/>
            <w:noProof/>
          </w:rPr>
          <w:t xml:space="preserve">4.6.1 </w:t>
        </w:r>
        <w:r w:rsidR="001E4F29" w:rsidRPr="001E4F29">
          <w:rPr>
            <w:rStyle w:val="afb"/>
            <w:bCs/>
            <w:noProof/>
          </w:rPr>
          <w:t>最近邻</w:t>
        </w:r>
        <w:r w:rsidR="001E4F29" w:rsidRPr="001E4F29">
          <w:rPr>
            <w:rStyle w:val="afb"/>
            <w:bCs/>
            <w:noProof/>
          </w:rPr>
          <w:t>knnsearch</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_Toc108100637 \h </w:instrText>
        </w:r>
        <w:r w:rsidR="001E4F29" w:rsidRPr="001E4F29">
          <w:rPr>
            <w:noProof/>
            <w:webHidden/>
          </w:rPr>
        </w:r>
        <w:r w:rsidR="001E4F29" w:rsidRPr="001E4F29">
          <w:rPr>
            <w:noProof/>
            <w:webHidden/>
          </w:rPr>
          <w:fldChar w:fldCharType="separate"/>
        </w:r>
        <w:r w:rsidR="001E4F29" w:rsidRPr="001E4F29">
          <w:rPr>
            <w:noProof/>
            <w:webHidden/>
          </w:rPr>
          <w:t>86</w:t>
        </w:r>
        <w:r w:rsidR="001E4F29" w:rsidRPr="001E4F29">
          <w:rPr>
            <w:noProof/>
            <w:webHidden/>
          </w:rPr>
          <w:fldChar w:fldCharType="end"/>
        </w:r>
      </w:hyperlink>
    </w:p>
    <w:p w14:paraId="2A6C7ECD" w14:textId="52626E8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38" w:history="1">
        <w:r w:rsidR="001E4F29" w:rsidRPr="001E4F29">
          <w:rPr>
            <w:rStyle w:val="afb"/>
            <w:bCs/>
            <w:noProof/>
          </w:rPr>
          <w:t xml:space="preserve">4.6.2 </w:t>
        </w:r>
        <w:r w:rsidR="001E4F29" w:rsidRPr="001E4F29">
          <w:rPr>
            <w:rStyle w:val="afb"/>
            <w:bCs/>
            <w:noProof/>
          </w:rPr>
          <w:t>最近邻</w:t>
        </w:r>
        <w:r w:rsidR="001E4F29" w:rsidRPr="001E4F29">
          <w:rPr>
            <w:rStyle w:val="afb"/>
            <w:bCs/>
            <w:noProof/>
          </w:rPr>
          <w:t>KDTreeSearcher</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_Toc108100638 \h </w:instrText>
        </w:r>
        <w:r w:rsidR="001E4F29" w:rsidRPr="001E4F29">
          <w:rPr>
            <w:noProof/>
            <w:webHidden/>
          </w:rPr>
        </w:r>
        <w:r w:rsidR="001E4F29" w:rsidRPr="001E4F29">
          <w:rPr>
            <w:noProof/>
            <w:webHidden/>
          </w:rPr>
          <w:fldChar w:fldCharType="separate"/>
        </w:r>
        <w:r w:rsidR="001E4F29" w:rsidRPr="001E4F29">
          <w:rPr>
            <w:noProof/>
            <w:webHidden/>
          </w:rPr>
          <w:t>87</w:t>
        </w:r>
        <w:r w:rsidR="001E4F29" w:rsidRPr="001E4F29">
          <w:rPr>
            <w:noProof/>
            <w:webHidden/>
          </w:rPr>
          <w:fldChar w:fldCharType="end"/>
        </w:r>
      </w:hyperlink>
    </w:p>
    <w:p w14:paraId="1F49364C" w14:textId="703026FA"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39" w:history="1">
        <w:r w:rsidR="001E4F29" w:rsidRPr="001E4F29">
          <w:rPr>
            <w:rStyle w:val="afb"/>
            <w:bCs/>
            <w:noProof/>
          </w:rPr>
          <w:t xml:space="preserve">4.6.3 </w:t>
        </w:r>
        <w:r w:rsidR="001E4F29" w:rsidRPr="001E4F29">
          <w:rPr>
            <w:rStyle w:val="afb"/>
            <w:bCs/>
            <w:noProof/>
          </w:rPr>
          <w:t>最近邻</w:t>
        </w:r>
        <w:r w:rsidR="001E4F29" w:rsidRPr="001E4F29">
          <w:rPr>
            <w:rStyle w:val="afb"/>
            <w:bCs/>
            <w:noProof/>
          </w:rPr>
          <w:t>knnsearch</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_Toc108100639 \h </w:instrText>
        </w:r>
        <w:r w:rsidR="001E4F29" w:rsidRPr="001E4F29">
          <w:rPr>
            <w:noProof/>
            <w:webHidden/>
          </w:rPr>
        </w:r>
        <w:r w:rsidR="001E4F29" w:rsidRPr="001E4F29">
          <w:rPr>
            <w:noProof/>
            <w:webHidden/>
          </w:rPr>
          <w:fldChar w:fldCharType="separate"/>
        </w:r>
        <w:r w:rsidR="001E4F29" w:rsidRPr="001E4F29">
          <w:rPr>
            <w:noProof/>
            <w:webHidden/>
          </w:rPr>
          <w:t>88</w:t>
        </w:r>
        <w:r w:rsidR="001E4F29" w:rsidRPr="001E4F29">
          <w:rPr>
            <w:noProof/>
            <w:webHidden/>
          </w:rPr>
          <w:fldChar w:fldCharType="end"/>
        </w:r>
      </w:hyperlink>
    </w:p>
    <w:p w14:paraId="56B4C172" w14:textId="053BD55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40" w:history="1">
        <w:r w:rsidR="001E4F29" w:rsidRPr="001E4F29">
          <w:rPr>
            <w:rStyle w:val="afb"/>
            <w:bCs/>
            <w:noProof/>
          </w:rPr>
          <w:t xml:space="preserve">4.6.4 </w:t>
        </w:r>
        <w:r w:rsidR="001E4F29" w:rsidRPr="001E4F29">
          <w:rPr>
            <w:rStyle w:val="afb"/>
            <w:bCs/>
            <w:noProof/>
          </w:rPr>
          <w:t>最近邻</w:t>
        </w:r>
        <w:r w:rsidR="001E4F29" w:rsidRPr="001E4F29">
          <w:rPr>
            <w:rStyle w:val="afb"/>
            <w:bCs/>
            <w:noProof/>
          </w:rPr>
          <w:t>rangesearch</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_Toc108100640 \h </w:instrText>
        </w:r>
        <w:r w:rsidR="001E4F29" w:rsidRPr="001E4F29">
          <w:rPr>
            <w:noProof/>
            <w:webHidden/>
          </w:rPr>
        </w:r>
        <w:r w:rsidR="001E4F29" w:rsidRPr="001E4F29">
          <w:rPr>
            <w:noProof/>
            <w:webHidden/>
          </w:rPr>
          <w:fldChar w:fldCharType="separate"/>
        </w:r>
        <w:r w:rsidR="001E4F29" w:rsidRPr="001E4F29">
          <w:rPr>
            <w:noProof/>
            <w:webHidden/>
          </w:rPr>
          <w:t>88</w:t>
        </w:r>
        <w:r w:rsidR="001E4F29" w:rsidRPr="001E4F29">
          <w:rPr>
            <w:noProof/>
            <w:webHidden/>
          </w:rPr>
          <w:fldChar w:fldCharType="end"/>
        </w:r>
      </w:hyperlink>
    </w:p>
    <w:p w14:paraId="6F6E2953" w14:textId="320D2D77"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41" w:history="1">
        <w:r w:rsidR="001E4F29" w:rsidRPr="001E4F29">
          <w:rPr>
            <w:rStyle w:val="afb"/>
            <w:bCs/>
            <w:noProof/>
          </w:rPr>
          <w:t xml:space="preserve">4.7 </w:t>
        </w:r>
        <w:r w:rsidR="001E4F29" w:rsidRPr="001E4F29">
          <w:rPr>
            <w:rStyle w:val="afb"/>
            <w:bCs/>
            <w:noProof/>
          </w:rPr>
          <w:t>簇的可视化和计算</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_Toc108100641 \h </w:instrText>
        </w:r>
        <w:r w:rsidR="001E4F29" w:rsidRPr="001E4F29">
          <w:rPr>
            <w:noProof/>
            <w:webHidden/>
          </w:rPr>
        </w:r>
        <w:r w:rsidR="001E4F29" w:rsidRPr="001E4F29">
          <w:rPr>
            <w:noProof/>
            <w:webHidden/>
          </w:rPr>
          <w:fldChar w:fldCharType="separate"/>
        </w:r>
        <w:r w:rsidR="001E4F29" w:rsidRPr="001E4F29">
          <w:rPr>
            <w:noProof/>
            <w:webHidden/>
          </w:rPr>
          <w:t>89</w:t>
        </w:r>
        <w:r w:rsidR="001E4F29" w:rsidRPr="001E4F29">
          <w:rPr>
            <w:noProof/>
            <w:webHidden/>
          </w:rPr>
          <w:fldChar w:fldCharType="end"/>
        </w:r>
      </w:hyperlink>
    </w:p>
    <w:p w14:paraId="7034391B" w14:textId="54FF5FF8"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42" w:history="1">
        <w:r w:rsidR="001E4F29" w:rsidRPr="001E4F29">
          <w:rPr>
            <w:rStyle w:val="afb"/>
            <w:bCs/>
            <w:noProof/>
          </w:rPr>
          <w:t>4.7.1 dendrogram</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_Toc108100642 \h </w:instrText>
        </w:r>
        <w:r w:rsidR="001E4F29" w:rsidRPr="001E4F29">
          <w:rPr>
            <w:noProof/>
            <w:webHidden/>
          </w:rPr>
        </w:r>
        <w:r w:rsidR="001E4F29" w:rsidRPr="001E4F29">
          <w:rPr>
            <w:noProof/>
            <w:webHidden/>
          </w:rPr>
          <w:fldChar w:fldCharType="separate"/>
        </w:r>
        <w:r w:rsidR="001E4F29" w:rsidRPr="001E4F29">
          <w:rPr>
            <w:noProof/>
            <w:webHidden/>
          </w:rPr>
          <w:t>89</w:t>
        </w:r>
        <w:r w:rsidR="001E4F29" w:rsidRPr="001E4F29">
          <w:rPr>
            <w:noProof/>
            <w:webHidden/>
          </w:rPr>
          <w:fldChar w:fldCharType="end"/>
        </w:r>
      </w:hyperlink>
    </w:p>
    <w:p w14:paraId="1E7FA6A3" w14:textId="480447D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43" w:history="1">
        <w:r w:rsidR="001E4F29" w:rsidRPr="001E4F29">
          <w:rPr>
            <w:rStyle w:val="afb"/>
            <w:bCs/>
            <w:noProof/>
          </w:rPr>
          <w:t>4.7.2 optimalleaforder</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_Toc108100643 \h </w:instrText>
        </w:r>
        <w:r w:rsidR="001E4F29" w:rsidRPr="001E4F29">
          <w:rPr>
            <w:noProof/>
            <w:webHidden/>
          </w:rPr>
        </w:r>
        <w:r w:rsidR="001E4F29" w:rsidRPr="001E4F29">
          <w:rPr>
            <w:noProof/>
            <w:webHidden/>
          </w:rPr>
          <w:fldChar w:fldCharType="separate"/>
        </w:r>
        <w:r w:rsidR="001E4F29" w:rsidRPr="001E4F29">
          <w:rPr>
            <w:noProof/>
            <w:webHidden/>
          </w:rPr>
          <w:t>90</w:t>
        </w:r>
        <w:r w:rsidR="001E4F29" w:rsidRPr="001E4F29">
          <w:rPr>
            <w:noProof/>
            <w:webHidden/>
          </w:rPr>
          <w:fldChar w:fldCharType="end"/>
        </w:r>
      </w:hyperlink>
    </w:p>
    <w:p w14:paraId="22288F5D" w14:textId="16BF6458"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44" w:history="1">
        <w:r w:rsidR="001E4F29" w:rsidRPr="001E4F29">
          <w:rPr>
            <w:rStyle w:val="afb"/>
            <w:bCs/>
            <w:noProof/>
          </w:rPr>
          <w:t xml:space="preserve">4.8 </w:t>
        </w:r>
        <w:r w:rsidR="001E4F29" w:rsidRPr="001E4F29">
          <w:rPr>
            <w:rStyle w:val="afb"/>
            <w:bCs/>
            <w:noProof/>
          </w:rPr>
          <w:t>隐马尔可夫模型</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_Toc108100644 \h </w:instrText>
        </w:r>
        <w:r w:rsidR="001E4F29" w:rsidRPr="001E4F29">
          <w:rPr>
            <w:noProof/>
            <w:webHidden/>
          </w:rPr>
        </w:r>
        <w:r w:rsidR="001E4F29" w:rsidRPr="001E4F29">
          <w:rPr>
            <w:noProof/>
            <w:webHidden/>
          </w:rPr>
          <w:fldChar w:fldCharType="separate"/>
        </w:r>
        <w:r w:rsidR="001E4F29" w:rsidRPr="001E4F29">
          <w:rPr>
            <w:noProof/>
            <w:webHidden/>
          </w:rPr>
          <w:t>91</w:t>
        </w:r>
        <w:r w:rsidR="001E4F29" w:rsidRPr="001E4F29">
          <w:rPr>
            <w:noProof/>
            <w:webHidden/>
          </w:rPr>
          <w:fldChar w:fldCharType="end"/>
        </w:r>
      </w:hyperlink>
    </w:p>
    <w:p w14:paraId="09109597" w14:textId="66877E3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45" w:history="1">
        <w:r w:rsidR="001E4F29" w:rsidRPr="001E4F29">
          <w:rPr>
            <w:rStyle w:val="afb"/>
            <w:bCs/>
            <w:noProof/>
          </w:rPr>
          <w:t xml:space="preserve">4.8.1 </w:t>
        </w:r>
        <w:r w:rsidR="001E4F29" w:rsidRPr="001E4F29">
          <w:rPr>
            <w:rStyle w:val="afb"/>
            <w:bCs/>
            <w:noProof/>
          </w:rPr>
          <w:t>隐马尔可夫模型</w:t>
        </w:r>
        <w:r w:rsidR="001E4F29" w:rsidRPr="001E4F29">
          <w:rPr>
            <w:rStyle w:val="afb"/>
            <w:bCs/>
            <w:noProof/>
          </w:rPr>
          <w:t>hmmviterbi</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_Toc108100645 \h </w:instrText>
        </w:r>
        <w:r w:rsidR="001E4F29" w:rsidRPr="001E4F29">
          <w:rPr>
            <w:noProof/>
            <w:webHidden/>
          </w:rPr>
        </w:r>
        <w:r w:rsidR="001E4F29" w:rsidRPr="001E4F29">
          <w:rPr>
            <w:noProof/>
            <w:webHidden/>
          </w:rPr>
          <w:fldChar w:fldCharType="separate"/>
        </w:r>
        <w:r w:rsidR="001E4F29" w:rsidRPr="001E4F29">
          <w:rPr>
            <w:noProof/>
            <w:webHidden/>
          </w:rPr>
          <w:t>91</w:t>
        </w:r>
        <w:r w:rsidR="001E4F29" w:rsidRPr="001E4F29">
          <w:rPr>
            <w:noProof/>
            <w:webHidden/>
          </w:rPr>
          <w:fldChar w:fldCharType="end"/>
        </w:r>
      </w:hyperlink>
    </w:p>
    <w:p w14:paraId="5C477B2D" w14:textId="39C84FBB"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46" w:history="1">
        <w:r w:rsidR="001E4F29" w:rsidRPr="001E4F29">
          <w:rPr>
            <w:rStyle w:val="afb"/>
            <w:bCs/>
            <w:noProof/>
          </w:rPr>
          <w:t xml:space="preserve">4.8.2 </w:t>
        </w:r>
        <w:r w:rsidR="001E4F29" w:rsidRPr="001E4F29">
          <w:rPr>
            <w:rStyle w:val="afb"/>
            <w:bCs/>
            <w:noProof/>
          </w:rPr>
          <w:t>隐马尔可夫模型</w:t>
        </w:r>
        <w:r w:rsidR="001E4F29" w:rsidRPr="001E4F29">
          <w:rPr>
            <w:rStyle w:val="afb"/>
            <w:bCs/>
            <w:noProof/>
          </w:rPr>
          <w:t>hmmestimate</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_Toc108100646 \h </w:instrText>
        </w:r>
        <w:r w:rsidR="001E4F29" w:rsidRPr="001E4F29">
          <w:rPr>
            <w:noProof/>
            <w:webHidden/>
          </w:rPr>
        </w:r>
        <w:r w:rsidR="001E4F29" w:rsidRPr="001E4F29">
          <w:rPr>
            <w:noProof/>
            <w:webHidden/>
          </w:rPr>
          <w:fldChar w:fldCharType="separate"/>
        </w:r>
        <w:r w:rsidR="001E4F29" w:rsidRPr="001E4F29">
          <w:rPr>
            <w:noProof/>
            <w:webHidden/>
          </w:rPr>
          <w:t>91</w:t>
        </w:r>
        <w:r w:rsidR="001E4F29" w:rsidRPr="001E4F29">
          <w:rPr>
            <w:noProof/>
            <w:webHidden/>
          </w:rPr>
          <w:fldChar w:fldCharType="end"/>
        </w:r>
      </w:hyperlink>
    </w:p>
    <w:p w14:paraId="3D4D4577" w14:textId="62FA553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47" w:history="1">
        <w:r w:rsidR="001E4F29" w:rsidRPr="001E4F29">
          <w:rPr>
            <w:rStyle w:val="afb"/>
            <w:bCs/>
            <w:noProof/>
          </w:rPr>
          <w:t xml:space="preserve">4.8.3 </w:t>
        </w:r>
        <w:r w:rsidR="001E4F29" w:rsidRPr="001E4F29">
          <w:rPr>
            <w:rStyle w:val="afb"/>
            <w:bCs/>
            <w:noProof/>
          </w:rPr>
          <w:t>隐马尔可夫模型</w:t>
        </w:r>
        <w:r w:rsidR="001E4F29" w:rsidRPr="001E4F29">
          <w:rPr>
            <w:rStyle w:val="afb"/>
            <w:bCs/>
            <w:noProof/>
          </w:rPr>
          <w:t>hmmdecode</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_Toc108100647 \h </w:instrText>
        </w:r>
        <w:r w:rsidR="001E4F29" w:rsidRPr="001E4F29">
          <w:rPr>
            <w:noProof/>
            <w:webHidden/>
          </w:rPr>
        </w:r>
        <w:r w:rsidR="001E4F29" w:rsidRPr="001E4F29">
          <w:rPr>
            <w:noProof/>
            <w:webHidden/>
          </w:rPr>
          <w:fldChar w:fldCharType="separate"/>
        </w:r>
        <w:r w:rsidR="001E4F29" w:rsidRPr="001E4F29">
          <w:rPr>
            <w:noProof/>
            <w:webHidden/>
          </w:rPr>
          <w:t>92</w:t>
        </w:r>
        <w:r w:rsidR="001E4F29" w:rsidRPr="001E4F29">
          <w:rPr>
            <w:noProof/>
            <w:webHidden/>
          </w:rPr>
          <w:fldChar w:fldCharType="end"/>
        </w:r>
      </w:hyperlink>
    </w:p>
    <w:p w14:paraId="586EB115" w14:textId="1EEA0DDE"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48" w:history="1">
        <w:r w:rsidR="001E4F29" w:rsidRPr="001E4F29">
          <w:rPr>
            <w:rStyle w:val="afb"/>
            <w:bCs/>
            <w:noProof/>
          </w:rPr>
          <w:t xml:space="preserve">4.8.4 </w:t>
        </w:r>
        <w:r w:rsidR="001E4F29" w:rsidRPr="001E4F29">
          <w:rPr>
            <w:rStyle w:val="afb"/>
            <w:bCs/>
            <w:noProof/>
          </w:rPr>
          <w:t>隐马尔可夫模型</w:t>
        </w:r>
        <w:r w:rsidR="001E4F29" w:rsidRPr="001E4F29">
          <w:rPr>
            <w:rStyle w:val="afb"/>
            <w:bCs/>
            <w:noProof/>
          </w:rPr>
          <w:t>hmmtrain</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_Toc108100648 \h </w:instrText>
        </w:r>
        <w:r w:rsidR="001E4F29" w:rsidRPr="001E4F29">
          <w:rPr>
            <w:noProof/>
            <w:webHidden/>
          </w:rPr>
        </w:r>
        <w:r w:rsidR="001E4F29" w:rsidRPr="001E4F29">
          <w:rPr>
            <w:noProof/>
            <w:webHidden/>
          </w:rPr>
          <w:fldChar w:fldCharType="separate"/>
        </w:r>
        <w:r w:rsidR="001E4F29" w:rsidRPr="001E4F29">
          <w:rPr>
            <w:noProof/>
            <w:webHidden/>
          </w:rPr>
          <w:t>93</w:t>
        </w:r>
        <w:r w:rsidR="001E4F29" w:rsidRPr="001E4F29">
          <w:rPr>
            <w:noProof/>
            <w:webHidden/>
          </w:rPr>
          <w:fldChar w:fldCharType="end"/>
        </w:r>
      </w:hyperlink>
    </w:p>
    <w:p w14:paraId="298C5E14" w14:textId="0FC8E33E" w:rsidR="001E4F29" w:rsidRPr="001E4F29" w:rsidRDefault="003A1122">
      <w:pPr>
        <w:pStyle w:val="TOC1"/>
        <w:tabs>
          <w:tab w:val="right" w:leader="dot" w:pos="8297"/>
        </w:tabs>
        <w:rPr>
          <w:rFonts w:asciiTheme="minorHAnsi" w:eastAsiaTheme="minorEastAsia" w:hAnsiTheme="minorHAnsi" w:cstheme="minorBidi"/>
          <w:b w:val="0"/>
          <w:bCs w:val="0"/>
          <w:noProof/>
          <w:sz w:val="21"/>
          <w:szCs w:val="22"/>
        </w:rPr>
      </w:pPr>
      <w:hyperlink w:anchor="_Toc108100649" w:history="1">
        <w:r w:rsidR="001E4F29" w:rsidRPr="001E4F29">
          <w:rPr>
            <w:rStyle w:val="afb"/>
            <w:b w:val="0"/>
            <w:noProof/>
          </w:rPr>
          <w:t xml:space="preserve">5. </w:t>
        </w:r>
        <w:r w:rsidR="001E4F29" w:rsidRPr="001E4F29">
          <w:rPr>
            <w:rStyle w:val="afb"/>
            <w:b w:val="0"/>
            <w:noProof/>
          </w:rPr>
          <w:t>降维和特征提取</w:t>
        </w:r>
        <w:r w:rsidR="001E4F29" w:rsidRPr="001E4F29">
          <w:rPr>
            <w:b w:val="0"/>
            <w:noProof/>
            <w:webHidden/>
          </w:rPr>
          <w:tab/>
        </w:r>
        <w:r w:rsidR="001E4F29" w:rsidRPr="001E4F29">
          <w:rPr>
            <w:b w:val="0"/>
            <w:noProof/>
            <w:webHidden/>
          </w:rPr>
          <w:fldChar w:fldCharType="begin"/>
        </w:r>
        <w:r w:rsidR="001E4F29" w:rsidRPr="001E4F29">
          <w:rPr>
            <w:b w:val="0"/>
            <w:noProof/>
            <w:webHidden/>
          </w:rPr>
          <w:instrText xml:space="preserve"> PAGEREF _Toc108100649 \h </w:instrText>
        </w:r>
        <w:r w:rsidR="001E4F29" w:rsidRPr="001E4F29">
          <w:rPr>
            <w:b w:val="0"/>
            <w:noProof/>
            <w:webHidden/>
          </w:rPr>
        </w:r>
        <w:r w:rsidR="001E4F29" w:rsidRPr="001E4F29">
          <w:rPr>
            <w:b w:val="0"/>
            <w:noProof/>
            <w:webHidden/>
          </w:rPr>
          <w:fldChar w:fldCharType="separate"/>
        </w:r>
        <w:r w:rsidR="001E4F29" w:rsidRPr="001E4F29">
          <w:rPr>
            <w:b w:val="0"/>
            <w:noProof/>
            <w:webHidden/>
          </w:rPr>
          <w:t>94</w:t>
        </w:r>
        <w:r w:rsidR="001E4F29" w:rsidRPr="001E4F29">
          <w:rPr>
            <w:b w:val="0"/>
            <w:noProof/>
            <w:webHidden/>
          </w:rPr>
          <w:fldChar w:fldCharType="end"/>
        </w:r>
      </w:hyperlink>
    </w:p>
    <w:p w14:paraId="0901EAE1" w14:textId="2B44AED0"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50" w:history="1">
        <w:r w:rsidR="001E4F29" w:rsidRPr="001E4F29">
          <w:rPr>
            <w:rStyle w:val="afb"/>
            <w:noProof/>
          </w:rPr>
          <w:t xml:space="preserve">5.1 </w:t>
        </w:r>
        <w:r w:rsidR="001E4F29" w:rsidRPr="001E4F29">
          <w:rPr>
            <w:rStyle w:val="afb"/>
            <w:noProof/>
          </w:rPr>
          <w:t>特征选择</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_Toc108100650 \h </w:instrText>
        </w:r>
        <w:r w:rsidR="001E4F29" w:rsidRPr="001E4F29">
          <w:rPr>
            <w:noProof/>
            <w:webHidden/>
          </w:rPr>
        </w:r>
        <w:r w:rsidR="001E4F29" w:rsidRPr="001E4F29">
          <w:rPr>
            <w:noProof/>
            <w:webHidden/>
          </w:rPr>
          <w:fldChar w:fldCharType="separate"/>
        </w:r>
        <w:r w:rsidR="001E4F29" w:rsidRPr="001E4F29">
          <w:rPr>
            <w:noProof/>
            <w:webHidden/>
          </w:rPr>
          <w:t>94</w:t>
        </w:r>
        <w:r w:rsidR="001E4F29" w:rsidRPr="001E4F29">
          <w:rPr>
            <w:noProof/>
            <w:webHidden/>
          </w:rPr>
          <w:fldChar w:fldCharType="end"/>
        </w:r>
      </w:hyperlink>
    </w:p>
    <w:p w14:paraId="299C6366" w14:textId="064251C8"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51" w:history="1">
        <w:r w:rsidR="001E4F29" w:rsidRPr="001E4F29">
          <w:rPr>
            <w:rStyle w:val="afb"/>
            <w:noProof/>
          </w:rPr>
          <w:t xml:space="preserve">5.1.1 </w:t>
        </w:r>
        <w:r w:rsidR="001E4F29" w:rsidRPr="001E4F29">
          <w:rPr>
            <w:rStyle w:val="afb"/>
            <w:noProof/>
          </w:rPr>
          <w:t>降维和特征提取</w:t>
        </w:r>
        <w:r w:rsidR="001E4F29" w:rsidRPr="001E4F29">
          <w:rPr>
            <w:rStyle w:val="afb"/>
            <w:noProof/>
          </w:rPr>
          <w:t>fscchi2</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_Toc108100651 \h </w:instrText>
        </w:r>
        <w:r w:rsidR="001E4F29" w:rsidRPr="001E4F29">
          <w:rPr>
            <w:noProof/>
            <w:webHidden/>
          </w:rPr>
        </w:r>
        <w:r w:rsidR="001E4F29" w:rsidRPr="001E4F29">
          <w:rPr>
            <w:noProof/>
            <w:webHidden/>
          </w:rPr>
          <w:fldChar w:fldCharType="separate"/>
        </w:r>
        <w:r w:rsidR="001E4F29" w:rsidRPr="001E4F29">
          <w:rPr>
            <w:noProof/>
            <w:webHidden/>
          </w:rPr>
          <w:t>94</w:t>
        </w:r>
        <w:r w:rsidR="001E4F29" w:rsidRPr="001E4F29">
          <w:rPr>
            <w:noProof/>
            <w:webHidden/>
          </w:rPr>
          <w:fldChar w:fldCharType="end"/>
        </w:r>
      </w:hyperlink>
    </w:p>
    <w:p w14:paraId="6F9E1997" w14:textId="7690FED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52" w:history="1">
        <w:r w:rsidR="001E4F29" w:rsidRPr="001E4F29">
          <w:rPr>
            <w:rStyle w:val="afb"/>
            <w:noProof/>
          </w:rPr>
          <w:t xml:space="preserve">5.1.2 </w:t>
        </w:r>
        <w:r w:rsidR="001E4F29" w:rsidRPr="001E4F29">
          <w:rPr>
            <w:rStyle w:val="afb"/>
            <w:noProof/>
          </w:rPr>
          <w:t>降维和特征提取</w:t>
        </w:r>
        <w:r w:rsidR="001E4F29" w:rsidRPr="001E4F29">
          <w:rPr>
            <w:rStyle w:val="afb"/>
            <w:noProof/>
          </w:rPr>
          <w:t>fscmrmr</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_Toc108100652 \h </w:instrText>
        </w:r>
        <w:r w:rsidR="001E4F29" w:rsidRPr="001E4F29">
          <w:rPr>
            <w:noProof/>
            <w:webHidden/>
          </w:rPr>
        </w:r>
        <w:r w:rsidR="001E4F29" w:rsidRPr="001E4F29">
          <w:rPr>
            <w:noProof/>
            <w:webHidden/>
          </w:rPr>
          <w:fldChar w:fldCharType="separate"/>
        </w:r>
        <w:r w:rsidR="001E4F29" w:rsidRPr="001E4F29">
          <w:rPr>
            <w:noProof/>
            <w:webHidden/>
          </w:rPr>
          <w:t>94</w:t>
        </w:r>
        <w:r w:rsidR="001E4F29" w:rsidRPr="001E4F29">
          <w:rPr>
            <w:noProof/>
            <w:webHidden/>
          </w:rPr>
          <w:fldChar w:fldCharType="end"/>
        </w:r>
      </w:hyperlink>
    </w:p>
    <w:p w14:paraId="1F48B862" w14:textId="40BB345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53" w:history="1">
        <w:r w:rsidR="001E4F29" w:rsidRPr="001E4F29">
          <w:rPr>
            <w:rStyle w:val="afb"/>
            <w:noProof/>
          </w:rPr>
          <w:t xml:space="preserve">5.1.3 </w:t>
        </w:r>
        <w:r w:rsidR="001E4F29" w:rsidRPr="001E4F29">
          <w:rPr>
            <w:rStyle w:val="afb"/>
            <w:noProof/>
          </w:rPr>
          <w:t>降维和特征提取</w:t>
        </w:r>
        <w:r w:rsidR="001E4F29" w:rsidRPr="001E4F29">
          <w:rPr>
            <w:rStyle w:val="afb"/>
            <w:noProof/>
          </w:rPr>
          <w:t>fsrftest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_Toc108100653 \h </w:instrText>
        </w:r>
        <w:r w:rsidR="001E4F29" w:rsidRPr="001E4F29">
          <w:rPr>
            <w:noProof/>
            <w:webHidden/>
          </w:rPr>
        </w:r>
        <w:r w:rsidR="001E4F29" w:rsidRPr="001E4F29">
          <w:rPr>
            <w:noProof/>
            <w:webHidden/>
          </w:rPr>
          <w:fldChar w:fldCharType="separate"/>
        </w:r>
        <w:r w:rsidR="001E4F29" w:rsidRPr="001E4F29">
          <w:rPr>
            <w:noProof/>
            <w:webHidden/>
          </w:rPr>
          <w:t>95</w:t>
        </w:r>
        <w:r w:rsidR="001E4F29" w:rsidRPr="001E4F29">
          <w:rPr>
            <w:noProof/>
            <w:webHidden/>
          </w:rPr>
          <w:fldChar w:fldCharType="end"/>
        </w:r>
      </w:hyperlink>
    </w:p>
    <w:p w14:paraId="43D64B43" w14:textId="301938B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54" w:history="1">
        <w:r w:rsidR="001E4F29" w:rsidRPr="001E4F29">
          <w:rPr>
            <w:rStyle w:val="afb"/>
            <w:noProof/>
          </w:rPr>
          <w:t xml:space="preserve">5.1.4 </w:t>
        </w:r>
        <w:r w:rsidR="001E4F29" w:rsidRPr="001E4F29">
          <w:rPr>
            <w:rStyle w:val="afb"/>
            <w:noProof/>
          </w:rPr>
          <w:t>降维和特征提取</w:t>
        </w:r>
        <w:r w:rsidR="001E4F29" w:rsidRPr="001E4F29">
          <w:rPr>
            <w:rStyle w:val="afb"/>
            <w:noProof/>
          </w:rPr>
          <w:t>partialDependence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_Toc108100654 \h </w:instrText>
        </w:r>
        <w:r w:rsidR="001E4F29" w:rsidRPr="001E4F29">
          <w:rPr>
            <w:noProof/>
            <w:webHidden/>
          </w:rPr>
        </w:r>
        <w:r w:rsidR="001E4F29" w:rsidRPr="001E4F29">
          <w:rPr>
            <w:noProof/>
            <w:webHidden/>
          </w:rPr>
          <w:fldChar w:fldCharType="separate"/>
        </w:r>
        <w:r w:rsidR="001E4F29" w:rsidRPr="001E4F29">
          <w:rPr>
            <w:noProof/>
            <w:webHidden/>
          </w:rPr>
          <w:t>96</w:t>
        </w:r>
        <w:r w:rsidR="001E4F29" w:rsidRPr="001E4F29">
          <w:rPr>
            <w:noProof/>
            <w:webHidden/>
          </w:rPr>
          <w:fldChar w:fldCharType="end"/>
        </w:r>
      </w:hyperlink>
    </w:p>
    <w:p w14:paraId="0F122402" w14:textId="2D6B586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55" w:history="1">
        <w:r w:rsidR="001E4F29" w:rsidRPr="001E4F29">
          <w:rPr>
            <w:rStyle w:val="afb"/>
            <w:noProof/>
          </w:rPr>
          <w:t xml:space="preserve">5.1.5 </w:t>
        </w:r>
        <w:r w:rsidR="001E4F29" w:rsidRPr="001E4F29">
          <w:rPr>
            <w:rStyle w:val="afb"/>
            <w:noProof/>
          </w:rPr>
          <w:t>降维和特征提取</w:t>
        </w:r>
        <w:r w:rsidR="001E4F29" w:rsidRPr="001E4F29">
          <w:rPr>
            <w:rStyle w:val="afb"/>
            <w:noProof/>
          </w:rPr>
          <w:t>oobPermutedPredictorImportance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_Toc108100655 \h </w:instrText>
        </w:r>
        <w:r w:rsidR="001E4F29" w:rsidRPr="001E4F29">
          <w:rPr>
            <w:noProof/>
            <w:webHidden/>
          </w:rPr>
        </w:r>
        <w:r w:rsidR="001E4F29" w:rsidRPr="001E4F29">
          <w:rPr>
            <w:noProof/>
            <w:webHidden/>
          </w:rPr>
          <w:fldChar w:fldCharType="separate"/>
        </w:r>
        <w:r w:rsidR="001E4F29" w:rsidRPr="001E4F29">
          <w:rPr>
            <w:noProof/>
            <w:webHidden/>
          </w:rPr>
          <w:t>97</w:t>
        </w:r>
        <w:r w:rsidR="001E4F29" w:rsidRPr="001E4F29">
          <w:rPr>
            <w:noProof/>
            <w:webHidden/>
          </w:rPr>
          <w:fldChar w:fldCharType="end"/>
        </w:r>
      </w:hyperlink>
    </w:p>
    <w:p w14:paraId="45FC0BF6" w14:textId="3B0B17F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56" w:history="1">
        <w:r w:rsidR="001E4F29" w:rsidRPr="001E4F29">
          <w:rPr>
            <w:rStyle w:val="afb"/>
            <w:noProof/>
          </w:rPr>
          <w:t xml:space="preserve">5.1.6 </w:t>
        </w:r>
        <w:r w:rsidR="001E4F29" w:rsidRPr="001E4F29">
          <w:rPr>
            <w:rStyle w:val="afb"/>
            <w:noProof/>
          </w:rPr>
          <w:t>降维和特征提取</w:t>
        </w:r>
        <w:r w:rsidR="001E4F29" w:rsidRPr="001E4F29">
          <w:rPr>
            <w:rStyle w:val="afb"/>
            <w:noProof/>
          </w:rPr>
          <w:t>predictorImportance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_Toc108100656 \h </w:instrText>
        </w:r>
        <w:r w:rsidR="001E4F29" w:rsidRPr="001E4F29">
          <w:rPr>
            <w:noProof/>
            <w:webHidden/>
          </w:rPr>
        </w:r>
        <w:r w:rsidR="001E4F29" w:rsidRPr="001E4F29">
          <w:rPr>
            <w:noProof/>
            <w:webHidden/>
          </w:rPr>
          <w:fldChar w:fldCharType="separate"/>
        </w:r>
        <w:r w:rsidR="001E4F29" w:rsidRPr="001E4F29">
          <w:rPr>
            <w:noProof/>
            <w:webHidden/>
          </w:rPr>
          <w:t>97</w:t>
        </w:r>
        <w:r w:rsidR="001E4F29" w:rsidRPr="001E4F29">
          <w:rPr>
            <w:noProof/>
            <w:webHidden/>
          </w:rPr>
          <w:fldChar w:fldCharType="end"/>
        </w:r>
      </w:hyperlink>
    </w:p>
    <w:p w14:paraId="7163AEC9" w14:textId="5ED56233"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57" w:history="1">
        <w:r w:rsidR="001E4F29" w:rsidRPr="001E4F29">
          <w:rPr>
            <w:rStyle w:val="afb"/>
            <w:noProof/>
          </w:rPr>
          <w:t xml:space="preserve">5.2 </w:t>
        </w:r>
        <w:r w:rsidR="001E4F29" w:rsidRPr="001E4F29">
          <w:rPr>
            <w:rStyle w:val="afb"/>
            <w:noProof/>
          </w:rPr>
          <w:t>特征提取</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_Toc108100657 \h </w:instrText>
        </w:r>
        <w:r w:rsidR="001E4F29" w:rsidRPr="001E4F29">
          <w:rPr>
            <w:noProof/>
            <w:webHidden/>
          </w:rPr>
        </w:r>
        <w:r w:rsidR="001E4F29" w:rsidRPr="001E4F29">
          <w:rPr>
            <w:noProof/>
            <w:webHidden/>
          </w:rPr>
          <w:fldChar w:fldCharType="separate"/>
        </w:r>
        <w:r w:rsidR="001E4F29" w:rsidRPr="001E4F29">
          <w:rPr>
            <w:noProof/>
            <w:webHidden/>
          </w:rPr>
          <w:t>98</w:t>
        </w:r>
        <w:r w:rsidR="001E4F29" w:rsidRPr="001E4F29">
          <w:rPr>
            <w:noProof/>
            <w:webHidden/>
          </w:rPr>
          <w:fldChar w:fldCharType="end"/>
        </w:r>
      </w:hyperlink>
    </w:p>
    <w:p w14:paraId="18354DBB" w14:textId="28750DEA"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58" w:history="1">
        <w:r w:rsidR="001E4F29" w:rsidRPr="001E4F29">
          <w:rPr>
            <w:rStyle w:val="afb"/>
            <w:noProof/>
          </w:rPr>
          <w:t xml:space="preserve">5.2.1 </w:t>
        </w:r>
        <w:r w:rsidR="001E4F29" w:rsidRPr="001E4F29">
          <w:rPr>
            <w:rStyle w:val="afb"/>
            <w:noProof/>
          </w:rPr>
          <w:t>降维和特征提取</w:t>
        </w:r>
        <w:r w:rsidR="001E4F29" w:rsidRPr="001E4F29">
          <w:rPr>
            <w:rStyle w:val="afb"/>
            <w:noProof/>
          </w:rPr>
          <w:t>transform</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_Toc108100658 \h </w:instrText>
        </w:r>
        <w:r w:rsidR="001E4F29" w:rsidRPr="001E4F29">
          <w:rPr>
            <w:noProof/>
            <w:webHidden/>
          </w:rPr>
        </w:r>
        <w:r w:rsidR="001E4F29" w:rsidRPr="001E4F29">
          <w:rPr>
            <w:noProof/>
            <w:webHidden/>
          </w:rPr>
          <w:fldChar w:fldCharType="separate"/>
        </w:r>
        <w:r w:rsidR="001E4F29" w:rsidRPr="001E4F29">
          <w:rPr>
            <w:noProof/>
            <w:webHidden/>
          </w:rPr>
          <w:t>98</w:t>
        </w:r>
        <w:r w:rsidR="001E4F29" w:rsidRPr="001E4F29">
          <w:rPr>
            <w:noProof/>
            <w:webHidden/>
          </w:rPr>
          <w:fldChar w:fldCharType="end"/>
        </w:r>
      </w:hyperlink>
    </w:p>
    <w:p w14:paraId="4FF3CA63" w14:textId="29CB5469"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59" w:history="1">
        <w:r w:rsidR="001E4F29" w:rsidRPr="001E4F29">
          <w:rPr>
            <w:rStyle w:val="afb"/>
            <w:noProof/>
          </w:rPr>
          <w:t>5.3 PCA</w:t>
        </w:r>
        <w:r w:rsidR="001E4F29" w:rsidRPr="001E4F29">
          <w:rPr>
            <w:rStyle w:val="afb"/>
            <w:noProof/>
          </w:rPr>
          <w:t>和典型相关</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_Toc108100659 \h </w:instrText>
        </w:r>
        <w:r w:rsidR="001E4F29" w:rsidRPr="001E4F29">
          <w:rPr>
            <w:noProof/>
            <w:webHidden/>
          </w:rPr>
        </w:r>
        <w:r w:rsidR="001E4F29" w:rsidRPr="001E4F29">
          <w:rPr>
            <w:noProof/>
            <w:webHidden/>
          </w:rPr>
          <w:fldChar w:fldCharType="separate"/>
        </w:r>
        <w:r w:rsidR="001E4F29" w:rsidRPr="001E4F29">
          <w:rPr>
            <w:noProof/>
            <w:webHidden/>
          </w:rPr>
          <w:t>99</w:t>
        </w:r>
        <w:r w:rsidR="001E4F29" w:rsidRPr="001E4F29">
          <w:rPr>
            <w:noProof/>
            <w:webHidden/>
          </w:rPr>
          <w:fldChar w:fldCharType="end"/>
        </w:r>
      </w:hyperlink>
    </w:p>
    <w:p w14:paraId="56A80E6E" w14:textId="67C5C90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60" w:history="1">
        <w:r w:rsidR="001E4F29" w:rsidRPr="001E4F29">
          <w:rPr>
            <w:rStyle w:val="afb"/>
            <w:noProof/>
          </w:rPr>
          <w:t xml:space="preserve">5.3.1 </w:t>
        </w:r>
        <w:r w:rsidR="001E4F29" w:rsidRPr="001E4F29">
          <w:rPr>
            <w:rStyle w:val="afb"/>
            <w:noProof/>
          </w:rPr>
          <w:t>降维和特征提取</w:t>
        </w:r>
        <w:r w:rsidR="001E4F29" w:rsidRPr="001E4F29">
          <w:rPr>
            <w:rStyle w:val="afb"/>
            <w:noProof/>
          </w:rPr>
          <w:t>barttest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_Toc108100660 \h </w:instrText>
        </w:r>
        <w:r w:rsidR="001E4F29" w:rsidRPr="001E4F29">
          <w:rPr>
            <w:noProof/>
            <w:webHidden/>
          </w:rPr>
        </w:r>
        <w:r w:rsidR="001E4F29" w:rsidRPr="001E4F29">
          <w:rPr>
            <w:noProof/>
            <w:webHidden/>
          </w:rPr>
          <w:fldChar w:fldCharType="separate"/>
        </w:r>
        <w:r w:rsidR="001E4F29" w:rsidRPr="001E4F29">
          <w:rPr>
            <w:noProof/>
            <w:webHidden/>
          </w:rPr>
          <w:t>99</w:t>
        </w:r>
        <w:r w:rsidR="001E4F29" w:rsidRPr="001E4F29">
          <w:rPr>
            <w:noProof/>
            <w:webHidden/>
          </w:rPr>
          <w:fldChar w:fldCharType="end"/>
        </w:r>
      </w:hyperlink>
    </w:p>
    <w:p w14:paraId="083E8355" w14:textId="186F28E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61" w:history="1">
        <w:r w:rsidR="001E4F29" w:rsidRPr="001E4F29">
          <w:rPr>
            <w:rStyle w:val="afb"/>
            <w:noProof/>
          </w:rPr>
          <w:t xml:space="preserve">5.3.2 </w:t>
        </w:r>
        <w:r w:rsidR="001E4F29" w:rsidRPr="001E4F29">
          <w:rPr>
            <w:rStyle w:val="afb"/>
            <w:noProof/>
          </w:rPr>
          <w:t>降维和特征提取</w:t>
        </w:r>
        <w:r w:rsidR="001E4F29" w:rsidRPr="001E4F29">
          <w:rPr>
            <w:rStyle w:val="afb"/>
            <w:noProof/>
          </w:rPr>
          <w:t>pca</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_Toc108100661 \h </w:instrText>
        </w:r>
        <w:r w:rsidR="001E4F29" w:rsidRPr="001E4F29">
          <w:rPr>
            <w:noProof/>
            <w:webHidden/>
          </w:rPr>
        </w:r>
        <w:r w:rsidR="001E4F29" w:rsidRPr="001E4F29">
          <w:rPr>
            <w:noProof/>
            <w:webHidden/>
          </w:rPr>
          <w:fldChar w:fldCharType="separate"/>
        </w:r>
        <w:r w:rsidR="001E4F29" w:rsidRPr="001E4F29">
          <w:rPr>
            <w:noProof/>
            <w:webHidden/>
          </w:rPr>
          <w:t>99</w:t>
        </w:r>
        <w:r w:rsidR="001E4F29" w:rsidRPr="001E4F29">
          <w:rPr>
            <w:noProof/>
            <w:webHidden/>
          </w:rPr>
          <w:fldChar w:fldCharType="end"/>
        </w:r>
      </w:hyperlink>
    </w:p>
    <w:p w14:paraId="61410089" w14:textId="09AD7E81"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62" w:history="1">
        <w:r w:rsidR="001E4F29" w:rsidRPr="001E4F29">
          <w:rPr>
            <w:rStyle w:val="afb"/>
            <w:noProof/>
          </w:rPr>
          <w:t xml:space="preserve">5.4 </w:t>
        </w:r>
        <w:r w:rsidR="001E4F29" w:rsidRPr="001E4F29">
          <w:rPr>
            <w:rStyle w:val="afb"/>
            <w:noProof/>
          </w:rPr>
          <w:t>因子分析</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_Toc108100662 \h </w:instrText>
        </w:r>
        <w:r w:rsidR="001E4F29" w:rsidRPr="001E4F29">
          <w:rPr>
            <w:noProof/>
            <w:webHidden/>
          </w:rPr>
        </w:r>
        <w:r w:rsidR="001E4F29" w:rsidRPr="001E4F29">
          <w:rPr>
            <w:noProof/>
            <w:webHidden/>
          </w:rPr>
          <w:fldChar w:fldCharType="separate"/>
        </w:r>
        <w:r w:rsidR="001E4F29" w:rsidRPr="001E4F29">
          <w:rPr>
            <w:noProof/>
            <w:webHidden/>
          </w:rPr>
          <w:t>100</w:t>
        </w:r>
        <w:r w:rsidR="001E4F29" w:rsidRPr="001E4F29">
          <w:rPr>
            <w:noProof/>
            <w:webHidden/>
          </w:rPr>
          <w:fldChar w:fldCharType="end"/>
        </w:r>
      </w:hyperlink>
    </w:p>
    <w:p w14:paraId="15BE6B81" w14:textId="4D43671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63" w:history="1">
        <w:r w:rsidR="001E4F29" w:rsidRPr="001E4F29">
          <w:rPr>
            <w:rStyle w:val="afb"/>
            <w:noProof/>
          </w:rPr>
          <w:t xml:space="preserve">5.4.1 </w:t>
        </w:r>
        <w:r w:rsidR="001E4F29" w:rsidRPr="001E4F29">
          <w:rPr>
            <w:rStyle w:val="afb"/>
            <w:noProof/>
          </w:rPr>
          <w:t>降维和特征提取</w:t>
        </w:r>
        <w:r w:rsidR="001E4F29" w:rsidRPr="001E4F29">
          <w:rPr>
            <w:rStyle w:val="afb"/>
            <w:noProof/>
          </w:rPr>
          <w:t>factoran</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_Toc108100663 \h </w:instrText>
        </w:r>
        <w:r w:rsidR="001E4F29" w:rsidRPr="001E4F29">
          <w:rPr>
            <w:noProof/>
            <w:webHidden/>
          </w:rPr>
        </w:r>
        <w:r w:rsidR="001E4F29" w:rsidRPr="001E4F29">
          <w:rPr>
            <w:noProof/>
            <w:webHidden/>
          </w:rPr>
          <w:fldChar w:fldCharType="separate"/>
        </w:r>
        <w:r w:rsidR="001E4F29" w:rsidRPr="001E4F29">
          <w:rPr>
            <w:noProof/>
            <w:webHidden/>
          </w:rPr>
          <w:t>100</w:t>
        </w:r>
        <w:r w:rsidR="001E4F29" w:rsidRPr="001E4F29">
          <w:rPr>
            <w:noProof/>
            <w:webHidden/>
          </w:rPr>
          <w:fldChar w:fldCharType="end"/>
        </w:r>
      </w:hyperlink>
    </w:p>
    <w:p w14:paraId="452EDE46" w14:textId="50F6539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64" w:history="1">
        <w:r w:rsidR="001E4F29" w:rsidRPr="001E4F29">
          <w:rPr>
            <w:rStyle w:val="afb"/>
            <w:noProof/>
          </w:rPr>
          <w:t xml:space="preserve">5.4.2 </w:t>
        </w:r>
        <w:r w:rsidR="001E4F29" w:rsidRPr="001E4F29">
          <w:rPr>
            <w:rStyle w:val="afb"/>
            <w:noProof/>
          </w:rPr>
          <w:t>降维和特征提取</w:t>
        </w:r>
        <w:r w:rsidR="001E4F29" w:rsidRPr="001E4F29">
          <w:rPr>
            <w:rStyle w:val="afb"/>
            <w:noProof/>
          </w:rPr>
          <w:t>rotatefactors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_Toc108100664 \h </w:instrText>
        </w:r>
        <w:r w:rsidR="001E4F29" w:rsidRPr="001E4F29">
          <w:rPr>
            <w:noProof/>
            <w:webHidden/>
          </w:rPr>
        </w:r>
        <w:r w:rsidR="001E4F29" w:rsidRPr="001E4F29">
          <w:rPr>
            <w:noProof/>
            <w:webHidden/>
          </w:rPr>
          <w:fldChar w:fldCharType="separate"/>
        </w:r>
        <w:r w:rsidR="001E4F29" w:rsidRPr="001E4F29">
          <w:rPr>
            <w:noProof/>
            <w:webHidden/>
          </w:rPr>
          <w:t>101</w:t>
        </w:r>
        <w:r w:rsidR="001E4F29" w:rsidRPr="001E4F29">
          <w:rPr>
            <w:noProof/>
            <w:webHidden/>
          </w:rPr>
          <w:fldChar w:fldCharType="end"/>
        </w:r>
      </w:hyperlink>
    </w:p>
    <w:p w14:paraId="3211F5ED" w14:textId="12725746"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65" w:history="1">
        <w:r w:rsidR="001E4F29" w:rsidRPr="001E4F29">
          <w:rPr>
            <w:rStyle w:val="afb"/>
            <w:noProof/>
          </w:rPr>
          <w:t xml:space="preserve">5.5 </w:t>
        </w:r>
        <w:r w:rsidR="001E4F29" w:rsidRPr="001E4F29">
          <w:rPr>
            <w:rStyle w:val="afb"/>
            <w:noProof/>
          </w:rPr>
          <w:t>非负矩阵分解</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_Toc108100665 \h </w:instrText>
        </w:r>
        <w:r w:rsidR="001E4F29" w:rsidRPr="001E4F29">
          <w:rPr>
            <w:noProof/>
            <w:webHidden/>
          </w:rPr>
        </w:r>
        <w:r w:rsidR="001E4F29" w:rsidRPr="001E4F29">
          <w:rPr>
            <w:noProof/>
            <w:webHidden/>
          </w:rPr>
          <w:fldChar w:fldCharType="separate"/>
        </w:r>
        <w:r w:rsidR="001E4F29" w:rsidRPr="001E4F29">
          <w:rPr>
            <w:noProof/>
            <w:webHidden/>
          </w:rPr>
          <w:t>101</w:t>
        </w:r>
        <w:r w:rsidR="001E4F29" w:rsidRPr="001E4F29">
          <w:rPr>
            <w:noProof/>
            <w:webHidden/>
          </w:rPr>
          <w:fldChar w:fldCharType="end"/>
        </w:r>
      </w:hyperlink>
    </w:p>
    <w:p w14:paraId="76145E69" w14:textId="5386BD6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66" w:history="1">
        <w:r w:rsidR="001E4F29" w:rsidRPr="001E4F29">
          <w:rPr>
            <w:rStyle w:val="afb"/>
            <w:noProof/>
          </w:rPr>
          <w:t xml:space="preserve">5.5.1 </w:t>
        </w:r>
        <w:r w:rsidR="001E4F29" w:rsidRPr="001E4F29">
          <w:rPr>
            <w:rStyle w:val="afb"/>
            <w:noProof/>
          </w:rPr>
          <w:t>降维和特征提取</w:t>
        </w:r>
        <w:r w:rsidR="001E4F29" w:rsidRPr="001E4F29">
          <w:rPr>
            <w:rStyle w:val="afb"/>
            <w:noProof/>
          </w:rPr>
          <w:t>nnmf</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_Toc108100666 \h </w:instrText>
        </w:r>
        <w:r w:rsidR="001E4F29" w:rsidRPr="001E4F29">
          <w:rPr>
            <w:noProof/>
            <w:webHidden/>
          </w:rPr>
        </w:r>
        <w:r w:rsidR="001E4F29" w:rsidRPr="001E4F29">
          <w:rPr>
            <w:noProof/>
            <w:webHidden/>
          </w:rPr>
          <w:fldChar w:fldCharType="separate"/>
        </w:r>
        <w:r w:rsidR="001E4F29" w:rsidRPr="001E4F29">
          <w:rPr>
            <w:noProof/>
            <w:webHidden/>
          </w:rPr>
          <w:t>101</w:t>
        </w:r>
        <w:r w:rsidR="001E4F29" w:rsidRPr="001E4F29">
          <w:rPr>
            <w:noProof/>
            <w:webHidden/>
          </w:rPr>
          <w:fldChar w:fldCharType="end"/>
        </w:r>
      </w:hyperlink>
    </w:p>
    <w:p w14:paraId="0676CFC5" w14:textId="08E4F94B"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67" w:history="1">
        <w:r w:rsidR="001E4F29" w:rsidRPr="001E4F29">
          <w:rPr>
            <w:rStyle w:val="afb"/>
            <w:noProof/>
          </w:rPr>
          <w:t xml:space="preserve">5.6 </w:t>
        </w:r>
        <w:r w:rsidR="001E4F29" w:rsidRPr="001E4F29">
          <w:rPr>
            <w:rStyle w:val="afb"/>
            <w:noProof/>
          </w:rPr>
          <w:t>多维尺度分析</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_Toc108100667 \h </w:instrText>
        </w:r>
        <w:r w:rsidR="001E4F29" w:rsidRPr="001E4F29">
          <w:rPr>
            <w:noProof/>
            <w:webHidden/>
          </w:rPr>
        </w:r>
        <w:r w:rsidR="001E4F29" w:rsidRPr="001E4F29">
          <w:rPr>
            <w:noProof/>
            <w:webHidden/>
          </w:rPr>
          <w:fldChar w:fldCharType="separate"/>
        </w:r>
        <w:r w:rsidR="001E4F29" w:rsidRPr="001E4F29">
          <w:rPr>
            <w:noProof/>
            <w:webHidden/>
          </w:rPr>
          <w:t>102</w:t>
        </w:r>
        <w:r w:rsidR="001E4F29" w:rsidRPr="001E4F29">
          <w:rPr>
            <w:noProof/>
            <w:webHidden/>
          </w:rPr>
          <w:fldChar w:fldCharType="end"/>
        </w:r>
      </w:hyperlink>
    </w:p>
    <w:p w14:paraId="170D6228" w14:textId="16D7AC94"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68" w:history="1">
        <w:r w:rsidR="001E4F29" w:rsidRPr="001E4F29">
          <w:rPr>
            <w:rStyle w:val="afb"/>
            <w:noProof/>
          </w:rPr>
          <w:t xml:space="preserve">5.6.1 </w:t>
        </w:r>
        <w:r w:rsidR="001E4F29" w:rsidRPr="001E4F29">
          <w:rPr>
            <w:rStyle w:val="afb"/>
            <w:noProof/>
          </w:rPr>
          <w:t>降维和特征提取</w:t>
        </w:r>
        <w:r w:rsidR="001E4F29" w:rsidRPr="001E4F29">
          <w:rPr>
            <w:rStyle w:val="afb"/>
            <w:noProof/>
          </w:rPr>
          <w:t>cmdscale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_Toc108100668 \h </w:instrText>
        </w:r>
        <w:r w:rsidR="001E4F29" w:rsidRPr="001E4F29">
          <w:rPr>
            <w:noProof/>
            <w:webHidden/>
          </w:rPr>
        </w:r>
        <w:r w:rsidR="001E4F29" w:rsidRPr="001E4F29">
          <w:rPr>
            <w:noProof/>
            <w:webHidden/>
          </w:rPr>
          <w:fldChar w:fldCharType="separate"/>
        </w:r>
        <w:r w:rsidR="001E4F29" w:rsidRPr="001E4F29">
          <w:rPr>
            <w:noProof/>
            <w:webHidden/>
          </w:rPr>
          <w:t>102</w:t>
        </w:r>
        <w:r w:rsidR="001E4F29" w:rsidRPr="001E4F29">
          <w:rPr>
            <w:noProof/>
            <w:webHidden/>
          </w:rPr>
          <w:fldChar w:fldCharType="end"/>
        </w:r>
      </w:hyperlink>
    </w:p>
    <w:p w14:paraId="777B44BC" w14:textId="79B7E38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69" w:history="1">
        <w:r w:rsidR="001E4F29" w:rsidRPr="001E4F29">
          <w:rPr>
            <w:rStyle w:val="afb"/>
            <w:noProof/>
          </w:rPr>
          <w:t xml:space="preserve">5.6.2 </w:t>
        </w:r>
        <w:r w:rsidR="001E4F29" w:rsidRPr="001E4F29">
          <w:rPr>
            <w:rStyle w:val="afb"/>
            <w:noProof/>
          </w:rPr>
          <w:t>降维和特征提取</w:t>
        </w:r>
        <w:r w:rsidR="001E4F29" w:rsidRPr="001E4F29">
          <w:rPr>
            <w:rStyle w:val="afb"/>
            <w:noProof/>
          </w:rPr>
          <w:t>mahal</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_Toc108100669 \h </w:instrText>
        </w:r>
        <w:r w:rsidR="001E4F29" w:rsidRPr="001E4F29">
          <w:rPr>
            <w:noProof/>
            <w:webHidden/>
          </w:rPr>
        </w:r>
        <w:r w:rsidR="001E4F29" w:rsidRPr="001E4F29">
          <w:rPr>
            <w:noProof/>
            <w:webHidden/>
          </w:rPr>
          <w:fldChar w:fldCharType="separate"/>
        </w:r>
        <w:r w:rsidR="001E4F29" w:rsidRPr="001E4F29">
          <w:rPr>
            <w:noProof/>
            <w:webHidden/>
          </w:rPr>
          <w:t>103</w:t>
        </w:r>
        <w:r w:rsidR="001E4F29" w:rsidRPr="001E4F29">
          <w:rPr>
            <w:noProof/>
            <w:webHidden/>
          </w:rPr>
          <w:fldChar w:fldCharType="end"/>
        </w:r>
      </w:hyperlink>
    </w:p>
    <w:p w14:paraId="4F08E6F1" w14:textId="4ECF0AA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70" w:history="1">
        <w:r w:rsidR="001E4F29" w:rsidRPr="001E4F29">
          <w:rPr>
            <w:rStyle w:val="afb"/>
            <w:noProof/>
          </w:rPr>
          <w:t xml:space="preserve">5.6.3 </w:t>
        </w:r>
        <w:r w:rsidR="001E4F29" w:rsidRPr="001E4F29">
          <w:rPr>
            <w:rStyle w:val="afb"/>
            <w:noProof/>
          </w:rPr>
          <w:t>降维和特征提取</w:t>
        </w:r>
        <w:r w:rsidR="001E4F29" w:rsidRPr="001E4F29">
          <w:rPr>
            <w:rStyle w:val="afb"/>
            <w:noProof/>
          </w:rPr>
          <w:t>pdist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_Toc108100670 \h </w:instrText>
        </w:r>
        <w:r w:rsidR="001E4F29" w:rsidRPr="001E4F29">
          <w:rPr>
            <w:noProof/>
            <w:webHidden/>
          </w:rPr>
        </w:r>
        <w:r w:rsidR="001E4F29" w:rsidRPr="001E4F29">
          <w:rPr>
            <w:noProof/>
            <w:webHidden/>
          </w:rPr>
          <w:fldChar w:fldCharType="separate"/>
        </w:r>
        <w:r w:rsidR="001E4F29" w:rsidRPr="001E4F29">
          <w:rPr>
            <w:noProof/>
            <w:webHidden/>
          </w:rPr>
          <w:t>103</w:t>
        </w:r>
        <w:r w:rsidR="001E4F29" w:rsidRPr="001E4F29">
          <w:rPr>
            <w:noProof/>
            <w:webHidden/>
          </w:rPr>
          <w:fldChar w:fldCharType="end"/>
        </w:r>
      </w:hyperlink>
    </w:p>
    <w:p w14:paraId="23909520" w14:textId="51A30ED4"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71" w:history="1">
        <w:r w:rsidR="001E4F29" w:rsidRPr="001E4F29">
          <w:rPr>
            <w:rStyle w:val="afb"/>
            <w:noProof/>
          </w:rPr>
          <w:t xml:space="preserve">5.7 </w:t>
        </w:r>
        <w:r w:rsidR="001E4F29" w:rsidRPr="001E4F29">
          <w:rPr>
            <w:rStyle w:val="afb"/>
            <w:noProof/>
          </w:rPr>
          <w:t>普氏分析</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_Toc108100671 \h </w:instrText>
        </w:r>
        <w:r w:rsidR="001E4F29" w:rsidRPr="001E4F29">
          <w:rPr>
            <w:noProof/>
            <w:webHidden/>
          </w:rPr>
        </w:r>
        <w:r w:rsidR="001E4F29" w:rsidRPr="001E4F29">
          <w:rPr>
            <w:noProof/>
            <w:webHidden/>
          </w:rPr>
          <w:fldChar w:fldCharType="separate"/>
        </w:r>
        <w:r w:rsidR="001E4F29" w:rsidRPr="001E4F29">
          <w:rPr>
            <w:noProof/>
            <w:webHidden/>
          </w:rPr>
          <w:t>104</w:t>
        </w:r>
        <w:r w:rsidR="001E4F29" w:rsidRPr="001E4F29">
          <w:rPr>
            <w:noProof/>
            <w:webHidden/>
          </w:rPr>
          <w:fldChar w:fldCharType="end"/>
        </w:r>
      </w:hyperlink>
    </w:p>
    <w:p w14:paraId="7CB5C3D7" w14:textId="1F9AE33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72" w:history="1">
        <w:r w:rsidR="001E4F29" w:rsidRPr="001E4F29">
          <w:rPr>
            <w:rStyle w:val="afb"/>
            <w:noProof/>
          </w:rPr>
          <w:t xml:space="preserve">5.7.1 </w:t>
        </w:r>
        <w:r w:rsidR="001E4F29" w:rsidRPr="001E4F29">
          <w:rPr>
            <w:rStyle w:val="afb"/>
            <w:noProof/>
          </w:rPr>
          <w:t>降维和特征提取</w:t>
        </w:r>
        <w:r w:rsidR="001E4F29" w:rsidRPr="001E4F29">
          <w:rPr>
            <w:rStyle w:val="afb"/>
            <w:noProof/>
          </w:rPr>
          <w:t>procrustes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_Toc108100672 \h </w:instrText>
        </w:r>
        <w:r w:rsidR="001E4F29" w:rsidRPr="001E4F29">
          <w:rPr>
            <w:noProof/>
            <w:webHidden/>
          </w:rPr>
        </w:r>
        <w:r w:rsidR="001E4F29" w:rsidRPr="001E4F29">
          <w:rPr>
            <w:noProof/>
            <w:webHidden/>
          </w:rPr>
          <w:fldChar w:fldCharType="separate"/>
        </w:r>
        <w:r w:rsidR="001E4F29" w:rsidRPr="001E4F29">
          <w:rPr>
            <w:noProof/>
            <w:webHidden/>
          </w:rPr>
          <w:t>104</w:t>
        </w:r>
        <w:r w:rsidR="001E4F29" w:rsidRPr="001E4F29">
          <w:rPr>
            <w:noProof/>
            <w:webHidden/>
          </w:rPr>
          <w:fldChar w:fldCharType="end"/>
        </w:r>
      </w:hyperlink>
    </w:p>
    <w:p w14:paraId="6426F96D" w14:textId="762D4FEF" w:rsidR="001E4F29" w:rsidRPr="001E4F29" w:rsidRDefault="003A1122">
      <w:pPr>
        <w:pStyle w:val="TOC1"/>
        <w:tabs>
          <w:tab w:val="right" w:leader="dot" w:pos="8297"/>
        </w:tabs>
        <w:rPr>
          <w:rFonts w:asciiTheme="minorHAnsi" w:eastAsiaTheme="minorEastAsia" w:hAnsiTheme="minorHAnsi" w:cstheme="minorBidi"/>
          <w:b w:val="0"/>
          <w:bCs w:val="0"/>
          <w:noProof/>
          <w:sz w:val="21"/>
          <w:szCs w:val="22"/>
        </w:rPr>
      </w:pPr>
      <w:hyperlink w:anchor="_Toc108100673" w:history="1">
        <w:r w:rsidR="001E4F29" w:rsidRPr="001E4F29">
          <w:rPr>
            <w:rStyle w:val="afb"/>
            <w:b w:val="0"/>
            <w:noProof/>
            <w:kern w:val="44"/>
          </w:rPr>
          <w:t xml:space="preserve">6. </w:t>
        </w:r>
        <w:r w:rsidR="001E4F29" w:rsidRPr="001E4F29">
          <w:rPr>
            <w:rStyle w:val="afb"/>
            <w:b w:val="0"/>
            <w:noProof/>
            <w:kern w:val="44"/>
          </w:rPr>
          <w:t>工业统计</w:t>
        </w:r>
        <w:r w:rsidR="001E4F29" w:rsidRPr="001E4F29">
          <w:rPr>
            <w:b w:val="0"/>
            <w:noProof/>
            <w:webHidden/>
          </w:rPr>
          <w:tab/>
        </w:r>
        <w:r w:rsidR="001E4F29" w:rsidRPr="001E4F29">
          <w:rPr>
            <w:b w:val="0"/>
            <w:noProof/>
            <w:webHidden/>
          </w:rPr>
          <w:fldChar w:fldCharType="begin"/>
        </w:r>
        <w:r w:rsidR="001E4F29" w:rsidRPr="001E4F29">
          <w:rPr>
            <w:b w:val="0"/>
            <w:noProof/>
            <w:webHidden/>
          </w:rPr>
          <w:instrText xml:space="preserve"> PAGEREF _Toc108100673 \h </w:instrText>
        </w:r>
        <w:r w:rsidR="001E4F29" w:rsidRPr="001E4F29">
          <w:rPr>
            <w:b w:val="0"/>
            <w:noProof/>
            <w:webHidden/>
          </w:rPr>
        </w:r>
        <w:r w:rsidR="001E4F29" w:rsidRPr="001E4F29">
          <w:rPr>
            <w:b w:val="0"/>
            <w:noProof/>
            <w:webHidden/>
          </w:rPr>
          <w:fldChar w:fldCharType="separate"/>
        </w:r>
        <w:r w:rsidR="001E4F29" w:rsidRPr="001E4F29">
          <w:rPr>
            <w:b w:val="0"/>
            <w:noProof/>
            <w:webHidden/>
          </w:rPr>
          <w:t>105</w:t>
        </w:r>
        <w:r w:rsidR="001E4F29" w:rsidRPr="001E4F29">
          <w:rPr>
            <w:b w:val="0"/>
            <w:noProof/>
            <w:webHidden/>
          </w:rPr>
          <w:fldChar w:fldCharType="end"/>
        </w:r>
      </w:hyperlink>
    </w:p>
    <w:p w14:paraId="463BC136" w14:textId="25280C03"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74" w:history="1">
        <w:r w:rsidR="001E4F29" w:rsidRPr="001E4F29">
          <w:rPr>
            <w:rStyle w:val="afb"/>
            <w:bCs/>
            <w:noProof/>
          </w:rPr>
          <w:t xml:space="preserve">6.1 </w:t>
        </w:r>
        <w:r w:rsidR="001E4F29" w:rsidRPr="001E4F29">
          <w:rPr>
            <w:rStyle w:val="afb"/>
            <w:bCs/>
            <w:noProof/>
          </w:rPr>
          <w:t>试验设计</w:t>
        </w:r>
        <w:r w:rsidR="001E4F29" w:rsidRPr="001E4F29">
          <w:rPr>
            <w:rStyle w:val="afb"/>
            <w:bCs/>
            <w:noProof/>
          </w:rPr>
          <w:t xml:space="preserve"> (DOE)</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_Toc108100674 \h </w:instrText>
        </w:r>
        <w:r w:rsidR="001E4F29" w:rsidRPr="001E4F29">
          <w:rPr>
            <w:noProof/>
            <w:webHidden/>
          </w:rPr>
        </w:r>
        <w:r w:rsidR="001E4F29" w:rsidRPr="001E4F29">
          <w:rPr>
            <w:noProof/>
            <w:webHidden/>
          </w:rPr>
          <w:fldChar w:fldCharType="separate"/>
        </w:r>
        <w:r w:rsidR="001E4F29" w:rsidRPr="001E4F29">
          <w:rPr>
            <w:noProof/>
            <w:webHidden/>
          </w:rPr>
          <w:t>105</w:t>
        </w:r>
        <w:r w:rsidR="001E4F29" w:rsidRPr="001E4F29">
          <w:rPr>
            <w:noProof/>
            <w:webHidden/>
          </w:rPr>
          <w:fldChar w:fldCharType="end"/>
        </w:r>
      </w:hyperlink>
    </w:p>
    <w:p w14:paraId="7D6FFCB2" w14:textId="3C5B8B9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75" w:history="1">
        <w:r w:rsidR="001E4F29" w:rsidRPr="001E4F29">
          <w:rPr>
            <w:rStyle w:val="afb"/>
            <w:bCs/>
            <w:noProof/>
          </w:rPr>
          <w:t xml:space="preserve">6.1.1 </w:t>
        </w:r>
        <w:r w:rsidR="001E4F29" w:rsidRPr="001E4F29">
          <w:rPr>
            <w:rStyle w:val="afb"/>
            <w:bCs/>
            <w:noProof/>
          </w:rPr>
          <w:t>试验设计</w:t>
        </w:r>
        <w:r w:rsidR="001E4F29" w:rsidRPr="001E4F29">
          <w:rPr>
            <w:rStyle w:val="afb"/>
            <w:bCs/>
            <w:noProof/>
          </w:rPr>
          <w:t>fullfact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_Toc108100675 \h </w:instrText>
        </w:r>
        <w:r w:rsidR="001E4F29" w:rsidRPr="001E4F29">
          <w:rPr>
            <w:noProof/>
            <w:webHidden/>
          </w:rPr>
        </w:r>
        <w:r w:rsidR="001E4F29" w:rsidRPr="001E4F29">
          <w:rPr>
            <w:noProof/>
            <w:webHidden/>
          </w:rPr>
          <w:fldChar w:fldCharType="separate"/>
        </w:r>
        <w:r w:rsidR="001E4F29" w:rsidRPr="001E4F29">
          <w:rPr>
            <w:noProof/>
            <w:webHidden/>
          </w:rPr>
          <w:t>105</w:t>
        </w:r>
        <w:r w:rsidR="001E4F29" w:rsidRPr="001E4F29">
          <w:rPr>
            <w:noProof/>
            <w:webHidden/>
          </w:rPr>
          <w:fldChar w:fldCharType="end"/>
        </w:r>
      </w:hyperlink>
    </w:p>
    <w:p w14:paraId="4C3E2ED3" w14:textId="25EC139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76" w:history="1">
        <w:r w:rsidR="001E4F29" w:rsidRPr="001E4F29">
          <w:rPr>
            <w:rStyle w:val="afb"/>
            <w:bCs/>
            <w:noProof/>
          </w:rPr>
          <w:t xml:space="preserve">6.1.2 </w:t>
        </w:r>
        <w:r w:rsidR="001E4F29" w:rsidRPr="001E4F29">
          <w:rPr>
            <w:rStyle w:val="afb"/>
            <w:bCs/>
            <w:noProof/>
          </w:rPr>
          <w:t>试验设计</w:t>
        </w:r>
        <w:r w:rsidR="001E4F29" w:rsidRPr="001E4F29">
          <w:rPr>
            <w:rStyle w:val="afb"/>
            <w:bCs/>
            <w:noProof/>
          </w:rPr>
          <w:t>ff2n</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_Toc108100676 \h </w:instrText>
        </w:r>
        <w:r w:rsidR="001E4F29" w:rsidRPr="001E4F29">
          <w:rPr>
            <w:noProof/>
            <w:webHidden/>
          </w:rPr>
        </w:r>
        <w:r w:rsidR="001E4F29" w:rsidRPr="001E4F29">
          <w:rPr>
            <w:noProof/>
            <w:webHidden/>
          </w:rPr>
          <w:fldChar w:fldCharType="separate"/>
        </w:r>
        <w:r w:rsidR="001E4F29" w:rsidRPr="001E4F29">
          <w:rPr>
            <w:noProof/>
            <w:webHidden/>
          </w:rPr>
          <w:t>106</w:t>
        </w:r>
        <w:r w:rsidR="001E4F29" w:rsidRPr="001E4F29">
          <w:rPr>
            <w:noProof/>
            <w:webHidden/>
          </w:rPr>
          <w:fldChar w:fldCharType="end"/>
        </w:r>
      </w:hyperlink>
    </w:p>
    <w:p w14:paraId="08973FBB" w14:textId="14B567BD"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77" w:history="1">
        <w:r w:rsidR="001E4F29" w:rsidRPr="001E4F29">
          <w:rPr>
            <w:rStyle w:val="afb"/>
            <w:bCs/>
            <w:noProof/>
          </w:rPr>
          <w:t xml:space="preserve">6.1.3 </w:t>
        </w:r>
        <w:r w:rsidR="001E4F29" w:rsidRPr="001E4F29">
          <w:rPr>
            <w:rStyle w:val="afb"/>
            <w:bCs/>
            <w:noProof/>
          </w:rPr>
          <w:t>试验设计</w:t>
        </w:r>
        <w:r w:rsidR="001E4F29" w:rsidRPr="001E4F29">
          <w:rPr>
            <w:rStyle w:val="afb"/>
            <w:bCs/>
            <w:noProof/>
          </w:rPr>
          <w:t>fracfact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_Toc108100677 \h </w:instrText>
        </w:r>
        <w:r w:rsidR="001E4F29" w:rsidRPr="001E4F29">
          <w:rPr>
            <w:noProof/>
            <w:webHidden/>
          </w:rPr>
        </w:r>
        <w:r w:rsidR="001E4F29" w:rsidRPr="001E4F29">
          <w:rPr>
            <w:noProof/>
            <w:webHidden/>
          </w:rPr>
          <w:fldChar w:fldCharType="separate"/>
        </w:r>
        <w:r w:rsidR="001E4F29" w:rsidRPr="001E4F29">
          <w:rPr>
            <w:noProof/>
            <w:webHidden/>
          </w:rPr>
          <w:t>106</w:t>
        </w:r>
        <w:r w:rsidR="001E4F29" w:rsidRPr="001E4F29">
          <w:rPr>
            <w:noProof/>
            <w:webHidden/>
          </w:rPr>
          <w:fldChar w:fldCharType="end"/>
        </w:r>
      </w:hyperlink>
    </w:p>
    <w:p w14:paraId="2D748BB4" w14:textId="206742E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78" w:history="1">
        <w:r w:rsidR="001E4F29" w:rsidRPr="001E4F29">
          <w:rPr>
            <w:rStyle w:val="afb"/>
            <w:bCs/>
            <w:noProof/>
          </w:rPr>
          <w:t xml:space="preserve">6.1.4 </w:t>
        </w:r>
        <w:r w:rsidR="001E4F29" w:rsidRPr="001E4F29">
          <w:rPr>
            <w:rStyle w:val="afb"/>
            <w:bCs/>
            <w:noProof/>
          </w:rPr>
          <w:t>试验设计</w:t>
        </w:r>
        <w:r w:rsidR="001E4F29" w:rsidRPr="001E4F29">
          <w:rPr>
            <w:rStyle w:val="afb"/>
            <w:bCs/>
            <w:noProof/>
          </w:rPr>
          <w:t>bbdesign</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_Toc108100678 \h </w:instrText>
        </w:r>
        <w:r w:rsidR="001E4F29" w:rsidRPr="001E4F29">
          <w:rPr>
            <w:noProof/>
            <w:webHidden/>
          </w:rPr>
        </w:r>
        <w:r w:rsidR="001E4F29" w:rsidRPr="001E4F29">
          <w:rPr>
            <w:noProof/>
            <w:webHidden/>
          </w:rPr>
          <w:fldChar w:fldCharType="separate"/>
        </w:r>
        <w:r w:rsidR="001E4F29" w:rsidRPr="001E4F29">
          <w:rPr>
            <w:noProof/>
            <w:webHidden/>
          </w:rPr>
          <w:t>107</w:t>
        </w:r>
        <w:r w:rsidR="001E4F29" w:rsidRPr="001E4F29">
          <w:rPr>
            <w:noProof/>
            <w:webHidden/>
          </w:rPr>
          <w:fldChar w:fldCharType="end"/>
        </w:r>
      </w:hyperlink>
    </w:p>
    <w:p w14:paraId="6B2036A7" w14:textId="3B6D495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79" w:history="1">
        <w:r w:rsidR="001E4F29" w:rsidRPr="001E4F29">
          <w:rPr>
            <w:rStyle w:val="afb"/>
            <w:bCs/>
            <w:noProof/>
          </w:rPr>
          <w:t xml:space="preserve">6.1.5 </w:t>
        </w:r>
        <w:r w:rsidR="001E4F29" w:rsidRPr="001E4F29">
          <w:rPr>
            <w:rStyle w:val="afb"/>
            <w:bCs/>
            <w:noProof/>
          </w:rPr>
          <w:t>试验设计</w:t>
        </w:r>
        <w:r w:rsidR="001E4F29" w:rsidRPr="001E4F29">
          <w:rPr>
            <w:rStyle w:val="afb"/>
            <w:bCs/>
            <w:noProof/>
          </w:rPr>
          <w:t>ccdesign</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_Toc108100679 \h </w:instrText>
        </w:r>
        <w:r w:rsidR="001E4F29" w:rsidRPr="001E4F29">
          <w:rPr>
            <w:noProof/>
            <w:webHidden/>
          </w:rPr>
        </w:r>
        <w:r w:rsidR="001E4F29" w:rsidRPr="001E4F29">
          <w:rPr>
            <w:noProof/>
            <w:webHidden/>
          </w:rPr>
          <w:fldChar w:fldCharType="separate"/>
        </w:r>
        <w:r w:rsidR="001E4F29" w:rsidRPr="001E4F29">
          <w:rPr>
            <w:noProof/>
            <w:webHidden/>
          </w:rPr>
          <w:t>108</w:t>
        </w:r>
        <w:r w:rsidR="001E4F29" w:rsidRPr="001E4F29">
          <w:rPr>
            <w:noProof/>
            <w:webHidden/>
          </w:rPr>
          <w:fldChar w:fldCharType="end"/>
        </w:r>
      </w:hyperlink>
    </w:p>
    <w:p w14:paraId="4DDDA2B2" w14:textId="12FBE251"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80" w:history="1">
        <w:r w:rsidR="001E4F29" w:rsidRPr="001E4F29">
          <w:rPr>
            <w:rStyle w:val="afb"/>
            <w:bCs/>
            <w:noProof/>
          </w:rPr>
          <w:t xml:space="preserve">6.1.6 </w:t>
        </w:r>
        <w:r w:rsidR="001E4F29" w:rsidRPr="001E4F29">
          <w:rPr>
            <w:rStyle w:val="afb"/>
            <w:bCs/>
            <w:noProof/>
          </w:rPr>
          <w:t>试验设计</w:t>
        </w:r>
        <w:r w:rsidR="001E4F29" w:rsidRPr="001E4F29">
          <w:rPr>
            <w:rStyle w:val="afb"/>
            <w:bCs/>
            <w:noProof/>
          </w:rPr>
          <w:t>lhsdesign</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_Toc108100680 \h </w:instrText>
        </w:r>
        <w:r w:rsidR="001E4F29" w:rsidRPr="001E4F29">
          <w:rPr>
            <w:noProof/>
            <w:webHidden/>
          </w:rPr>
        </w:r>
        <w:r w:rsidR="001E4F29" w:rsidRPr="001E4F29">
          <w:rPr>
            <w:noProof/>
            <w:webHidden/>
          </w:rPr>
          <w:fldChar w:fldCharType="separate"/>
        </w:r>
        <w:r w:rsidR="001E4F29" w:rsidRPr="001E4F29">
          <w:rPr>
            <w:noProof/>
            <w:webHidden/>
          </w:rPr>
          <w:t>108</w:t>
        </w:r>
        <w:r w:rsidR="001E4F29" w:rsidRPr="001E4F29">
          <w:rPr>
            <w:noProof/>
            <w:webHidden/>
          </w:rPr>
          <w:fldChar w:fldCharType="end"/>
        </w:r>
      </w:hyperlink>
    </w:p>
    <w:p w14:paraId="4AB77495" w14:textId="4EAA00F9"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81" w:history="1">
        <w:r w:rsidR="001E4F29" w:rsidRPr="001E4F29">
          <w:rPr>
            <w:rStyle w:val="afb"/>
            <w:bCs/>
            <w:noProof/>
          </w:rPr>
          <w:t xml:space="preserve">6.2 </w:t>
        </w:r>
        <w:r w:rsidR="001E4F29" w:rsidRPr="001E4F29">
          <w:rPr>
            <w:rStyle w:val="afb"/>
            <w:bCs/>
            <w:noProof/>
          </w:rPr>
          <w:t>生存时间数据分析</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_Toc108100681 \h </w:instrText>
        </w:r>
        <w:r w:rsidR="001E4F29" w:rsidRPr="001E4F29">
          <w:rPr>
            <w:noProof/>
            <w:webHidden/>
          </w:rPr>
        </w:r>
        <w:r w:rsidR="001E4F29" w:rsidRPr="001E4F29">
          <w:rPr>
            <w:noProof/>
            <w:webHidden/>
          </w:rPr>
          <w:fldChar w:fldCharType="separate"/>
        </w:r>
        <w:r w:rsidR="001E4F29" w:rsidRPr="001E4F29">
          <w:rPr>
            <w:noProof/>
            <w:webHidden/>
          </w:rPr>
          <w:t>109</w:t>
        </w:r>
        <w:r w:rsidR="001E4F29" w:rsidRPr="001E4F29">
          <w:rPr>
            <w:noProof/>
            <w:webHidden/>
          </w:rPr>
          <w:fldChar w:fldCharType="end"/>
        </w:r>
      </w:hyperlink>
    </w:p>
    <w:p w14:paraId="7B0063DF" w14:textId="2AD69C0D"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82" w:history="1">
        <w:r w:rsidR="001E4F29" w:rsidRPr="001E4F29">
          <w:rPr>
            <w:rStyle w:val="afb"/>
            <w:bCs/>
            <w:noProof/>
          </w:rPr>
          <w:t xml:space="preserve">6.2.1 </w:t>
        </w:r>
        <w:r w:rsidR="001E4F29" w:rsidRPr="001E4F29">
          <w:rPr>
            <w:rStyle w:val="afb"/>
            <w:bCs/>
            <w:noProof/>
          </w:rPr>
          <w:t>生存时间数据分析</w:t>
        </w:r>
        <w:r w:rsidR="001E4F29" w:rsidRPr="001E4F29">
          <w:rPr>
            <w:rStyle w:val="afb"/>
            <w:bCs/>
            <w:noProof/>
          </w:rPr>
          <w:t>coxphfit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_Toc108100682 \h </w:instrText>
        </w:r>
        <w:r w:rsidR="001E4F29" w:rsidRPr="001E4F29">
          <w:rPr>
            <w:noProof/>
            <w:webHidden/>
          </w:rPr>
        </w:r>
        <w:r w:rsidR="001E4F29" w:rsidRPr="001E4F29">
          <w:rPr>
            <w:noProof/>
            <w:webHidden/>
          </w:rPr>
          <w:fldChar w:fldCharType="separate"/>
        </w:r>
        <w:r w:rsidR="001E4F29" w:rsidRPr="001E4F29">
          <w:rPr>
            <w:noProof/>
            <w:webHidden/>
          </w:rPr>
          <w:t>109</w:t>
        </w:r>
        <w:r w:rsidR="001E4F29" w:rsidRPr="001E4F29">
          <w:rPr>
            <w:noProof/>
            <w:webHidden/>
          </w:rPr>
          <w:fldChar w:fldCharType="end"/>
        </w:r>
      </w:hyperlink>
    </w:p>
    <w:p w14:paraId="590469DB" w14:textId="6AE44950"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83" w:history="1">
        <w:r w:rsidR="001E4F29" w:rsidRPr="001E4F29">
          <w:rPr>
            <w:rStyle w:val="afb"/>
            <w:bCs/>
            <w:noProof/>
          </w:rPr>
          <w:t xml:space="preserve">6.2.2 </w:t>
        </w:r>
        <w:r w:rsidR="001E4F29" w:rsidRPr="001E4F29">
          <w:rPr>
            <w:rStyle w:val="afb"/>
            <w:bCs/>
            <w:noProof/>
          </w:rPr>
          <w:t>生存时间数据分析</w:t>
        </w:r>
        <w:r w:rsidR="001E4F29" w:rsidRPr="001E4F29">
          <w:rPr>
            <w:rStyle w:val="afb"/>
            <w:bCs/>
            <w:noProof/>
          </w:rPr>
          <w:t>ecdf</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_Toc108100683 \h </w:instrText>
        </w:r>
        <w:r w:rsidR="001E4F29" w:rsidRPr="001E4F29">
          <w:rPr>
            <w:noProof/>
            <w:webHidden/>
          </w:rPr>
        </w:r>
        <w:r w:rsidR="001E4F29" w:rsidRPr="001E4F29">
          <w:rPr>
            <w:noProof/>
            <w:webHidden/>
          </w:rPr>
          <w:fldChar w:fldCharType="separate"/>
        </w:r>
        <w:r w:rsidR="001E4F29" w:rsidRPr="001E4F29">
          <w:rPr>
            <w:noProof/>
            <w:webHidden/>
          </w:rPr>
          <w:t>110</w:t>
        </w:r>
        <w:r w:rsidR="001E4F29" w:rsidRPr="001E4F29">
          <w:rPr>
            <w:noProof/>
            <w:webHidden/>
          </w:rPr>
          <w:fldChar w:fldCharType="end"/>
        </w:r>
      </w:hyperlink>
    </w:p>
    <w:p w14:paraId="195DDC8A" w14:textId="06B9129F"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84" w:history="1">
        <w:r w:rsidR="001E4F29" w:rsidRPr="001E4F29">
          <w:rPr>
            <w:rStyle w:val="afb"/>
            <w:bCs/>
            <w:noProof/>
          </w:rPr>
          <w:t xml:space="preserve">6.2.3 </w:t>
        </w:r>
        <w:r w:rsidR="001E4F29" w:rsidRPr="001E4F29">
          <w:rPr>
            <w:rStyle w:val="afb"/>
            <w:bCs/>
            <w:noProof/>
          </w:rPr>
          <w:t>生存时间数据分析</w:t>
        </w:r>
        <w:r w:rsidR="001E4F29" w:rsidRPr="001E4F29">
          <w:rPr>
            <w:rStyle w:val="afb"/>
            <w:bCs/>
            <w:noProof/>
          </w:rPr>
          <w:t>ksdensity</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_Toc108100684 \h </w:instrText>
        </w:r>
        <w:r w:rsidR="001E4F29" w:rsidRPr="001E4F29">
          <w:rPr>
            <w:noProof/>
            <w:webHidden/>
          </w:rPr>
        </w:r>
        <w:r w:rsidR="001E4F29" w:rsidRPr="001E4F29">
          <w:rPr>
            <w:noProof/>
            <w:webHidden/>
          </w:rPr>
          <w:fldChar w:fldCharType="separate"/>
        </w:r>
        <w:r w:rsidR="001E4F29" w:rsidRPr="001E4F29">
          <w:rPr>
            <w:noProof/>
            <w:webHidden/>
          </w:rPr>
          <w:t>110</w:t>
        </w:r>
        <w:r w:rsidR="001E4F29" w:rsidRPr="001E4F29">
          <w:rPr>
            <w:noProof/>
            <w:webHidden/>
          </w:rPr>
          <w:fldChar w:fldCharType="end"/>
        </w:r>
      </w:hyperlink>
    </w:p>
    <w:p w14:paraId="40E255C7" w14:textId="2E30769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85" w:history="1">
        <w:r w:rsidR="001E4F29" w:rsidRPr="001E4F29">
          <w:rPr>
            <w:rStyle w:val="afb"/>
            <w:bCs/>
            <w:noProof/>
          </w:rPr>
          <w:t xml:space="preserve">6.2.4 </w:t>
        </w:r>
        <w:r w:rsidR="001E4F29" w:rsidRPr="001E4F29">
          <w:rPr>
            <w:rStyle w:val="afb"/>
            <w:bCs/>
            <w:noProof/>
          </w:rPr>
          <w:t>生存时间数据分析</w:t>
        </w:r>
        <w:r w:rsidR="001E4F29" w:rsidRPr="001E4F29">
          <w:rPr>
            <w:rStyle w:val="afb"/>
            <w:bCs/>
            <w:noProof/>
          </w:rPr>
          <w:t>mle</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_Toc108100685 \h </w:instrText>
        </w:r>
        <w:r w:rsidR="001E4F29" w:rsidRPr="001E4F29">
          <w:rPr>
            <w:noProof/>
            <w:webHidden/>
          </w:rPr>
        </w:r>
        <w:r w:rsidR="001E4F29" w:rsidRPr="001E4F29">
          <w:rPr>
            <w:noProof/>
            <w:webHidden/>
          </w:rPr>
          <w:fldChar w:fldCharType="separate"/>
        </w:r>
        <w:r w:rsidR="001E4F29" w:rsidRPr="001E4F29">
          <w:rPr>
            <w:noProof/>
            <w:webHidden/>
          </w:rPr>
          <w:t>111</w:t>
        </w:r>
        <w:r w:rsidR="001E4F29" w:rsidRPr="001E4F29">
          <w:rPr>
            <w:noProof/>
            <w:webHidden/>
          </w:rPr>
          <w:fldChar w:fldCharType="end"/>
        </w:r>
      </w:hyperlink>
    </w:p>
    <w:p w14:paraId="46017D3F" w14:textId="51E12FDB"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86" w:history="1">
        <w:r w:rsidR="001E4F29" w:rsidRPr="001E4F29">
          <w:rPr>
            <w:rStyle w:val="afb"/>
            <w:bCs/>
            <w:noProof/>
          </w:rPr>
          <w:t xml:space="preserve">6.2.5 </w:t>
        </w:r>
        <w:r w:rsidR="001E4F29" w:rsidRPr="001E4F29">
          <w:rPr>
            <w:rStyle w:val="afb"/>
            <w:bCs/>
            <w:noProof/>
          </w:rPr>
          <w:t>生存时间数据分析</w:t>
        </w:r>
        <w:r w:rsidR="001E4F29" w:rsidRPr="001E4F29">
          <w:rPr>
            <w:rStyle w:val="afb"/>
            <w:bCs/>
            <w:noProof/>
          </w:rPr>
          <w:t>fitdist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_Toc108100686 \h </w:instrText>
        </w:r>
        <w:r w:rsidR="001E4F29" w:rsidRPr="001E4F29">
          <w:rPr>
            <w:noProof/>
            <w:webHidden/>
          </w:rPr>
        </w:r>
        <w:r w:rsidR="001E4F29" w:rsidRPr="001E4F29">
          <w:rPr>
            <w:noProof/>
            <w:webHidden/>
          </w:rPr>
          <w:fldChar w:fldCharType="separate"/>
        </w:r>
        <w:r w:rsidR="001E4F29" w:rsidRPr="001E4F29">
          <w:rPr>
            <w:noProof/>
            <w:webHidden/>
          </w:rPr>
          <w:t>112</w:t>
        </w:r>
        <w:r w:rsidR="001E4F29" w:rsidRPr="001E4F29">
          <w:rPr>
            <w:noProof/>
            <w:webHidden/>
          </w:rPr>
          <w:fldChar w:fldCharType="end"/>
        </w:r>
      </w:hyperlink>
    </w:p>
    <w:p w14:paraId="422EBE71" w14:textId="5118539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87" w:history="1">
        <w:r w:rsidR="001E4F29" w:rsidRPr="001E4F29">
          <w:rPr>
            <w:rStyle w:val="afb"/>
            <w:bCs/>
            <w:noProof/>
          </w:rPr>
          <w:t xml:space="preserve">6.2.6 </w:t>
        </w:r>
        <w:r w:rsidR="001E4F29" w:rsidRPr="001E4F29">
          <w:rPr>
            <w:rStyle w:val="afb"/>
            <w:bCs/>
            <w:noProof/>
          </w:rPr>
          <w:t>生存时间数据分析</w:t>
        </w:r>
        <w:r w:rsidR="001E4F29" w:rsidRPr="001E4F29">
          <w:rPr>
            <w:rStyle w:val="afb"/>
            <w:bCs/>
            <w:noProof/>
          </w:rPr>
          <w:t>evfit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_Toc108100687 \h </w:instrText>
        </w:r>
        <w:r w:rsidR="001E4F29" w:rsidRPr="001E4F29">
          <w:rPr>
            <w:noProof/>
            <w:webHidden/>
          </w:rPr>
        </w:r>
        <w:r w:rsidR="001E4F29" w:rsidRPr="001E4F29">
          <w:rPr>
            <w:noProof/>
            <w:webHidden/>
          </w:rPr>
          <w:fldChar w:fldCharType="separate"/>
        </w:r>
        <w:r w:rsidR="001E4F29" w:rsidRPr="001E4F29">
          <w:rPr>
            <w:noProof/>
            <w:webHidden/>
          </w:rPr>
          <w:t>112</w:t>
        </w:r>
        <w:r w:rsidR="001E4F29" w:rsidRPr="001E4F29">
          <w:rPr>
            <w:noProof/>
            <w:webHidden/>
          </w:rPr>
          <w:fldChar w:fldCharType="end"/>
        </w:r>
      </w:hyperlink>
    </w:p>
    <w:p w14:paraId="164CC5C0" w14:textId="0A1F70FA"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88" w:history="1">
        <w:r w:rsidR="001E4F29" w:rsidRPr="001E4F29">
          <w:rPr>
            <w:rStyle w:val="afb"/>
            <w:bCs/>
            <w:noProof/>
          </w:rPr>
          <w:t xml:space="preserve">6.2.7 </w:t>
        </w:r>
        <w:r w:rsidR="001E4F29" w:rsidRPr="001E4F29">
          <w:rPr>
            <w:rStyle w:val="afb"/>
            <w:bCs/>
            <w:noProof/>
          </w:rPr>
          <w:t>生存时间数据分析</w:t>
        </w:r>
        <w:r w:rsidR="001E4F29" w:rsidRPr="001E4F29">
          <w:rPr>
            <w:rStyle w:val="afb"/>
            <w:bCs/>
            <w:noProof/>
          </w:rPr>
          <w:t>expfit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_Toc108100688 \h </w:instrText>
        </w:r>
        <w:r w:rsidR="001E4F29" w:rsidRPr="001E4F29">
          <w:rPr>
            <w:noProof/>
            <w:webHidden/>
          </w:rPr>
        </w:r>
        <w:r w:rsidR="001E4F29" w:rsidRPr="001E4F29">
          <w:rPr>
            <w:noProof/>
            <w:webHidden/>
          </w:rPr>
          <w:fldChar w:fldCharType="separate"/>
        </w:r>
        <w:r w:rsidR="001E4F29" w:rsidRPr="001E4F29">
          <w:rPr>
            <w:noProof/>
            <w:webHidden/>
          </w:rPr>
          <w:t>113</w:t>
        </w:r>
        <w:r w:rsidR="001E4F29" w:rsidRPr="001E4F29">
          <w:rPr>
            <w:noProof/>
            <w:webHidden/>
          </w:rPr>
          <w:fldChar w:fldCharType="end"/>
        </w:r>
      </w:hyperlink>
    </w:p>
    <w:p w14:paraId="1A4B2248" w14:textId="77027488"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89" w:history="1">
        <w:r w:rsidR="001E4F29" w:rsidRPr="001E4F29">
          <w:rPr>
            <w:rStyle w:val="afb"/>
            <w:bCs/>
            <w:noProof/>
          </w:rPr>
          <w:t xml:space="preserve">6.2.8 </w:t>
        </w:r>
        <w:r w:rsidR="001E4F29" w:rsidRPr="001E4F29">
          <w:rPr>
            <w:rStyle w:val="afb"/>
            <w:bCs/>
            <w:noProof/>
          </w:rPr>
          <w:t>生存时间数据分析</w:t>
        </w:r>
        <w:r w:rsidR="001E4F29" w:rsidRPr="001E4F29">
          <w:rPr>
            <w:rStyle w:val="afb"/>
            <w:bCs/>
            <w:noProof/>
          </w:rPr>
          <w:t>gamfit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_Toc108100689 \h </w:instrText>
        </w:r>
        <w:r w:rsidR="001E4F29" w:rsidRPr="001E4F29">
          <w:rPr>
            <w:noProof/>
            <w:webHidden/>
          </w:rPr>
        </w:r>
        <w:r w:rsidR="001E4F29" w:rsidRPr="001E4F29">
          <w:rPr>
            <w:noProof/>
            <w:webHidden/>
          </w:rPr>
          <w:fldChar w:fldCharType="separate"/>
        </w:r>
        <w:r w:rsidR="001E4F29" w:rsidRPr="001E4F29">
          <w:rPr>
            <w:noProof/>
            <w:webHidden/>
          </w:rPr>
          <w:t>113</w:t>
        </w:r>
        <w:r w:rsidR="001E4F29" w:rsidRPr="001E4F29">
          <w:rPr>
            <w:noProof/>
            <w:webHidden/>
          </w:rPr>
          <w:fldChar w:fldCharType="end"/>
        </w:r>
      </w:hyperlink>
    </w:p>
    <w:p w14:paraId="4F6EDB3A" w14:textId="79339F5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90" w:history="1">
        <w:r w:rsidR="001E4F29" w:rsidRPr="001E4F29">
          <w:rPr>
            <w:rStyle w:val="afb"/>
            <w:bCs/>
            <w:noProof/>
          </w:rPr>
          <w:t xml:space="preserve">6.2.9 </w:t>
        </w:r>
        <w:r w:rsidR="001E4F29" w:rsidRPr="001E4F29">
          <w:rPr>
            <w:rStyle w:val="afb"/>
            <w:bCs/>
            <w:noProof/>
          </w:rPr>
          <w:t>生存时间数据分析</w:t>
        </w:r>
        <w:r w:rsidR="001E4F29" w:rsidRPr="001E4F29">
          <w:rPr>
            <w:rStyle w:val="afb"/>
            <w:bCs/>
            <w:noProof/>
          </w:rPr>
          <w:t>lognfit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_Toc108100690 \h </w:instrText>
        </w:r>
        <w:r w:rsidR="001E4F29" w:rsidRPr="001E4F29">
          <w:rPr>
            <w:noProof/>
            <w:webHidden/>
          </w:rPr>
        </w:r>
        <w:r w:rsidR="001E4F29" w:rsidRPr="001E4F29">
          <w:rPr>
            <w:noProof/>
            <w:webHidden/>
          </w:rPr>
          <w:fldChar w:fldCharType="separate"/>
        </w:r>
        <w:r w:rsidR="001E4F29" w:rsidRPr="001E4F29">
          <w:rPr>
            <w:noProof/>
            <w:webHidden/>
          </w:rPr>
          <w:t>114</w:t>
        </w:r>
        <w:r w:rsidR="001E4F29" w:rsidRPr="001E4F29">
          <w:rPr>
            <w:noProof/>
            <w:webHidden/>
          </w:rPr>
          <w:fldChar w:fldCharType="end"/>
        </w:r>
      </w:hyperlink>
    </w:p>
    <w:p w14:paraId="6ADD2D50" w14:textId="6441BE0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91" w:history="1">
        <w:r w:rsidR="001E4F29" w:rsidRPr="001E4F29">
          <w:rPr>
            <w:rStyle w:val="afb"/>
            <w:bCs/>
            <w:noProof/>
          </w:rPr>
          <w:t xml:space="preserve">6.2.10 </w:t>
        </w:r>
        <w:r w:rsidR="001E4F29" w:rsidRPr="001E4F29">
          <w:rPr>
            <w:rStyle w:val="afb"/>
            <w:bCs/>
            <w:noProof/>
          </w:rPr>
          <w:t>生存时间数据分析</w:t>
        </w:r>
        <w:r w:rsidR="001E4F29" w:rsidRPr="001E4F29">
          <w:rPr>
            <w:rStyle w:val="afb"/>
            <w:bCs/>
            <w:noProof/>
          </w:rPr>
          <w:t>normfit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_Toc108100691 \h </w:instrText>
        </w:r>
        <w:r w:rsidR="001E4F29" w:rsidRPr="001E4F29">
          <w:rPr>
            <w:noProof/>
            <w:webHidden/>
          </w:rPr>
        </w:r>
        <w:r w:rsidR="001E4F29" w:rsidRPr="001E4F29">
          <w:rPr>
            <w:noProof/>
            <w:webHidden/>
          </w:rPr>
          <w:fldChar w:fldCharType="separate"/>
        </w:r>
        <w:r w:rsidR="001E4F29" w:rsidRPr="001E4F29">
          <w:rPr>
            <w:noProof/>
            <w:webHidden/>
          </w:rPr>
          <w:t>115</w:t>
        </w:r>
        <w:r w:rsidR="001E4F29" w:rsidRPr="001E4F29">
          <w:rPr>
            <w:noProof/>
            <w:webHidden/>
          </w:rPr>
          <w:fldChar w:fldCharType="end"/>
        </w:r>
      </w:hyperlink>
    </w:p>
    <w:p w14:paraId="42204FD2" w14:textId="3CC04D6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92" w:history="1">
        <w:r w:rsidR="001E4F29" w:rsidRPr="001E4F29">
          <w:rPr>
            <w:rStyle w:val="afb"/>
            <w:bCs/>
            <w:noProof/>
          </w:rPr>
          <w:t xml:space="preserve">6.2.11 </w:t>
        </w:r>
        <w:r w:rsidR="001E4F29" w:rsidRPr="001E4F29">
          <w:rPr>
            <w:rStyle w:val="afb"/>
            <w:bCs/>
            <w:noProof/>
          </w:rPr>
          <w:t>生存时间数据分析</w:t>
        </w:r>
        <w:r w:rsidR="001E4F29" w:rsidRPr="001E4F29">
          <w:rPr>
            <w:rStyle w:val="afb"/>
            <w:bCs/>
            <w:noProof/>
          </w:rPr>
          <w:t>wblfit</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_Toc108100692 \h </w:instrText>
        </w:r>
        <w:r w:rsidR="001E4F29" w:rsidRPr="001E4F29">
          <w:rPr>
            <w:noProof/>
            <w:webHidden/>
          </w:rPr>
        </w:r>
        <w:r w:rsidR="001E4F29" w:rsidRPr="001E4F29">
          <w:rPr>
            <w:noProof/>
            <w:webHidden/>
          </w:rPr>
          <w:fldChar w:fldCharType="separate"/>
        </w:r>
        <w:r w:rsidR="001E4F29" w:rsidRPr="001E4F29">
          <w:rPr>
            <w:noProof/>
            <w:webHidden/>
          </w:rPr>
          <w:t>115</w:t>
        </w:r>
        <w:r w:rsidR="001E4F29" w:rsidRPr="001E4F29">
          <w:rPr>
            <w:noProof/>
            <w:webHidden/>
          </w:rPr>
          <w:fldChar w:fldCharType="end"/>
        </w:r>
      </w:hyperlink>
    </w:p>
    <w:p w14:paraId="6CA30B92" w14:textId="1C90A2DE"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693" w:history="1">
        <w:r w:rsidR="001E4F29" w:rsidRPr="001E4F29">
          <w:rPr>
            <w:rStyle w:val="afb"/>
            <w:bCs/>
            <w:noProof/>
          </w:rPr>
          <w:t xml:space="preserve">6.3 </w:t>
        </w:r>
        <w:r w:rsidR="001E4F29" w:rsidRPr="001E4F29">
          <w:rPr>
            <w:rStyle w:val="afb"/>
            <w:bCs/>
            <w:noProof/>
          </w:rPr>
          <w:t>统计过程控制</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_Toc108100693 \h </w:instrText>
        </w:r>
        <w:r w:rsidR="001E4F29" w:rsidRPr="001E4F29">
          <w:rPr>
            <w:noProof/>
            <w:webHidden/>
          </w:rPr>
        </w:r>
        <w:r w:rsidR="001E4F29" w:rsidRPr="001E4F29">
          <w:rPr>
            <w:noProof/>
            <w:webHidden/>
          </w:rPr>
          <w:fldChar w:fldCharType="separate"/>
        </w:r>
        <w:r w:rsidR="001E4F29" w:rsidRPr="001E4F29">
          <w:rPr>
            <w:noProof/>
            <w:webHidden/>
          </w:rPr>
          <w:t>116</w:t>
        </w:r>
        <w:r w:rsidR="001E4F29" w:rsidRPr="001E4F29">
          <w:rPr>
            <w:noProof/>
            <w:webHidden/>
          </w:rPr>
          <w:fldChar w:fldCharType="end"/>
        </w:r>
      </w:hyperlink>
    </w:p>
    <w:p w14:paraId="45FFC98A" w14:textId="4F0A5B7C"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94" w:history="1">
        <w:r w:rsidR="001E4F29" w:rsidRPr="001E4F29">
          <w:rPr>
            <w:rStyle w:val="afb"/>
            <w:bCs/>
            <w:noProof/>
          </w:rPr>
          <w:t xml:space="preserve">6.3.1 </w:t>
        </w:r>
        <w:r w:rsidR="001E4F29" w:rsidRPr="001E4F29">
          <w:rPr>
            <w:rStyle w:val="afb"/>
            <w:bCs/>
            <w:noProof/>
          </w:rPr>
          <w:t>统计过程控制</w:t>
        </w:r>
        <w:r w:rsidR="001E4F29" w:rsidRPr="001E4F29">
          <w:rPr>
            <w:rStyle w:val="afb"/>
            <w:bCs/>
            <w:noProof/>
          </w:rPr>
          <w:t>anova1</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_Toc108100694 \h </w:instrText>
        </w:r>
        <w:r w:rsidR="001E4F29" w:rsidRPr="001E4F29">
          <w:rPr>
            <w:noProof/>
            <w:webHidden/>
          </w:rPr>
        </w:r>
        <w:r w:rsidR="001E4F29" w:rsidRPr="001E4F29">
          <w:rPr>
            <w:noProof/>
            <w:webHidden/>
          </w:rPr>
          <w:fldChar w:fldCharType="separate"/>
        </w:r>
        <w:r w:rsidR="001E4F29" w:rsidRPr="001E4F29">
          <w:rPr>
            <w:noProof/>
            <w:webHidden/>
          </w:rPr>
          <w:t>116</w:t>
        </w:r>
        <w:r w:rsidR="001E4F29" w:rsidRPr="001E4F29">
          <w:rPr>
            <w:noProof/>
            <w:webHidden/>
          </w:rPr>
          <w:fldChar w:fldCharType="end"/>
        </w:r>
      </w:hyperlink>
    </w:p>
    <w:p w14:paraId="00E38363" w14:textId="79D3876C"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95" w:history="1">
        <w:r w:rsidR="001E4F29" w:rsidRPr="001E4F29">
          <w:rPr>
            <w:rStyle w:val="afb"/>
            <w:bCs/>
            <w:noProof/>
          </w:rPr>
          <w:t xml:space="preserve">6.3.2 </w:t>
        </w:r>
        <w:r w:rsidR="001E4F29" w:rsidRPr="001E4F29">
          <w:rPr>
            <w:rStyle w:val="afb"/>
            <w:bCs/>
            <w:noProof/>
          </w:rPr>
          <w:t>统计过程控制</w:t>
        </w:r>
        <w:r w:rsidR="001E4F29" w:rsidRPr="001E4F29">
          <w:rPr>
            <w:rStyle w:val="afb"/>
            <w:bCs/>
            <w:noProof/>
          </w:rPr>
          <w:t>anova2</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_Toc108100695 \h </w:instrText>
        </w:r>
        <w:r w:rsidR="001E4F29" w:rsidRPr="001E4F29">
          <w:rPr>
            <w:noProof/>
            <w:webHidden/>
          </w:rPr>
        </w:r>
        <w:r w:rsidR="001E4F29" w:rsidRPr="001E4F29">
          <w:rPr>
            <w:noProof/>
            <w:webHidden/>
          </w:rPr>
          <w:fldChar w:fldCharType="separate"/>
        </w:r>
        <w:r w:rsidR="001E4F29" w:rsidRPr="001E4F29">
          <w:rPr>
            <w:noProof/>
            <w:webHidden/>
          </w:rPr>
          <w:t>117</w:t>
        </w:r>
        <w:r w:rsidR="001E4F29" w:rsidRPr="001E4F29">
          <w:rPr>
            <w:noProof/>
            <w:webHidden/>
          </w:rPr>
          <w:fldChar w:fldCharType="end"/>
        </w:r>
      </w:hyperlink>
    </w:p>
    <w:p w14:paraId="33340EAF" w14:textId="2B96954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96" w:history="1">
        <w:r w:rsidR="001E4F29" w:rsidRPr="001E4F29">
          <w:rPr>
            <w:rStyle w:val="afb"/>
            <w:bCs/>
            <w:noProof/>
          </w:rPr>
          <w:t xml:space="preserve">6.3.3 </w:t>
        </w:r>
        <w:r w:rsidR="001E4F29" w:rsidRPr="001E4F29">
          <w:rPr>
            <w:rStyle w:val="afb"/>
            <w:bCs/>
            <w:noProof/>
          </w:rPr>
          <w:t>统计过程控制</w:t>
        </w:r>
        <w:r w:rsidR="001E4F29" w:rsidRPr="001E4F29">
          <w:rPr>
            <w:rStyle w:val="afb"/>
            <w:bCs/>
            <w:noProof/>
          </w:rPr>
          <w:t>anovan</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_Toc108100696 \h </w:instrText>
        </w:r>
        <w:r w:rsidR="001E4F29" w:rsidRPr="001E4F29">
          <w:rPr>
            <w:noProof/>
            <w:webHidden/>
          </w:rPr>
        </w:r>
        <w:r w:rsidR="001E4F29" w:rsidRPr="001E4F29">
          <w:rPr>
            <w:noProof/>
            <w:webHidden/>
          </w:rPr>
          <w:fldChar w:fldCharType="separate"/>
        </w:r>
        <w:r w:rsidR="001E4F29" w:rsidRPr="001E4F29">
          <w:rPr>
            <w:noProof/>
            <w:webHidden/>
          </w:rPr>
          <w:t>117</w:t>
        </w:r>
        <w:r w:rsidR="001E4F29" w:rsidRPr="001E4F29">
          <w:rPr>
            <w:noProof/>
            <w:webHidden/>
          </w:rPr>
          <w:fldChar w:fldCharType="end"/>
        </w:r>
      </w:hyperlink>
    </w:p>
    <w:p w14:paraId="6F241F5F" w14:textId="73A4713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97" w:history="1">
        <w:r w:rsidR="001E4F29" w:rsidRPr="001E4F29">
          <w:rPr>
            <w:rStyle w:val="afb"/>
            <w:bCs/>
            <w:noProof/>
          </w:rPr>
          <w:t xml:space="preserve">6.3.4 </w:t>
        </w:r>
        <w:r w:rsidR="001E4F29" w:rsidRPr="001E4F29">
          <w:rPr>
            <w:rStyle w:val="afb"/>
            <w:bCs/>
            <w:noProof/>
          </w:rPr>
          <w:t>统计过程控制</w:t>
        </w:r>
        <w:r w:rsidR="001E4F29" w:rsidRPr="001E4F29">
          <w:rPr>
            <w:rStyle w:val="afb"/>
            <w:bCs/>
            <w:noProof/>
          </w:rPr>
          <w:t>friedman</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_Toc108100697 \h </w:instrText>
        </w:r>
        <w:r w:rsidR="001E4F29" w:rsidRPr="001E4F29">
          <w:rPr>
            <w:noProof/>
            <w:webHidden/>
          </w:rPr>
        </w:r>
        <w:r w:rsidR="001E4F29" w:rsidRPr="001E4F29">
          <w:rPr>
            <w:noProof/>
            <w:webHidden/>
          </w:rPr>
          <w:fldChar w:fldCharType="separate"/>
        </w:r>
        <w:r w:rsidR="001E4F29" w:rsidRPr="001E4F29">
          <w:rPr>
            <w:noProof/>
            <w:webHidden/>
          </w:rPr>
          <w:t>118</w:t>
        </w:r>
        <w:r w:rsidR="001E4F29" w:rsidRPr="001E4F29">
          <w:rPr>
            <w:noProof/>
            <w:webHidden/>
          </w:rPr>
          <w:fldChar w:fldCharType="end"/>
        </w:r>
      </w:hyperlink>
    </w:p>
    <w:p w14:paraId="57D47602" w14:textId="3ED7980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698" w:history="1">
        <w:r w:rsidR="001E4F29" w:rsidRPr="001E4F29">
          <w:rPr>
            <w:rStyle w:val="afb"/>
            <w:bCs/>
            <w:noProof/>
          </w:rPr>
          <w:t xml:space="preserve">6.3.5 </w:t>
        </w:r>
        <w:r w:rsidR="001E4F29" w:rsidRPr="001E4F29">
          <w:rPr>
            <w:rStyle w:val="afb"/>
            <w:bCs/>
            <w:noProof/>
          </w:rPr>
          <w:t>统计过程控制</w:t>
        </w:r>
        <w:r w:rsidR="001E4F29" w:rsidRPr="001E4F29">
          <w:rPr>
            <w:rStyle w:val="afb"/>
            <w:bCs/>
            <w:noProof/>
          </w:rPr>
          <w:t>kruskalwallis</w:t>
        </w:r>
        <w:r w:rsidR="001E4F29" w:rsidRPr="001E4F29">
          <w:rPr>
            <w:rStyle w:val="afb"/>
            <w:bCs/>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_Toc108100698 \h </w:instrText>
        </w:r>
        <w:r w:rsidR="001E4F29" w:rsidRPr="001E4F29">
          <w:rPr>
            <w:noProof/>
            <w:webHidden/>
          </w:rPr>
        </w:r>
        <w:r w:rsidR="001E4F29" w:rsidRPr="001E4F29">
          <w:rPr>
            <w:noProof/>
            <w:webHidden/>
          </w:rPr>
          <w:fldChar w:fldCharType="separate"/>
        </w:r>
        <w:r w:rsidR="001E4F29" w:rsidRPr="001E4F29">
          <w:rPr>
            <w:noProof/>
            <w:webHidden/>
          </w:rPr>
          <w:t>119</w:t>
        </w:r>
        <w:r w:rsidR="001E4F29" w:rsidRPr="001E4F29">
          <w:rPr>
            <w:noProof/>
            <w:webHidden/>
          </w:rPr>
          <w:fldChar w:fldCharType="end"/>
        </w:r>
      </w:hyperlink>
    </w:p>
    <w:p w14:paraId="0CC021F1" w14:textId="48787160" w:rsidR="001E4F29" w:rsidRPr="001E4F29" w:rsidRDefault="003A1122">
      <w:pPr>
        <w:pStyle w:val="TOC1"/>
        <w:tabs>
          <w:tab w:val="right" w:leader="dot" w:pos="8297"/>
        </w:tabs>
        <w:rPr>
          <w:rFonts w:asciiTheme="minorHAnsi" w:eastAsiaTheme="minorEastAsia" w:hAnsiTheme="minorHAnsi" w:cstheme="minorBidi"/>
          <w:b w:val="0"/>
          <w:bCs w:val="0"/>
          <w:noProof/>
          <w:sz w:val="21"/>
          <w:szCs w:val="22"/>
        </w:rPr>
      </w:pPr>
      <w:hyperlink w:anchor="_Toc108100699" w:history="1">
        <w:r w:rsidR="001E4F29" w:rsidRPr="001E4F29">
          <w:rPr>
            <w:rStyle w:val="afb"/>
            <w:b w:val="0"/>
            <w:noProof/>
          </w:rPr>
          <w:t xml:space="preserve">7. </w:t>
        </w:r>
        <w:r w:rsidR="001E4F29" w:rsidRPr="001E4F29">
          <w:rPr>
            <w:rStyle w:val="afb"/>
            <w:b w:val="0"/>
            <w:noProof/>
          </w:rPr>
          <w:t>绘图</w:t>
        </w:r>
        <w:r w:rsidR="001E4F29" w:rsidRPr="001E4F29">
          <w:rPr>
            <w:b w:val="0"/>
            <w:noProof/>
            <w:webHidden/>
          </w:rPr>
          <w:tab/>
        </w:r>
        <w:r w:rsidR="001E4F29" w:rsidRPr="001E4F29">
          <w:rPr>
            <w:b w:val="0"/>
            <w:noProof/>
            <w:webHidden/>
          </w:rPr>
          <w:fldChar w:fldCharType="begin"/>
        </w:r>
        <w:r w:rsidR="001E4F29" w:rsidRPr="001E4F29">
          <w:rPr>
            <w:b w:val="0"/>
            <w:noProof/>
            <w:webHidden/>
          </w:rPr>
          <w:instrText xml:space="preserve"> PAGEREF _Toc108100699 \h </w:instrText>
        </w:r>
        <w:r w:rsidR="001E4F29" w:rsidRPr="001E4F29">
          <w:rPr>
            <w:b w:val="0"/>
            <w:noProof/>
            <w:webHidden/>
          </w:rPr>
        </w:r>
        <w:r w:rsidR="001E4F29" w:rsidRPr="001E4F29">
          <w:rPr>
            <w:b w:val="0"/>
            <w:noProof/>
            <w:webHidden/>
          </w:rPr>
          <w:fldChar w:fldCharType="separate"/>
        </w:r>
        <w:r w:rsidR="001E4F29" w:rsidRPr="001E4F29">
          <w:rPr>
            <w:b w:val="0"/>
            <w:noProof/>
            <w:webHidden/>
          </w:rPr>
          <w:t>119</w:t>
        </w:r>
        <w:r w:rsidR="001E4F29" w:rsidRPr="001E4F29">
          <w:rPr>
            <w:b w:val="0"/>
            <w:noProof/>
            <w:webHidden/>
          </w:rPr>
          <w:fldChar w:fldCharType="end"/>
        </w:r>
      </w:hyperlink>
    </w:p>
    <w:p w14:paraId="41E2CDA7" w14:textId="21E7E487"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700" w:history="1">
        <w:r w:rsidR="001E4F29" w:rsidRPr="001E4F29">
          <w:rPr>
            <w:rStyle w:val="afb"/>
            <w:noProof/>
          </w:rPr>
          <w:t>7.1 plot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_Toc108100700 \h </w:instrText>
        </w:r>
        <w:r w:rsidR="001E4F29" w:rsidRPr="001E4F29">
          <w:rPr>
            <w:noProof/>
            <w:webHidden/>
          </w:rPr>
        </w:r>
        <w:r w:rsidR="001E4F29" w:rsidRPr="001E4F29">
          <w:rPr>
            <w:noProof/>
            <w:webHidden/>
          </w:rPr>
          <w:fldChar w:fldCharType="separate"/>
        </w:r>
        <w:r w:rsidR="001E4F29" w:rsidRPr="001E4F29">
          <w:rPr>
            <w:noProof/>
            <w:webHidden/>
          </w:rPr>
          <w:t>119</w:t>
        </w:r>
        <w:r w:rsidR="001E4F29" w:rsidRPr="001E4F29">
          <w:rPr>
            <w:noProof/>
            <w:webHidden/>
          </w:rPr>
          <w:fldChar w:fldCharType="end"/>
        </w:r>
      </w:hyperlink>
    </w:p>
    <w:p w14:paraId="34F854DD" w14:textId="1BFD33D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01" w:history="1">
        <w:r w:rsidR="001E4F29" w:rsidRPr="001E4F29">
          <w:rPr>
            <w:rStyle w:val="afb"/>
            <w:noProof/>
          </w:rPr>
          <w:t xml:space="preserve">7.1.1 </w:t>
        </w:r>
        <w:r w:rsidR="001E4F29" w:rsidRPr="001E4F29">
          <w:rPr>
            <w:rStyle w:val="afb"/>
            <w:noProof/>
          </w:rPr>
          <w:t>调用方式</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_Toc108100701 \h </w:instrText>
        </w:r>
        <w:r w:rsidR="001E4F29" w:rsidRPr="001E4F29">
          <w:rPr>
            <w:noProof/>
            <w:webHidden/>
          </w:rPr>
        </w:r>
        <w:r w:rsidR="001E4F29" w:rsidRPr="001E4F29">
          <w:rPr>
            <w:noProof/>
            <w:webHidden/>
          </w:rPr>
          <w:fldChar w:fldCharType="separate"/>
        </w:r>
        <w:r w:rsidR="001E4F29" w:rsidRPr="001E4F29">
          <w:rPr>
            <w:noProof/>
            <w:webHidden/>
          </w:rPr>
          <w:t>119</w:t>
        </w:r>
        <w:r w:rsidR="001E4F29" w:rsidRPr="001E4F29">
          <w:rPr>
            <w:noProof/>
            <w:webHidden/>
          </w:rPr>
          <w:fldChar w:fldCharType="end"/>
        </w:r>
      </w:hyperlink>
    </w:p>
    <w:p w14:paraId="35DC69EB" w14:textId="030011A7"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02" w:history="1">
        <w:r w:rsidR="001E4F29" w:rsidRPr="001E4F29">
          <w:rPr>
            <w:rStyle w:val="afb"/>
            <w:noProof/>
          </w:rPr>
          <w:t xml:space="preserve">7.1.2 </w:t>
        </w:r>
        <w:r w:rsidR="001E4F29" w:rsidRPr="001E4F29">
          <w:rPr>
            <w:rStyle w:val="afb"/>
            <w:noProof/>
          </w:rPr>
          <w:t>输入参数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_Toc108100702 \h </w:instrText>
        </w:r>
        <w:r w:rsidR="001E4F29" w:rsidRPr="001E4F29">
          <w:rPr>
            <w:noProof/>
            <w:webHidden/>
          </w:rPr>
        </w:r>
        <w:r w:rsidR="001E4F29" w:rsidRPr="001E4F29">
          <w:rPr>
            <w:noProof/>
            <w:webHidden/>
          </w:rPr>
          <w:fldChar w:fldCharType="separate"/>
        </w:r>
        <w:r w:rsidR="001E4F29" w:rsidRPr="001E4F29">
          <w:rPr>
            <w:noProof/>
            <w:webHidden/>
          </w:rPr>
          <w:t>120</w:t>
        </w:r>
        <w:r w:rsidR="001E4F29" w:rsidRPr="001E4F29">
          <w:rPr>
            <w:noProof/>
            <w:webHidden/>
          </w:rPr>
          <w:fldChar w:fldCharType="end"/>
        </w:r>
      </w:hyperlink>
    </w:p>
    <w:p w14:paraId="63D828B9" w14:textId="5BA4623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03" w:history="1">
        <w:r w:rsidR="001E4F29" w:rsidRPr="001E4F29">
          <w:rPr>
            <w:rStyle w:val="afb"/>
            <w:noProof/>
          </w:rPr>
          <w:t xml:space="preserve">7.1.3 </w:t>
        </w:r>
        <w:r w:rsidR="001E4F29" w:rsidRPr="001E4F29">
          <w:rPr>
            <w:rStyle w:val="afb"/>
            <w:noProof/>
          </w:rPr>
          <w:t>返回值</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_Toc108100703 \h </w:instrText>
        </w:r>
        <w:r w:rsidR="001E4F29" w:rsidRPr="001E4F29">
          <w:rPr>
            <w:noProof/>
            <w:webHidden/>
          </w:rPr>
        </w:r>
        <w:r w:rsidR="001E4F29" w:rsidRPr="001E4F29">
          <w:rPr>
            <w:noProof/>
            <w:webHidden/>
          </w:rPr>
          <w:fldChar w:fldCharType="separate"/>
        </w:r>
        <w:r w:rsidR="001E4F29" w:rsidRPr="001E4F29">
          <w:rPr>
            <w:noProof/>
            <w:webHidden/>
          </w:rPr>
          <w:t>120</w:t>
        </w:r>
        <w:r w:rsidR="001E4F29" w:rsidRPr="001E4F29">
          <w:rPr>
            <w:noProof/>
            <w:webHidden/>
          </w:rPr>
          <w:fldChar w:fldCharType="end"/>
        </w:r>
      </w:hyperlink>
    </w:p>
    <w:p w14:paraId="769F1E91" w14:textId="4CDA1E5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04" w:history="1">
        <w:r w:rsidR="001E4F29" w:rsidRPr="001E4F29">
          <w:rPr>
            <w:rStyle w:val="afb"/>
            <w:noProof/>
          </w:rPr>
          <w:t xml:space="preserve">7.1.4 </w:t>
        </w:r>
        <w:r w:rsidR="001E4F29" w:rsidRPr="001E4F29">
          <w:rPr>
            <w:rStyle w:val="afb"/>
            <w:noProof/>
          </w:rPr>
          <w:t>开发方案</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_Toc108100704 \h </w:instrText>
        </w:r>
        <w:r w:rsidR="001E4F29" w:rsidRPr="001E4F29">
          <w:rPr>
            <w:noProof/>
            <w:webHidden/>
          </w:rPr>
        </w:r>
        <w:r w:rsidR="001E4F29" w:rsidRPr="001E4F29">
          <w:rPr>
            <w:noProof/>
            <w:webHidden/>
          </w:rPr>
          <w:fldChar w:fldCharType="separate"/>
        </w:r>
        <w:r w:rsidR="001E4F29" w:rsidRPr="001E4F29">
          <w:rPr>
            <w:noProof/>
            <w:webHidden/>
          </w:rPr>
          <w:t>120</w:t>
        </w:r>
        <w:r w:rsidR="001E4F29" w:rsidRPr="001E4F29">
          <w:rPr>
            <w:noProof/>
            <w:webHidden/>
          </w:rPr>
          <w:fldChar w:fldCharType="end"/>
        </w:r>
      </w:hyperlink>
    </w:p>
    <w:p w14:paraId="516486F4" w14:textId="2FAC294C"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705" w:history="1">
        <w:r w:rsidR="001E4F29" w:rsidRPr="001E4F29">
          <w:rPr>
            <w:rStyle w:val="afb"/>
            <w:noProof/>
          </w:rPr>
          <w:t>7.2 plotPartialDependence</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_Toc108100705 \h </w:instrText>
        </w:r>
        <w:r w:rsidR="001E4F29" w:rsidRPr="001E4F29">
          <w:rPr>
            <w:noProof/>
            <w:webHidden/>
          </w:rPr>
        </w:r>
        <w:r w:rsidR="001E4F29" w:rsidRPr="001E4F29">
          <w:rPr>
            <w:noProof/>
            <w:webHidden/>
          </w:rPr>
          <w:fldChar w:fldCharType="separate"/>
        </w:r>
        <w:r w:rsidR="001E4F29" w:rsidRPr="001E4F29">
          <w:rPr>
            <w:noProof/>
            <w:webHidden/>
          </w:rPr>
          <w:t>120</w:t>
        </w:r>
        <w:r w:rsidR="001E4F29" w:rsidRPr="001E4F29">
          <w:rPr>
            <w:noProof/>
            <w:webHidden/>
          </w:rPr>
          <w:fldChar w:fldCharType="end"/>
        </w:r>
      </w:hyperlink>
    </w:p>
    <w:p w14:paraId="189A163C" w14:textId="65DA759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06" w:history="1">
        <w:r w:rsidR="001E4F29" w:rsidRPr="001E4F29">
          <w:rPr>
            <w:rStyle w:val="afb"/>
            <w:noProof/>
          </w:rPr>
          <w:t xml:space="preserve">7.2.1 </w:t>
        </w:r>
        <w:r w:rsidR="001E4F29" w:rsidRPr="001E4F29">
          <w:rPr>
            <w:rStyle w:val="afb"/>
            <w:noProof/>
          </w:rPr>
          <w:t>调用方式</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_Toc108100706 \h </w:instrText>
        </w:r>
        <w:r w:rsidR="001E4F29" w:rsidRPr="001E4F29">
          <w:rPr>
            <w:noProof/>
            <w:webHidden/>
          </w:rPr>
        </w:r>
        <w:r w:rsidR="001E4F29" w:rsidRPr="001E4F29">
          <w:rPr>
            <w:noProof/>
            <w:webHidden/>
          </w:rPr>
          <w:fldChar w:fldCharType="separate"/>
        </w:r>
        <w:r w:rsidR="001E4F29" w:rsidRPr="001E4F29">
          <w:rPr>
            <w:noProof/>
            <w:webHidden/>
          </w:rPr>
          <w:t>120</w:t>
        </w:r>
        <w:r w:rsidR="001E4F29" w:rsidRPr="001E4F29">
          <w:rPr>
            <w:noProof/>
            <w:webHidden/>
          </w:rPr>
          <w:fldChar w:fldCharType="end"/>
        </w:r>
      </w:hyperlink>
    </w:p>
    <w:p w14:paraId="6A53BC3C" w14:textId="269B7303"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07" w:history="1">
        <w:r w:rsidR="001E4F29" w:rsidRPr="001E4F29">
          <w:rPr>
            <w:rStyle w:val="afb"/>
            <w:noProof/>
          </w:rPr>
          <w:t xml:space="preserve">7.2.2 </w:t>
        </w:r>
        <w:r w:rsidR="001E4F29" w:rsidRPr="001E4F29">
          <w:rPr>
            <w:rStyle w:val="afb"/>
            <w:noProof/>
          </w:rPr>
          <w:t>输入参数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_Toc108100707 \h </w:instrText>
        </w:r>
        <w:r w:rsidR="001E4F29" w:rsidRPr="001E4F29">
          <w:rPr>
            <w:noProof/>
            <w:webHidden/>
          </w:rPr>
        </w:r>
        <w:r w:rsidR="001E4F29" w:rsidRPr="001E4F29">
          <w:rPr>
            <w:noProof/>
            <w:webHidden/>
          </w:rPr>
          <w:fldChar w:fldCharType="separate"/>
        </w:r>
        <w:r w:rsidR="001E4F29" w:rsidRPr="001E4F29">
          <w:rPr>
            <w:noProof/>
            <w:webHidden/>
          </w:rPr>
          <w:t>120</w:t>
        </w:r>
        <w:r w:rsidR="001E4F29" w:rsidRPr="001E4F29">
          <w:rPr>
            <w:noProof/>
            <w:webHidden/>
          </w:rPr>
          <w:fldChar w:fldCharType="end"/>
        </w:r>
      </w:hyperlink>
    </w:p>
    <w:p w14:paraId="29692BBB" w14:textId="2DB25AF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08" w:history="1">
        <w:r w:rsidR="001E4F29" w:rsidRPr="001E4F29">
          <w:rPr>
            <w:rStyle w:val="afb"/>
            <w:noProof/>
          </w:rPr>
          <w:t xml:space="preserve">7.2.3 </w:t>
        </w:r>
        <w:r w:rsidR="001E4F29" w:rsidRPr="001E4F29">
          <w:rPr>
            <w:rStyle w:val="afb"/>
            <w:noProof/>
          </w:rPr>
          <w:t>返回值</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_Toc108100708 \h </w:instrText>
        </w:r>
        <w:r w:rsidR="001E4F29" w:rsidRPr="001E4F29">
          <w:rPr>
            <w:noProof/>
            <w:webHidden/>
          </w:rPr>
        </w:r>
        <w:r w:rsidR="001E4F29" w:rsidRPr="001E4F29">
          <w:rPr>
            <w:noProof/>
            <w:webHidden/>
          </w:rPr>
          <w:fldChar w:fldCharType="separate"/>
        </w:r>
        <w:r w:rsidR="001E4F29" w:rsidRPr="001E4F29">
          <w:rPr>
            <w:noProof/>
            <w:webHidden/>
          </w:rPr>
          <w:t>120</w:t>
        </w:r>
        <w:r w:rsidR="001E4F29" w:rsidRPr="001E4F29">
          <w:rPr>
            <w:noProof/>
            <w:webHidden/>
          </w:rPr>
          <w:fldChar w:fldCharType="end"/>
        </w:r>
      </w:hyperlink>
    </w:p>
    <w:p w14:paraId="42BF67EB" w14:textId="3849F77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09" w:history="1">
        <w:r w:rsidR="001E4F29" w:rsidRPr="001E4F29">
          <w:rPr>
            <w:rStyle w:val="afb"/>
            <w:noProof/>
          </w:rPr>
          <w:t xml:space="preserve">7.2.4 </w:t>
        </w:r>
        <w:r w:rsidR="001E4F29" w:rsidRPr="001E4F29">
          <w:rPr>
            <w:rStyle w:val="afb"/>
            <w:noProof/>
          </w:rPr>
          <w:t>开发方案</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_Toc108100709 \h </w:instrText>
        </w:r>
        <w:r w:rsidR="001E4F29" w:rsidRPr="001E4F29">
          <w:rPr>
            <w:noProof/>
            <w:webHidden/>
          </w:rPr>
        </w:r>
        <w:r w:rsidR="001E4F29" w:rsidRPr="001E4F29">
          <w:rPr>
            <w:noProof/>
            <w:webHidden/>
          </w:rPr>
          <w:fldChar w:fldCharType="separate"/>
        </w:r>
        <w:r w:rsidR="001E4F29" w:rsidRPr="001E4F29">
          <w:rPr>
            <w:noProof/>
            <w:webHidden/>
          </w:rPr>
          <w:t>121</w:t>
        </w:r>
        <w:r w:rsidR="001E4F29" w:rsidRPr="001E4F29">
          <w:rPr>
            <w:noProof/>
            <w:webHidden/>
          </w:rPr>
          <w:fldChar w:fldCharType="end"/>
        </w:r>
      </w:hyperlink>
    </w:p>
    <w:p w14:paraId="44028B0C" w14:textId="131BE3CD"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710" w:history="1">
        <w:r w:rsidR="001E4F29" w:rsidRPr="001E4F29">
          <w:rPr>
            <w:rStyle w:val="afb"/>
            <w:noProof/>
          </w:rPr>
          <w:t>7.3 plotResiduals</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_Toc108100710 \h </w:instrText>
        </w:r>
        <w:r w:rsidR="001E4F29" w:rsidRPr="001E4F29">
          <w:rPr>
            <w:noProof/>
            <w:webHidden/>
          </w:rPr>
        </w:r>
        <w:r w:rsidR="001E4F29" w:rsidRPr="001E4F29">
          <w:rPr>
            <w:noProof/>
            <w:webHidden/>
          </w:rPr>
          <w:fldChar w:fldCharType="separate"/>
        </w:r>
        <w:r w:rsidR="001E4F29" w:rsidRPr="001E4F29">
          <w:rPr>
            <w:noProof/>
            <w:webHidden/>
          </w:rPr>
          <w:t>121</w:t>
        </w:r>
        <w:r w:rsidR="001E4F29" w:rsidRPr="001E4F29">
          <w:rPr>
            <w:noProof/>
            <w:webHidden/>
          </w:rPr>
          <w:fldChar w:fldCharType="end"/>
        </w:r>
      </w:hyperlink>
    </w:p>
    <w:p w14:paraId="309D1BAF" w14:textId="1742AE95"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11" w:history="1">
        <w:r w:rsidR="001E4F29" w:rsidRPr="001E4F29">
          <w:rPr>
            <w:rStyle w:val="afb"/>
            <w:noProof/>
          </w:rPr>
          <w:t xml:space="preserve">7.3.1 </w:t>
        </w:r>
        <w:r w:rsidR="001E4F29" w:rsidRPr="001E4F29">
          <w:rPr>
            <w:rStyle w:val="afb"/>
            <w:noProof/>
          </w:rPr>
          <w:t>调用方式</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_Toc108100711 \h </w:instrText>
        </w:r>
        <w:r w:rsidR="001E4F29" w:rsidRPr="001E4F29">
          <w:rPr>
            <w:noProof/>
            <w:webHidden/>
          </w:rPr>
        </w:r>
        <w:r w:rsidR="001E4F29" w:rsidRPr="001E4F29">
          <w:rPr>
            <w:noProof/>
            <w:webHidden/>
          </w:rPr>
          <w:fldChar w:fldCharType="separate"/>
        </w:r>
        <w:r w:rsidR="001E4F29" w:rsidRPr="001E4F29">
          <w:rPr>
            <w:noProof/>
            <w:webHidden/>
          </w:rPr>
          <w:t>121</w:t>
        </w:r>
        <w:r w:rsidR="001E4F29" w:rsidRPr="001E4F29">
          <w:rPr>
            <w:noProof/>
            <w:webHidden/>
          </w:rPr>
          <w:fldChar w:fldCharType="end"/>
        </w:r>
      </w:hyperlink>
    </w:p>
    <w:p w14:paraId="163BD7A0" w14:textId="3A5121C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12" w:history="1">
        <w:r w:rsidR="001E4F29" w:rsidRPr="001E4F29">
          <w:rPr>
            <w:rStyle w:val="afb"/>
            <w:noProof/>
          </w:rPr>
          <w:t xml:space="preserve">7.3.2 </w:t>
        </w:r>
        <w:r w:rsidR="001E4F29" w:rsidRPr="001E4F29">
          <w:rPr>
            <w:rStyle w:val="afb"/>
            <w:noProof/>
          </w:rPr>
          <w:t>输入参数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_Toc108100712 \h </w:instrText>
        </w:r>
        <w:r w:rsidR="001E4F29" w:rsidRPr="001E4F29">
          <w:rPr>
            <w:noProof/>
            <w:webHidden/>
          </w:rPr>
        </w:r>
        <w:r w:rsidR="001E4F29" w:rsidRPr="001E4F29">
          <w:rPr>
            <w:noProof/>
            <w:webHidden/>
          </w:rPr>
          <w:fldChar w:fldCharType="separate"/>
        </w:r>
        <w:r w:rsidR="001E4F29" w:rsidRPr="001E4F29">
          <w:rPr>
            <w:noProof/>
            <w:webHidden/>
          </w:rPr>
          <w:t>121</w:t>
        </w:r>
        <w:r w:rsidR="001E4F29" w:rsidRPr="001E4F29">
          <w:rPr>
            <w:noProof/>
            <w:webHidden/>
          </w:rPr>
          <w:fldChar w:fldCharType="end"/>
        </w:r>
      </w:hyperlink>
    </w:p>
    <w:p w14:paraId="10CBE0CE" w14:textId="06779AC6"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13" w:history="1">
        <w:r w:rsidR="001E4F29" w:rsidRPr="001E4F29">
          <w:rPr>
            <w:rStyle w:val="afb"/>
            <w:noProof/>
          </w:rPr>
          <w:t xml:space="preserve">7.3.3 </w:t>
        </w:r>
        <w:r w:rsidR="001E4F29" w:rsidRPr="001E4F29">
          <w:rPr>
            <w:rStyle w:val="afb"/>
            <w:noProof/>
          </w:rPr>
          <w:t>返回值</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_Toc108100713 \h </w:instrText>
        </w:r>
        <w:r w:rsidR="001E4F29" w:rsidRPr="001E4F29">
          <w:rPr>
            <w:noProof/>
            <w:webHidden/>
          </w:rPr>
        </w:r>
        <w:r w:rsidR="001E4F29" w:rsidRPr="001E4F29">
          <w:rPr>
            <w:noProof/>
            <w:webHidden/>
          </w:rPr>
          <w:fldChar w:fldCharType="separate"/>
        </w:r>
        <w:r w:rsidR="001E4F29" w:rsidRPr="001E4F29">
          <w:rPr>
            <w:noProof/>
            <w:webHidden/>
          </w:rPr>
          <w:t>121</w:t>
        </w:r>
        <w:r w:rsidR="001E4F29" w:rsidRPr="001E4F29">
          <w:rPr>
            <w:noProof/>
            <w:webHidden/>
          </w:rPr>
          <w:fldChar w:fldCharType="end"/>
        </w:r>
      </w:hyperlink>
    </w:p>
    <w:p w14:paraId="787C03D7" w14:textId="027AA912"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14" w:history="1">
        <w:r w:rsidR="001E4F29" w:rsidRPr="001E4F29">
          <w:rPr>
            <w:rStyle w:val="afb"/>
            <w:noProof/>
          </w:rPr>
          <w:t xml:space="preserve">7.3.4 </w:t>
        </w:r>
        <w:r w:rsidR="001E4F29" w:rsidRPr="001E4F29">
          <w:rPr>
            <w:rStyle w:val="afb"/>
            <w:noProof/>
          </w:rPr>
          <w:t>开发方案</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_Toc108100714 \h </w:instrText>
        </w:r>
        <w:r w:rsidR="001E4F29" w:rsidRPr="001E4F29">
          <w:rPr>
            <w:noProof/>
            <w:webHidden/>
          </w:rPr>
        </w:r>
        <w:r w:rsidR="001E4F29" w:rsidRPr="001E4F29">
          <w:rPr>
            <w:noProof/>
            <w:webHidden/>
          </w:rPr>
          <w:fldChar w:fldCharType="separate"/>
        </w:r>
        <w:r w:rsidR="001E4F29" w:rsidRPr="001E4F29">
          <w:rPr>
            <w:noProof/>
            <w:webHidden/>
          </w:rPr>
          <w:t>121</w:t>
        </w:r>
        <w:r w:rsidR="001E4F29" w:rsidRPr="001E4F29">
          <w:rPr>
            <w:noProof/>
            <w:webHidden/>
          </w:rPr>
          <w:fldChar w:fldCharType="end"/>
        </w:r>
      </w:hyperlink>
    </w:p>
    <w:p w14:paraId="48AC5A79" w14:textId="70D7EDB1" w:rsidR="001E4F29" w:rsidRPr="001E4F29" w:rsidRDefault="003A1122">
      <w:pPr>
        <w:pStyle w:val="TOC2"/>
        <w:tabs>
          <w:tab w:val="right" w:leader="dot" w:pos="8297"/>
        </w:tabs>
        <w:ind w:left="480"/>
        <w:rPr>
          <w:rFonts w:asciiTheme="minorHAnsi" w:eastAsiaTheme="minorEastAsia" w:hAnsiTheme="minorHAnsi" w:cstheme="minorBidi"/>
          <w:noProof/>
          <w:sz w:val="21"/>
          <w:szCs w:val="22"/>
        </w:rPr>
      </w:pPr>
      <w:hyperlink w:anchor="_Toc108100715" w:history="1">
        <w:r w:rsidR="001E4F29" w:rsidRPr="001E4F29">
          <w:rPr>
            <w:rStyle w:val="afb"/>
            <w:noProof/>
          </w:rPr>
          <w:t>7.4 histfit</w:t>
        </w:r>
        <w:r w:rsidR="001E4F29" w:rsidRPr="001E4F29">
          <w:rPr>
            <w:rStyle w:val="afb"/>
            <w:noProof/>
          </w:rPr>
          <w:t>函数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_Toc108100715 \h </w:instrText>
        </w:r>
        <w:r w:rsidR="001E4F29" w:rsidRPr="001E4F29">
          <w:rPr>
            <w:noProof/>
            <w:webHidden/>
          </w:rPr>
        </w:r>
        <w:r w:rsidR="001E4F29" w:rsidRPr="001E4F29">
          <w:rPr>
            <w:noProof/>
            <w:webHidden/>
          </w:rPr>
          <w:fldChar w:fldCharType="separate"/>
        </w:r>
        <w:r w:rsidR="001E4F29" w:rsidRPr="001E4F29">
          <w:rPr>
            <w:noProof/>
            <w:webHidden/>
          </w:rPr>
          <w:t>121</w:t>
        </w:r>
        <w:r w:rsidR="001E4F29" w:rsidRPr="001E4F29">
          <w:rPr>
            <w:noProof/>
            <w:webHidden/>
          </w:rPr>
          <w:fldChar w:fldCharType="end"/>
        </w:r>
      </w:hyperlink>
    </w:p>
    <w:p w14:paraId="1717A81B" w14:textId="62BFFE89"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16" w:history="1">
        <w:r w:rsidR="001E4F29" w:rsidRPr="001E4F29">
          <w:rPr>
            <w:rStyle w:val="afb"/>
            <w:noProof/>
          </w:rPr>
          <w:t xml:space="preserve">7.4.1 </w:t>
        </w:r>
        <w:r w:rsidR="001E4F29" w:rsidRPr="001E4F29">
          <w:rPr>
            <w:rStyle w:val="afb"/>
            <w:noProof/>
          </w:rPr>
          <w:t>调用方式</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_Toc108100716 \h </w:instrText>
        </w:r>
        <w:r w:rsidR="001E4F29" w:rsidRPr="001E4F29">
          <w:rPr>
            <w:noProof/>
            <w:webHidden/>
          </w:rPr>
        </w:r>
        <w:r w:rsidR="001E4F29" w:rsidRPr="001E4F29">
          <w:rPr>
            <w:noProof/>
            <w:webHidden/>
          </w:rPr>
          <w:fldChar w:fldCharType="separate"/>
        </w:r>
        <w:r w:rsidR="001E4F29" w:rsidRPr="001E4F29">
          <w:rPr>
            <w:noProof/>
            <w:webHidden/>
          </w:rPr>
          <w:t>121</w:t>
        </w:r>
        <w:r w:rsidR="001E4F29" w:rsidRPr="001E4F29">
          <w:rPr>
            <w:noProof/>
            <w:webHidden/>
          </w:rPr>
          <w:fldChar w:fldCharType="end"/>
        </w:r>
      </w:hyperlink>
    </w:p>
    <w:p w14:paraId="0198C69D" w14:textId="53710A5B"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17" w:history="1">
        <w:r w:rsidR="001E4F29" w:rsidRPr="001E4F29">
          <w:rPr>
            <w:rStyle w:val="afb"/>
            <w:noProof/>
          </w:rPr>
          <w:t xml:space="preserve">7.4.2 </w:t>
        </w:r>
        <w:r w:rsidR="001E4F29" w:rsidRPr="001E4F29">
          <w:rPr>
            <w:rStyle w:val="afb"/>
            <w:noProof/>
          </w:rPr>
          <w:t>输入参数</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_Toc108100717 \h </w:instrText>
        </w:r>
        <w:r w:rsidR="001E4F29" w:rsidRPr="001E4F29">
          <w:rPr>
            <w:noProof/>
            <w:webHidden/>
          </w:rPr>
        </w:r>
        <w:r w:rsidR="001E4F29" w:rsidRPr="001E4F29">
          <w:rPr>
            <w:noProof/>
            <w:webHidden/>
          </w:rPr>
          <w:fldChar w:fldCharType="separate"/>
        </w:r>
        <w:r w:rsidR="001E4F29" w:rsidRPr="001E4F29">
          <w:rPr>
            <w:noProof/>
            <w:webHidden/>
          </w:rPr>
          <w:t>122</w:t>
        </w:r>
        <w:r w:rsidR="001E4F29" w:rsidRPr="001E4F29">
          <w:rPr>
            <w:noProof/>
            <w:webHidden/>
          </w:rPr>
          <w:fldChar w:fldCharType="end"/>
        </w:r>
      </w:hyperlink>
    </w:p>
    <w:p w14:paraId="5D082E5B" w14:textId="3BBC0BBA"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18" w:history="1">
        <w:r w:rsidR="001E4F29" w:rsidRPr="001E4F29">
          <w:rPr>
            <w:rStyle w:val="afb"/>
            <w:noProof/>
          </w:rPr>
          <w:t xml:space="preserve">7.4.3 </w:t>
        </w:r>
        <w:r w:rsidR="001E4F29" w:rsidRPr="001E4F29">
          <w:rPr>
            <w:rStyle w:val="afb"/>
            <w:noProof/>
          </w:rPr>
          <w:t>返回值</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_Toc108100718 \h </w:instrText>
        </w:r>
        <w:r w:rsidR="001E4F29" w:rsidRPr="001E4F29">
          <w:rPr>
            <w:noProof/>
            <w:webHidden/>
          </w:rPr>
        </w:r>
        <w:r w:rsidR="001E4F29" w:rsidRPr="001E4F29">
          <w:rPr>
            <w:noProof/>
            <w:webHidden/>
          </w:rPr>
          <w:fldChar w:fldCharType="separate"/>
        </w:r>
        <w:r w:rsidR="001E4F29" w:rsidRPr="001E4F29">
          <w:rPr>
            <w:noProof/>
            <w:webHidden/>
          </w:rPr>
          <w:t>122</w:t>
        </w:r>
        <w:r w:rsidR="001E4F29" w:rsidRPr="001E4F29">
          <w:rPr>
            <w:noProof/>
            <w:webHidden/>
          </w:rPr>
          <w:fldChar w:fldCharType="end"/>
        </w:r>
      </w:hyperlink>
    </w:p>
    <w:p w14:paraId="1DE7312E" w14:textId="4C8ACEAC" w:rsidR="001E4F29" w:rsidRPr="001E4F29" w:rsidRDefault="003A1122">
      <w:pPr>
        <w:pStyle w:val="TOC3"/>
        <w:tabs>
          <w:tab w:val="right" w:leader="dot" w:pos="8297"/>
        </w:tabs>
        <w:ind w:left="960"/>
        <w:rPr>
          <w:rFonts w:asciiTheme="minorHAnsi" w:eastAsiaTheme="minorEastAsia" w:hAnsiTheme="minorHAnsi" w:cstheme="minorBidi"/>
          <w:noProof/>
          <w:sz w:val="21"/>
          <w:szCs w:val="22"/>
        </w:rPr>
      </w:pPr>
      <w:hyperlink w:anchor="_Toc108100719" w:history="1">
        <w:r w:rsidR="001E4F29" w:rsidRPr="001E4F29">
          <w:rPr>
            <w:rStyle w:val="afb"/>
            <w:noProof/>
          </w:rPr>
          <w:t xml:space="preserve">7.4.4 </w:t>
        </w:r>
        <w:r w:rsidR="001E4F29" w:rsidRPr="001E4F29">
          <w:rPr>
            <w:rStyle w:val="afb"/>
            <w:noProof/>
          </w:rPr>
          <w:t>开发方案</w:t>
        </w:r>
        <w:r w:rsidR="001E4F29" w:rsidRPr="001E4F29">
          <w:rPr>
            <w:noProof/>
            <w:webHidden/>
          </w:rPr>
          <w:tab/>
        </w:r>
        <w:r w:rsidR="001E4F29" w:rsidRPr="001E4F29">
          <w:rPr>
            <w:noProof/>
            <w:webHidden/>
          </w:rPr>
          <w:fldChar w:fldCharType="begin"/>
        </w:r>
        <w:r w:rsidR="001E4F29" w:rsidRPr="001E4F29">
          <w:rPr>
            <w:noProof/>
            <w:webHidden/>
          </w:rPr>
          <w:instrText xml:space="preserve"> PAGEREF _Toc108100719 \h </w:instrText>
        </w:r>
        <w:r w:rsidR="001E4F29" w:rsidRPr="001E4F29">
          <w:rPr>
            <w:noProof/>
            <w:webHidden/>
          </w:rPr>
        </w:r>
        <w:r w:rsidR="001E4F29" w:rsidRPr="001E4F29">
          <w:rPr>
            <w:noProof/>
            <w:webHidden/>
          </w:rPr>
          <w:fldChar w:fldCharType="separate"/>
        </w:r>
        <w:r w:rsidR="001E4F29" w:rsidRPr="001E4F29">
          <w:rPr>
            <w:noProof/>
            <w:webHidden/>
          </w:rPr>
          <w:t>122</w:t>
        </w:r>
        <w:r w:rsidR="001E4F29" w:rsidRPr="001E4F29">
          <w:rPr>
            <w:noProof/>
            <w:webHidden/>
          </w:rPr>
          <w:fldChar w:fldCharType="end"/>
        </w:r>
      </w:hyperlink>
    </w:p>
    <w:p w14:paraId="495661AA" w14:textId="552F517A" w:rsidR="001E4F29" w:rsidRPr="001E4F29" w:rsidRDefault="003A1122">
      <w:pPr>
        <w:pStyle w:val="TOC1"/>
        <w:tabs>
          <w:tab w:val="right" w:leader="dot" w:pos="8297"/>
        </w:tabs>
        <w:rPr>
          <w:rFonts w:asciiTheme="minorHAnsi" w:eastAsiaTheme="minorEastAsia" w:hAnsiTheme="minorHAnsi" w:cstheme="minorBidi"/>
          <w:b w:val="0"/>
          <w:bCs w:val="0"/>
          <w:noProof/>
          <w:sz w:val="21"/>
          <w:szCs w:val="22"/>
        </w:rPr>
      </w:pPr>
      <w:hyperlink w:anchor="_Toc108100720" w:history="1">
        <w:r w:rsidR="001E4F29" w:rsidRPr="001E4F29">
          <w:rPr>
            <w:rStyle w:val="afb"/>
            <w:b w:val="0"/>
            <w:noProof/>
          </w:rPr>
          <w:t xml:space="preserve">8. </w:t>
        </w:r>
        <w:r w:rsidR="001E4F29" w:rsidRPr="001E4F29">
          <w:rPr>
            <w:rStyle w:val="afb"/>
            <w:b w:val="0"/>
            <w:noProof/>
          </w:rPr>
          <w:t>开发计划</w:t>
        </w:r>
        <w:r w:rsidR="001E4F29" w:rsidRPr="001E4F29">
          <w:rPr>
            <w:b w:val="0"/>
            <w:noProof/>
            <w:webHidden/>
          </w:rPr>
          <w:tab/>
        </w:r>
        <w:r w:rsidR="001E4F29" w:rsidRPr="001E4F29">
          <w:rPr>
            <w:b w:val="0"/>
            <w:noProof/>
            <w:webHidden/>
          </w:rPr>
          <w:fldChar w:fldCharType="begin"/>
        </w:r>
        <w:r w:rsidR="001E4F29" w:rsidRPr="001E4F29">
          <w:rPr>
            <w:b w:val="0"/>
            <w:noProof/>
            <w:webHidden/>
          </w:rPr>
          <w:instrText xml:space="preserve"> PAGEREF _Toc108100720 \h </w:instrText>
        </w:r>
        <w:r w:rsidR="001E4F29" w:rsidRPr="001E4F29">
          <w:rPr>
            <w:b w:val="0"/>
            <w:noProof/>
            <w:webHidden/>
          </w:rPr>
        </w:r>
        <w:r w:rsidR="001E4F29" w:rsidRPr="001E4F29">
          <w:rPr>
            <w:b w:val="0"/>
            <w:noProof/>
            <w:webHidden/>
          </w:rPr>
          <w:fldChar w:fldCharType="separate"/>
        </w:r>
        <w:r w:rsidR="001E4F29" w:rsidRPr="001E4F29">
          <w:rPr>
            <w:b w:val="0"/>
            <w:noProof/>
            <w:webHidden/>
          </w:rPr>
          <w:t>122</w:t>
        </w:r>
        <w:r w:rsidR="001E4F29" w:rsidRPr="001E4F29">
          <w:rPr>
            <w:b w:val="0"/>
            <w:noProof/>
            <w:webHidden/>
          </w:rPr>
          <w:fldChar w:fldCharType="end"/>
        </w:r>
      </w:hyperlink>
    </w:p>
    <w:p w14:paraId="46C92597" w14:textId="662E16F6" w:rsidR="00EF2A5B" w:rsidRPr="00B25795" w:rsidRDefault="00C174DD">
      <w:r w:rsidRPr="001E4F29">
        <w:fldChar w:fldCharType="end"/>
      </w:r>
    </w:p>
    <w:p w14:paraId="2DB3E33B" w14:textId="77777777" w:rsidR="00EF2A5B" w:rsidRPr="00B25795" w:rsidRDefault="00EF2A5B"/>
    <w:p w14:paraId="69210BF3" w14:textId="77777777" w:rsidR="00EF2A5B" w:rsidRDefault="00EF2A5B">
      <w:pPr>
        <w:sectPr w:rsidR="00EF2A5B">
          <w:footerReference w:type="default" r:id="rId11"/>
          <w:pgSz w:w="11907" w:h="16839"/>
          <w:pgMar w:top="1440" w:right="1800" w:bottom="1440" w:left="1800" w:header="720" w:footer="720" w:gutter="0"/>
          <w:pgNumType w:fmt="lowerRoman" w:start="1"/>
          <w:cols w:space="720"/>
          <w:docGrid w:linePitch="326"/>
        </w:sectPr>
      </w:pPr>
    </w:p>
    <w:p w14:paraId="33D447FD" w14:textId="77777777" w:rsidR="00EF2A5B" w:rsidRDefault="00C174DD">
      <w:pPr>
        <w:pStyle w:val="10"/>
      </w:pPr>
      <w:bookmarkStart w:id="0" w:name="_Toc108100482"/>
      <w:r>
        <w:rPr>
          <w:rFonts w:hint="eastAsia"/>
        </w:rPr>
        <w:lastRenderedPageBreak/>
        <w:t>引言</w:t>
      </w:r>
      <w:bookmarkEnd w:id="0"/>
    </w:p>
    <w:p w14:paraId="71DA7F29" w14:textId="77777777" w:rsidR="00EF2A5B" w:rsidRDefault="00C174DD">
      <w:r>
        <w:rPr>
          <w:rFonts w:hint="eastAsia"/>
        </w:rPr>
        <w:t xml:space="preserve"> </w:t>
      </w:r>
      <w:r>
        <w:t xml:space="preserve"> </w:t>
      </w:r>
      <w:r>
        <w:rPr>
          <w:rFonts w:hint="eastAsia"/>
        </w:rPr>
        <w:t>参考</w:t>
      </w:r>
      <w:r>
        <w:rPr>
          <w:rFonts w:hint="eastAsia"/>
        </w:rPr>
        <w:t>MATLAB</w:t>
      </w:r>
      <w:r>
        <w:rPr>
          <w:rFonts w:hint="eastAsia"/>
        </w:rPr>
        <w:t>统计与机器学习工具箱功能，基于</w:t>
      </w:r>
      <w:r>
        <w:rPr>
          <w:rFonts w:hint="eastAsia"/>
        </w:rPr>
        <w:t>julia</w:t>
      </w:r>
      <w:r>
        <w:rPr>
          <w:rFonts w:hint="eastAsia"/>
        </w:rPr>
        <w:t>在</w:t>
      </w:r>
      <w:r>
        <w:rPr>
          <w:rFonts w:hint="eastAsia"/>
        </w:rPr>
        <w:t>MWorks</w:t>
      </w:r>
      <w:r>
        <w:t>.Syslab</w:t>
      </w:r>
      <w:r>
        <w:rPr>
          <w:rFonts w:hint="eastAsia"/>
        </w:rPr>
        <w:t>平台上开发机器学习工具箱，相关核心算法调用</w:t>
      </w:r>
      <w:r>
        <w:rPr>
          <w:rFonts w:hint="eastAsia"/>
        </w:rPr>
        <w:t>Python</w:t>
      </w:r>
      <w:r>
        <w:rPr>
          <w:rFonts w:hint="eastAsia"/>
        </w:rPr>
        <w:t>或</w:t>
      </w:r>
      <w:r>
        <w:rPr>
          <w:rFonts w:hint="eastAsia"/>
        </w:rPr>
        <w:t>julia</w:t>
      </w:r>
      <w:r>
        <w:rPr>
          <w:rFonts w:hint="eastAsia"/>
        </w:rPr>
        <w:t>开源资源。</w:t>
      </w:r>
    </w:p>
    <w:p w14:paraId="664D4852" w14:textId="77777777" w:rsidR="00EF2A5B" w:rsidRDefault="00C174DD">
      <w:pPr>
        <w:pStyle w:val="10"/>
      </w:pPr>
      <w:bookmarkStart w:id="1" w:name="_Toc108100483"/>
      <w:r>
        <w:rPr>
          <w:rFonts w:hint="eastAsia"/>
        </w:rPr>
        <w:t>回归</w:t>
      </w:r>
      <w:bookmarkEnd w:id="1"/>
    </w:p>
    <w:p w14:paraId="3DDC5884" w14:textId="77777777" w:rsidR="00EF2A5B" w:rsidRDefault="00C174DD">
      <w:pPr>
        <w:pStyle w:val="20"/>
      </w:pPr>
      <w:bookmarkStart w:id="2" w:name="_Toc108100484"/>
      <w:r>
        <w:rPr>
          <w:rFonts w:hint="eastAsia"/>
        </w:rPr>
        <w:t>多元线性回归</w:t>
      </w:r>
      <w:bookmarkEnd w:id="2"/>
    </w:p>
    <w:p w14:paraId="493C9AEA" w14:textId="77777777" w:rsidR="00EF2A5B" w:rsidRDefault="00C174DD">
      <w:pPr>
        <w:pStyle w:val="30"/>
      </w:pPr>
      <w:bookmarkStart w:id="3" w:name="_Toc108100485"/>
      <w:r>
        <w:rPr>
          <w:rFonts w:hint="eastAsia"/>
        </w:rPr>
        <w:t>多元线性回归</w:t>
      </w:r>
      <w:r>
        <w:t>f</w:t>
      </w:r>
      <w:r>
        <w:rPr>
          <w:rFonts w:hint="eastAsia"/>
        </w:rPr>
        <w:t>itlm</w:t>
      </w:r>
      <w:r>
        <w:rPr>
          <w:rFonts w:hint="eastAsia"/>
        </w:rPr>
        <w:t>函数</w:t>
      </w:r>
      <w:bookmarkEnd w:id="3"/>
    </w:p>
    <w:p w14:paraId="350FF07B" w14:textId="77777777" w:rsidR="00EF2A5B" w:rsidRDefault="00C174DD">
      <w:pPr>
        <w:pStyle w:val="4"/>
      </w:pPr>
      <w:r>
        <w:rPr>
          <w:rFonts w:hint="eastAsia"/>
        </w:rPr>
        <w:t>调用方式</w:t>
      </w:r>
    </w:p>
    <w:p w14:paraId="3F89609F" w14:textId="77777777" w:rsidR="00EF2A5B" w:rsidRDefault="00C174DD">
      <w:pPr>
        <w:pStyle w:val="11"/>
      </w:pPr>
      <w:r>
        <w:t>mdl=</w:t>
      </w:r>
      <w:proofErr w:type="gramStart"/>
      <w:r>
        <w:t>fit</w:t>
      </w:r>
      <w:r>
        <w:rPr>
          <w:rFonts w:hint="eastAsia"/>
        </w:rPr>
        <w:t>lm</w:t>
      </w:r>
      <w:r>
        <w:t>(</w:t>
      </w:r>
      <w:proofErr w:type="gramEnd"/>
      <w:r>
        <w:t>X, y</w:t>
      </w:r>
      <w:r>
        <w:rPr>
          <w:rFonts w:hint="eastAsia"/>
        </w:rPr>
        <w:t>,</w:t>
      </w:r>
      <w:r>
        <w:t xml:space="preserve"> modelspec</w:t>
      </w:r>
      <w:r>
        <w:rPr>
          <w:rFonts w:hint="eastAsia"/>
        </w:rPr>
        <w:t>)</w:t>
      </w:r>
    </w:p>
    <w:p w14:paraId="144C879C" w14:textId="77777777" w:rsidR="00EF2A5B" w:rsidRDefault="00C174DD">
      <w:pPr>
        <w:pStyle w:val="11"/>
        <w:numPr>
          <w:ilvl w:val="0"/>
          <w:numId w:val="0"/>
        </w:numPr>
        <w:ind w:firstLineChars="200" w:firstLine="480"/>
      </w:pPr>
      <w:r>
        <w:rPr>
          <w:rFonts w:hint="eastAsia"/>
        </w:rPr>
        <w:t>返回基于数据矩阵</w:t>
      </w:r>
      <w:r>
        <w:rPr>
          <w:rFonts w:hint="eastAsia"/>
        </w:rPr>
        <w:t xml:space="preserve"> X </w:t>
      </w:r>
      <w:r>
        <w:rPr>
          <w:rFonts w:hint="eastAsia"/>
        </w:rPr>
        <w:t>拟合的响应</w:t>
      </w:r>
      <w:r>
        <w:rPr>
          <w:rFonts w:hint="eastAsia"/>
        </w:rPr>
        <w:t xml:space="preserve"> y </w:t>
      </w:r>
      <w:r>
        <w:rPr>
          <w:rFonts w:hint="eastAsia"/>
        </w:rPr>
        <w:t>的线性回归模型，需提前设定线性模型</w:t>
      </w:r>
      <w:r>
        <w:t>modelspec</w:t>
      </w:r>
      <w:r>
        <w:rPr>
          <w:rFonts w:hint="eastAsia"/>
        </w:rPr>
        <w:t>的格式。</w:t>
      </w:r>
    </w:p>
    <w:p w14:paraId="56FB28F6" w14:textId="77777777" w:rsidR="00EF2A5B" w:rsidRDefault="00C174DD">
      <w:pPr>
        <w:pStyle w:val="4"/>
      </w:pPr>
      <w:r>
        <w:rPr>
          <w:rFonts w:hint="eastAsia"/>
        </w:rPr>
        <w:t>输入参数</w:t>
      </w:r>
    </w:p>
    <w:p w14:paraId="7C5F5588" w14:textId="77777777" w:rsidR="00EF2A5B" w:rsidRDefault="00C174DD">
      <w:pPr>
        <w:pStyle w:val="11"/>
      </w:pPr>
      <w:r>
        <w:t>X</w:t>
      </w:r>
      <w:r>
        <w:rPr>
          <w:rFonts w:hint="eastAsia"/>
        </w:rPr>
        <w:t>：包含列中自变量值的矩阵。</w:t>
      </w:r>
    </w:p>
    <w:p w14:paraId="70613F62" w14:textId="77777777" w:rsidR="00EF2A5B" w:rsidRDefault="00C174DD">
      <w:pPr>
        <w:pStyle w:val="11"/>
      </w:pPr>
      <w:r>
        <w:rPr>
          <w:rFonts w:hint="eastAsia"/>
        </w:rPr>
        <w:t>y</w:t>
      </w:r>
      <w:r>
        <w:rPr>
          <w:rFonts w:hint="eastAsia"/>
        </w:rPr>
        <w:t>：包含因变量值的向量。</w:t>
      </w:r>
    </w:p>
    <w:p w14:paraId="5DC991E7" w14:textId="77777777" w:rsidR="00EF2A5B" w:rsidRDefault="00C174DD">
      <w:pPr>
        <w:pStyle w:val="11"/>
      </w:pPr>
      <w:r>
        <w:t>Modelspec</w:t>
      </w:r>
      <w:r>
        <w:rPr>
          <w:rFonts w:hint="eastAsia"/>
        </w:rPr>
        <w:t>：多元线性模型形式，例如</w:t>
      </w:r>
      <w:r>
        <w:rPr>
          <w:rFonts w:hint="eastAsia"/>
        </w:rPr>
        <w:t>@formula(</w:t>
      </w:r>
      <w:r>
        <w:t>y ~ x1 + x2^2)</w:t>
      </w:r>
      <w:r>
        <w:rPr>
          <w:rFonts w:hint="eastAsia"/>
        </w:rPr>
        <w:t>。</w:t>
      </w:r>
    </w:p>
    <w:p w14:paraId="18EF3C23" w14:textId="77777777" w:rsidR="00EF2A5B" w:rsidRDefault="00C174DD">
      <w:pPr>
        <w:pStyle w:val="4"/>
      </w:pPr>
      <w:r>
        <w:rPr>
          <w:rFonts w:hint="eastAsia"/>
        </w:rPr>
        <w:t>返回值</w:t>
      </w:r>
    </w:p>
    <w:p w14:paraId="2CE2CFCD" w14:textId="77777777" w:rsidR="00EF2A5B" w:rsidRDefault="00C174DD">
      <w:pPr>
        <w:pStyle w:val="11"/>
      </w:pPr>
      <w:r>
        <w:t>mdl</w:t>
      </w:r>
      <w:r>
        <w:rPr>
          <w:rFonts w:hint="eastAsia"/>
        </w:rPr>
        <w:t>：返回模型训练结果系数，包括</w:t>
      </w:r>
      <w:r>
        <w:t>Coef.</w:t>
      </w:r>
      <w:r>
        <w:rPr>
          <w:rFonts w:hint="eastAsia"/>
        </w:rPr>
        <w:t>、</w:t>
      </w:r>
      <w:r>
        <w:t>Std.</w:t>
      </w:r>
      <w:r>
        <w:rPr>
          <w:rFonts w:hint="eastAsia"/>
        </w:rPr>
        <w:t>、</w:t>
      </w:r>
      <w:r>
        <w:t>Error</w:t>
      </w:r>
      <w:r>
        <w:rPr>
          <w:rFonts w:hint="eastAsia"/>
        </w:rPr>
        <w:t>、</w:t>
      </w:r>
      <w:r>
        <w:t>t  Pr(&gt;|t|)</w:t>
      </w:r>
      <w:r>
        <w:rPr>
          <w:rFonts w:hint="eastAsia"/>
        </w:rPr>
        <w:t>、</w:t>
      </w:r>
      <w:r>
        <w:t>Lower  95%</w:t>
      </w:r>
      <w:r>
        <w:rPr>
          <w:rFonts w:hint="eastAsia"/>
        </w:rPr>
        <w:t>、</w:t>
      </w:r>
      <w:r>
        <w:t>Upper 95%</w:t>
      </w:r>
      <w:r>
        <w:rPr>
          <w:rFonts w:hint="eastAsia"/>
        </w:rPr>
        <w:t>。</w:t>
      </w:r>
    </w:p>
    <w:p w14:paraId="144AB116" w14:textId="77777777" w:rsidR="00EF2A5B" w:rsidRDefault="00C174DD">
      <w:pPr>
        <w:pStyle w:val="4"/>
      </w:pPr>
      <w:r>
        <w:rPr>
          <w:rFonts w:hint="eastAsia"/>
        </w:rPr>
        <w:t>开发方案</w:t>
      </w:r>
    </w:p>
    <w:p w14:paraId="107842A8" w14:textId="77777777" w:rsidR="00EF2A5B" w:rsidRDefault="00C174DD">
      <w:pPr>
        <w:pStyle w:val="a1"/>
        <w:ind w:firstLine="480"/>
      </w:pPr>
      <w:r>
        <w:rPr>
          <w:rFonts w:hint="eastAsia"/>
        </w:rPr>
        <w:t>这部分主要对多元线性回归</w:t>
      </w:r>
      <w:r>
        <w:t>f</w:t>
      </w:r>
      <w:r>
        <w:rPr>
          <w:rFonts w:hint="eastAsia"/>
        </w:rPr>
        <w:t>itlm</w:t>
      </w:r>
      <w:r>
        <w:rPr>
          <w:rFonts w:hint="eastAsia"/>
        </w:rPr>
        <w:t>函数进行说明，本函数通过对</w:t>
      </w:r>
      <w:r>
        <w:rPr>
          <w:rFonts w:hint="eastAsia"/>
        </w:rPr>
        <w:t>Julia</w:t>
      </w:r>
      <w:r>
        <w:rPr>
          <w:rFonts w:hint="eastAsia"/>
        </w:rPr>
        <w:t>中</w:t>
      </w:r>
      <w:r>
        <w:rPr>
          <w:rFonts w:hint="eastAsia"/>
        </w:rPr>
        <w:t>G</w:t>
      </w:r>
      <w:r>
        <w:t>LM</w:t>
      </w:r>
      <w:r>
        <w:rPr>
          <w:rFonts w:hint="eastAsia"/>
        </w:rPr>
        <w:t>库</w:t>
      </w:r>
      <w:r>
        <w:rPr>
          <w:rFonts w:hint="eastAsia"/>
        </w:rPr>
        <w:t>lm</w:t>
      </w:r>
      <w:r>
        <w:t>()</w:t>
      </w:r>
      <w:r>
        <w:rPr>
          <w:rFonts w:hint="eastAsia"/>
        </w:rPr>
        <w:t>函数进行重写而来，实现了</w:t>
      </w:r>
      <w:r>
        <w:rPr>
          <w:rFonts w:hint="eastAsia"/>
        </w:rPr>
        <w:t>matlab</w:t>
      </w:r>
      <w:r>
        <w:rPr>
          <w:rFonts w:hint="eastAsia"/>
        </w:rPr>
        <w:t>多元线性回归</w:t>
      </w:r>
      <w:r>
        <w:rPr>
          <w:rFonts w:hint="eastAsia"/>
        </w:rPr>
        <w:t>fitlm</w:t>
      </w:r>
      <w:r>
        <w:t>()</w:t>
      </w:r>
      <w:r>
        <w:rPr>
          <w:rFonts w:hint="eastAsia"/>
        </w:rPr>
        <w:t>函数的</w:t>
      </w:r>
      <w:r>
        <w:rPr>
          <w:rFonts w:hint="eastAsia"/>
        </w:rPr>
        <w:t>Julia</w:t>
      </w:r>
      <w:r>
        <w:rPr>
          <w:rFonts w:hint="eastAsia"/>
        </w:rPr>
        <w:t>语言</w:t>
      </w:r>
      <w:r>
        <w:rPr>
          <w:rFonts w:hint="eastAsia"/>
        </w:rPr>
        <w:lastRenderedPageBreak/>
        <w:t>实现。</w:t>
      </w:r>
    </w:p>
    <w:p w14:paraId="70A1DA34" w14:textId="77777777" w:rsidR="00EF2A5B" w:rsidRDefault="00EF2A5B">
      <w:pPr>
        <w:pStyle w:val="a1"/>
        <w:ind w:firstLine="480"/>
      </w:pPr>
    </w:p>
    <w:p w14:paraId="0C3CFF6B" w14:textId="77777777" w:rsidR="00EF2A5B" w:rsidRDefault="00C174DD">
      <w:pPr>
        <w:pStyle w:val="30"/>
      </w:pPr>
      <w:bookmarkStart w:id="4" w:name="_Toc108100486"/>
      <w:r>
        <w:rPr>
          <w:rFonts w:hint="eastAsia"/>
        </w:rPr>
        <w:t>多元线性回归</w:t>
      </w:r>
      <w:r>
        <w:rPr>
          <w:rFonts w:hint="eastAsia"/>
        </w:rPr>
        <w:t>fevel</w:t>
      </w:r>
      <w:r>
        <w:rPr>
          <w:rFonts w:hint="eastAsia"/>
        </w:rPr>
        <w:t>函数</w:t>
      </w:r>
      <w:bookmarkEnd w:id="4"/>
    </w:p>
    <w:p w14:paraId="1B1F6F89" w14:textId="77777777" w:rsidR="00EF2A5B" w:rsidRDefault="00C174DD">
      <w:pPr>
        <w:pStyle w:val="4"/>
      </w:pPr>
      <w:r>
        <w:rPr>
          <w:rFonts w:hint="eastAsia"/>
        </w:rPr>
        <w:t>调用方式</w:t>
      </w:r>
    </w:p>
    <w:p w14:paraId="20068F12" w14:textId="77777777" w:rsidR="00EF2A5B" w:rsidRDefault="00C174DD">
      <w:pPr>
        <w:pStyle w:val="11"/>
      </w:pPr>
      <w:r>
        <w:t>ypred = feval(</w:t>
      </w:r>
      <w:proofErr w:type="gramStart"/>
      <w:r>
        <w:t>mdl,Xnew</w:t>
      </w:r>
      <w:proofErr w:type="gramEnd"/>
      <w:r>
        <w:t>1,Xnew2,...,Xnewn)</w:t>
      </w:r>
    </w:p>
    <w:p w14:paraId="36AB7723" w14:textId="77777777" w:rsidR="00EF2A5B" w:rsidRDefault="00C174DD">
      <w:pPr>
        <w:pStyle w:val="11"/>
        <w:numPr>
          <w:ilvl w:val="0"/>
          <w:numId w:val="0"/>
        </w:numPr>
        <w:ind w:firstLineChars="200" w:firstLine="480"/>
      </w:pPr>
      <w:r>
        <w:rPr>
          <w:rFonts w:hint="eastAsia"/>
        </w:rPr>
        <w:t>返回广义线性回归模型的响应预测</w:t>
      </w:r>
      <w:r>
        <w:t>ypred</w:t>
      </w:r>
      <w:r>
        <w:rPr>
          <w:rFonts w:hint="eastAsia"/>
        </w:rPr>
        <w:t>，每个预测值使用一个输入</w:t>
      </w:r>
      <w:r>
        <w:t>Xnew1,Xnew2,.</w:t>
      </w:r>
      <w:proofErr w:type="gramStart"/>
      <w:r>
        <w:t>..</w:t>
      </w:r>
      <w:proofErr w:type="gramEnd"/>
      <w:r>
        <w:t>,Xnewn</w:t>
      </w:r>
      <w:r>
        <w:rPr>
          <w:rFonts w:hint="eastAsia"/>
        </w:rPr>
        <w:t>。</w:t>
      </w:r>
    </w:p>
    <w:p w14:paraId="6B064C22" w14:textId="77777777" w:rsidR="00EF2A5B" w:rsidRDefault="00C174DD">
      <w:pPr>
        <w:pStyle w:val="4"/>
      </w:pPr>
      <w:r>
        <w:rPr>
          <w:rFonts w:hint="eastAsia"/>
        </w:rPr>
        <w:t>输入参数</w:t>
      </w:r>
    </w:p>
    <w:p w14:paraId="6BA3AD0F" w14:textId="77777777" w:rsidR="00EF2A5B" w:rsidRDefault="00C174DD">
      <w:pPr>
        <w:pStyle w:val="11"/>
      </w:pPr>
      <w:r>
        <w:rPr>
          <w:rFonts w:hint="eastAsia"/>
        </w:rPr>
        <w:t>mdl</w:t>
      </w:r>
      <w:r>
        <w:rPr>
          <w:rFonts w:hint="eastAsia"/>
        </w:rPr>
        <w:t>：</w:t>
      </w:r>
      <w:r>
        <w:t>f</w:t>
      </w:r>
      <w:r>
        <w:rPr>
          <w:rFonts w:hint="eastAsia"/>
        </w:rPr>
        <w:t>itlm(</w:t>
      </w:r>
      <w:r>
        <w:t>)</w:t>
      </w:r>
      <w:r>
        <w:rPr>
          <w:rFonts w:hint="eastAsia"/>
        </w:rPr>
        <w:t>函数训练而成的模型。</w:t>
      </w:r>
    </w:p>
    <w:p w14:paraId="01330A45" w14:textId="77777777" w:rsidR="00EF2A5B" w:rsidRDefault="00C174DD">
      <w:pPr>
        <w:pStyle w:val="11"/>
      </w:pPr>
      <w:r>
        <w:t>Xnew</w:t>
      </w:r>
      <w:proofErr w:type="gramStart"/>
      <w:r>
        <w:t>1,Xnew</w:t>
      </w:r>
      <w:proofErr w:type="gramEnd"/>
      <w:r>
        <w:t>2,...,Xnewn</w:t>
      </w:r>
      <w:r>
        <w:rPr>
          <w:rFonts w:hint="eastAsia"/>
        </w:rPr>
        <w:t>：包含需要预测的每个值组成的向量。</w:t>
      </w:r>
    </w:p>
    <w:p w14:paraId="1E1DA93F" w14:textId="77777777" w:rsidR="00EF2A5B" w:rsidRDefault="00C174DD">
      <w:pPr>
        <w:pStyle w:val="4"/>
      </w:pPr>
      <w:r>
        <w:rPr>
          <w:rFonts w:hint="eastAsia"/>
        </w:rPr>
        <w:t>返回值</w:t>
      </w:r>
    </w:p>
    <w:p w14:paraId="72F2A7DB" w14:textId="77777777" w:rsidR="00EF2A5B" w:rsidRDefault="00C174DD">
      <w:pPr>
        <w:pStyle w:val="11"/>
      </w:pPr>
      <w:r>
        <w:t>ypred</w:t>
      </w:r>
      <w:r>
        <w:rPr>
          <w:rFonts w:hint="eastAsia"/>
        </w:rPr>
        <w:t>：返回模型预测的结果向量。</w:t>
      </w:r>
    </w:p>
    <w:p w14:paraId="621E7D52" w14:textId="77777777" w:rsidR="00EF2A5B" w:rsidRDefault="00C174DD">
      <w:pPr>
        <w:pStyle w:val="4"/>
      </w:pPr>
      <w:r>
        <w:rPr>
          <w:rFonts w:hint="eastAsia"/>
        </w:rPr>
        <w:t>开发方案</w:t>
      </w:r>
    </w:p>
    <w:p w14:paraId="46BAA5A7" w14:textId="77777777" w:rsidR="00EF2A5B" w:rsidRDefault="00C174DD">
      <w:pPr>
        <w:pStyle w:val="a1"/>
        <w:ind w:firstLine="480"/>
      </w:pPr>
      <w:r>
        <w:rPr>
          <w:rFonts w:hint="eastAsia"/>
        </w:rPr>
        <w:t>这部分主要对多元线性回归</w:t>
      </w:r>
      <w:r>
        <w:rPr>
          <w:rFonts w:hint="eastAsia"/>
        </w:rPr>
        <w:t>feval</w:t>
      </w:r>
      <w:r>
        <w:rPr>
          <w:rFonts w:hint="eastAsia"/>
        </w:rPr>
        <w:t>函数进行说明，本函数通过对</w:t>
      </w:r>
      <w:r>
        <w:t>Python</w:t>
      </w:r>
      <w:r>
        <w:rPr>
          <w:rFonts w:hint="eastAsia"/>
        </w:rPr>
        <w:t>中</w:t>
      </w:r>
      <w:r>
        <w:t>sklearn</w:t>
      </w:r>
      <w:r>
        <w:rPr>
          <w:rFonts w:hint="eastAsia"/>
        </w:rPr>
        <w:t>库</w:t>
      </w:r>
      <w:r>
        <w:rPr>
          <w:rFonts w:hint="eastAsia"/>
        </w:rPr>
        <w:t>predict</w:t>
      </w:r>
      <w:r>
        <w:t>()</w:t>
      </w:r>
      <w:r>
        <w:rPr>
          <w:rFonts w:hint="eastAsia"/>
        </w:rPr>
        <w:t>函数进行重写而来，实现了</w:t>
      </w:r>
      <w:r>
        <w:rPr>
          <w:rFonts w:hint="eastAsia"/>
        </w:rPr>
        <w:t>matlab</w:t>
      </w:r>
      <w:r>
        <w:rPr>
          <w:rFonts w:hint="eastAsia"/>
        </w:rPr>
        <w:t>广义线性回归</w:t>
      </w:r>
      <w:r>
        <w:t>feval()</w:t>
      </w:r>
      <w:r>
        <w:rPr>
          <w:rFonts w:hint="eastAsia"/>
        </w:rPr>
        <w:t>函数的</w:t>
      </w:r>
      <w:r>
        <w:rPr>
          <w:rFonts w:hint="eastAsia"/>
        </w:rPr>
        <w:t>Julia</w:t>
      </w:r>
      <w:r>
        <w:rPr>
          <w:rFonts w:hint="eastAsia"/>
        </w:rPr>
        <w:t>语言实现。</w:t>
      </w:r>
    </w:p>
    <w:p w14:paraId="0171E2F8" w14:textId="77777777" w:rsidR="00EF2A5B" w:rsidRDefault="00EF2A5B">
      <w:pPr>
        <w:pStyle w:val="a1"/>
        <w:ind w:firstLineChars="0" w:firstLine="0"/>
      </w:pPr>
    </w:p>
    <w:p w14:paraId="091CFBC5" w14:textId="77777777" w:rsidR="00EF2A5B" w:rsidRDefault="00C174DD">
      <w:pPr>
        <w:pStyle w:val="30"/>
      </w:pPr>
      <w:bookmarkStart w:id="5" w:name="_Toc108100487"/>
      <w:r>
        <w:rPr>
          <w:rFonts w:hint="eastAsia"/>
        </w:rPr>
        <w:t>多元线性回归</w:t>
      </w:r>
      <w:r>
        <w:rPr>
          <w:rFonts w:hint="eastAsia"/>
        </w:rPr>
        <w:t>predict</w:t>
      </w:r>
      <w:r>
        <w:rPr>
          <w:rFonts w:hint="eastAsia"/>
        </w:rPr>
        <w:t>函数</w:t>
      </w:r>
      <w:bookmarkEnd w:id="5"/>
    </w:p>
    <w:p w14:paraId="37F36678" w14:textId="77777777" w:rsidR="00EF2A5B" w:rsidRDefault="00C174DD">
      <w:pPr>
        <w:pStyle w:val="4"/>
      </w:pPr>
      <w:r>
        <w:rPr>
          <w:rFonts w:hint="eastAsia"/>
        </w:rPr>
        <w:t>调用方式</w:t>
      </w:r>
    </w:p>
    <w:p w14:paraId="0FAEEDE3" w14:textId="77777777" w:rsidR="00EF2A5B" w:rsidRDefault="00C174DD">
      <w:pPr>
        <w:pStyle w:val="11"/>
      </w:pPr>
      <w:r>
        <w:t xml:space="preserve">ypred = </w:t>
      </w:r>
      <w:proofErr w:type="gramStart"/>
      <w:r>
        <w:t>predict(</w:t>
      </w:r>
      <w:proofErr w:type="gramEnd"/>
      <w:r>
        <w:t>mdl, Xnew)</w:t>
      </w:r>
    </w:p>
    <w:p w14:paraId="44E8E8FE"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中的点在多元线性回归模型</w:t>
      </w:r>
      <w:r>
        <w:rPr>
          <w:rFonts w:hint="eastAsia"/>
        </w:rPr>
        <w:t>mdl</w:t>
      </w:r>
      <w:r>
        <w:rPr>
          <w:rFonts w:hint="eastAsia"/>
        </w:rPr>
        <w:t>的预测响应值。</w:t>
      </w:r>
    </w:p>
    <w:p w14:paraId="363F35B6" w14:textId="77777777" w:rsidR="00EF2A5B" w:rsidRDefault="00C174DD">
      <w:pPr>
        <w:pStyle w:val="4"/>
      </w:pPr>
      <w:r>
        <w:rPr>
          <w:rFonts w:hint="eastAsia"/>
        </w:rPr>
        <w:lastRenderedPageBreak/>
        <w:t>输入参数</w:t>
      </w:r>
    </w:p>
    <w:p w14:paraId="31FC4E00" w14:textId="77777777" w:rsidR="00EF2A5B" w:rsidRDefault="00C174DD">
      <w:pPr>
        <w:pStyle w:val="11"/>
      </w:pPr>
      <w:r>
        <w:rPr>
          <w:rFonts w:hint="eastAsia"/>
        </w:rPr>
        <w:t>mdl</w:t>
      </w:r>
      <w:r>
        <w:rPr>
          <w:rFonts w:hint="eastAsia"/>
        </w:rPr>
        <w:t>：</w:t>
      </w:r>
      <w:r>
        <w:t>f</w:t>
      </w:r>
      <w:r>
        <w:rPr>
          <w:rFonts w:hint="eastAsia"/>
        </w:rPr>
        <w:t>itlm(</w:t>
      </w:r>
      <w:r>
        <w:t>)</w:t>
      </w:r>
      <w:r>
        <w:rPr>
          <w:rFonts w:hint="eastAsia"/>
        </w:rPr>
        <w:t>函数训练而成的模型。</w:t>
      </w:r>
    </w:p>
    <w:p w14:paraId="37492965" w14:textId="77777777" w:rsidR="00EF2A5B" w:rsidRDefault="00C174DD">
      <w:pPr>
        <w:pStyle w:val="11"/>
      </w:pPr>
      <w:r>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0CC5E7E7" w14:textId="77777777" w:rsidR="00EF2A5B" w:rsidRDefault="00C174DD">
      <w:pPr>
        <w:pStyle w:val="4"/>
      </w:pPr>
      <w:r>
        <w:rPr>
          <w:rFonts w:hint="eastAsia"/>
        </w:rPr>
        <w:t>返回值</w:t>
      </w:r>
    </w:p>
    <w:p w14:paraId="1F5E4516" w14:textId="77777777" w:rsidR="00EF2A5B" w:rsidRDefault="00C174DD">
      <w:pPr>
        <w:pStyle w:val="11"/>
      </w:pPr>
      <w:r>
        <w:t>ypred</w:t>
      </w:r>
      <w:r>
        <w:rPr>
          <w:rFonts w:hint="eastAsia"/>
        </w:rPr>
        <w:t>：返回模型预测的结果向量。</w:t>
      </w:r>
    </w:p>
    <w:p w14:paraId="7E8D315C" w14:textId="77777777" w:rsidR="00EF2A5B" w:rsidRDefault="00C174DD">
      <w:pPr>
        <w:pStyle w:val="4"/>
      </w:pPr>
      <w:r>
        <w:rPr>
          <w:rFonts w:hint="eastAsia"/>
        </w:rPr>
        <w:t>开发方案</w:t>
      </w:r>
    </w:p>
    <w:p w14:paraId="09AB847F" w14:textId="77777777" w:rsidR="00EF2A5B" w:rsidRDefault="00C174DD">
      <w:pPr>
        <w:pStyle w:val="a1"/>
        <w:ind w:firstLine="480"/>
      </w:pPr>
      <w:r>
        <w:rPr>
          <w:rFonts w:hint="eastAsia"/>
        </w:rPr>
        <w:t>这部分主要对多元线性回归</w:t>
      </w:r>
      <w:r>
        <w:rPr>
          <w:rFonts w:hint="eastAsia"/>
        </w:rPr>
        <w:t>predict</w:t>
      </w:r>
      <w:r>
        <w:rPr>
          <w:rFonts w:hint="eastAsia"/>
        </w:rPr>
        <w:t>函数进行说明，本函数通过对</w:t>
      </w:r>
      <w:r>
        <w:rPr>
          <w:rFonts w:hint="eastAsia"/>
        </w:rPr>
        <w:t>Julia</w:t>
      </w:r>
      <w:r>
        <w:rPr>
          <w:rFonts w:hint="eastAsia"/>
        </w:rPr>
        <w:t>中</w:t>
      </w:r>
      <w:r>
        <w:rPr>
          <w:rFonts w:hint="eastAsia"/>
        </w:rPr>
        <w:t>G</w:t>
      </w:r>
      <w:r>
        <w:t>LM</w:t>
      </w:r>
      <w:r>
        <w:rPr>
          <w:rFonts w:hint="eastAsia"/>
        </w:rPr>
        <w:t>库</w:t>
      </w:r>
      <w:r>
        <w:rPr>
          <w:rFonts w:hint="eastAsia"/>
        </w:rPr>
        <w:t>predict</w:t>
      </w:r>
      <w:r>
        <w:t>()</w:t>
      </w:r>
      <w:r>
        <w:rPr>
          <w:rFonts w:hint="eastAsia"/>
        </w:rPr>
        <w:t>函数进行重写而来，实现了</w:t>
      </w:r>
      <w:r>
        <w:rPr>
          <w:rFonts w:hint="eastAsia"/>
        </w:rPr>
        <w:t>matlab</w:t>
      </w:r>
      <w:r>
        <w:rPr>
          <w:rFonts w:hint="eastAsia"/>
        </w:rPr>
        <w:t>多元线性回归</w:t>
      </w:r>
      <w:r>
        <w:rPr>
          <w:rFonts w:hint="eastAsia"/>
        </w:rPr>
        <w:t>predict</w:t>
      </w:r>
      <w:r>
        <w:t>()</w:t>
      </w:r>
      <w:r>
        <w:rPr>
          <w:rFonts w:hint="eastAsia"/>
        </w:rPr>
        <w:t>函数的</w:t>
      </w:r>
      <w:r>
        <w:rPr>
          <w:rFonts w:hint="eastAsia"/>
        </w:rPr>
        <w:t>Julia</w:t>
      </w:r>
      <w:r>
        <w:rPr>
          <w:rFonts w:hint="eastAsia"/>
        </w:rPr>
        <w:t>语言实现。</w:t>
      </w:r>
    </w:p>
    <w:p w14:paraId="1406A92C" w14:textId="77777777" w:rsidR="00EF2A5B" w:rsidRDefault="00EF2A5B">
      <w:pPr>
        <w:pStyle w:val="a1"/>
        <w:ind w:firstLine="480"/>
      </w:pPr>
    </w:p>
    <w:p w14:paraId="5E94B6D4" w14:textId="77777777" w:rsidR="00EF2A5B" w:rsidRDefault="00C174DD">
      <w:pPr>
        <w:pStyle w:val="30"/>
      </w:pPr>
      <w:bookmarkStart w:id="6" w:name="_Toc108100488"/>
      <w:r>
        <w:rPr>
          <w:rFonts w:hint="eastAsia"/>
        </w:rPr>
        <w:t>多元线性回归</w:t>
      </w:r>
      <w:r>
        <w:rPr>
          <w:rFonts w:hint="eastAsia"/>
        </w:rPr>
        <w:t>anova</w:t>
      </w:r>
      <w:r>
        <w:rPr>
          <w:rFonts w:hint="eastAsia"/>
        </w:rPr>
        <w:t>函数</w:t>
      </w:r>
      <w:bookmarkEnd w:id="6"/>
    </w:p>
    <w:p w14:paraId="0A36C58D" w14:textId="77777777" w:rsidR="00EF2A5B" w:rsidRDefault="00C174DD">
      <w:pPr>
        <w:pStyle w:val="4"/>
      </w:pPr>
      <w:r>
        <w:rPr>
          <w:rFonts w:hint="eastAsia"/>
        </w:rPr>
        <w:t>调用方式</w:t>
      </w:r>
    </w:p>
    <w:p w14:paraId="7245603A" w14:textId="77777777" w:rsidR="00EF2A5B" w:rsidRDefault="00C174DD">
      <w:pPr>
        <w:pStyle w:val="11"/>
      </w:pPr>
      <w:r>
        <w:rPr>
          <w:rFonts w:hint="eastAsia"/>
        </w:rPr>
        <w:t>tbl = anova(</w:t>
      </w:r>
      <w:hyperlink r:id="rId12" w:anchor="bszh780-1_sep_shared-mdl" w:history="1">
        <w:r>
          <w:rPr>
            <w:rFonts w:hint="eastAsia"/>
          </w:rPr>
          <w:t>mdl</w:t>
        </w:r>
      </w:hyperlink>
      <w:r>
        <w:rPr>
          <w:rFonts w:hint="eastAsia"/>
        </w:rPr>
        <w:t>,anovatype)</w:t>
      </w:r>
    </w:p>
    <w:p w14:paraId="6A897F23" w14:textId="77777777" w:rsidR="00EF2A5B" w:rsidRDefault="00C174DD">
      <w:pPr>
        <w:pStyle w:val="11"/>
        <w:numPr>
          <w:ilvl w:val="0"/>
          <w:numId w:val="0"/>
        </w:numPr>
        <w:ind w:left="400"/>
      </w:pPr>
      <w:r>
        <w:rPr>
          <w:rFonts w:hint="eastAsia"/>
        </w:rPr>
        <w:t>返回一个包含分量方差分析统计的表。</w:t>
      </w:r>
    </w:p>
    <w:p w14:paraId="37DF5B79" w14:textId="77777777" w:rsidR="00EF2A5B" w:rsidRDefault="00C174DD">
      <w:pPr>
        <w:pStyle w:val="4"/>
      </w:pPr>
      <w:r>
        <w:rPr>
          <w:rFonts w:hint="eastAsia"/>
        </w:rPr>
        <w:t>输入参数</w:t>
      </w:r>
    </w:p>
    <w:p w14:paraId="0EC5112B" w14:textId="77777777" w:rsidR="00EF2A5B" w:rsidRDefault="00C174DD">
      <w:pPr>
        <w:pStyle w:val="11"/>
      </w:pPr>
      <w:r>
        <w:rPr>
          <w:rFonts w:hint="eastAsia"/>
        </w:rPr>
        <w:t>mdl</w:t>
      </w:r>
      <w:r>
        <w:rPr>
          <w:rFonts w:hint="eastAsia"/>
        </w:rPr>
        <w:t>：</w:t>
      </w:r>
      <w:r>
        <w:t>f</w:t>
      </w:r>
      <w:r>
        <w:rPr>
          <w:rFonts w:hint="eastAsia"/>
        </w:rPr>
        <w:t>itlm(</w:t>
      </w:r>
      <w:r>
        <w:t>)</w:t>
      </w:r>
      <w:r>
        <w:rPr>
          <w:rFonts w:hint="eastAsia"/>
        </w:rPr>
        <w:t>或</w:t>
      </w:r>
      <w:r>
        <w:rPr>
          <w:rFonts w:hint="eastAsia"/>
        </w:rPr>
        <w:t>stepwiselm()</w:t>
      </w:r>
      <w:r>
        <w:rPr>
          <w:rFonts w:hint="eastAsia"/>
        </w:rPr>
        <w:t>函数训练而成的线性模型。</w:t>
      </w:r>
    </w:p>
    <w:p w14:paraId="39305ACA" w14:textId="77777777" w:rsidR="00EF2A5B" w:rsidRDefault="00C174DD">
      <w:pPr>
        <w:pStyle w:val="11"/>
      </w:pPr>
      <w:r>
        <w:rPr>
          <w:rFonts w:hint="eastAsia"/>
        </w:rPr>
        <w:t>anovatype</w:t>
      </w:r>
      <w:r>
        <w:rPr>
          <w:rFonts w:hint="eastAsia"/>
        </w:rPr>
        <w:t>：指定为下列值之一：</w:t>
      </w:r>
    </w:p>
    <w:p w14:paraId="0F17CBC1" w14:textId="77777777" w:rsidR="00EF2A5B" w:rsidRDefault="00C174DD">
      <w:pPr>
        <w:pStyle w:val="11"/>
        <w:numPr>
          <w:ilvl w:val="6"/>
          <w:numId w:val="0"/>
        </w:numPr>
        <w:ind w:firstLineChars="300" w:firstLine="720"/>
      </w:pPr>
      <w:r>
        <w:rPr>
          <w:rFonts w:hint="eastAsia"/>
        </w:rPr>
        <w:t>①（默认）</w:t>
      </w:r>
      <w:r>
        <w:rPr>
          <w:rFonts w:hint="eastAsia"/>
        </w:rPr>
        <w:t>'component'</w:t>
      </w:r>
      <w:r>
        <w:rPr>
          <w:rFonts w:hint="eastAsia"/>
        </w:rPr>
        <w:t>—</w:t>
      </w:r>
      <w:r>
        <w:rPr>
          <w:rFonts w:hint="eastAsia"/>
        </w:rPr>
        <w:t>anova </w:t>
      </w:r>
      <w:r>
        <w:rPr>
          <w:rFonts w:hint="eastAsia"/>
        </w:rPr>
        <w:t>返回</w:t>
      </w:r>
      <w:hyperlink r:id="rId13" w:anchor="bszh780-1-tbl" w:history="1">
        <w:r>
          <w:rPr>
            <w:rFonts w:hint="eastAsia"/>
          </w:rPr>
          <w:t>tbl</w:t>
        </w:r>
      </w:hyperlink>
      <w:r>
        <w:rPr>
          <w:rFonts w:hint="eastAsia"/>
        </w:rPr>
        <w:t>包含模型中除常数项之外的每个变量的</w:t>
      </w:r>
      <w:r>
        <w:rPr>
          <w:rFonts w:hint="eastAsia"/>
        </w:rPr>
        <w:t xml:space="preserve"> ANOVA </w:t>
      </w:r>
      <w:r>
        <w:rPr>
          <w:rFonts w:hint="eastAsia"/>
        </w:rPr>
        <w:t>统计信息的表。</w:t>
      </w:r>
    </w:p>
    <w:p w14:paraId="1EF072D2" w14:textId="77777777" w:rsidR="00EF2A5B" w:rsidRDefault="00C174DD">
      <w:pPr>
        <w:pStyle w:val="11"/>
        <w:numPr>
          <w:ilvl w:val="6"/>
          <w:numId w:val="0"/>
        </w:numPr>
        <w:ind w:firstLineChars="300" w:firstLine="720"/>
      </w:pPr>
      <w:r>
        <w:rPr>
          <w:rFonts w:hint="eastAsia"/>
        </w:rPr>
        <w:t>②</w:t>
      </w:r>
      <w:r>
        <w:rPr>
          <w:rFonts w:hint="eastAsia"/>
        </w:rPr>
        <w:t>'summary'</w:t>
      </w:r>
      <w:r>
        <w:rPr>
          <w:rFonts w:hint="eastAsia"/>
        </w:rPr>
        <w:t>—</w:t>
      </w:r>
      <w:r>
        <w:rPr>
          <w:rFonts w:hint="eastAsia"/>
        </w:rPr>
        <w:t>anova </w:t>
      </w:r>
      <w:r>
        <w:rPr>
          <w:rFonts w:hint="eastAsia"/>
        </w:rPr>
        <w:t>返回</w:t>
      </w:r>
      <w:r>
        <w:rPr>
          <w:rFonts w:hint="eastAsia"/>
        </w:rPr>
        <w:t>tbl</w:t>
      </w:r>
      <w:r>
        <w:rPr>
          <w:rFonts w:hint="eastAsia"/>
        </w:rPr>
        <w:t>包含分组变量和整个模型的汇总</w:t>
      </w:r>
      <w:r>
        <w:rPr>
          <w:rFonts w:hint="eastAsia"/>
        </w:rPr>
        <w:t xml:space="preserve"> anova </w:t>
      </w:r>
      <w:r>
        <w:rPr>
          <w:rFonts w:hint="eastAsia"/>
        </w:rPr>
        <w:t>统计数据的表</w:t>
      </w:r>
    </w:p>
    <w:p w14:paraId="0971B59D" w14:textId="77777777" w:rsidR="00EF2A5B" w:rsidRDefault="00C174DD">
      <w:pPr>
        <w:pStyle w:val="4"/>
      </w:pPr>
      <w:r>
        <w:rPr>
          <w:rFonts w:hint="eastAsia"/>
        </w:rPr>
        <w:t>返回值</w:t>
      </w:r>
    </w:p>
    <w:p w14:paraId="6A50FAE9" w14:textId="77777777" w:rsidR="00EF2A5B" w:rsidRDefault="00C174DD">
      <w:pPr>
        <w:pStyle w:val="11"/>
      </w:pPr>
      <w:r>
        <w:rPr>
          <w:rFonts w:hint="eastAsia"/>
        </w:rPr>
        <w:t>tbl</w:t>
      </w:r>
      <w:r>
        <w:rPr>
          <w:rFonts w:hint="eastAsia"/>
        </w:rPr>
        <w:t>：返回一个包含分量方差分析统计的表。</w:t>
      </w:r>
    </w:p>
    <w:p w14:paraId="3FB6A34C" w14:textId="77777777" w:rsidR="00EF2A5B" w:rsidRDefault="00C174DD">
      <w:pPr>
        <w:pStyle w:val="4"/>
      </w:pPr>
      <w:r>
        <w:rPr>
          <w:rFonts w:hint="eastAsia"/>
        </w:rPr>
        <w:lastRenderedPageBreak/>
        <w:t>开发方案</w:t>
      </w:r>
    </w:p>
    <w:p w14:paraId="5CA36E9A" w14:textId="77777777" w:rsidR="00EF2A5B" w:rsidRDefault="00C174DD">
      <w:pPr>
        <w:pStyle w:val="a1"/>
        <w:ind w:firstLine="480"/>
      </w:pPr>
      <w:r>
        <w:rPr>
          <w:rFonts w:hint="eastAsia"/>
        </w:rPr>
        <w:t>这部分主要对多元线性回归</w:t>
      </w:r>
      <w:r>
        <w:rPr>
          <w:rFonts w:hint="eastAsia"/>
        </w:rPr>
        <w:t>anova</w:t>
      </w:r>
      <w:r>
        <w:rPr>
          <w:rFonts w:hint="eastAsia"/>
        </w:rPr>
        <w:t>函数进行说明，本函数通过对</w:t>
      </w:r>
      <w:r>
        <w:rPr>
          <w:rFonts w:hint="eastAsia"/>
        </w:rPr>
        <w:t>python</w:t>
      </w:r>
      <w:r>
        <w:rPr>
          <w:rFonts w:hint="eastAsia"/>
        </w:rPr>
        <w:t>中</w:t>
      </w:r>
      <w:r>
        <w:rPr>
          <w:rFonts w:hint="eastAsia"/>
        </w:rPr>
        <w:t>statsmodels</w:t>
      </w:r>
      <w:r>
        <w:rPr>
          <w:rFonts w:hint="eastAsia"/>
        </w:rPr>
        <w:t>库</w:t>
      </w:r>
      <w:r>
        <w:rPr>
          <w:rFonts w:hint="eastAsia"/>
        </w:rPr>
        <w:t>anova_lm</w:t>
      </w:r>
      <w:r>
        <w:t>()</w:t>
      </w:r>
      <w:r>
        <w:rPr>
          <w:rFonts w:hint="eastAsia"/>
        </w:rPr>
        <w:t>函数进行重写而来，实现了</w:t>
      </w:r>
      <w:r>
        <w:rPr>
          <w:rFonts w:hint="eastAsia"/>
        </w:rPr>
        <w:t>matlab</w:t>
      </w:r>
      <w:r>
        <w:rPr>
          <w:rFonts w:hint="eastAsia"/>
        </w:rPr>
        <w:t>多元线性回归</w:t>
      </w:r>
      <w:r>
        <w:rPr>
          <w:rFonts w:hint="eastAsia"/>
        </w:rPr>
        <w:t>anova</w:t>
      </w:r>
      <w:r>
        <w:t>()</w:t>
      </w:r>
      <w:r>
        <w:rPr>
          <w:rFonts w:hint="eastAsia"/>
        </w:rPr>
        <w:t>函数的</w:t>
      </w:r>
      <w:r>
        <w:rPr>
          <w:rFonts w:hint="eastAsia"/>
        </w:rPr>
        <w:t>Julia</w:t>
      </w:r>
      <w:r>
        <w:rPr>
          <w:rFonts w:hint="eastAsia"/>
        </w:rPr>
        <w:t>语言实现。</w:t>
      </w:r>
    </w:p>
    <w:p w14:paraId="04D6FB8A" w14:textId="77777777" w:rsidR="00EF2A5B" w:rsidRDefault="00EF2A5B">
      <w:pPr>
        <w:pStyle w:val="a1"/>
        <w:ind w:firstLine="480"/>
      </w:pPr>
    </w:p>
    <w:p w14:paraId="467C9EB2" w14:textId="77777777" w:rsidR="00EF2A5B" w:rsidRDefault="00C174DD">
      <w:pPr>
        <w:pStyle w:val="30"/>
      </w:pPr>
      <w:bookmarkStart w:id="7" w:name="_Toc108100489"/>
      <w:r>
        <w:rPr>
          <w:rFonts w:hint="eastAsia"/>
        </w:rPr>
        <w:t>多元线性回归</w:t>
      </w:r>
      <w:r>
        <w:t>coefCI</w:t>
      </w:r>
      <w:r>
        <w:rPr>
          <w:rFonts w:hint="eastAsia"/>
        </w:rPr>
        <w:t>函数</w:t>
      </w:r>
      <w:bookmarkEnd w:id="7"/>
    </w:p>
    <w:p w14:paraId="35E0EA08" w14:textId="77777777" w:rsidR="00EF2A5B" w:rsidRDefault="00C174DD">
      <w:pPr>
        <w:pStyle w:val="4"/>
      </w:pPr>
      <w:r>
        <w:rPr>
          <w:rFonts w:hint="eastAsia"/>
        </w:rPr>
        <w:t>调用方式</w:t>
      </w:r>
    </w:p>
    <w:p w14:paraId="107F06CE" w14:textId="77777777" w:rsidR="00EF2A5B" w:rsidRDefault="00C174DD">
      <w:pPr>
        <w:pStyle w:val="11"/>
      </w:pPr>
      <w:r>
        <w:t>ci = coefCI(</w:t>
      </w:r>
      <w:proofErr w:type="gramStart"/>
      <w:r>
        <w:t>mdl</w:t>
      </w:r>
      <w:r>
        <w:rPr>
          <w:rFonts w:hint="eastAsia"/>
        </w:rPr>
        <w:t>,</w:t>
      </w:r>
      <w:r>
        <w:t>alpha</w:t>
      </w:r>
      <w:proofErr w:type="gramEnd"/>
      <w:r>
        <w:t>)</w:t>
      </w:r>
    </w:p>
    <w:p w14:paraId="7434D4C4" w14:textId="77777777" w:rsidR="00EF2A5B" w:rsidRDefault="00C174DD">
      <w:pPr>
        <w:pStyle w:val="11"/>
        <w:numPr>
          <w:ilvl w:val="0"/>
          <w:numId w:val="0"/>
        </w:numPr>
        <w:ind w:firstLineChars="200" w:firstLine="480"/>
      </w:pPr>
      <w:r>
        <w:rPr>
          <w:rFonts w:hint="eastAsia"/>
        </w:rPr>
        <w:t>返回多元线性回归模型系数估计的置信区间的对应值。</w:t>
      </w:r>
    </w:p>
    <w:p w14:paraId="29D34B6E" w14:textId="77777777" w:rsidR="00EF2A5B" w:rsidRDefault="00C174DD">
      <w:pPr>
        <w:pStyle w:val="4"/>
      </w:pPr>
      <w:r>
        <w:rPr>
          <w:rFonts w:hint="eastAsia"/>
        </w:rPr>
        <w:t>输入参数</w:t>
      </w:r>
    </w:p>
    <w:p w14:paraId="2A0187EA" w14:textId="77777777" w:rsidR="00EF2A5B" w:rsidRDefault="00C174DD">
      <w:pPr>
        <w:pStyle w:val="11"/>
      </w:pPr>
      <w:r>
        <w:rPr>
          <w:rFonts w:hint="eastAsia"/>
        </w:rPr>
        <w:t>mdl</w:t>
      </w:r>
      <w:r>
        <w:rPr>
          <w:rFonts w:hint="eastAsia"/>
        </w:rPr>
        <w:t>：</w:t>
      </w:r>
      <w:r>
        <w:t>f</w:t>
      </w:r>
      <w:r>
        <w:rPr>
          <w:rFonts w:hint="eastAsia"/>
        </w:rPr>
        <w:t>itlm(</w:t>
      </w:r>
      <w:r>
        <w:t>)</w:t>
      </w:r>
      <w:r>
        <w:rPr>
          <w:rFonts w:hint="eastAsia"/>
        </w:rPr>
        <w:t>函数训练而成的模型。</w:t>
      </w:r>
    </w:p>
    <w:p w14:paraId="17C7E464" w14:textId="77777777" w:rsidR="00EF2A5B" w:rsidRDefault="00C174DD">
      <w:pPr>
        <w:pStyle w:val="11"/>
      </w:pPr>
      <w:r>
        <w:t>alpha</w:t>
      </w:r>
      <w:r>
        <w:rPr>
          <w:rFonts w:hint="eastAsia"/>
        </w:rPr>
        <w:t>：最小显著性水平。</w:t>
      </w:r>
    </w:p>
    <w:p w14:paraId="6A9195A2" w14:textId="77777777" w:rsidR="00EF2A5B" w:rsidRDefault="00C174DD">
      <w:pPr>
        <w:pStyle w:val="4"/>
      </w:pPr>
      <w:r>
        <w:rPr>
          <w:rFonts w:hint="eastAsia"/>
        </w:rPr>
        <w:t>返回值</w:t>
      </w:r>
    </w:p>
    <w:p w14:paraId="6E2668BA" w14:textId="77777777" w:rsidR="00EF2A5B" w:rsidRDefault="00C174DD">
      <w:pPr>
        <w:pStyle w:val="11"/>
      </w:pPr>
      <w:r>
        <w:t>ci</w:t>
      </w:r>
      <w:r>
        <w:rPr>
          <w:rFonts w:hint="eastAsia"/>
        </w:rPr>
        <w:t>：多元线性回归模型系数估计的置信区间的对应值，默认为</w:t>
      </w:r>
      <w:r>
        <w:rPr>
          <w:rFonts w:hint="eastAsia"/>
        </w:rPr>
        <w:t>9</w:t>
      </w:r>
      <w:r>
        <w:t>5%</w:t>
      </w:r>
      <w:r>
        <w:rPr>
          <w:rFonts w:hint="eastAsia"/>
        </w:rPr>
        <w:t>置信区间。</w:t>
      </w:r>
    </w:p>
    <w:p w14:paraId="528C9198" w14:textId="77777777" w:rsidR="00EF2A5B" w:rsidRDefault="00C174DD">
      <w:pPr>
        <w:pStyle w:val="4"/>
      </w:pPr>
      <w:r>
        <w:rPr>
          <w:rFonts w:hint="eastAsia"/>
        </w:rPr>
        <w:t>开发方案</w:t>
      </w:r>
    </w:p>
    <w:p w14:paraId="75BA4EF4" w14:textId="77777777" w:rsidR="00EF2A5B" w:rsidRDefault="00C174DD">
      <w:pPr>
        <w:pStyle w:val="a1"/>
        <w:ind w:firstLine="480"/>
      </w:pPr>
      <w:r>
        <w:rPr>
          <w:rFonts w:hint="eastAsia"/>
        </w:rPr>
        <w:t>这部分主要对多元线性回归</w:t>
      </w:r>
      <w:r>
        <w:t>coefCI</w:t>
      </w:r>
      <w:r>
        <w:rPr>
          <w:rFonts w:hint="eastAsia"/>
        </w:rPr>
        <w:t>函数进行说明，本函数通过对</w:t>
      </w:r>
      <w:r>
        <w:t>Python</w:t>
      </w:r>
      <w:r>
        <w:rPr>
          <w:rFonts w:hint="eastAsia"/>
        </w:rPr>
        <w:t>中</w:t>
      </w:r>
      <w:r>
        <w:t>statsmodels</w:t>
      </w:r>
      <w:r>
        <w:rPr>
          <w:rFonts w:hint="eastAsia"/>
        </w:rPr>
        <w:t>库</w:t>
      </w:r>
      <w:r>
        <w:t>conf_int</w:t>
      </w:r>
      <w:r>
        <w:rPr>
          <w:rFonts w:hint="eastAsia"/>
        </w:rPr>
        <w:t>函数进行重写而来，实现了</w:t>
      </w:r>
      <w:r>
        <w:rPr>
          <w:rFonts w:hint="eastAsia"/>
        </w:rPr>
        <w:t>matlab</w:t>
      </w:r>
      <w:r>
        <w:rPr>
          <w:rFonts w:hint="eastAsia"/>
        </w:rPr>
        <w:t>广义线性回归</w:t>
      </w:r>
      <w:r>
        <w:t>coefCI ()</w:t>
      </w:r>
      <w:r>
        <w:rPr>
          <w:rFonts w:hint="eastAsia"/>
        </w:rPr>
        <w:t>函数的</w:t>
      </w:r>
      <w:r>
        <w:rPr>
          <w:rFonts w:hint="eastAsia"/>
        </w:rPr>
        <w:t>Julia</w:t>
      </w:r>
      <w:r>
        <w:rPr>
          <w:rFonts w:hint="eastAsia"/>
        </w:rPr>
        <w:t>语言实现。</w:t>
      </w:r>
    </w:p>
    <w:p w14:paraId="0773E593" w14:textId="77777777" w:rsidR="00EF2A5B" w:rsidRDefault="00EF2A5B">
      <w:pPr>
        <w:pStyle w:val="a1"/>
        <w:ind w:firstLine="480"/>
      </w:pPr>
    </w:p>
    <w:p w14:paraId="043AE07E" w14:textId="77777777" w:rsidR="00EF2A5B" w:rsidRDefault="00C174DD">
      <w:pPr>
        <w:pStyle w:val="30"/>
      </w:pPr>
      <w:bookmarkStart w:id="8" w:name="_Toc108100490"/>
      <w:r>
        <w:rPr>
          <w:rFonts w:hint="eastAsia"/>
        </w:rPr>
        <w:lastRenderedPageBreak/>
        <w:t>多元线性回归</w:t>
      </w:r>
      <w:r>
        <w:t>coefTest</w:t>
      </w:r>
      <w:r>
        <w:rPr>
          <w:rFonts w:hint="eastAsia"/>
        </w:rPr>
        <w:t>函数</w:t>
      </w:r>
      <w:bookmarkEnd w:id="8"/>
    </w:p>
    <w:p w14:paraId="61C2FC11" w14:textId="77777777" w:rsidR="00EF2A5B" w:rsidRDefault="00C174DD">
      <w:pPr>
        <w:pStyle w:val="4"/>
      </w:pPr>
      <w:r>
        <w:rPr>
          <w:rFonts w:hint="eastAsia"/>
        </w:rPr>
        <w:t>调用方式</w:t>
      </w:r>
    </w:p>
    <w:p w14:paraId="104CFE28" w14:textId="77777777" w:rsidR="00EF2A5B" w:rsidRDefault="00C174DD">
      <w:pPr>
        <w:pStyle w:val="11"/>
      </w:pPr>
      <w:r>
        <w:t>pVal = coefTest(</w:t>
      </w:r>
      <w:proofErr w:type="gramStart"/>
      <w:r>
        <w:rPr>
          <w:rFonts w:hint="eastAsia"/>
        </w:rPr>
        <w:t>mdl</w:t>
      </w:r>
      <w:r>
        <w:t>,H</w:t>
      </w:r>
      <w:proofErr w:type="gramEnd"/>
      <w:r>
        <w:t>)</w:t>
      </w:r>
    </w:p>
    <w:p w14:paraId="74BF002C" w14:textId="77777777" w:rsidR="00EF2A5B" w:rsidRDefault="00C174DD">
      <w:pPr>
        <w:pStyle w:val="11"/>
        <w:numPr>
          <w:ilvl w:val="0"/>
          <w:numId w:val="0"/>
        </w:numPr>
        <w:ind w:firstLineChars="200" w:firstLine="480"/>
      </w:pPr>
      <w:r>
        <w:rPr>
          <w:rFonts w:hint="eastAsia"/>
        </w:rPr>
        <w:t>返回多元线性回归模型系数的线性假设检验的</w:t>
      </w:r>
      <w:r>
        <w:rPr>
          <w:rFonts w:hint="eastAsia"/>
        </w:rPr>
        <w:t>p</w:t>
      </w:r>
      <w:r>
        <w:rPr>
          <w:rFonts w:hint="eastAsia"/>
        </w:rPr>
        <w:t>值，默认使用</w:t>
      </w:r>
      <w:r>
        <w:rPr>
          <w:rFonts w:hint="eastAsia"/>
        </w:rPr>
        <w:t>F</w:t>
      </w:r>
      <w:r>
        <w:t>-</w:t>
      </w:r>
      <w:r>
        <w:rPr>
          <w:rFonts w:hint="eastAsia"/>
        </w:rPr>
        <w:t>test</w:t>
      </w:r>
      <w:r>
        <w:rPr>
          <w:rFonts w:hint="eastAsia"/>
        </w:rPr>
        <w:t>。</w:t>
      </w:r>
    </w:p>
    <w:p w14:paraId="5E76884D" w14:textId="77777777" w:rsidR="00EF2A5B" w:rsidRDefault="00C174DD">
      <w:pPr>
        <w:pStyle w:val="4"/>
      </w:pPr>
      <w:r>
        <w:rPr>
          <w:rFonts w:hint="eastAsia"/>
        </w:rPr>
        <w:t>输入参数</w:t>
      </w:r>
    </w:p>
    <w:p w14:paraId="0457D69B" w14:textId="77777777" w:rsidR="00EF2A5B" w:rsidRDefault="00C174DD">
      <w:pPr>
        <w:pStyle w:val="11"/>
      </w:pPr>
      <w:r>
        <w:rPr>
          <w:rFonts w:hint="eastAsia"/>
        </w:rPr>
        <w:t>mdl</w:t>
      </w:r>
      <w:r>
        <w:rPr>
          <w:rFonts w:hint="eastAsia"/>
        </w:rPr>
        <w:t>：</w:t>
      </w:r>
      <w:r>
        <w:t>f</w:t>
      </w:r>
      <w:r>
        <w:rPr>
          <w:rFonts w:hint="eastAsia"/>
        </w:rPr>
        <w:t>itlm(</w:t>
      </w:r>
      <w:r>
        <w:t>)</w:t>
      </w:r>
      <w:r>
        <w:rPr>
          <w:rFonts w:hint="eastAsia"/>
        </w:rPr>
        <w:t>函数训练而成的模型。</w:t>
      </w:r>
    </w:p>
    <w:p w14:paraId="38D0A99D" w14:textId="77777777" w:rsidR="00EF2A5B" w:rsidRDefault="00C174DD">
      <w:pPr>
        <w:pStyle w:val="11"/>
      </w:pPr>
      <w:r>
        <w:t>H</w:t>
      </w:r>
      <w:r>
        <w:rPr>
          <w:rFonts w:hint="eastAsia"/>
        </w:rPr>
        <w:t>：假设矩阵，指定为大小为</w:t>
      </w:r>
      <w:r>
        <w:t xml:space="preserve"> r×s </w:t>
      </w:r>
      <w:r>
        <w:rPr>
          <w:rFonts w:hint="eastAsia"/>
        </w:rPr>
        <w:t>的全</w:t>
      </w:r>
      <w:proofErr w:type="gramStart"/>
      <w:r>
        <w:rPr>
          <w:rFonts w:hint="eastAsia"/>
        </w:rPr>
        <w:t>秩</w:t>
      </w:r>
      <w:proofErr w:type="gramEnd"/>
      <w:r>
        <w:rPr>
          <w:rFonts w:hint="eastAsia"/>
        </w:rPr>
        <w:t>数值索引矩阵，其中</w:t>
      </w:r>
      <w:r>
        <w:t xml:space="preserve"> r </w:t>
      </w:r>
      <w:r>
        <w:rPr>
          <w:rFonts w:hint="eastAsia"/>
        </w:rPr>
        <w:t>是要测试的系数的线性组合数，</w:t>
      </w:r>
      <w:r>
        <w:t xml:space="preserve">s </w:t>
      </w:r>
      <w:r>
        <w:rPr>
          <w:rFonts w:hint="eastAsia"/>
        </w:rPr>
        <w:t>是系数</w:t>
      </w:r>
      <w:r>
        <w:rPr>
          <w:rFonts w:ascii="MS Gothic" w:eastAsia="MS Gothic" w:hAnsi="MS Gothic" w:cs="MS Gothic" w:hint="eastAsia"/>
        </w:rPr>
        <w:t>​​</w:t>
      </w:r>
      <w:r>
        <w:rPr>
          <w:rFonts w:ascii="宋体" w:hAnsi="宋体" w:cs="宋体" w:hint="eastAsia"/>
        </w:rPr>
        <w:t>的总数</w:t>
      </w:r>
      <w:r>
        <w:rPr>
          <w:rFonts w:hint="eastAsia"/>
        </w:rPr>
        <w:t>。。</w:t>
      </w:r>
    </w:p>
    <w:p w14:paraId="3807B371" w14:textId="77777777" w:rsidR="00EF2A5B" w:rsidRDefault="00C174DD">
      <w:pPr>
        <w:pStyle w:val="4"/>
      </w:pPr>
      <w:r>
        <w:rPr>
          <w:rFonts w:hint="eastAsia"/>
        </w:rPr>
        <w:t>返回值</w:t>
      </w:r>
    </w:p>
    <w:p w14:paraId="1A7BD3DD" w14:textId="77777777" w:rsidR="00EF2A5B" w:rsidRDefault="00C174DD">
      <w:pPr>
        <w:pStyle w:val="11"/>
      </w:pPr>
      <w:r>
        <w:t>pVal</w:t>
      </w:r>
      <w:r>
        <w:rPr>
          <w:rFonts w:hint="eastAsia"/>
        </w:rPr>
        <w:t>：多元线性回归模型系数的线性假设检验的</w:t>
      </w:r>
      <w:r>
        <w:rPr>
          <w:rFonts w:hint="eastAsia"/>
        </w:rPr>
        <w:t>p</w:t>
      </w:r>
      <w:r>
        <w:rPr>
          <w:rFonts w:hint="eastAsia"/>
        </w:rPr>
        <w:t>值。</w:t>
      </w:r>
    </w:p>
    <w:p w14:paraId="1B7B88A6" w14:textId="77777777" w:rsidR="00EF2A5B" w:rsidRDefault="00C174DD">
      <w:pPr>
        <w:pStyle w:val="4"/>
      </w:pPr>
      <w:r>
        <w:rPr>
          <w:rFonts w:hint="eastAsia"/>
        </w:rPr>
        <w:t>开发方案</w:t>
      </w:r>
    </w:p>
    <w:p w14:paraId="6D360718" w14:textId="77777777" w:rsidR="00EF2A5B" w:rsidRDefault="00C174DD">
      <w:pPr>
        <w:pStyle w:val="a1"/>
        <w:ind w:firstLine="480"/>
      </w:pPr>
      <w:r>
        <w:rPr>
          <w:rFonts w:hint="eastAsia"/>
        </w:rPr>
        <w:t>这部分主要对多元线性回归</w:t>
      </w:r>
      <w:r>
        <w:t>coefTest</w:t>
      </w:r>
      <w:r>
        <w:rPr>
          <w:rFonts w:hint="eastAsia"/>
        </w:rPr>
        <w:t>函数进行说明，本函数通过对</w:t>
      </w:r>
      <w:r>
        <w:t>Python</w:t>
      </w:r>
      <w:r>
        <w:rPr>
          <w:rFonts w:hint="eastAsia"/>
        </w:rPr>
        <w:t>中</w:t>
      </w:r>
      <w:r>
        <w:t>statsmodels</w:t>
      </w:r>
      <w:r>
        <w:rPr>
          <w:rFonts w:hint="eastAsia"/>
        </w:rPr>
        <w:t>库</w:t>
      </w:r>
      <w:r>
        <w:t>f_test</w:t>
      </w:r>
      <w:r>
        <w:rPr>
          <w:rFonts w:hint="eastAsia"/>
        </w:rPr>
        <w:t>函数进行重写而来，实现了</w:t>
      </w:r>
      <w:r>
        <w:rPr>
          <w:rFonts w:hint="eastAsia"/>
        </w:rPr>
        <w:t>matlab</w:t>
      </w:r>
      <w:r>
        <w:rPr>
          <w:rFonts w:hint="eastAsia"/>
        </w:rPr>
        <w:t>广义线性回归</w:t>
      </w:r>
      <w:r>
        <w:t>coefTest ()</w:t>
      </w:r>
      <w:r>
        <w:rPr>
          <w:rFonts w:hint="eastAsia"/>
        </w:rPr>
        <w:t>函数的</w:t>
      </w:r>
      <w:r>
        <w:rPr>
          <w:rFonts w:hint="eastAsia"/>
        </w:rPr>
        <w:t>Julia</w:t>
      </w:r>
      <w:r>
        <w:rPr>
          <w:rFonts w:hint="eastAsia"/>
        </w:rPr>
        <w:t>语言实现。</w:t>
      </w:r>
    </w:p>
    <w:p w14:paraId="4CBB05CD" w14:textId="77777777" w:rsidR="00EF2A5B" w:rsidRDefault="00EF2A5B">
      <w:pPr>
        <w:pStyle w:val="a1"/>
        <w:ind w:firstLine="480"/>
      </w:pPr>
    </w:p>
    <w:p w14:paraId="3DDA5A78" w14:textId="77777777" w:rsidR="00EF2A5B" w:rsidRDefault="00C174DD">
      <w:pPr>
        <w:pStyle w:val="30"/>
      </w:pPr>
      <w:bookmarkStart w:id="9" w:name="_Toc108100491"/>
      <w:r>
        <w:rPr>
          <w:rFonts w:hint="eastAsia"/>
        </w:rPr>
        <w:t>多元线性回归</w:t>
      </w:r>
      <w:r>
        <w:t>kfoldPredict</w:t>
      </w:r>
      <w:r>
        <w:rPr>
          <w:rFonts w:hint="eastAsia"/>
        </w:rPr>
        <w:t>函数</w:t>
      </w:r>
      <w:bookmarkEnd w:id="9"/>
    </w:p>
    <w:p w14:paraId="7CCD94FE" w14:textId="77777777" w:rsidR="00EF2A5B" w:rsidRDefault="00C174DD">
      <w:pPr>
        <w:pStyle w:val="4"/>
      </w:pPr>
      <w:r>
        <w:rPr>
          <w:rFonts w:hint="eastAsia"/>
        </w:rPr>
        <w:t>调用方式</w:t>
      </w:r>
    </w:p>
    <w:p w14:paraId="75D9C796" w14:textId="77777777" w:rsidR="00EF2A5B" w:rsidRDefault="00C174DD">
      <w:pPr>
        <w:pStyle w:val="11"/>
      </w:pPr>
      <w:r>
        <w:rPr>
          <w:rFonts w:hint="eastAsia"/>
        </w:rPr>
        <w:t>YHat</w:t>
      </w:r>
      <w:r>
        <w:t xml:space="preserve"> = </w:t>
      </w:r>
      <w:proofErr w:type="gramStart"/>
      <w:r>
        <w:t>kfoldPredict(</w:t>
      </w:r>
      <w:proofErr w:type="gramEnd"/>
      <w:r>
        <w:t>CVMdl)</w:t>
      </w:r>
    </w:p>
    <w:p w14:paraId="3ECAB450" w14:textId="77777777" w:rsidR="00EF2A5B" w:rsidRDefault="00C174DD">
      <w:pPr>
        <w:pStyle w:val="11"/>
        <w:numPr>
          <w:ilvl w:val="0"/>
          <w:numId w:val="0"/>
        </w:numPr>
        <w:ind w:left="400"/>
      </w:pPr>
      <w:r>
        <w:rPr>
          <w:rFonts w:hint="eastAsia"/>
        </w:rPr>
        <w:t>返回由</w:t>
      </w:r>
      <w:r>
        <w:rPr>
          <w:rFonts w:hint="eastAsia"/>
        </w:rPr>
        <w:t>K</w:t>
      </w:r>
      <w:r>
        <w:rPr>
          <w:rFonts w:hint="eastAsia"/>
        </w:rPr>
        <w:t>折交叉验证分类模型</w:t>
      </w:r>
      <w:r>
        <w:rPr>
          <w:rFonts w:hint="eastAsia"/>
        </w:rPr>
        <w:t xml:space="preserve"> CVMdl </w:t>
      </w:r>
      <w:r>
        <w:rPr>
          <w:rFonts w:hint="eastAsia"/>
        </w:rPr>
        <w:t>预测的响应。</w:t>
      </w:r>
    </w:p>
    <w:p w14:paraId="01742D6B" w14:textId="77777777" w:rsidR="00EF2A5B" w:rsidRDefault="00C174DD">
      <w:pPr>
        <w:pStyle w:val="4"/>
      </w:pPr>
      <w:r>
        <w:rPr>
          <w:rFonts w:hint="eastAsia"/>
        </w:rPr>
        <w:t>输入参数</w:t>
      </w:r>
    </w:p>
    <w:p w14:paraId="60FF18DE" w14:textId="77777777" w:rsidR="00EF2A5B" w:rsidRDefault="00C174DD">
      <w:pPr>
        <w:pStyle w:val="11"/>
      </w:pPr>
      <w:r>
        <w:t>CVMdl</w:t>
      </w:r>
      <w:r>
        <w:rPr>
          <w:rFonts w:hint="eastAsia"/>
        </w:rPr>
        <w:t>：带有交叉验证的机器学习模型。</w:t>
      </w:r>
    </w:p>
    <w:p w14:paraId="3569E2ED" w14:textId="77777777" w:rsidR="00EF2A5B" w:rsidRDefault="00C174DD">
      <w:pPr>
        <w:pStyle w:val="4"/>
      </w:pPr>
      <w:r>
        <w:rPr>
          <w:rFonts w:hint="eastAsia"/>
        </w:rPr>
        <w:lastRenderedPageBreak/>
        <w:t>返回值</w:t>
      </w:r>
    </w:p>
    <w:p w14:paraId="3A338114" w14:textId="77777777" w:rsidR="00EF2A5B" w:rsidRDefault="00C174DD">
      <w:pPr>
        <w:pStyle w:val="11"/>
      </w:pPr>
      <w:r>
        <w:t>yFit</w:t>
      </w:r>
      <w:r>
        <w:rPr>
          <w:rFonts w:hint="eastAsia"/>
        </w:rPr>
        <w:t>：交叉验证的预测响应，以</w:t>
      </w:r>
      <w:r>
        <w:rPr>
          <w:rFonts w:hint="eastAsia"/>
        </w:rPr>
        <w:t> n </w:t>
      </w:r>
      <w:r>
        <w:rPr>
          <w:rFonts w:hint="eastAsia"/>
        </w:rPr>
        <w:t>×</w:t>
      </w:r>
      <w:r>
        <w:rPr>
          <w:rFonts w:hint="eastAsia"/>
        </w:rPr>
        <w:t> L</w:t>
      </w:r>
      <w:r>
        <w:rPr>
          <w:rFonts w:hint="eastAsia"/>
        </w:rPr>
        <w:t>数值数组形式返回。</w:t>
      </w:r>
    </w:p>
    <w:p w14:paraId="64EBB414" w14:textId="77777777" w:rsidR="00EF2A5B" w:rsidRDefault="00C174DD">
      <w:pPr>
        <w:pStyle w:val="4"/>
      </w:pPr>
      <w:r>
        <w:rPr>
          <w:rFonts w:hint="eastAsia"/>
        </w:rPr>
        <w:t>开发方案</w:t>
      </w:r>
    </w:p>
    <w:p w14:paraId="41685EF9" w14:textId="77777777" w:rsidR="00EF2A5B" w:rsidRDefault="00C174DD">
      <w:pPr>
        <w:pStyle w:val="a1"/>
        <w:ind w:firstLine="480"/>
      </w:pPr>
      <w:r>
        <w:rPr>
          <w:rFonts w:hint="eastAsia"/>
        </w:rPr>
        <w:t>这部分主要对多元线性回归</w:t>
      </w:r>
      <w:r>
        <w:t>kfoldPredict</w:t>
      </w:r>
      <w:r>
        <w:rPr>
          <w:rFonts w:hint="eastAsia"/>
        </w:rPr>
        <w:t>函数进行说明，本函数通过对</w:t>
      </w:r>
      <w:r>
        <w:t>P</w:t>
      </w:r>
      <w:r>
        <w:rPr>
          <w:rFonts w:hint="eastAsia"/>
        </w:rPr>
        <w:t>ython</w:t>
      </w:r>
      <w:r>
        <w:rPr>
          <w:rFonts w:hint="eastAsia"/>
        </w:rPr>
        <w:t>中</w:t>
      </w:r>
      <w:r>
        <w:t>sklearn.model_selection</w:t>
      </w:r>
      <w:r>
        <w:rPr>
          <w:rFonts w:hint="eastAsia"/>
        </w:rPr>
        <w:t>库</w:t>
      </w:r>
      <w:r>
        <w:t>cross_val_predict ()</w:t>
      </w:r>
      <w:r>
        <w:rPr>
          <w:rFonts w:hint="eastAsia"/>
        </w:rPr>
        <w:t>函数进行重写而来，实现了</w:t>
      </w:r>
      <w:r>
        <w:rPr>
          <w:rFonts w:hint="eastAsia"/>
        </w:rPr>
        <w:t>matlab</w:t>
      </w:r>
      <w:r>
        <w:t xml:space="preserve"> </w:t>
      </w:r>
      <w:r>
        <w:rPr>
          <w:rFonts w:hint="eastAsia"/>
        </w:rPr>
        <w:t>多元线性回归</w:t>
      </w:r>
      <w:r>
        <w:t>kfoldPredict ()</w:t>
      </w:r>
      <w:r>
        <w:rPr>
          <w:rFonts w:hint="eastAsia"/>
        </w:rPr>
        <w:t>函数的</w:t>
      </w:r>
      <w:r>
        <w:rPr>
          <w:rFonts w:hint="eastAsia"/>
        </w:rPr>
        <w:t>Julia</w:t>
      </w:r>
      <w:r>
        <w:rPr>
          <w:rFonts w:hint="eastAsia"/>
        </w:rPr>
        <w:t>语言实现</w:t>
      </w:r>
    </w:p>
    <w:p w14:paraId="5C104C06" w14:textId="77777777" w:rsidR="00EF2A5B" w:rsidRDefault="00EF2A5B">
      <w:pPr>
        <w:pStyle w:val="a1"/>
        <w:ind w:firstLine="480"/>
      </w:pPr>
    </w:p>
    <w:p w14:paraId="78416CA6" w14:textId="77777777" w:rsidR="00EF2A5B" w:rsidRDefault="00C174DD">
      <w:pPr>
        <w:pStyle w:val="30"/>
      </w:pPr>
      <w:bookmarkStart w:id="10" w:name="_Toc108100492"/>
      <w:r>
        <w:rPr>
          <w:rFonts w:hint="eastAsia"/>
        </w:rPr>
        <w:t>多元线性回归</w:t>
      </w:r>
      <w:r>
        <w:rPr>
          <w:rFonts w:hint="eastAsia"/>
        </w:rPr>
        <w:t>dwtest</w:t>
      </w:r>
      <w:r>
        <w:rPr>
          <w:rFonts w:hint="eastAsia"/>
        </w:rPr>
        <w:t>函数</w:t>
      </w:r>
      <w:bookmarkEnd w:id="10"/>
    </w:p>
    <w:p w14:paraId="00F220C8" w14:textId="77777777" w:rsidR="00EF2A5B" w:rsidRDefault="00C174DD">
      <w:pPr>
        <w:pStyle w:val="4"/>
      </w:pPr>
      <w:r>
        <w:rPr>
          <w:rFonts w:hint="eastAsia"/>
        </w:rPr>
        <w:t>调用方式</w:t>
      </w:r>
    </w:p>
    <w:p w14:paraId="63E05186" w14:textId="77777777" w:rsidR="00EF2A5B" w:rsidRDefault="003A1122">
      <w:pPr>
        <w:pStyle w:val="11"/>
      </w:pPr>
      <w:hyperlink r:id="rId14" w:anchor="bsz4c22-1-P" w:history="1">
        <w:r w:rsidR="00C174DD">
          <w:rPr>
            <w:rFonts w:hint="eastAsia"/>
          </w:rPr>
          <w:t>p</w:t>
        </w:r>
      </w:hyperlink>
      <w:r w:rsidR="00C174DD">
        <w:rPr>
          <w:rFonts w:hint="eastAsia"/>
        </w:rPr>
        <w:t> = dwtest(</w:t>
      </w:r>
      <w:hyperlink r:id="rId15" w:anchor="bsz4c22-1_sep_shared-mdl" w:history="1">
        <w:r w:rsidR="00C174DD">
          <w:rPr>
            <w:rFonts w:hint="eastAsia"/>
          </w:rPr>
          <w:t>mdl</w:t>
        </w:r>
      </w:hyperlink>
      <w:r w:rsidR="00C174DD">
        <w:rPr>
          <w:rFonts w:hint="eastAsia"/>
        </w:rPr>
        <w:t>)</w:t>
      </w:r>
    </w:p>
    <w:p w14:paraId="2FA47CB7" w14:textId="77777777" w:rsidR="00EF2A5B" w:rsidRDefault="00C174DD">
      <w:pPr>
        <w:pStyle w:val="11"/>
        <w:numPr>
          <w:ilvl w:val="0"/>
          <w:numId w:val="0"/>
        </w:numPr>
        <w:ind w:left="400"/>
      </w:pPr>
      <w:r>
        <w:rPr>
          <w:rFonts w:hint="eastAsia"/>
        </w:rPr>
        <w:t>返回关于线性回归模型残差的</w:t>
      </w:r>
      <w:hyperlink r:id="rId16" w:anchor="bt2mmcp-1" w:history="1">
        <w:r>
          <w:rPr>
            <w:rFonts w:hint="eastAsia"/>
          </w:rPr>
          <w:t xml:space="preserve">Durbin-Watson </w:t>
        </w:r>
        <w:r>
          <w:rPr>
            <w:rFonts w:hint="eastAsia"/>
          </w:rPr>
          <w:t>检验的</w:t>
        </w:r>
      </w:hyperlink>
      <w:r>
        <w:rPr>
          <w:rFonts w:hint="eastAsia"/>
        </w:rPr>
        <w:t>p</w:t>
      </w:r>
      <w:r>
        <w:rPr>
          <w:rFonts w:hint="eastAsia"/>
        </w:rPr>
        <w:t>值。原假设是残差</w:t>
      </w:r>
    </w:p>
    <w:p w14:paraId="54514129" w14:textId="77777777" w:rsidR="00EF2A5B" w:rsidRDefault="00C174DD">
      <w:pPr>
        <w:pStyle w:val="11"/>
        <w:numPr>
          <w:ilvl w:val="0"/>
          <w:numId w:val="0"/>
        </w:numPr>
      </w:pPr>
      <w:r>
        <w:rPr>
          <w:rFonts w:hint="eastAsia"/>
        </w:rPr>
        <w:t>不相关，备择假设是残差是自相关的</w:t>
      </w:r>
      <w:r>
        <w:rPr>
          <w:rFonts w:hint="eastAsia"/>
        </w:rPr>
        <w:t>.</w:t>
      </w:r>
    </w:p>
    <w:p w14:paraId="4C3DA313" w14:textId="77777777" w:rsidR="00EF2A5B" w:rsidRDefault="00C174DD">
      <w:pPr>
        <w:pStyle w:val="4"/>
      </w:pPr>
      <w:r>
        <w:rPr>
          <w:rFonts w:hint="eastAsia"/>
        </w:rPr>
        <w:t>输入参数</w:t>
      </w:r>
    </w:p>
    <w:p w14:paraId="73A6004B" w14:textId="77777777" w:rsidR="00EF2A5B" w:rsidRDefault="00C174DD">
      <w:pPr>
        <w:pStyle w:val="11"/>
      </w:pPr>
      <w:r>
        <w:rPr>
          <w:rFonts w:hint="eastAsia"/>
        </w:rPr>
        <w:t>mdl</w:t>
      </w:r>
      <w:r>
        <w:rPr>
          <w:rFonts w:hint="eastAsia"/>
        </w:rPr>
        <w:t>：</w:t>
      </w:r>
      <w:r>
        <w:t>f</w:t>
      </w:r>
      <w:r>
        <w:rPr>
          <w:rFonts w:hint="eastAsia"/>
        </w:rPr>
        <w:t>itlm(</w:t>
      </w:r>
      <w:r>
        <w:t>)</w:t>
      </w:r>
      <w:r>
        <w:rPr>
          <w:rFonts w:hint="eastAsia"/>
        </w:rPr>
        <w:t>或</w:t>
      </w:r>
      <w:r>
        <w:rPr>
          <w:rFonts w:hint="eastAsia"/>
        </w:rPr>
        <w:t>stepwiselm()</w:t>
      </w:r>
      <w:r>
        <w:rPr>
          <w:rFonts w:hint="eastAsia"/>
        </w:rPr>
        <w:t>函数训练而成的线性模型。</w:t>
      </w:r>
    </w:p>
    <w:p w14:paraId="426628C5" w14:textId="77777777" w:rsidR="00EF2A5B" w:rsidRDefault="00C174DD">
      <w:pPr>
        <w:pStyle w:val="4"/>
      </w:pPr>
      <w:r>
        <w:rPr>
          <w:rFonts w:hint="eastAsia"/>
        </w:rPr>
        <w:t>返回值</w:t>
      </w:r>
    </w:p>
    <w:p w14:paraId="6436DA37" w14:textId="77777777" w:rsidR="00EF2A5B" w:rsidRDefault="00C174DD">
      <w:pPr>
        <w:pStyle w:val="11"/>
      </w:pPr>
      <w:r>
        <w:rPr>
          <w:rFonts w:hint="eastAsia"/>
        </w:rPr>
        <w:t>p</w:t>
      </w:r>
      <w:r>
        <w:rPr>
          <w:rFonts w:hint="eastAsia"/>
        </w:rPr>
        <w:t>：返回关于线性回归模型残差的</w:t>
      </w:r>
      <w:hyperlink r:id="rId17" w:anchor="bt2mmcp-1" w:history="1">
        <w:r>
          <w:rPr>
            <w:rFonts w:hint="eastAsia"/>
          </w:rPr>
          <w:t xml:space="preserve">Durbin-Watson </w:t>
        </w:r>
        <w:r>
          <w:rPr>
            <w:rFonts w:hint="eastAsia"/>
          </w:rPr>
          <w:t>检验的</w:t>
        </w:r>
      </w:hyperlink>
      <w:r>
        <w:rPr>
          <w:rFonts w:hint="eastAsia"/>
        </w:rPr>
        <w:t>p</w:t>
      </w:r>
      <w:r>
        <w:rPr>
          <w:rFonts w:hint="eastAsia"/>
        </w:rPr>
        <w:t>值。</w:t>
      </w:r>
    </w:p>
    <w:p w14:paraId="275E6937" w14:textId="77777777" w:rsidR="00EF2A5B" w:rsidRDefault="00C174DD">
      <w:pPr>
        <w:pStyle w:val="4"/>
      </w:pPr>
      <w:r>
        <w:rPr>
          <w:rFonts w:hint="eastAsia"/>
        </w:rPr>
        <w:t>开发方案</w:t>
      </w:r>
    </w:p>
    <w:p w14:paraId="6BF738C5" w14:textId="77777777" w:rsidR="00EF2A5B" w:rsidRDefault="00C174DD">
      <w:pPr>
        <w:pStyle w:val="a1"/>
        <w:ind w:firstLine="480"/>
      </w:pPr>
      <w:r>
        <w:rPr>
          <w:rFonts w:hint="eastAsia"/>
        </w:rPr>
        <w:t>这部分主要对多元线性回归</w:t>
      </w:r>
      <w:r>
        <w:rPr>
          <w:rFonts w:hint="eastAsia"/>
        </w:rPr>
        <w:t>dwtest</w:t>
      </w:r>
      <w:r>
        <w:rPr>
          <w:rFonts w:hint="eastAsia"/>
        </w:rPr>
        <w:t>函数进行说明，本函数通过对</w:t>
      </w:r>
      <w:r>
        <w:rPr>
          <w:rFonts w:hint="eastAsia"/>
        </w:rPr>
        <w:t>python</w:t>
      </w:r>
      <w:r>
        <w:rPr>
          <w:rFonts w:hint="eastAsia"/>
        </w:rPr>
        <w:t>中</w:t>
      </w:r>
      <w:r>
        <w:rPr>
          <w:rFonts w:hint="eastAsia"/>
        </w:rPr>
        <w:t>statsmodels</w:t>
      </w:r>
      <w:r>
        <w:rPr>
          <w:rFonts w:hint="eastAsia"/>
        </w:rPr>
        <w:t>库</w:t>
      </w:r>
      <w:r>
        <w:rPr>
          <w:rFonts w:hint="eastAsia"/>
        </w:rPr>
        <w:t>durbin_watson</w:t>
      </w:r>
      <w:r>
        <w:t>()</w:t>
      </w:r>
      <w:r>
        <w:rPr>
          <w:rFonts w:hint="eastAsia"/>
        </w:rPr>
        <w:t>函数进行重写而来，实现了</w:t>
      </w:r>
      <w:r>
        <w:rPr>
          <w:rFonts w:hint="eastAsia"/>
        </w:rPr>
        <w:t>matlab</w:t>
      </w:r>
      <w:r>
        <w:rPr>
          <w:rFonts w:hint="eastAsia"/>
        </w:rPr>
        <w:t>多元线性回归</w:t>
      </w:r>
      <w:r>
        <w:rPr>
          <w:rFonts w:hint="eastAsia"/>
        </w:rPr>
        <w:t>dwtest</w:t>
      </w:r>
      <w:r>
        <w:t>()</w:t>
      </w:r>
      <w:r>
        <w:rPr>
          <w:rFonts w:hint="eastAsia"/>
        </w:rPr>
        <w:t>函数的</w:t>
      </w:r>
      <w:r>
        <w:rPr>
          <w:rFonts w:hint="eastAsia"/>
        </w:rPr>
        <w:t>Julia</w:t>
      </w:r>
      <w:r>
        <w:rPr>
          <w:rFonts w:hint="eastAsia"/>
        </w:rPr>
        <w:t>语言实现。</w:t>
      </w:r>
    </w:p>
    <w:p w14:paraId="0649DCF3" w14:textId="77777777" w:rsidR="00EF2A5B" w:rsidRDefault="00EF2A5B">
      <w:pPr>
        <w:pStyle w:val="a1"/>
        <w:ind w:firstLine="480"/>
      </w:pPr>
    </w:p>
    <w:p w14:paraId="5AAE01A9" w14:textId="77777777" w:rsidR="00EF2A5B" w:rsidRDefault="00C174DD">
      <w:pPr>
        <w:pStyle w:val="30"/>
      </w:pPr>
      <w:bookmarkStart w:id="11" w:name="_Toc108100493"/>
      <w:r>
        <w:rPr>
          <w:rFonts w:hint="eastAsia"/>
        </w:rPr>
        <w:lastRenderedPageBreak/>
        <w:t>多元线性回归</w:t>
      </w:r>
      <w:r>
        <w:rPr>
          <w:rFonts w:hint="eastAsia"/>
        </w:rPr>
        <w:t>partialDependence</w:t>
      </w:r>
      <w:r>
        <w:rPr>
          <w:rFonts w:hint="eastAsia"/>
        </w:rPr>
        <w:t>函数</w:t>
      </w:r>
      <w:bookmarkEnd w:id="11"/>
    </w:p>
    <w:p w14:paraId="608290C0" w14:textId="77777777" w:rsidR="00EF2A5B" w:rsidRDefault="00C174DD">
      <w:pPr>
        <w:pStyle w:val="4"/>
      </w:pPr>
      <w:r>
        <w:rPr>
          <w:rFonts w:hint="eastAsia"/>
        </w:rPr>
        <w:t>调用方式</w:t>
      </w:r>
    </w:p>
    <w:p w14:paraId="0BF80639" w14:textId="77777777" w:rsidR="00EF2A5B" w:rsidRDefault="003A1122">
      <w:pPr>
        <w:pStyle w:val="11"/>
        <w:numPr>
          <w:ilvl w:val="0"/>
          <w:numId w:val="0"/>
        </w:numPr>
        <w:ind w:left="400"/>
      </w:pPr>
      <w:hyperlink r:id="rId18" w:anchor="mw_4cf387d8-aef1-42c1-b769-2a95425354e9" w:history="1">
        <w:r w:rsidR="00C174DD">
          <w:rPr>
            <w:rFonts w:hint="eastAsia"/>
          </w:rPr>
          <w:t>pd</w:t>
        </w:r>
      </w:hyperlink>
      <w:r w:rsidR="00C174DD">
        <w:rPr>
          <w:rFonts w:hint="eastAsia"/>
        </w:rPr>
        <w:t> = partialDependence(</w:t>
      </w:r>
      <w:hyperlink r:id="rId19" w:anchor="mw_e5194151-ad06-445e-bf20-8cc2c5153075_sep_shared-RegressionMdl" w:history="1">
        <w:r w:rsidR="00C174DD">
          <w:rPr>
            <w:rFonts w:hint="eastAsia"/>
          </w:rPr>
          <w:t>RegressionMdl</w:t>
        </w:r>
      </w:hyperlink>
      <w:r w:rsidR="00C174DD">
        <w:rPr>
          <w:rFonts w:hint="eastAsia"/>
        </w:rPr>
        <w:t>,</w:t>
      </w:r>
      <w:hyperlink r:id="rId20" w:anchor="mw_8994e1b1-475c-46aa-aad6-60896bd1e182" w:history="1">
        <w:r w:rsidR="00C174DD">
          <w:rPr>
            <w:rFonts w:hint="eastAsia"/>
          </w:rPr>
          <w:t>Vars</w:t>
        </w:r>
      </w:hyperlink>
      <w:r w:rsidR="00C174DD">
        <w:rPr>
          <w:rFonts w:hint="eastAsia"/>
        </w:rPr>
        <w:t>)</w:t>
      </w:r>
    </w:p>
    <w:p w14:paraId="45135E79" w14:textId="77777777" w:rsidR="00EF2A5B" w:rsidRDefault="00C174DD">
      <w:pPr>
        <w:pStyle w:val="11"/>
        <w:numPr>
          <w:ilvl w:val="0"/>
          <w:numId w:val="0"/>
        </w:numPr>
        <w:ind w:firstLineChars="200" w:firstLine="480"/>
      </w:pPr>
      <w:r>
        <w:rPr>
          <w:rFonts w:hint="eastAsia"/>
        </w:rPr>
        <w:t>计算</w:t>
      </w:r>
      <w:r>
        <w:rPr>
          <w:rFonts w:hint="eastAsia"/>
        </w:rPr>
        <w:t>RegressionMdl</w:t>
      </w:r>
      <w:r>
        <w:rPr>
          <w:rFonts w:hint="eastAsia"/>
        </w:rPr>
        <w:t>中列出的预测变量与使用包含预测数据</w:t>
      </w:r>
      <w:r>
        <w:rPr>
          <w:rFonts w:hint="eastAsia"/>
        </w:rPr>
        <w:t>Vars</w:t>
      </w:r>
      <w:r>
        <w:rPr>
          <w:rFonts w:hint="eastAsia"/>
        </w:rPr>
        <w:t>的回归模型预测的响应之间的部分相关性。</w:t>
      </w:r>
    </w:p>
    <w:p w14:paraId="131C106A" w14:textId="77777777" w:rsidR="00EF2A5B" w:rsidRDefault="00C174DD">
      <w:pPr>
        <w:pStyle w:val="4"/>
      </w:pPr>
      <w:r>
        <w:rPr>
          <w:rFonts w:hint="eastAsia"/>
        </w:rPr>
        <w:t>输入参数</w:t>
      </w:r>
    </w:p>
    <w:p w14:paraId="36AE7EC9" w14:textId="77777777" w:rsidR="00EF2A5B" w:rsidRDefault="00C174DD">
      <w:pPr>
        <w:pStyle w:val="11"/>
      </w:pPr>
      <w:r>
        <w:t>RegressionMdl:</w:t>
      </w:r>
      <w:r>
        <w:rPr>
          <w:rFonts w:hint="eastAsia"/>
        </w:rPr>
        <w:t xml:space="preserve"> </w:t>
      </w:r>
      <w:r>
        <w:rPr>
          <w:rFonts w:hint="eastAsia"/>
        </w:rPr>
        <w:t>训练完成的回归模型。</w:t>
      </w:r>
    </w:p>
    <w:p w14:paraId="5F42BB69" w14:textId="77777777" w:rsidR="00EF2A5B" w:rsidRDefault="00C174DD">
      <w:pPr>
        <w:pStyle w:val="11"/>
      </w:pPr>
      <w:r>
        <w:t>Vars</w:t>
      </w:r>
      <w:r>
        <w:rPr>
          <w:rFonts w:hint="eastAsia"/>
        </w:rPr>
        <w:t>：列出的预测变量。</w:t>
      </w:r>
    </w:p>
    <w:p w14:paraId="1E1C958C" w14:textId="77777777" w:rsidR="00EF2A5B" w:rsidRDefault="00C174DD">
      <w:pPr>
        <w:pStyle w:val="4"/>
      </w:pPr>
      <w:r>
        <w:rPr>
          <w:rFonts w:hint="eastAsia"/>
        </w:rPr>
        <w:t>返回值</w:t>
      </w:r>
    </w:p>
    <w:p w14:paraId="49A1CCA3" w14:textId="77777777" w:rsidR="00EF2A5B" w:rsidRDefault="00C174DD">
      <w:pPr>
        <w:pStyle w:val="11"/>
      </w:pPr>
      <w:r>
        <w:rPr>
          <w:rFonts w:hint="eastAsia"/>
        </w:rPr>
        <w:t>pd</w:t>
      </w:r>
      <w:r>
        <w:rPr>
          <w:rFonts w:hint="eastAsia"/>
        </w:rPr>
        <w:t>：</w:t>
      </w:r>
      <w:r>
        <w:rPr>
          <w:rFonts w:hint="eastAsia"/>
        </w:rPr>
        <w:t>RegressionMdl</w:t>
      </w:r>
      <w:r>
        <w:rPr>
          <w:rFonts w:hint="eastAsia"/>
        </w:rPr>
        <w:t>列出的预测变量与使用包含预测数据</w:t>
      </w:r>
      <w:r>
        <w:rPr>
          <w:rFonts w:hint="eastAsia"/>
        </w:rPr>
        <w:t>Vars</w:t>
      </w:r>
      <w:r>
        <w:rPr>
          <w:rFonts w:hint="eastAsia"/>
        </w:rPr>
        <w:t>的回归模型预测的响应之间的部分相关性。</w:t>
      </w:r>
    </w:p>
    <w:p w14:paraId="5F346C91" w14:textId="77777777" w:rsidR="00EF2A5B" w:rsidRDefault="00C174DD">
      <w:pPr>
        <w:pStyle w:val="4"/>
      </w:pPr>
      <w:r>
        <w:rPr>
          <w:rFonts w:hint="eastAsia"/>
        </w:rPr>
        <w:t>开发方案</w:t>
      </w:r>
    </w:p>
    <w:p w14:paraId="7935F155" w14:textId="77777777" w:rsidR="00EF2A5B" w:rsidRDefault="00C174DD">
      <w:pPr>
        <w:pStyle w:val="a1"/>
        <w:ind w:firstLine="480"/>
      </w:pPr>
      <w:r>
        <w:rPr>
          <w:rFonts w:hint="eastAsia"/>
        </w:rPr>
        <w:t>这部分主要对多元线性回归</w:t>
      </w:r>
      <w:r>
        <w:rPr>
          <w:rFonts w:hint="eastAsia"/>
        </w:rPr>
        <w:t>partialDependence</w:t>
      </w:r>
      <w:r>
        <w:rPr>
          <w:rFonts w:hint="eastAsia"/>
        </w:rPr>
        <w:t>函数进行说明，本函数通过对</w:t>
      </w:r>
      <w:r>
        <w:rPr>
          <w:rFonts w:hint="eastAsia"/>
        </w:rPr>
        <w:t>python</w:t>
      </w:r>
      <w:r>
        <w:rPr>
          <w:rFonts w:hint="eastAsia"/>
        </w:rPr>
        <w:t>中</w:t>
      </w:r>
      <w:r>
        <w:t>sklearn</w:t>
      </w:r>
      <w:r>
        <w:rPr>
          <w:rFonts w:hint="eastAsia"/>
        </w:rPr>
        <w:t>库</w:t>
      </w:r>
      <w:r>
        <w:rPr>
          <w:rFonts w:hint="eastAsia"/>
        </w:rPr>
        <w:t>partial_dependence</w:t>
      </w:r>
      <w:r>
        <w:t>()</w:t>
      </w:r>
      <w:r>
        <w:rPr>
          <w:rFonts w:hint="eastAsia"/>
        </w:rPr>
        <w:t>函数进行重写而来，实现了</w:t>
      </w:r>
      <w:r>
        <w:rPr>
          <w:rFonts w:hint="eastAsia"/>
        </w:rPr>
        <w:t>matlab</w:t>
      </w:r>
      <w:r>
        <w:rPr>
          <w:rFonts w:hint="eastAsia"/>
        </w:rPr>
        <w:t>多元线性回归</w:t>
      </w:r>
      <w:r>
        <w:rPr>
          <w:rFonts w:hint="eastAsia"/>
        </w:rPr>
        <w:t>partialDependence</w:t>
      </w:r>
      <w:r>
        <w:t>()</w:t>
      </w:r>
      <w:r>
        <w:rPr>
          <w:rFonts w:hint="eastAsia"/>
        </w:rPr>
        <w:t>函数的</w:t>
      </w:r>
      <w:r>
        <w:rPr>
          <w:rFonts w:hint="eastAsia"/>
        </w:rPr>
        <w:t>Julia</w:t>
      </w:r>
      <w:r>
        <w:rPr>
          <w:rFonts w:hint="eastAsia"/>
        </w:rPr>
        <w:t>语言实现。</w:t>
      </w:r>
    </w:p>
    <w:p w14:paraId="257830FB" w14:textId="77777777" w:rsidR="00EF2A5B" w:rsidRDefault="00EF2A5B">
      <w:pPr>
        <w:pStyle w:val="a1"/>
        <w:ind w:firstLine="480"/>
      </w:pPr>
    </w:p>
    <w:p w14:paraId="0EFBE4A1" w14:textId="77777777" w:rsidR="00EF2A5B" w:rsidRDefault="00C174DD">
      <w:pPr>
        <w:pStyle w:val="30"/>
      </w:pPr>
      <w:bookmarkStart w:id="12" w:name="_Toc108100494"/>
      <w:r>
        <w:rPr>
          <w:rFonts w:hint="eastAsia"/>
        </w:rPr>
        <w:t>多元线性回归</w:t>
      </w:r>
      <w:r>
        <w:t>loss</w:t>
      </w:r>
      <w:r>
        <w:rPr>
          <w:rFonts w:hint="eastAsia"/>
        </w:rPr>
        <w:t>函数</w:t>
      </w:r>
      <w:bookmarkEnd w:id="12"/>
    </w:p>
    <w:p w14:paraId="707EA6FD" w14:textId="77777777" w:rsidR="00EF2A5B" w:rsidRDefault="00C174DD">
      <w:pPr>
        <w:pStyle w:val="4"/>
      </w:pPr>
      <w:r>
        <w:rPr>
          <w:rFonts w:hint="eastAsia"/>
        </w:rPr>
        <w:t>调用方式</w:t>
      </w:r>
    </w:p>
    <w:p w14:paraId="45D92215" w14:textId="77777777" w:rsidR="00EF2A5B" w:rsidRDefault="00C174DD">
      <w:pPr>
        <w:pStyle w:val="11"/>
      </w:pPr>
      <w:r>
        <w:t xml:space="preserve">L = </w:t>
      </w:r>
      <w:proofErr w:type="gramStart"/>
      <w:r>
        <w:t>loss(</w:t>
      </w:r>
      <w:proofErr w:type="gramEnd"/>
      <w:r>
        <w:t>Mdl,X,</w:t>
      </w:r>
      <w:r>
        <w:rPr>
          <w:rFonts w:hint="eastAsia"/>
        </w:rPr>
        <w:t>Y</w:t>
      </w:r>
      <w:r>
        <w:t>)</w:t>
      </w:r>
    </w:p>
    <w:p w14:paraId="35FD684E" w14:textId="77777777" w:rsidR="00EF2A5B" w:rsidRDefault="00C174DD">
      <w:pPr>
        <w:pStyle w:val="11"/>
        <w:numPr>
          <w:ilvl w:val="0"/>
          <w:numId w:val="0"/>
        </w:numPr>
        <w:ind w:left="400"/>
      </w:pPr>
      <w:r>
        <w:rPr>
          <w:rFonts w:hint="eastAsia"/>
        </w:rPr>
        <w:t>返回</w:t>
      </w:r>
      <w:r>
        <w:rPr>
          <w:rFonts w:hint="eastAsia"/>
        </w:rPr>
        <w:t>Mdl</w:t>
      </w:r>
      <w:r>
        <w:rPr>
          <w:rFonts w:hint="eastAsia"/>
        </w:rPr>
        <w:t>模型预测的损失（均方误差）。</w:t>
      </w:r>
    </w:p>
    <w:p w14:paraId="559748A8" w14:textId="77777777" w:rsidR="00EF2A5B" w:rsidRDefault="00C174DD">
      <w:pPr>
        <w:pStyle w:val="4"/>
      </w:pPr>
      <w:r>
        <w:rPr>
          <w:rFonts w:hint="eastAsia"/>
        </w:rPr>
        <w:t>输入参数</w:t>
      </w:r>
    </w:p>
    <w:p w14:paraId="27CB4A72" w14:textId="77777777" w:rsidR="00EF2A5B" w:rsidRDefault="00C174DD">
      <w:pPr>
        <w:pStyle w:val="11"/>
      </w:pPr>
      <w:r>
        <w:t>Mdl</w:t>
      </w:r>
      <w:r>
        <w:rPr>
          <w:rFonts w:hint="eastAsia"/>
        </w:rPr>
        <w:t>：机器学习模型。</w:t>
      </w:r>
    </w:p>
    <w:p w14:paraId="3CF3C318" w14:textId="77777777" w:rsidR="00EF2A5B" w:rsidRDefault="00C174DD">
      <w:pPr>
        <w:pStyle w:val="11"/>
      </w:pPr>
      <w:r>
        <w:lastRenderedPageBreak/>
        <w:t>X:</w:t>
      </w:r>
      <w:r>
        <w:rPr>
          <w:rFonts w:hint="eastAsia"/>
        </w:rPr>
        <w:t xml:space="preserve"> </w:t>
      </w:r>
      <w:r>
        <w:rPr>
          <w:rFonts w:hint="eastAsia"/>
        </w:rPr>
        <w:t>包含列中自变量值的矩阵。</w:t>
      </w:r>
    </w:p>
    <w:p w14:paraId="6E9034BA" w14:textId="77777777" w:rsidR="00EF2A5B" w:rsidRDefault="00C174DD">
      <w:pPr>
        <w:pStyle w:val="11"/>
      </w:pPr>
      <w:r>
        <w:rPr>
          <w:rFonts w:hint="eastAsia"/>
        </w:rPr>
        <w:t>Y</w:t>
      </w:r>
      <w:r>
        <w:rPr>
          <w:rFonts w:hint="eastAsia"/>
        </w:rPr>
        <w:t>：包含因变量值的向量。</w:t>
      </w:r>
    </w:p>
    <w:p w14:paraId="2D43A893" w14:textId="77777777" w:rsidR="00EF2A5B" w:rsidRDefault="00C174DD">
      <w:pPr>
        <w:pStyle w:val="4"/>
      </w:pPr>
      <w:r>
        <w:rPr>
          <w:rFonts w:hint="eastAsia"/>
        </w:rPr>
        <w:t>返回值</w:t>
      </w:r>
    </w:p>
    <w:p w14:paraId="17A6E38D" w14:textId="77777777" w:rsidR="00EF2A5B" w:rsidRDefault="00C174DD">
      <w:pPr>
        <w:pStyle w:val="11"/>
      </w:pPr>
      <w:r>
        <w:t>L</w:t>
      </w:r>
      <w:r>
        <w:rPr>
          <w:rFonts w:hint="eastAsia"/>
        </w:rPr>
        <w:t>：返回经过训练的模型的机器学习模型的损失。</w:t>
      </w:r>
    </w:p>
    <w:p w14:paraId="78744B05" w14:textId="77777777" w:rsidR="00EF2A5B" w:rsidRDefault="00C174DD">
      <w:pPr>
        <w:pStyle w:val="4"/>
      </w:pPr>
      <w:r>
        <w:rPr>
          <w:rFonts w:hint="eastAsia"/>
        </w:rPr>
        <w:t>开发方案</w:t>
      </w:r>
    </w:p>
    <w:p w14:paraId="206F04DE" w14:textId="6F9966DD" w:rsidR="00EF2A5B" w:rsidRDefault="00C174DD">
      <w:pPr>
        <w:pStyle w:val="a1"/>
        <w:ind w:firstLine="480"/>
      </w:pPr>
      <w:r>
        <w:rPr>
          <w:rFonts w:hint="eastAsia"/>
        </w:rPr>
        <w:t>这部分主要对多元线性回归</w:t>
      </w:r>
      <w:r>
        <w:t>loss</w:t>
      </w:r>
      <w:r>
        <w:rPr>
          <w:rFonts w:hint="eastAsia"/>
        </w:rPr>
        <w:t>函数进行说明，本函数通过对</w:t>
      </w:r>
      <w:r w:rsidR="00481C4C">
        <w:t>J</w:t>
      </w:r>
      <w:r w:rsidR="00481C4C">
        <w:rPr>
          <w:rFonts w:hint="eastAsia"/>
        </w:rPr>
        <w:t>ulia</w:t>
      </w:r>
      <w:r>
        <w:rPr>
          <w:rFonts w:hint="eastAsia"/>
        </w:rPr>
        <w:t>中</w:t>
      </w:r>
      <w:r w:rsidR="00481C4C">
        <w:t>GLM</w:t>
      </w:r>
      <w:r>
        <w:rPr>
          <w:rFonts w:hint="eastAsia"/>
        </w:rPr>
        <w:t>库</w:t>
      </w:r>
      <w:r w:rsidR="00481C4C">
        <w:rPr>
          <w:rFonts w:hint="eastAsia"/>
        </w:rPr>
        <w:t>lm</w:t>
      </w:r>
      <w:r w:rsidR="00481C4C">
        <w:t>()</w:t>
      </w:r>
      <w:r w:rsidR="00481C4C">
        <w:rPr>
          <w:rFonts w:hint="eastAsia"/>
        </w:rPr>
        <w:t>和</w:t>
      </w:r>
      <w:r w:rsidR="00481C4C">
        <w:rPr>
          <w:rFonts w:hint="eastAsia"/>
        </w:rPr>
        <w:t>p</w:t>
      </w:r>
      <w:r w:rsidR="00481C4C">
        <w:t>redi</w:t>
      </w:r>
      <w:r w:rsidR="00481C4C">
        <w:rPr>
          <w:rFonts w:hint="eastAsia"/>
        </w:rPr>
        <w:t>c</w:t>
      </w:r>
      <w:r w:rsidR="00481C4C">
        <w:t>t</w:t>
      </w:r>
      <w:r w:rsidR="00481C4C">
        <w:rPr>
          <w:rFonts w:hint="eastAsia"/>
        </w:rPr>
        <w:t>(</w:t>
      </w:r>
      <w:r w:rsidR="00481C4C">
        <w:t>)</w:t>
      </w:r>
      <w:r>
        <w:rPr>
          <w:rFonts w:hint="eastAsia"/>
        </w:rPr>
        <w:t>函数进行</w:t>
      </w:r>
      <w:r w:rsidR="00481C4C">
        <w:rPr>
          <w:rFonts w:hint="eastAsia"/>
        </w:rPr>
        <w:t>组合和</w:t>
      </w:r>
      <w:r>
        <w:rPr>
          <w:rFonts w:hint="eastAsia"/>
        </w:rPr>
        <w:t>重写而来，实现了</w:t>
      </w:r>
      <w:r>
        <w:rPr>
          <w:rFonts w:hint="eastAsia"/>
        </w:rPr>
        <w:t>matlab</w:t>
      </w:r>
      <w:r>
        <w:t xml:space="preserve"> </w:t>
      </w:r>
      <w:r>
        <w:rPr>
          <w:rFonts w:hint="eastAsia"/>
        </w:rPr>
        <w:t>多元线性回归</w:t>
      </w:r>
      <w:r>
        <w:t>loss()</w:t>
      </w:r>
      <w:r>
        <w:rPr>
          <w:rFonts w:hint="eastAsia"/>
        </w:rPr>
        <w:t>函数的</w:t>
      </w:r>
      <w:r>
        <w:rPr>
          <w:rFonts w:hint="eastAsia"/>
        </w:rPr>
        <w:t>Julia</w:t>
      </w:r>
      <w:r>
        <w:rPr>
          <w:rFonts w:hint="eastAsia"/>
        </w:rPr>
        <w:t>语言实现。</w:t>
      </w:r>
    </w:p>
    <w:p w14:paraId="5E1A6A79" w14:textId="77777777" w:rsidR="00EF2A5B" w:rsidRDefault="00EF2A5B">
      <w:pPr>
        <w:pStyle w:val="a1"/>
        <w:ind w:firstLine="480"/>
      </w:pPr>
    </w:p>
    <w:p w14:paraId="36739C25" w14:textId="77777777" w:rsidR="00EF2A5B" w:rsidRDefault="00C174DD">
      <w:pPr>
        <w:pStyle w:val="30"/>
      </w:pPr>
      <w:bookmarkStart w:id="13" w:name="_Toc108100495"/>
      <w:r>
        <w:rPr>
          <w:rFonts w:hint="eastAsia"/>
        </w:rPr>
        <w:t>多元线性回归</w:t>
      </w:r>
      <w:r>
        <w:rPr>
          <w:rFonts w:hint="eastAsia"/>
        </w:rPr>
        <w:t>selectModels</w:t>
      </w:r>
      <w:r>
        <w:rPr>
          <w:rFonts w:hint="eastAsia"/>
        </w:rPr>
        <w:t>函数</w:t>
      </w:r>
      <w:bookmarkEnd w:id="13"/>
    </w:p>
    <w:p w14:paraId="0C39F868" w14:textId="77777777" w:rsidR="00EF2A5B" w:rsidRDefault="00C174DD">
      <w:pPr>
        <w:pStyle w:val="4"/>
      </w:pPr>
      <w:r>
        <w:rPr>
          <w:rFonts w:hint="eastAsia"/>
        </w:rPr>
        <w:t>调用方式</w:t>
      </w:r>
    </w:p>
    <w:p w14:paraId="26FB73C4" w14:textId="77777777" w:rsidR="00EF2A5B" w:rsidRDefault="003A1122">
      <w:pPr>
        <w:pStyle w:val="11"/>
        <w:numPr>
          <w:ilvl w:val="0"/>
          <w:numId w:val="0"/>
        </w:numPr>
        <w:ind w:left="400"/>
      </w:pPr>
      <w:hyperlink r:id="rId21" w:anchor="d123e859875" w:history="1">
        <w:r w:rsidR="00C174DD">
          <w:rPr>
            <w:rFonts w:hint="eastAsia"/>
          </w:rPr>
          <w:t xml:space="preserve">SubMdl = </w:t>
        </w:r>
        <w:proofErr w:type="gramStart"/>
        <w:r w:rsidR="00C174DD">
          <w:rPr>
            <w:rFonts w:hint="eastAsia"/>
          </w:rPr>
          <w:t>selectModels(</w:t>
        </w:r>
        <w:proofErr w:type="gramEnd"/>
        <w:r w:rsidR="00C174DD">
          <w:rPr>
            <w:rFonts w:hint="eastAsia"/>
          </w:rPr>
          <w:t>Mdl,idx)</w:t>
        </w:r>
      </w:hyperlink>
    </w:p>
    <w:p w14:paraId="1794F2B5" w14:textId="77777777" w:rsidR="00EF2A5B" w:rsidRDefault="00C174DD">
      <w:pPr>
        <w:pStyle w:val="11"/>
        <w:numPr>
          <w:ilvl w:val="0"/>
          <w:numId w:val="0"/>
        </w:numPr>
        <w:ind w:firstLineChars="200" w:firstLine="480"/>
      </w:pPr>
      <w:r>
        <w:rPr>
          <w:rFonts w:hint="eastAsia"/>
        </w:rPr>
        <w:t>从使用各种正则化强度训练的一组线性回归模型</w:t>
      </w:r>
      <w:r>
        <w:rPr>
          <w:rFonts w:hint="eastAsia"/>
        </w:rPr>
        <w:t xml:space="preserve"> (Mdl) </w:t>
      </w:r>
      <w:r>
        <w:rPr>
          <w:rFonts w:hint="eastAsia"/>
        </w:rPr>
        <w:t>返回训练的线性回归模型的子集。索引</w:t>
      </w:r>
      <w:r>
        <w:rPr>
          <w:rFonts w:hint="eastAsia"/>
        </w:rPr>
        <w:t xml:space="preserve"> idx </w:t>
      </w:r>
      <w:r>
        <w:rPr>
          <w:rFonts w:hint="eastAsia"/>
        </w:rPr>
        <w:t>对应于</w:t>
      </w:r>
      <w:r>
        <w:rPr>
          <w:rFonts w:hint="eastAsia"/>
        </w:rPr>
        <w:t xml:space="preserve"> Mdl.Lambda </w:t>
      </w:r>
      <w:r>
        <w:rPr>
          <w:rFonts w:hint="eastAsia"/>
        </w:rPr>
        <w:t>中的正则化强度，并指定要返回的模型。</w:t>
      </w:r>
    </w:p>
    <w:p w14:paraId="482FCEB0" w14:textId="77777777" w:rsidR="00EF2A5B" w:rsidRDefault="00C174DD">
      <w:pPr>
        <w:pStyle w:val="4"/>
      </w:pPr>
      <w:r>
        <w:rPr>
          <w:rFonts w:hint="eastAsia"/>
        </w:rPr>
        <w:t>输入参数</w:t>
      </w:r>
    </w:p>
    <w:p w14:paraId="6D1913F8" w14:textId="77777777" w:rsidR="00EF2A5B" w:rsidRDefault="00C174DD">
      <w:pPr>
        <w:pStyle w:val="11"/>
      </w:pPr>
      <w:r>
        <w:t>Mdl:</w:t>
      </w:r>
      <w:r>
        <w:rPr>
          <w:rFonts w:hint="eastAsia"/>
        </w:rPr>
        <w:t xml:space="preserve"> </w:t>
      </w:r>
      <w:r>
        <w:rPr>
          <w:rFonts w:hint="eastAsia"/>
        </w:rPr>
        <w:t>使用各种正则化强度训练的线性回归模型，指定为</w:t>
      </w:r>
      <w:hyperlink r:id="rId22" w:history="1">
        <w:r>
          <w:rPr>
            <w:rFonts w:hint="eastAsia"/>
          </w:rPr>
          <w:t>RegressionLinear</w:t>
        </w:r>
      </w:hyperlink>
      <w:r>
        <w:rPr>
          <w:rFonts w:hint="eastAsia"/>
        </w:rPr>
        <w:t>模型对象。可以使用</w:t>
      </w:r>
      <w:r>
        <w:rPr>
          <w:rFonts w:hint="eastAsia"/>
        </w:rPr>
        <w:t xml:space="preserve"> fitrlinear </w:t>
      </w:r>
      <w:r>
        <w:rPr>
          <w:rFonts w:hint="eastAsia"/>
        </w:rPr>
        <w:t>创建</w:t>
      </w:r>
      <w:r>
        <w:rPr>
          <w:rFonts w:hint="eastAsia"/>
        </w:rPr>
        <w:t xml:space="preserve"> RegressionLinear </w:t>
      </w:r>
      <w:r>
        <w:rPr>
          <w:rFonts w:hint="eastAsia"/>
        </w:rPr>
        <w:t>模型对象。</w:t>
      </w:r>
    </w:p>
    <w:p w14:paraId="76200FB8" w14:textId="77777777" w:rsidR="00EF2A5B" w:rsidRDefault="00C174DD">
      <w:pPr>
        <w:pStyle w:val="11"/>
        <w:numPr>
          <w:ilvl w:val="6"/>
          <w:numId w:val="0"/>
        </w:numPr>
      </w:pPr>
      <w:r>
        <w:rPr>
          <w:rFonts w:hint="eastAsia"/>
        </w:rPr>
        <w:t>虽然</w:t>
      </w:r>
      <w:r>
        <w:rPr>
          <w:rFonts w:hint="eastAsia"/>
        </w:rPr>
        <w:t xml:space="preserve"> Mdl </w:t>
      </w:r>
      <w:r>
        <w:rPr>
          <w:rFonts w:hint="eastAsia"/>
        </w:rPr>
        <w:t>是一个模型对象，但如果</w:t>
      </w:r>
      <w:r>
        <w:rPr>
          <w:rFonts w:hint="eastAsia"/>
        </w:rPr>
        <w:t xml:space="preserve"> numel(Mdl.Lambda) = L </w:t>
      </w:r>
      <w:r>
        <w:rPr>
          <w:rFonts w:hint="eastAsia"/>
        </w:rPr>
        <w:t>≥</w:t>
      </w:r>
      <w:r>
        <w:rPr>
          <w:rFonts w:hint="eastAsia"/>
        </w:rPr>
        <w:t xml:space="preserve"> 2</w:t>
      </w:r>
      <w:r>
        <w:rPr>
          <w:rFonts w:hint="eastAsia"/>
        </w:rPr>
        <w:t>，那么可以将</w:t>
      </w:r>
      <w:r>
        <w:rPr>
          <w:rFonts w:hint="eastAsia"/>
        </w:rPr>
        <w:t xml:space="preserve"> Mdl </w:t>
      </w:r>
      <w:r>
        <w:rPr>
          <w:rFonts w:hint="eastAsia"/>
        </w:rPr>
        <w:t>视为</w:t>
      </w:r>
      <w:r>
        <w:rPr>
          <w:rFonts w:hint="eastAsia"/>
        </w:rPr>
        <w:t xml:space="preserve"> L </w:t>
      </w:r>
      <w:proofErr w:type="gramStart"/>
      <w:r>
        <w:rPr>
          <w:rFonts w:hint="eastAsia"/>
        </w:rPr>
        <w:t>个</w:t>
      </w:r>
      <w:proofErr w:type="gramEnd"/>
      <w:r>
        <w:rPr>
          <w:rFonts w:hint="eastAsia"/>
        </w:rPr>
        <w:t>训练好的模型。</w:t>
      </w:r>
    </w:p>
    <w:p w14:paraId="47080526" w14:textId="77777777" w:rsidR="00EF2A5B" w:rsidRDefault="00C174DD">
      <w:pPr>
        <w:pStyle w:val="11"/>
      </w:pPr>
      <w:r>
        <w:rPr>
          <w:rFonts w:hint="eastAsia"/>
        </w:rPr>
        <w:t>idx</w:t>
      </w:r>
      <w:r>
        <w:rPr>
          <w:rFonts w:hint="eastAsia"/>
        </w:rPr>
        <w:t>：对应于正则化强度的索引，指定为正整数的数值向量。</w:t>
      </w:r>
      <w:r>
        <w:rPr>
          <w:rFonts w:hint="eastAsia"/>
        </w:rPr>
        <w:t xml:space="preserve">idx </w:t>
      </w:r>
      <w:r>
        <w:rPr>
          <w:rFonts w:hint="eastAsia"/>
        </w:rPr>
        <w:t>的</w:t>
      </w:r>
      <w:proofErr w:type="gramStart"/>
      <w:r>
        <w:rPr>
          <w:rFonts w:hint="eastAsia"/>
        </w:rPr>
        <w:t>值必须</w:t>
      </w:r>
      <w:proofErr w:type="gramEnd"/>
      <w:r>
        <w:rPr>
          <w:rFonts w:hint="eastAsia"/>
        </w:rPr>
        <w:t>在区间</w:t>
      </w:r>
      <w:r>
        <w:rPr>
          <w:rFonts w:hint="eastAsia"/>
        </w:rPr>
        <w:t xml:space="preserve"> [1,L] </w:t>
      </w:r>
      <w:r>
        <w:rPr>
          <w:rFonts w:hint="eastAsia"/>
        </w:rPr>
        <w:t>内，其中</w:t>
      </w:r>
      <w:r>
        <w:rPr>
          <w:rFonts w:hint="eastAsia"/>
        </w:rPr>
        <w:t xml:space="preserve"> L = numel(Mdl.Lambda)</w:t>
      </w:r>
      <w:r>
        <w:rPr>
          <w:rFonts w:hint="eastAsia"/>
        </w:rPr>
        <w:t>。</w:t>
      </w:r>
    </w:p>
    <w:p w14:paraId="19BA4DA9" w14:textId="77777777" w:rsidR="00EF2A5B" w:rsidRDefault="00C174DD">
      <w:pPr>
        <w:pStyle w:val="4"/>
      </w:pPr>
      <w:r>
        <w:rPr>
          <w:rFonts w:hint="eastAsia"/>
        </w:rPr>
        <w:lastRenderedPageBreak/>
        <w:t>返回值</w:t>
      </w:r>
    </w:p>
    <w:p w14:paraId="1B42117B" w14:textId="77777777" w:rsidR="00EF2A5B" w:rsidRDefault="00C174DD">
      <w:pPr>
        <w:pStyle w:val="11"/>
      </w:pPr>
      <w:r>
        <w:rPr>
          <w:rFonts w:hint="eastAsia"/>
        </w:rPr>
        <w:t>SubMdl</w:t>
      </w:r>
      <w:r>
        <w:rPr>
          <w:rFonts w:hint="eastAsia"/>
        </w:rPr>
        <w:t>：从使用各种正则化强度训练的一组线性回归模型</w:t>
      </w:r>
      <w:r>
        <w:rPr>
          <w:rFonts w:hint="eastAsia"/>
        </w:rPr>
        <w:t xml:space="preserve"> (Mdl) </w:t>
      </w:r>
      <w:r>
        <w:rPr>
          <w:rFonts w:hint="eastAsia"/>
        </w:rPr>
        <w:t>返回训练的线性回归模型的子集。</w:t>
      </w:r>
    </w:p>
    <w:p w14:paraId="50A5614B" w14:textId="77777777" w:rsidR="00EF2A5B" w:rsidRDefault="00C174DD">
      <w:pPr>
        <w:pStyle w:val="4"/>
      </w:pPr>
      <w:r>
        <w:rPr>
          <w:rFonts w:hint="eastAsia"/>
        </w:rPr>
        <w:t>开发方案</w:t>
      </w:r>
    </w:p>
    <w:p w14:paraId="73924A44" w14:textId="77777777" w:rsidR="00EF2A5B" w:rsidRDefault="00C174DD">
      <w:pPr>
        <w:pStyle w:val="a1"/>
        <w:ind w:firstLine="480"/>
      </w:pPr>
      <w:r>
        <w:rPr>
          <w:rFonts w:hint="eastAsia"/>
        </w:rPr>
        <w:t>这部分主要对多元线性回归</w:t>
      </w:r>
      <w:r>
        <w:rPr>
          <w:rFonts w:hint="eastAsia"/>
        </w:rPr>
        <w:t>selectModels</w:t>
      </w:r>
      <w:r>
        <w:rPr>
          <w:rFonts w:hint="eastAsia"/>
        </w:rPr>
        <w:t>函数进行说明，本函数通过对</w:t>
      </w:r>
      <w:r>
        <w:rPr>
          <w:rFonts w:hint="eastAsia"/>
        </w:rPr>
        <w:t>python</w:t>
      </w:r>
      <w:r>
        <w:rPr>
          <w:rFonts w:hint="eastAsia"/>
        </w:rPr>
        <w:t>中</w:t>
      </w:r>
      <w:r>
        <w:t>sklearn</w:t>
      </w:r>
      <w:r>
        <w:rPr>
          <w:rFonts w:hint="eastAsia"/>
        </w:rPr>
        <w:t>库</w:t>
      </w:r>
      <w:r>
        <w:rPr>
          <w:rFonts w:hint="eastAsia"/>
        </w:rPr>
        <w:t>SelectFromModel</w:t>
      </w:r>
      <w:r>
        <w:t>()</w:t>
      </w:r>
      <w:r>
        <w:rPr>
          <w:rFonts w:hint="eastAsia"/>
        </w:rPr>
        <w:t>函数进行重写而来，实现了</w:t>
      </w:r>
      <w:r>
        <w:rPr>
          <w:rFonts w:hint="eastAsia"/>
        </w:rPr>
        <w:t>matlab</w:t>
      </w:r>
      <w:r>
        <w:rPr>
          <w:rFonts w:hint="eastAsia"/>
        </w:rPr>
        <w:t>多元线性回归</w:t>
      </w:r>
      <w:r>
        <w:rPr>
          <w:rFonts w:hint="eastAsia"/>
        </w:rPr>
        <w:t>selectModels</w:t>
      </w:r>
      <w:r>
        <w:t>()</w:t>
      </w:r>
      <w:r>
        <w:rPr>
          <w:rFonts w:hint="eastAsia"/>
        </w:rPr>
        <w:t>函数的</w:t>
      </w:r>
      <w:r>
        <w:rPr>
          <w:rFonts w:hint="eastAsia"/>
        </w:rPr>
        <w:t>Julia</w:t>
      </w:r>
      <w:r>
        <w:rPr>
          <w:rFonts w:hint="eastAsia"/>
        </w:rPr>
        <w:t>语言实现。</w:t>
      </w:r>
    </w:p>
    <w:p w14:paraId="4E38129B" w14:textId="77777777" w:rsidR="00EF2A5B" w:rsidRDefault="00EF2A5B">
      <w:pPr>
        <w:pStyle w:val="a1"/>
        <w:ind w:firstLine="480"/>
      </w:pPr>
    </w:p>
    <w:p w14:paraId="582EA08B" w14:textId="77777777" w:rsidR="00EF2A5B" w:rsidRDefault="00C174DD">
      <w:pPr>
        <w:pStyle w:val="30"/>
      </w:pPr>
      <w:bookmarkStart w:id="14" w:name="_Toc108100496"/>
      <w:r>
        <w:rPr>
          <w:rFonts w:hint="eastAsia"/>
        </w:rPr>
        <w:t>多元线性回归</w:t>
      </w:r>
      <w:r>
        <w:rPr>
          <w:rFonts w:hint="eastAsia"/>
        </w:rPr>
        <w:t>plsregress</w:t>
      </w:r>
      <w:r>
        <w:rPr>
          <w:rFonts w:hint="eastAsia"/>
        </w:rPr>
        <w:t>函数</w:t>
      </w:r>
      <w:bookmarkEnd w:id="14"/>
    </w:p>
    <w:p w14:paraId="0FD1E557" w14:textId="77777777" w:rsidR="00EF2A5B" w:rsidRDefault="00C174DD">
      <w:pPr>
        <w:pStyle w:val="4"/>
      </w:pPr>
      <w:r>
        <w:rPr>
          <w:rFonts w:hint="eastAsia"/>
        </w:rPr>
        <w:t>调用方式</w:t>
      </w:r>
    </w:p>
    <w:p w14:paraId="02580337" w14:textId="77777777" w:rsidR="00EF2A5B" w:rsidRDefault="00C174DD">
      <w:pPr>
        <w:pStyle w:val="11"/>
        <w:numPr>
          <w:ilvl w:val="0"/>
          <w:numId w:val="0"/>
        </w:numPr>
        <w:ind w:firstLineChars="200" w:firstLine="480"/>
      </w:pPr>
      <w:r>
        <w:rPr>
          <w:rFonts w:hint="eastAsia"/>
        </w:rPr>
        <w:t>[</w:t>
      </w:r>
      <w:hyperlink r:id="rId23" w:anchor="mw_baca8140-fb2e-43a4-8048-e6285f5ffcf9" w:history="1">
        <w:r>
          <w:rPr>
            <w:rFonts w:hint="eastAsia"/>
          </w:rPr>
          <w:t>XL</w:t>
        </w:r>
      </w:hyperlink>
      <w:r>
        <w:rPr>
          <w:rFonts w:hint="eastAsia"/>
        </w:rPr>
        <w:t>,</w:t>
      </w:r>
      <w:hyperlink r:id="rId24" w:anchor="mw_51fcb6a7-9570-4abb-9c99-0fc0ae94db1b" w:history="1">
        <w:r>
          <w:rPr>
            <w:rFonts w:hint="eastAsia"/>
          </w:rPr>
          <w:t>YL</w:t>
        </w:r>
      </w:hyperlink>
      <w:r>
        <w:rPr>
          <w:rFonts w:hint="eastAsia"/>
        </w:rPr>
        <w:t>] = plsregress(</w:t>
      </w:r>
      <w:hyperlink r:id="rId25" w:anchor="d123e729887" w:history="1">
        <w:r>
          <w:rPr>
            <w:rFonts w:hint="eastAsia"/>
          </w:rPr>
          <w:t>X</w:t>
        </w:r>
      </w:hyperlink>
      <w:r>
        <w:rPr>
          <w:rFonts w:hint="eastAsia"/>
        </w:rPr>
        <w:t>,</w:t>
      </w:r>
      <w:hyperlink r:id="rId26" w:anchor="mw_745230d1-9863-47c0-ac34-b351df206d7e" w:history="1">
        <w:r>
          <w:rPr>
            <w:rFonts w:hint="eastAsia"/>
          </w:rPr>
          <w:t>Y</w:t>
        </w:r>
      </w:hyperlink>
      <w:r>
        <w:rPr>
          <w:rFonts w:hint="eastAsia"/>
        </w:rPr>
        <w:t>,</w:t>
      </w:r>
      <w:hyperlink r:id="rId27" w:anchor="mw_fbe07116-cab0-4de9-90e0-81482a353c88" w:history="1">
        <w:r>
          <w:rPr>
            <w:rFonts w:hint="eastAsia"/>
          </w:rPr>
          <w:t>ncomp</w:t>
        </w:r>
      </w:hyperlink>
      <w:r>
        <w:rPr>
          <w:rFonts w:hint="eastAsia"/>
        </w:rPr>
        <w:t>)</w:t>
      </w:r>
    </w:p>
    <w:p w14:paraId="058008D6" w14:textId="77777777" w:rsidR="00EF2A5B" w:rsidRDefault="00C174DD">
      <w:pPr>
        <w:pStyle w:val="11"/>
        <w:numPr>
          <w:ilvl w:val="0"/>
          <w:numId w:val="0"/>
        </w:numPr>
        <w:ind w:firstLineChars="200" w:firstLine="480"/>
      </w:pPr>
      <w:r>
        <w:rPr>
          <w:rFonts w:hint="eastAsia"/>
        </w:rPr>
        <w:t>分别返回</w:t>
      </w:r>
      <w:r>
        <w:rPr>
          <w:rFonts w:hint="eastAsia"/>
        </w:rPr>
        <w:t xml:space="preserve"> XL </w:t>
      </w:r>
      <w:r>
        <w:rPr>
          <w:rFonts w:hint="eastAsia"/>
        </w:rPr>
        <w:t>和</w:t>
      </w:r>
      <w:r>
        <w:rPr>
          <w:rFonts w:hint="eastAsia"/>
        </w:rPr>
        <w:t xml:space="preserve"> YL</w:t>
      </w:r>
      <w:r>
        <w:rPr>
          <w:rFonts w:hint="eastAsia"/>
        </w:rPr>
        <w:t>，用于矩阵</w:t>
      </w:r>
      <w:r>
        <w:rPr>
          <w:rFonts w:hint="eastAsia"/>
        </w:rPr>
        <w:t xml:space="preserve"> Y </w:t>
      </w:r>
      <w:r>
        <w:rPr>
          <w:rFonts w:hint="eastAsia"/>
        </w:rPr>
        <w:t>在矩阵</w:t>
      </w:r>
      <w:r>
        <w:rPr>
          <w:rFonts w:hint="eastAsia"/>
        </w:rPr>
        <w:t xml:space="preserve"> X </w:t>
      </w:r>
      <w:r>
        <w:rPr>
          <w:rFonts w:hint="eastAsia"/>
        </w:rPr>
        <w:t>中的预测变量上的偏最小二乘</w:t>
      </w:r>
      <w:r>
        <w:rPr>
          <w:rFonts w:hint="eastAsia"/>
        </w:rPr>
        <w:t xml:space="preserve"> (PLS) </w:t>
      </w:r>
      <w:r>
        <w:rPr>
          <w:rFonts w:hint="eastAsia"/>
        </w:rPr>
        <w:t>回归。</w:t>
      </w:r>
    </w:p>
    <w:p w14:paraId="1BDFA189" w14:textId="77777777" w:rsidR="00EF2A5B" w:rsidRDefault="00C174DD">
      <w:pPr>
        <w:pStyle w:val="4"/>
      </w:pPr>
      <w:r>
        <w:rPr>
          <w:rFonts w:hint="eastAsia"/>
        </w:rPr>
        <w:t>输入参数</w:t>
      </w:r>
    </w:p>
    <w:p w14:paraId="6D44BA2E" w14:textId="77777777" w:rsidR="00EF2A5B" w:rsidRDefault="00C174DD">
      <w:pPr>
        <w:pStyle w:val="11"/>
      </w:pPr>
      <w:r>
        <w:rPr>
          <w:rFonts w:hint="eastAsia"/>
        </w:rPr>
        <w:t>X</w:t>
      </w:r>
      <w:r>
        <w:t>:</w:t>
      </w:r>
      <w:r>
        <w:rPr>
          <w:rFonts w:hint="eastAsia"/>
        </w:rPr>
        <w:t xml:space="preserve"> </w:t>
      </w:r>
      <w:r>
        <w:rPr>
          <w:rFonts w:hint="eastAsia"/>
        </w:rPr>
        <w:t>预测变量，指定为数值矩阵。</w:t>
      </w:r>
      <w:r>
        <w:rPr>
          <w:rFonts w:hint="eastAsia"/>
        </w:rPr>
        <w:t>X </w:t>
      </w:r>
      <w:r>
        <w:rPr>
          <w:rFonts w:hint="eastAsia"/>
        </w:rPr>
        <w:t>是一个</w:t>
      </w:r>
      <w:r>
        <w:rPr>
          <w:rFonts w:hint="eastAsia"/>
        </w:rPr>
        <w:t>n </w:t>
      </w:r>
      <w:r>
        <w:rPr>
          <w:rFonts w:hint="eastAsia"/>
        </w:rPr>
        <w:t>×</w:t>
      </w:r>
      <w:r>
        <w:rPr>
          <w:rFonts w:hint="eastAsia"/>
        </w:rPr>
        <w:t> p</w:t>
      </w:r>
      <w:r>
        <w:rPr>
          <w:rFonts w:hint="eastAsia"/>
        </w:rPr>
        <w:t>矩阵，其中</w:t>
      </w:r>
      <w:r>
        <w:rPr>
          <w:rFonts w:hint="eastAsia"/>
        </w:rPr>
        <w:t> n</w:t>
      </w:r>
      <w:r>
        <w:rPr>
          <w:rFonts w:hint="eastAsia"/>
        </w:rPr>
        <w:t>是观测值的数量，</w:t>
      </w:r>
      <w:r>
        <w:rPr>
          <w:rFonts w:hint="eastAsia"/>
        </w:rPr>
        <w:t> p</w:t>
      </w:r>
      <w:r>
        <w:rPr>
          <w:rFonts w:hint="eastAsia"/>
        </w:rPr>
        <w:t>是预测变量的数量。</w:t>
      </w:r>
      <w:r>
        <w:rPr>
          <w:rFonts w:hint="eastAsia"/>
        </w:rPr>
        <w:t xml:space="preserve">X </w:t>
      </w:r>
      <w:r>
        <w:rPr>
          <w:rFonts w:hint="eastAsia"/>
        </w:rPr>
        <w:t>的每一行代表一个观测值，每一列代表一个变量。</w:t>
      </w:r>
      <w:r>
        <w:rPr>
          <w:rFonts w:hint="eastAsia"/>
        </w:rPr>
        <w:t xml:space="preserve">X </w:t>
      </w:r>
      <w:r>
        <w:rPr>
          <w:rFonts w:hint="eastAsia"/>
        </w:rPr>
        <w:t>的行数必须与</w:t>
      </w:r>
      <w:r>
        <w:rPr>
          <w:rFonts w:hint="eastAsia"/>
        </w:rPr>
        <w:t xml:space="preserve"> Y </w:t>
      </w:r>
      <w:r>
        <w:rPr>
          <w:rFonts w:hint="eastAsia"/>
        </w:rPr>
        <w:t>相同。</w:t>
      </w:r>
    </w:p>
    <w:p w14:paraId="00A77B3A" w14:textId="77777777" w:rsidR="00EF2A5B" w:rsidRDefault="00C174DD">
      <w:pPr>
        <w:pStyle w:val="11"/>
      </w:pPr>
      <w:r>
        <w:rPr>
          <w:rFonts w:hint="eastAsia"/>
        </w:rPr>
        <w:t>Y</w:t>
      </w:r>
      <w:r>
        <w:rPr>
          <w:rFonts w:hint="eastAsia"/>
        </w:rPr>
        <w:t>：响应变量，指定为数值矩阵。</w:t>
      </w:r>
      <w:r>
        <w:rPr>
          <w:rFonts w:hint="eastAsia"/>
        </w:rPr>
        <w:t xml:space="preserve">Y </w:t>
      </w:r>
      <w:r>
        <w:rPr>
          <w:rFonts w:hint="eastAsia"/>
        </w:rPr>
        <w:t>是一个</w:t>
      </w:r>
      <w:r>
        <w:rPr>
          <w:rFonts w:hint="eastAsia"/>
        </w:rPr>
        <w:t xml:space="preserve"> n</w:t>
      </w:r>
      <w:r>
        <w:rPr>
          <w:rFonts w:hint="eastAsia"/>
        </w:rPr>
        <w:t>×</w:t>
      </w:r>
      <w:r>
        <w:rPr>
          <w:rFonts w:hint="eastAsia"/>
        </w:rPr>
        <w:t xml:space="preserve">m </w:t>
      </w:r>
      <w:r>
        <w:rPr>
          <w:rFonts w:hint="eastAsia"/>
        </w:rPr>
        <w:t>矩阵，其中</w:t>
      </w:r>
      <w:r>
        <w:rPr>
          <w:rFonts w:hint="eastAsia"/>
        </w:rPr>
        <w:t xml:space="preserve"> n </w:t>
      </w:r>
      <w:r>
        <w:rPr>
          <w:rFonts w:hint="eastAsia"/>
        </w:rPr>
        <w:t>是观察数，</w:t>
      </w:r>
      <w:r>
        <w:rPr>
          <w:rFonts w:hint="eastAsia"/>
        </w:rPr>
        <w:t xml:space="preserve">m </w:t>
      </w:r>
      <w:r>
        <w:rPr>
          <w:rFonts w:hint="eastAsia"/>
        </w:rPr>
        <w:t>是响应变量数。</w:t>
      </w:r>
      <w:r>
        <w:rPr>
          <w:rFonts w:hint="eastAsia"/>
        </w:rPr>
        <w:t xml:space="preserve">Y </w:t>
      </w:r>
      <w:r>
        <w:rPr>
          <w:rFonts w:hint="eastAsia"/>
        </w:rPr>
        <w:t>的每一行代表一个观测值，每一列代表一个变量。</w:t>
      </w:r>
      <w:r>
        <w:rPr>
          <w:rFonts w:hint="eastAsia"/>
        </w:rPr>
        <w:t xml:space="preserve">Y </w:t>
      </w:r>
      <w:r>
        <w:rPr>
          <w:rFonts w:hint="eastAsia"/>
        </w:rPr>
        <w:t>中的每一行都是</w:t>
      </w:r>
      <w:r>
        <w:rPr>
          <w:rFonts w:hint="eastAsia"/>
        </w:rPr>
        <w:t xml:space="preserve"> X </w:t>
      </w:r>
      <w:r>
        <w:rPr>
          <w:rFonts w:hint="eastAsia"/>
        </w:rPr>
        <w:t>中相应行的响应。</w:t>
      </w:r>
    </w:p>
    <w:p w14:paraId="342F095B" w14:textId="77777777" w:rsidR="00EF2A5B" w:rsidRDefault="003A1122">
      <w:pPr>
        <w:pStyle w:val="11"/>
      </w:pPr>
      <w:hyperlink r:id="rId28" w:anchor="mw_fbe07116-cab0-4de9-90e0-81482a353c88" w:history="1">
        <w:r w:rsidR="00C174DD">
          <w:rPr>
            <w:rFonts w:hint="eastAsia"/>
          </w:rPr>
          <w:t>ncomp</w:t>
        </w:r>
      </w:hyperlink>
      <w:r w:rsidR="00C174DD">
        <w:rPr>
          <w:rFonts w:hint="eastAsia"/>
        </w:rPr>
        <w:t>：分量数，指定为数值向量。默认值为</w:t>
      </w:r>
      <w:r w:rsidR="00C174DD">
        <w:rPr>
          <w:rFonts w:hint="eastAsia"/>
        </w:rPr>
        <w:t xml:space="preserve">min(size(X,1) </w:t>
      </w:r>
      <w:r w:rsidR="00C174DD">
        <w:rPr>
          <w:rFonts w:hint="eastAsia"/>
        </w:rPr>
        <w:t>–</w:t>
      </w:r>
      <w:r w:rsidR="00C174DD">
        <w:rPr>
          <w:rFonts w:hint="eastAsia"/>
        </w:rPr>
        <w:t xml:space="preserve"> 1,size(X,2))</w:t>
      </w:r>
    </w:p>
    <w:p w14:paraId="0B86C520" w14:textId="77777777" w:rsidR="00EF2A5B" w:rsidRDefault="00C174DD">
      <w:pPr>
        <w:pStyle w:val="4"/>
      </w:pPr>
      <w:r>
        <w:rPr>
          <w:rFonts w:hint="eastAsia"/>
        </w:rPr>
        <w:t>返回值</w:t>
      </w:r>
    </w:p>
    <w:p w14:paraId="4C450C2B" w14:textId="77777777" w:rsidR="00EF2A5B" w:rsidRDefault="003A1122">
      <w:pPr>
        <w:pStyle w:val="11"/>
      </w:pPr>
      <w:hyperlink r:id="rId29" w:anchor="mw_baca8140-fb2e-43a4-8048-e6285f5ffcf9" w:history="1">
        <w:r w:rsidR="00C174DD">
          <w:rPr>
            <w:rFonts w:hint="eastAsia"/>
          </w:rPr>
          <w:t>XL</w:t>
        </w:r>
      </w:hyperlink>
      <w:r w:rsidR="00C174DD">
        <w:rPr>
          <w:rFonts w:hint="eastAsia"/>
        </w:rPr>
        <w:t>：预测变量载荷，以数值矩阵形式返回。</w:t>
      </w:r>
    </w:p>
    <w:p w14:paraId="0FF09DE9" w14:textId="77777777" w:rsidR="00EF2A5B" w:rsidRDefault="003A1122">
      <w:pPr>
        <w:pStyle w:val="11"/>
      </w:pPr>
      <w:hyperlink r:id="rId30" w:anchor="mw_baca8140-fb2e-43a4-8048-e6285f5ffcf9" w:history="1">
        <w:r w:rsidR="00C174DD">
          <w:rPr>
            <w:rFonts w:hint="eastAsia"/>
          </w:rPr>
          <w:t>YL</w:t>
        </w:r>
      </w:hyperlink>
      <w:r w:rsidR="00C174DD">
        <w:rPr>
          <w:rFonts w:hint="eastAsia"/>
        </w:rPr>
        <w:t>：响应载荷，以数值矩阵形式返回。</w:t>
      </w:r>
    </w:p>
    <w:p w14:paraId="1CE6ABFE" w14:textId="77777777" w:rsidR="00EF2A5B" w:rsidRDefault="00C174DD">
      <w:pPr>
        <w:pStyle w:val="4"/>
      </w:pPr>
      <w:r>
        <w:rPr>
          <w:rFonts w:hint="eastAsia"/>
        </w:rPr>
        <w:lastRenderedPageBreak/>
        <w:t>开发方案</w:t>
      </w:r>
    </w:p>
    <w:p w14:paraId="5860F987" w14:textId="77777777" w:rsidR="00EF2A5B" w:rsidRDefault="00C174DD">
      <w:pPr>
        <w:pStyle w:val="a1"/>
        <w:ind w:firstLine="480"/>
      </w:pPr>
      <w:r>
        <w:rPr>
          <w:rFonts w:hint="eastAsia"/>
        </w:rPr>
        <w:t>这部分主要对多元线性回归</w:t>
      </w:r>
      <w:r>
        <w:rPr>
          <w:rFonts w:hint="eastAsia"/>
        </w:rPr>
        <w:t>plsregress</w:t>
      </w:r>
      <w:r>
        <w:rPr>
          <w:rFonts w:hint="eastAsia"/>
        </w:rPr>
        <w:t>函数进行说明，本函数通过对</w:t>
      </w:r>
      <w:r>
        <w:rPr>
          <w:rFonts w:hint="eastAsia"/>
        </w:rPr>
        <w:t>python</w:t>
      </w:r>
      <w:r>
        <w:rPr>
          <w:rFonts w:hint="eastAsia"/>
        </w:rPr>
        <w:t>中</w:t>
      </w:r>
      <w:r>
        <w:t>sklearn</w:t>
      </w:r>
      <w:r>
        <w:rPr>
          <w:rFonts w:hint="eastAsia"/>
        </w:rPr>
        <w:t>库</w:t>
      </w:r>
      <w:r>
        <w:rPr>
          <w:rFonts w:hint="eastAsia"/>
        </w:rPr>
        <w:t>PLSRegression</w:t>
      </w:r>
      <w:r>
        <w:t>()</w:t>
      </w:r>
      <w:r>
        <w:rPr>
          <w:rFonts w:hint="eastAsia"/>
        </w:rPr>
        <w:t>函数进行重写而来，实现了</w:t>
      </w:r>
      <w:r>
        <w:rPr>
          <w:rFonts w:hint="eastAsia"/>
        </w:rPr>
        <w:t>matlab</w:t>
      </w:r>
      <w:r>
        <w:rPr>
          <w:rFonts w:hint="eastAsia"/>
        </w:rPr>
        <w:t>多元线性回归</w:t>
      </w:r>
      <w:r>
        <w:rPr>
          <w:rFonts w:hint="eastAsia"/>
        </w:rPr>
        <w:t>plsregress</w:t>
      </w:r>
      <w:r>
        <w:t>()</w:t>
      </w:r>
      <w:r>
        <w:rPr>
          <w:rFonts w:hint="eastAsia"/>
        </w:rPr>
        <w:t>函数的</w:t>
      </w:r>
      <w:r>
        <w:rPr>
          <w:rFonts w:hint="eastAsia"/>
        </w:rPr>
        <w:t>Julia</w:t>
      </w:r>
      <w:r>
        <w:rPr>
          <w:rFonts w:hint="eastAsia"/>
        </w:rPr>
        <w:t>语言实现。</w:t>
      </w:r>
    </w:p>
    <w:p w14:paraId="1B518A1C" w14:textId="77777777" w:rsidR="00EF2A5B" w:rsidRDefault="00EF2A5B">
      <w:pPr>
        <w:pStyle w:val="a1"/>
        <w:ind w:firstLine="480"/>
      </w:pPr>
    </w:p>
    <w:p w14:paraId="222C1463" w14:textId="77777777" w:rsidR="00EF2A5B" w:rsidRDefault="00C174DD">
      <w:pPr>
        <w:pStyle w:val="30"/>
      </w:pPr>
      <w:bookmarkStart w:id="15" w:name="_Toc108100497"/>
      <w:r>
        <w:rPr>
          <w:rFonts w:hint="eastAsia"/>
        </w:rPr>
        <w:t>多元线性回归</w:t>
      </w:r>
      <w:r>
        <w:rPr>
          <w:rFonts w:hint="eastAsia"/>
        </w:rPr>
        <w:t>regress</w:t>
      </w:r>
      <w:r>
        <w:rPr>
          <w:rFonts w:hint="eastAsia"/>
        </w:rPr>
        <w:t>函数</w:t>
      </w:r>
      <w:bookmarkEnd w:id="15"/>
    </w:p>
    <w:p w14:paraId="1016E6FF" w14:textId="77777777" w:rsidR="00EF2A5B" w:rsidRDefault="00C174DD">
      <w:pPr>
        <w:pStyle w:val="4"/>
      </w:pPr>
      <w:r>
        <w:rPr>
          <w:rFonts w:hint="eastAsia"/>
        </w:rPr>
        <w:t>调用方式</w:t>
      </w:r>
    </w:p>
    <w:p w14:paraId="59A86D9F" w14:textId="77777777" w:rsidR="00EF2A5B" w:rsidRDefault="003A1122">
      <w:pPr>
        <w:pStyle w:val="11"/>
        <w:numPr>
          <w:ilvl w:val="0"/>
          <w:numId w:val="0"/>
        </w:numPr>
        <w:ind w:firstLineChars="200" w:firstLine="480"/>
      </w:pPr>
      <w:hyperlink r:id="rId31" w:anchor="d123e34112" w:history="1">
        <w:r w:rsidR="00C174DD">
          <w:rPr>
            <w:rFonts w:hint="eastAsia"/>
          </w:rPr>
          <w:t>b</w:t>
        </w:r>
      </w:hyperlink>
      <w:r w:rsidR="00C174DD">
        <w:rPr>
          <w:rFonts w:hint="eastAsia"/>
        </w:rPr>
        <w:t> = regress(</w:t>
      </w:r>
      <w:hyperlink r:id="rId32" w:anchor="d123e34010" w:history="1">
        <w:r w:rsidR="00C174DD">
          <w:rPr>
            <w:rFonts w:hint="eastAsia"/>
          </w:rPr>
          <w:t>y</w:t>
        </w:r>
      </w:hyperlink>
      <w:r w:rsidR="00C174DD">
        <w:rPr>
          <w:rFonts w:hint="eastAsia"/>
        </w:rPr>
        <w:t>,</w:t>
      </w:r>
      <w:hyperlink r:id="rId33" w:anchor="d123e34043" w:history="1">
        <w:r w:rsidR="00C174DD">
          <w:rPr>
            <w:rFonts w:hint="eastAsia"/>
          </w:rPr>
          <w:t>X</w:t>
        </w:r>
      </w:hyperlink>
      <w:r w:rsidR="00C174DD">
        <w:rPr>
          <w:rFonts w:hint="eastAsia"/>
        </w:rPr>
        <w:t>)</w:t>
      </w:r>
    </w:p>
    <w:p w14:paraId="2D825450" w14:textId="77777777" w:rsidR="00EF2A5B" w:rsidRDefault="00C174DD">
      <w:pPr>
        <w:pStyle w:val="11"/>
        <w:numPr>
          <w:ilvl w:val="0"/>
          <w:numId w:val="0"/>
        </w:numPr>
        <w:ind w:firstLineChars="200" w:firstLine="480"/>
      </w:pPr>
      <w:r>
        <w:rPr>
          <w:rFonts w:hint="eastAsia"/>
        </w:rPr>
        <w:t>包含向量</w:t>
      </w:r>
      <w:r>
        <w:rPr>
          <w:rFonts w:hint="eastAsia"/>
        </w:rPr>
        <w:t> y </w:t>
      </w:r>
      <w:r>
        <w:rPr>
          <w:rFonts w:hint="eastAsia"/>
        </w:rPr>
        <w:t>中的响应对矩阵</w:t>
      </w:r>
      <w:r>
        <w:rPr>
          <w:rFonts w:hint="eastAsia"/>
        </w:rPr>
        <w:t> X </w:t>
      </w:r>
      <w:r>
        <w:rPr>
          <w:rFonts w:hint="eastAsia"/>
        </w:rPr>
        <w:t>中的预测变量的多元线性回归的系数估计值。</w:t>
      </w:r>
    </w:p>
    <w:p w14:paraId="7BE95BF2" w14:textId="77777777" w:rsidR="00EF2A5B" w:rsidRDefault="00C174DD">
      <w:pPr>
        <w:pStyle w:val="4"/>
      </w:pPr>
      <w:r>
        <w:rPr>
          <w:rFonts w:hint="eastAsia"/>
        </w:rPr>
        <w:t>输入参数</w:t>
      </w:r>
    </w:p>
    <w:p w14:paraId="42795FC8" w14:textId="77777777" w:rsidR="00EF2A5B" w:rsidRDefault="00C174DD">
      <w:pPr>
        <w:pStyle w:val="11"/>
      </w:pPr>
      <w:r>
        <w:rPr>
          <w:rFonts w:hint="eastAsia"/>
        </w:rPr>
        <w:t>y</w:t>
      </w:r>
      <w:r>
        <w:t>:</w:t>
      </w:r>
      <w:r>
        <w:rPr>
          <w:rFonts w:hint="eastAsia"/>
        </w:rPr>
        <w:t xml:space="preserve"> </w:t>
      </w:r>
      <w:r>
        <w:rPr>
          <w:rFonts w:hint="eastAsia"/>
        </w:rPr>
        <w:t>响应数据，指定为</w:t>
      </w:r>
      <w:r>
        <w:rPr>
          <w:rFonts w:hint="eastAsia"/>
        </w:rPr>
        <w:t xml:space="preserve"> n</w:t>
      </w:r>
      <w:r>
        <w:rPr>
          <w:rFonts w:hint="eastAsia"/>
        </w:rPr>
        <w:t>×</w:t>
      </w:r>
      <w:r>
        <w:rPr>
          <w:rFonts w:hint="eastAsia"/>
        </w:rPr>
        <w:t xml:space="preserve">1 </w:t>
      </w:r>
      <w:r>
        <w:rPr>
          <w:rFonts w:hint="eastAsia"/>
        </w:rPr>
        <w:t>数值向量。</w:t>
      </w:r>
      <w:r>
        <w:rPr>
          <w:rFonts w:hint="eastAsia"/>
        </w:rPr>
        <w:t>y </w:t>
      </w:r>
      <w:r>
        <w:rPr>
          <w:rFonts w:hint="eastAsia"/>
        </w:rPr>
        <w:t>的行对应于不同观测值。</w:t>
      </w:r>
      <w:r>
        <w:rPr>
          <w:rFonts w:hint="eastAsia"/>
        </w:rPr>
        <w:t>y </w:t>
      </w:r>
      <w:r>
        <w:rPr>
          <w:rFonts w:hint="eastAsia"/>
        </w:rPr>
        <w:t>的行数必须与</w:t>
      </w:r>
      <w:r>
        <w:rPr>
          <w:rFonts w:hint="eastAsia"/>
        </w:rPr>
        <w:t> </w:t>
      </w:r>
      <w:hyperlink r:id="rId34" w:anchor="d123e34043" w:history="1">
        <w:r>
          <w:rPr>
            <w:rFonts w:hint="eastAsia"/>
          </w:rPr>
          <w:t>X</w:t>
        </w:r>
      </w:hyperlink>
      <w:r>
        <w:rPr>
          <w:rFonts w:hint="eastAsia"/>
        </w:rPr>
        <w:t> </w:t>
      </w:r>
      <w:r>
        <w:rPr>
          <w:rFonts w:hint="eastAsia"/>
        </w:rPr>
        <w:t>的行数相同。</w:t>
      </w:r>
    </w:p>
    <w:p w14:paraId="455C41B7" w14:textId="77777777" w:rsidR="00EF2A5B" w:rsidRDefault="00C174DD">
      <w:pPr>
        <w:pStyle w:val="11"/>
      </w:pPr>
      <w:r>
        <w:rPr>
          <w:rFonts w:hint="eastAsia"/>
        </w:rPr>
        <w:t>X</w:t>
      </w:r>
      <w:r>
        <w:rPr>
          <w:rFonts w:hint="eastAsia"/>
        </w:rPr>
        <w:t>：预测变量数据，指定为</w:t>
      </w:r>
      <w:r>
        <w:rPr>
          <w:rFonts w:hint="eastAsia"/>
        </w:rPr>
        <w:t xml:space="preserve"> n</w:t>
      </w:r>
      <w:r>
        <w:rPr>
          <w:rFonts w:hint="eastAsia"/>
        </w:rPr>
        <w:t>×</w:t>
      </w:r>
      <w:r>
        <w:rPr>
          <w:rFonts w:hint="eastAsia"/>
        </w:rPr>
        <w:t xml:space="preserve">p </w:t>
      </w:r>
      <w:r>
        <w:rPr>
          <w:rFonts w:hint="eastAsia"/>
        </w:rPr>
        <w:t>数值矩阵。</w:t>
      </w:r>
      <w:r>
        <w:rPr>
          <w:rFonts w:hint="eastAsia"/>
        </w:rPr>
        <w:t>X </w:t>
      </w:r>
      <w:r>
        <w:rPr>
          <w:rFonts w:hint="eastAsia"/>
        </w:rPr>
        <w:t>的行对应于各个观测值，列对应于预测变量。</w:t>
      </w:r>
      <w:r>
        <w:rPr>
          <w:rFonts w:hint="eastAsia"/>
        </w:rPr>
        <w:t>X </w:t>
      </w:r>
      <w:r>
        <w:rPr>
          <w:rFonts w:hint="eastAsia"/>
        </w:rPr>
        <w:t>的行数必须与</w:t>
      </w:r>
      <w:r>
        <w:rPr>
          <w:rFonts w:hint="eastAsia"/>
        </w:rPr>
        <w:t> </w:t>
      </w:r>
      <w:hyperlink r:id="rId35" w:anchor="d123e34010" w:history="1">
        <w:r>
          <w:rPr>
            <w:rFonts w:hint="eastAsia"/>
          </w:rPr>
          <w:t>y</w:t>
        </w:r>
      </w:hyperlink>
      <w:r>
        <w:rPr>
          <w:rFonts w:hint="eastAsia"/>
        </w:rPr>
        <w:t> </w:t>
      </w:r>
      <w:r>
        <w:rPr>
          <w:rFonts w:hint="eastAsia"/>
        </w:rPr>
        <w:t>的行数相同。</w:t>
      </w:r>
    </w:p>
    <w:p w14:paraId="7F51DCF2" w14:textId="77777777" w:rsidR="00EF2A5B" w:rsidRDefault="00C174DD">
      <w:pPr>
        <w:pStyle w:val="4"/>
      </w:pPr>
      <w:r>
        <w:rPr>
          <w:rFonts w:hint="eastAsia"/>
        </w:rPr>
        <w:t>返回值</w:t>
      </w:r>
    </w:p>
    <w:p w14:paraId="02963D75" w14:textId="77777777" w:rsidR="00EF2A5B" w:rsidRDefault="00C174DD">
      <w:pPr>
        <w:pStyle w:val="11"/>
      </w:pPr>
      <w:r>
        <w:rPr>
          <w:rFonts w:hint="eastAsia"/>
        </w:rPr>
        <w:t>b</w:t>
      </w:r>
      <w:r>
        <w:rPr>
          <w:rFonts w:hint="eastAsia"/>
        </w:rPr>
        <w:t>：多元线性回归的系数估计值。</w:t>
      </w:r>
    </w:p>
    <w:p w14:paraId="58C069A0" w14:textId="77777777" w:rsidR="00EF2A5B" w:rsidRDefault="00C174DD">
      <w:pPr>
        <w:pStyle w:val="4"/>
      </w:pPr>
      <w:r>
        <w:rPr>
          <w:rFonts w:hint="eastAsia"/>
        </w:rPr>
        <w:t>开发方案</w:t>
      </w:r>
    </w:p>
    <w:p w14:paraId="68A0FAD6" w14:textId="0C28E129" w:rsidR="00EF2A5B" w:rsidRDefault="00C174DD">
      <w:pPr>
        <w:pStyle w:val="a1"/>
        <w:ind w:firstLine="480"/>
      </w:pPr>
      <w:r>
        <w:rPr>
          <w:rFonts w:hint="eastAsia"/>
        </w:rPr>
        <w:t>这部分主要对多元线性回归</w:t>
      </w:r>
      <w:r>
        <w:rPr>
          <w:rFonts w:hint="eastAsia"/>
        </w:rPr>
        <w:t>regress</w:t>
      </w:r>
      <w:r>
        <w:rPr>
          <w:rFonts w:hint="eastAsia"/>
        </w:rPr>
        <w:t>函数进行说明，</w:t>
      </w:r>
      <w:r w:rsidR="003819BD">
        <w:rPr>
          <w:rFonts w:hint="eastAsia"/>
        </w:rPr>
        <w:t>本函数通过对</w:t>
      </w:r>
      <w:r w:rsidR="003819BD">
        <w:rPr>
          <w:rFonts w:hint="eastAsia"/>
        </w:rPr>
        <w:t>Julia</w:t>
      </w:r>
      <w:r w:rsidR="003819BD">
        <w:rPr>
          <w:rFonts w:hint="eastAsia"/>
        </w:rPr>
        <w:t>中</w:t>
      </w:r>
      <w:r w:rsidR="003819BD">
        <w:rPr>
          <w:rFonts w:hint="eastAsia"/>
        </w:rPr>
        <w:t>G</w:t>
      </w:r>
      <w:r w:rsidR="003819BD">
        <w:t>LM</w:t>
      </w:r>
      <w:r w:rsidR="003819BD">
        <w:rPr>
          <w:rFonts w:hint="eastAsia"/>
        </w:rPr>
        <w:t>库</w:t>
      </w:r>
      <w:r w:rsidR="003819BD">
        <w:rPr>
          <w:rFonts w:hint="eastAsia"/>
        </w:rPr>
        <w:t>lm</w:t>
      </w:r>
      <w:r w:rsidR="003819BD">
        <w:t>()</w:t>
      </w:r>
      <w:r w:rsidR="003819BD">
        <w:rPr>
          <w:rFonts w:hint="eastAsia"/>
        </w:rPr>
        <w:t>函数进行重写而来</w:t>
      </w:r>
      <w:r>
        <w:rPr>
          <w:rFonts w:hint="eastAsia"/>
        </w:rPr>
        <w:t>，实现了</w:t>
      </w:r>
      <w:r>
        <w:rPr>
          <w:rFonts w:hint="eastAsia"/>
        </w:rPr>
        <w:t>matlab</w:t>
      </w:r>
      <w:r>
        <w:rPr>
          <w:rFonts w:hint="eastAsia"/>
        </w:rPr>
        <w:t>多元线性回归</w:t>
      </w:r>
      <w:r>
        <w:rPr>
          <w:rFonts w:hint="eastAsia"/>
        </w:rPr>
        <w:t>regress</w:t>
      </w:r>
      <w:r>
        <w:t>()</w:t>
      </w:r>
      <w:r>
        <w:rPr>
          <w:rFonts w:hint="eastAsia"/>
        </w:rPr>
        <w:t>函数的</w:t>
      </w:r>
      <w:r>
        <w:rPr>
          <w:rFonts w:hint="eastAsia"/>
        </w:rPr>
        <w:t>Julia</w:t>
      </w:r>
      <w:r>
        <w:rPr>
          <w:rFonts w:hint="eastAsia"/>
        </w:rPr>
        <w:t>语言实现。</w:t>
      </w:r>
    </w:p>
    <w:p w14:paraId="02C3E12D" w14:textId="77777777" w:rsidR="00EF2A5B" w:rsidRDefault="00EF2A5B">
      <w:pPr>
        <w:pStyle w:val="a1"/>
        <w:ind w:firstLine="480"/>
      </w:pPr>
    </w:p>
    <w:p w14:paraId="2FA2315F" w14:textId="77777777" w:rsidR="00EF2A5B" w:rsidRDefault="00C174DD">
      <w:pPr>
        <w:pStyle w:val="30"/>
      </w:pPr>
      <w:bookmarkStart w:id="16" w:name="_Toc108100498"/>
      <w:r>
        <w:rPr>
          <w:rFonts w:hint="eastAsia"/>
        </w:rPr>
        <w:lastRenderedPageBreak/>
        <w:t>多元线性回归</w:t>
      </w:r>
      <w:r>
        <w:rPr>
          <w:rFonts w:hint="eastAsia"/>
        </w:rPr>
        <w:t>dummyvar</w:t>
      </w:r>
      <w:r>
        <w:rPr>
          <w:rFonts w:hint="eastAsia"/>
        </w:rPr>
        <w:t>函数</w:t>
      </w:r>
      <w:bookmarkEnd w:id="16"/>
    </w:p>
    <w:p w14:paraId="7C4CE1ED" w14:textId="77777777" w:rsidR="00EF2A5B" w:rsidRDefault="00C174DD">
      <w:pPr>
        <w:pStyle w:val="4"/>
      </w:pPr>
      <w:r>
        <w:rPr>
          <w:rFonts w:hint="eastAsia"/>
        </w:rPr>
        <w:t>调用方式</w:t>
      </w:r>
    </w:p>
    <w:p w14:paraId="2C843ED4" w14:textId="77777777" w:rsidR="00EF2A5B" w:rsidRDefault="003A1122">
      <w:pPr>
        <w:pStyle w:val="11"/>
        <w:numPr>
          <w:ilvl w:val="0"/>
          <w:numId w:val="0"/>
        </w:numPr>
        <w:ind w:firstLineChars="200" w:firstLine="480"/>
      </w:pPr>
      <w:hyperlink r:id="rId36" w:anchor="d123e289791" w:history="1">
        <w:r w:rsidR="00C174DD">
          <w:rPr>
            <w:rFonts w:hint="eastAsia"/>
          </w:rPr>
          <w:t>D</w:t>
        </w:r>
      </w:hyperlink>
      <w:r w:rsidR="00C174DD">
        <w:rPr>
          <w:rFonts w:hint="eastAsia"/>
        </w:rPr>
        <w:t> = dummyvar(</w:t>
      </w:r>
      <w:hyperlink r:id="rId37" w:anchor="d123e289719" w:history="1">
        <w:r w:rsidR="00C174DD">
          <w:rPr>
            <w:rFonts w:hint="eastAsia"/>
          </w:rPr>
          <w:t>group</w:t>
        </w:r>
      </w:hyperlink>
      <w:r w:rsidR="00C174DD">
        <w:rPr>
          <w:rFonts w:hint="eastAsia"/>
        </w:rPr>
        <w:t>)</w:t>
      </w:r>
    </w:p>
    <w:p w14:paraId="686B1D0F" w14:textId="77777777" w:rsidR="00EF2A5B" w:rsidRDefault="00C174DD">
      <w:pPr>
        <w:pStyle w:val="11"/>
        <w:numPr>
          <w:ilvl w:val="0"/>
          <w:numId w:val="0"/>
        </w:numPr>
        <w:ind w:firstLineChars="200" w:firstLine="480"/>
      </w:pPr>
      <w:r>
        <w:rPr>
          <w:rFonts w:hint="eastAsia"/>
        </w:rPr>
        <w:t>返回一个包含</w:t>
      </w:r>
      <w:r>
        <w:rPr>
          <w:rFonts w:hint="eastAsia"/>
        </w:rPr>
        <w:t xml:space="preserve"> 0 </w:t>
      </w:r>
      <w:r>
        <w:rPr>
          <w:rFonts w:hint="eastAsia"/>
        </w:rPr>
        <w:t>和</w:t>
      </w:r>
      <w:r>
        <w:rPr>
          <w:rFonts w:hint="eastAsia"/>
        </w:rPr>
        <w:t xml:space="preserve"> 1 </w:t>
      </w:r>
      <w:r>
        <w:rPr>
          <w:rFonts w:hint="eastAsia"/>
        </w:rPr>
        <w:t>的矩阵</w:t>
      </w:r>
      <w:r>
        <w:rPr>
          <w:rFonts w:hint="eastAsia"/>
        </w:rPr>
        <w:t xml:space="preserve"> D</w:t>
      </w:r>
      <w:r>
        <w:rPr>
          <w:rFonts w:hint="eastAsia"/>
        </w:rPr>
        <w:t>，其列是组中分组变量的虚拟变量。组的每一列都是一个分组变量，其值表示类别。</w:t>
      </w:r>
      <w:r>
        <w:rPr>
          <w:rFonts w:hint="eastAsia"/>
        </w:rPr>
        <w:t xml:space="preserve">group </w:t>
      </w:r>
      <w:r>
        <w:rPr>
          <w:rFonts w:hint="eastAsia"/>
        </w:rPr>
        <w:t>的行表示所有变量的观察结果。</w:t>
      </w:r>
    </w:p>
    <w:p w14:paraId="7046C4AD" w14:textId="77777777" w:rsidR="00EF2A5B" w:rsidRDefault="00C174DD">
      <w:pPr>
        <w:pStyle w:val="4"/>
      </w:pPr>
      <w:r>
        <w:rPr>
          <w:rFonts w:hint="eastAsia"/>
        </w:rPr>
        <w:t>输入参数</w:t>
      </w:r>
    </w:p>
    <w:p w14:paraId="65F42731" w14:textId="77777777" w:rsidR="00EF2A5B" w:rsidRDefault="00C174DD">
      <w:pPr>
        <w:pStyle w:val="11"/>
      </w:pPr>
      <w:r>
        <w:rPr>
          <w:rFonts w:hint="eastAsia"/>
        </w:rPr>
        <w:t>group</w:t>
      </w:r>
      <w:r>
        <w:t>:</w:t>
      </w:r>
      <w:r>
        <w:rPr>
          <w:rFonts w:hint="eastAsia"/>
        </w:rPr>
        <w:t xml:space="preserve"> </w:t>
      </w:r>
      <w:r>
        <w:rPr>
          <w:rFonts w:hint="eastAsia"/>
        </w:rPr>
        <w:t>分组变量，指定为表示单个变量内的水平的正整数向量或分类列向量、包含一个或多个分组变量的元胞数组，或表示多个变量内的水平的正整数矩阵。</w:t>
      </w:r>
    </w:p>
    <w:p w14:paraId="629076DD" w14:textId="77777777" w:rsidR="00EF2A5B" w:rsidRDefault="00C174DD">
      <w:pPr>
        <w:pStyle w:val="4"/>
      </w:pPr>
      <w:r>
        <w:rPr>
          <w:rFonts w:hint="eastAsia"/>
        </w:rPr>
        <w:t>返回值</w:t>
      </w:r>
    </w:p>
    <w:p w14:paraId="5B2CE3FC" w14:textId="77777777" w:rsidR="00EF2A5B" w:rsidRDefault="00C174DD">
      <w:pPr>
        <w:pStyle w:val="11"/>
      </w:pPr>
      <w:r>
        <w:rPr>
          <w:rFonts w:hint="eastAsia"/>
        </w:rPr>
        <w:t>D</w:t>
      </w:r>
      <w:r>
        <w:rPr>
          <w:rFonts w:hint="eastAsia"/>
        </w:rPr>
        <w:t>：虚拟变量，以</w:t>
      </w:r>
      <w:r>
        <w:rPr>
          <w:rFonts w:hint="eastAsia"/>
        </w:rPr>
        <w:t xml:space="preserve"> n</w:t>
      </w:r>
      <w:r>
        <w:rPr>
          <w:rFonts w:hint="eastAsia"/>
        </w:rPr>
        <w:t>×</w:t>
      </w:r>
      <w:r>
        <w:rPr>
          <w:rFonts w:hint="eastAsia"/>
        </w:rPr>
        <w:t xml:space="preserve">s </w:t>
      </w:r>
      <w:r>
        <w:rPr>
          <w:rFonts w:hint="eastAsia"/>
        </w:rPr>
        <w:t>数值矩阵形式返回，其中</w:t>
      </w:r>
      <w:r>
        <w:rPr>
          <w:rFonts w:hint="eastAsia"/>
        </w:rPr>
        <w:t xml:space="preserve"> n </w:t>
      </w:r>
      <w:r>
        <w:rPr>
          <w:rFonts w:hint="eastAsia"/>
        </w:rPr>
        <w:t>是组的行数，</w:t>
      </w:r>
      <w:r>
        <w:rPr>
          <w:rFonts w:hint="eastAsia"/>
        </w:rPr>
        <w:t xml:space="preserve">s </w:t>
      </w:r>
      <w:r>
        <w:rPr>
          <w:rFonts w:hint="eastAsia"/>
        </w:rPr>
        <w:t>是组的每列中的级别数之</w:t>
      </w:r>
      <w:proofErr w:type="gramStart"/>
      <w:r>
        <w:rPr>
          <w:rFonts w:hint="eastAsia"/>
        </w:rPr>
        <w:t>和</w:t>
      </w:r>
      <w:proofErr w:type="gramEnd"/>
      <w:r>
        <w:rPr>
          <w:rFonts w:hint="eastAsia"/>
        </w:rPr>
        <w:t>。从左到右，</w:t>
      </w:r>
      <w:r>
        <w:rPr>
          <w:rFonts w:hint="eastAsia"/>
        </w:rPr>
        <w:t xml:space="preserve">D </w:t>
      </w:r>
      <w:r>
        <w:rPr>
          <w:rFonts w:hint="eastAsia"/>
        </w:rPr>
        <w:t>的列</w:t>
      </w:r>
      <w:proofErr w:type="gramStart"/>
      <w:r>
        <w:rPr>
          <w:rFonts w:hint="eastAsia"/>
        </w:rPr>
        <w:t>是从组的</w:t>
      </w:r>
      <w:proofErr w:type="gramEnd"/>
      <w:r>
        <w:rPr>
          <w:rFonts w:hint="eastAsia"/>
        </w:rPr>
        <w:t>第一列创建的虚拟变量，然后</w:t>
      </w:r>
      <w:proofErr w:type="gramStart"/>
      <w:r>
        <w:rPr>
          <w:rFonts w:hint="eastAsia"/>
        </w:rPr>
        <w:t>是从组的</w:t>
      </w:r>
      <w:proofErr w:type="gramEnd"/>
      <w:r>
        <w:rPr>
          <w:rFonts w:hint="eastAsia"/>
        </w:rPr>
        <w:t>第二列创建的虚拟变量，依此类推。</w:t>
      </w:r>
    </w:p>
    <w:p w14:paraId="6433235F" w14:textId="77777777" w:rsidR="00EF2A5B" w:rsidRDefault="00C174DD">
      <w:pPr>
        <w:pStyle w:val="4"/>
      </w:pPr>
      <w:r>
        <w:rPr>
          <w:rFonts w:hint="eastAsia"/>
        </w:rPr>
        <w:t>开发方案</w:t>
      </w:r>
    </w:p>
    <w:p w14:paraId="18E0D1C6" w14:textId="77777777" w:rsidR="00EF2A5B" w:rsidRDefault="00C174DD">
      <w:pPr>
        <w:pStyle w:val="a1"/>
        <w:ind w:firstLine="480"/>
      </w:pPr>
      <w:r>
        <w:rPr>
          <w:rFonts w:hint="eastAsia"/>
        </w:rPr>
        <w:t>这部分主要对多元线性回归</w:t>
      </w:r>
      <w:r>
        <w:rPr>
          <w:rFonts w:hint="eastAsia"/>
        </w:rPr>
        <w:t>dummyvar</w:t>
      </w:r>
      <w:r>
        <w:rPr>
          <w:rFonts w:hint="eastAsia"/>
        </w:rPr>
        <w:t>函数进行说明，本函数通过对</w:t>
      </w:r>
      <w:r>
        <w:rPr>
          <w:rFonts w:hint="eastAsia"/>
        </w:rPr>
        <w:t>python</w:t>
      </w:r>
      <w:r>
        <w:rPr>
          <w:rFonts w:hint="eastAsia"/>
        </w:rPr>
        <w:t>中</w:t>
      </w:r>
      <w:r>
        <w:rPr>
          <w:rFonts w:hint="eastAsia"/>
        </w:rPr>
        <w:t>pandas</w:t>
      </w:r>
      <w:r>
        <w:rPr>
          <w:rFonts w:hint="eastAsia"/>
        </w:rPr>
        <w:t>库</w:t>
      </w:r>
      <w:r>
        <w:rPr>
          <w:rFonts w:hint="eastAsia"/>
        </w:rPr>
        <w:t>get_dummies()</w:t>
      </w:r>
      <w:r>
        <w:rPr>
          <w:rFonts w:hint="eastAsia"/>
        </w:rPr>
        <w:t>函数进行重写而来，实现了</w:t>
      </w:r>
      <w:r>
        <w:rPr>
          <w:rFonts w:hint="eastAsia"/>
        </w:rPr>
        <w:t>matlab</w:t>
      </w:r>
      <w:r>
        <w:rPr>
          <w:rFonts w:hint="eastAsia"/>
        </w:rPr>
        <w:t>多元线性回归</w:t>
      </w:r>
      <w:r>
        <w:rPr>
          <w:rFonts w:hint="eastAsia"/>
        </w:rPr>
        <w:t>dummyvar</w:t>
      </w:r>
      <w:r>
        <w:t>()</w:t>
      </w:r>
      <w:r>
        <w:rPr>
          <w:rFonts w:hint="eastAsia"/>
        </w:rPr>
        <w:t>函数的</w:t>
      </w:r>
      <w:r>
        <w:rPr>
          <w:rFonts w:hint="eastAsia"/>
        </w:rPr>
        <w:t>Julia</w:t>
      </w:r>
      <w:r>
        <w:rPr>
          <w:rFonts w:hint="eastAsia"/>
        </w:rPr>
        <w:t>语言实现。</w:t>
      </w:r>
    </w:p>
    <w:p w14:paraId="03DC5FBE" w14:textId="77777777" w:rsidR="00EF2A5B" w:rsidRDefault="00EF2A5B">
      <w:pPr>
        <w:pStyle w:val="a1"/>
        <w:ind w:firstLine="480"/>
      </w:pPr>
    </w:p>
    <w:p w14:paraId="3851A216" w14:textId="77777777" w:rsidR="00EF2A5B" w:rsidRDefault="00C174DD">
      <w:pPr>
        <w:pStyle w:val="30"/>
      </w:pPr>
      <w:bookmarkStart w:id="17" w:name="_Toc108100499"/>
      <w:r>
        <w:rPr>
          <w:rFonts w:hint="eastAsia"/>
        </w:rPr>
        <w:t>多元线性回归</w:t>
      </w:r>
      <w:r>
        <w:rPr>
          <w:rFonts w:hint="eastAsia"/>
        </w:rPr>
        <w:t>lasso</w:t>
      </w:r>
      <w:r>
        <w:rPr>
          <w:rFonts w:hint="eastAsia"/>
        </w:rPr>
        <w:t>函数</w:t>
      </w:r>
      <w:bookmarkEnd w:id="17"/>
    </w:p>
    <w:p w14:paraId="2EC40A53" w14:textId="77777777" w:rsidR="00EF2A5B" w:rsidRDefault="00C174DD">
      <w:pPr>
        <w:pStyle w:val="4"/>
      </w:pPr>
      <w:r>
        <w:rPr>
          <w:rFonts w:hint="eastAsia"/>
        </w:rPr>
        <w:t>调用方式</w:t>
      </w:r>
    </w:p>
    <w:p w14:paraId="31CCCDF2" w14:textId="77777777" w:rsidR="00EF2A5B" w:rsidRDefault="003A1122">
      <w:pPr>
        <w:pStyle w:val="11"/>
        <w:numPr>
          <w:ilvl w:val="0"/>
          <w:numId w:val="0"/>
        </w:numPr>
        <w:ind w:firstLineChars="200" w:firstLine="480"/>
      </w:pPr>
      <w:hyperlink r:id="rId38" w:anchor="d123e567643" w:history="1">
        <w:r w:rsidR="00C174DD">
          <w:rPr>
            <w:rFonts w:hint="eastAsia"/>
          </w:rPr>
          <w:t>B</w:t>
        </w:r>
      </w:hyperlink>
      <w:r w:rsidR="00C174DD">
        <w:rPr>
          <w:rFonts w:hint="eastAsia"/>
        </w:rPr>
        <w:t> = lasso(</w:t>
      </w:r>
      <w:hyperlink r:id="rId39" w:anchor="d123e566485" w:history="1">
        <w:r w:rsidR="00C174DD">
          <w:rPr>
            <w:rFonts w:hint="eastAsia"/>
          </w:rPr>
          <w:t>X</w:t>
        </w:r>
      </w:hyperlink>
      <w:r w:rsidR="00C174DD">
        <w:rPr>
          <w:rFonts w:hint="eastAsia"/>
        </w:rPr>
        <w:t>,</w:t>
      </w:r>
      <w:hyperlink r:id="rId40" w:anchor="d123e566509" w:history="1">
        <w:r w:rsidR="00C174DD">
          <w:rPr>
            <w:rFonts w:hint="eastAsia"/>
          </w:rPr>
          <w:t>y</w:t>
        </w:r>
      </w:hyperlink>
      <w:r w:rsidR="00C174DD">
        <w:rPr>
          <w:rFonts w:hint="eastAsia"/>
        </w:rPr>
        <w:t>)</w:t>
      </w:r>
    </w:p>
    <w:p w14:paraId="190594CF" w14:textId="77777777" w:rsidR="00EF2A5B" w:rsidRDefault="00C174DD">
      <w:pPr>
        <w:pStyle w:val="11"/>
        <w:numPr>
          <w:ilvl w:val="0"/>
          <w:numId w:val="0"/>
        </w:numPr>
        <w:ind w:firstLineChars="200" w:firstLine="480"/>
      </w:pPr>
      <w:r>
        <w:rPr>
          <w:rFonts w:hint="eastAsia"/>
        </w:rPr>
        <w:t>返回预测数据</w:t>
      </w:r>
      <w:r>
        <w:rPr>
          <w:rFonts w:hint="eastAsia"/>
        </w:rPr>
        <w:t xml:space="preserve"> X </w:t>
      </w:r>
      <w:r>
        <w:rPr>
          <w:rFonts w:hint="eastAsia"/>
        </w:rPr>
        <w:t>和响应</w:t>
      </w:r>
      <w:r>
        <w:rPr>
          <w:rFonts w:hint="eastAsia"/>
        </w:rPr>
        <w:t xml:space="preserve"> y </w:t>
      </w:r>
      <w:r>
        <w:rPr>
          <w:rFonts w:hint="eastAsia"/>
        </w:rPr>
        <w:t>的线性模型的拟合最小二乘回归系数。</w:t>
      </w:r>
    </w:p>
    <w:p w14:paraId="062A7F27" w14:textId="77777777" w:rsidR="00EF2A5B" w:rsidRDefault="00C174DD">
      <w:pPr>
        <w:pStyle w:val="4"/>
      </w:pPr>
      <w:r>
        <w:rPr>
          <w:rFonts w:hint="eastAsia"/>
        </w:rPr>
        <w:lastRenderedPageBreak/>
        <w:t>输入参数</w:t>
      </w:r>
    </w:p>
    <w:p w14:paraId="275CA641" w14:textId="77777777" w:rsidR="00EF2A5B" w:rsidRDefault="00C174DD">
      <w:pPr>
        <w:pStyle w:val="11"/>
      </w:pPr>
      <w:r>
        <w:t>X</w:t>
      </w:r>
      <w:r>
        <w:rPr>
          <w:rFonts w:hint="eastAsia"/>
        </w:rPr>
        <w:t>：预测变量数据，指定为数值矩阵。</w:t>
      </w:r>
    </w:p>
    <w:p w14:paraId="2862D019" w14:textId="77777777" w:rsidR="00EF2A5B" w:rsidRDefault="00C174DD">
      <w:pPr>
        <w:pStyle w:val="11"/>
      </w:pPr>
      <w:r>
        <w:rPr>
          <w:rFonts w:hint="eastAsia"/>
        </w:rPr>
        <w:t>y</w:t>
      </w:r>
      <w:r>
        <w:rPr>
          <w:rFonts w:hint="eastAsia"/>
        </w:rPr>
        <w:t>：响应数据，指定为数值向量。</w:t>
      </w:r>
    </w:p>
    <w:p w14:paraId="71D629AB" w14:textId="77777777" w:rsidR="00EF2A5B" w:rsidRDefault="00C174DD">
      <w:pPr>
        <w:pStyle w:val="4"/>
      </w:pPr>
      <w:r>
        <w:rPr>
          <w:rFonts w:hint="eastAsia"/>
        </w:rPr>
        <w:t>返回值</w:t>
      </w:r>
    </w:p>
    <w:p w14:paraId="4009761D" w14:textId="77777777" w:rsidR="00EF2A5B" w:rsidRDefault="00C174DD">
      <w:pPr>
        <w:pStyle w:val="11"/>
      </w:pPr>
      <w:r>
        <w:rPr>
          <w:rFonts w:hint="eastAsia"/>
        </w:rPr>
        <w:t>B</w:t>
      </w:r>
      <w:r>
        <w:rPr>
          <w:rFonts w:hint="eastAsia"/>
        </w:rPr>
        <w:t>：拟合系数，以数值矩阵形式返回。</w:t>
      </w:r>
    </w:p>
    <w:p w14:paraId="46050D14" w14:textId="77777777" w:rsidR="00EF2A5B" w:rsidRDefault="00C174DD">
      <w:pPr>
        <w:pStyle w:val="4"/>
      </w:pPr>
      <w:r>
        <w:rPr>
          <w:rFonts w:hint="eastAsia"/>
        </w:rPr>
        <w:t>开发方案</w:t>
      </w:r>
    </w:p>
    <w:p w14:paraId="4AD38A3D" w14:textId="77777777" w:rsidR="00EF2A5B" w:rsidRDefault="00C174DD">
      <w:pPr>
        <w:pStyle w:val="a1"/>
        <w:ind w:firstLine="480"/>
      </w:pPr>
      <w:r>
        <w:rPr>
          <w:rFonts w:hint="eastAsia"/>
        </w:rPr>
        <w:t>这部分主要对多元线性回归</w:t>
      </w:r>
      <w:r>
        <w:rPr>
          <w:rFonts w:hint="eastAsia"/>
        </w:rPr>
        <w:t>lasso</w:t>
      </w:r>
      <w:r>
        <w:rPr>
          <w:rFonts w:hint="eastAsia"/>
        </w:rPr>
        <w:t>函数进行说明，本函数通过对</w:t>
      </w:r>
      <w:r>
        <w:t>P</w:t>
      </w:r>
      <w:r>
        <w:rPr>
          <w:rFonts w:hint="eastAsia"/>
        </w:rPr>
        <w:t>ython</w:t>
      </w:r>
      <w:r>
        <w:rPr>
          <w:rFonts w:hint="eastAsia"/>
        </w:rPr>
        <w:t>中</w:t>
      </w:r>
      <w:r>
        <w:rPr>
          <w:rFonts w:hint="eastAsia"/>
        </w:rPr>
        <w:t>sklearn</w:t>
      </w:r>
      <w:r>
        <w:rPr>
          <w:rFonts w:hint="eastAsia"/>
        </w:rPr>
        <w:t>库</w:t>
      </w:r>
      <w:r>
        <w:t>Lasso ()</w:t>
      </w:r>
      <w:r>
        <w:rPr>
          <w:rFonts w:hint="eastAsia"/>
        </w:rPr>
        <w:t>函数进行重写而来，实现了</w:t>
      </w:r>
      <w:r>
        <w:rPr>
          <w:rFonts w:hint="eastAsia"/>
        </w:rPr>
        <w:t>matlab</w:t>
      </w:r>
      <w:r>
        <w:t xml:space="preserve"> </w:t>
      </w:r>
      <w:r>
        <w:rPr>
          <w:rFonts w:hint="eastAsia"/>
        </w:rPr>
        <w:t>多元线性回归</w:t>
      </w:r>
      <w:r>
        <w:t>lasso ()</w:t>
      </w:r>
      <w:r>
        <w:rPr>
          <w:rFonts w:hint="eastAsia"/>
        </w:rPr>
        <w:t>函数的</w:t>
      </w:r>
      <w:r>
        <w:rPr>
          <w:rFonts w:hint="eastAsia"/>
        </w:rPr>
        <w:t>Julia</w:t>
      </w:r>
      <w:r>
        <w:rPr>
          <w:rFonts w:hint="eastAsia"/>
        </w:rPr>
        <w:t>语言实现。</w:t>
      </w:r>
    </w:p>
    <w:p w14:paraId="306B1510" w14:textId="77777777" w:rsidR="00EF2A5B" w:rsidRDefault="00EF2A5B">
      <w:pPr>
        <w:pStyle w:val="a1"/>
        <w:ind w:firstLine="480"/>
      </w:pPr>
    </w:p>
    <w:p w14:paraId="1713C48E" w14:textId="77777777" w:rsidR="00EF2A5B" w:rsidRDefault="00C174DD">
      <w:pPr>
        <w:pStyle w:val="30"/>
      </w:pPr>
      <w:bookmarkStart w:id="18" w:name="_Toc108100500"/>
      <w:r>
        <w:rPr>
          <w:rFonts w:hint="eastAsia"/>
        </w:rPr>
        <w:t>多元线性回归</w:t>
      </w:r>
      <w:r>
        <w:rPr>
          <w:rFonts w:hint="eastAsia"/>
        </w:rPr>
        <w:t>ridge</w:t>
      </w:r>
      <w:r>
        <w:rPr>
          <w:rFonts w:hint="eastAsia"/>
        </w:rPr>
        <w:t>函数</w:t>
      </w:r>
      <w:bookmarkEnd w:id="18"/>
    </w:p>
    <w:p w14:paraId="6C6848D6" w14:textId="77777777" w:rsidR="00EF2A5B" w:rsidRDefault="00C174DD">
      <w:pPr>
        <w:pStyle w:val="4"/>
      </w:pPr>
      <w:r>
        <w:rPr>
          <w:rFonts w:hint="eastAsia"/>
        </w:rPr>
        <w:t>调用方式</w:t>
      </w:r>
    </w:p>
    <w:p w14:paraId="77BF1DFE" w14:textId="77777777" w:rsidR="00EF2A5B" w:rsidRDefault="003A1122">
      <w:pPr>
        <w:pStyle w:val="11"/>
        <w:numPr>
          <w:ilvl w:val="0"/>
          <w:numId w:val="0"/>
        </w:numPr>
        <w:ind w:firstLineChars="200" w:firstLine="480"/>
      </w:pPr>
      <w:hyperlink r:id="rId41" w:anchor="d123e844590" w:history="1">
        <w:r w:rsidR="00C174DD">
          <w:rPr>
            <w:rFonts w:hint="eastAsia"/>
          </w:rPr>
          <w:t>B</w:t>
        </w:r>
      </w:hyperlink>
      <w:r w:rsidR="00C174DD">
        <w:rPr>
          <w:rFonts w:hint="eastAsia"/>
        </w:rPr>
        <w:t> = ridge(</w:t>
      </w:r>
      <w:hyperlink r:id="rId42" w:anchor="d123e844437" w:history="1">
        <w:r w:rsidR="00C174DD">
          <w:rPr>
            <w:rFonts w:hint="eastAsia"/>
          </w:rPr>
          <w:t>y</w:t>
        </w:r>
      </w:hyperlink>
      <w:r w:rsidR="00C174DD">
        <w:rPr>
          <w:rFonts w:hint="eastAsia"/>
        </w:rPr>
        <w:t>,</w:t>
      </w:r>
      <w:hyperlink r:id="rId43" w:anchor="d123e844466" w:history="1">
        <w:r w:rsidR="00C174DD">
          <w:rPr>
            <w:rFonts w:hint="eastAsia"/>
          </w:rPr>
          <w:t>X</w:t>
        </w:r>
      </w:hyperlink>
      <w:r w:rsidR="00C174DD">
        <w:rPr>
          <w:rFonts w:hint="eastAsia"/>
        </w:rPr>
        <w:t>,</w:t>
      </w:r>
      <w:hyperlink r:id="rId44" w:anchor="d123e844504" w:history="1">
        <w:r w:rsidR="00C174DD">
          <w:rPr>
            <w:rFonts w:hint="eastAsia"/>
          </w:rPr>
          <w:t>k</w:t>
        </w:r>
      </w:hyperlink>
      <w:r w:rsidR="00C174DD">
        <w:rPr>
          <w:rFonts w:hint="eastAsia"/>
        </w:rPr>
        <w:t>)</w:t>
      </w:r>
    </w:p>
    <w:p w14:paraId="79EE9AF9" w14:textId="77777777" w:rsidR="00EF2A5B" w:rsidRDefault="00C174DD">
      <w:pPr>
        <w:pStyle w:val="11"/>
        <w:numPr>
          <w:ilvl w:val="0"/>
          <w:numId w:val="0"/>
        </w:numPr>
        <w:ind w:firstLineChars="200" w:firstLine="480"/>
      </w:pPr>
      <w:r>
        <w:rPr>
          <w:rFonts w:hint="eastAsia"/>
        </w:rPr>
        <w:t>返回预测数据</w:t>
      </w:r>
      <w:r>
        <w:rPr>
          <w:rFonts w:hint="eastAsia"/>
        </w:rPr>
        <w:t xml:space="preserve"> X </w:t>
      </w:r>
      <w:r>
        <w:rPr>
          <w:rFonts w:hint="eastAsia"/>
        </w:rPr>
        <w:t>和响应</w:t>
      </w:r>
      <w:r>
        <w:rPr>
          <w:rFonts w:hint="eastAsia"/>
        </w:rPr>
        <w:t xml:space="preserve"> y </w:t>
      </w:r>
      <w:r>
        <w:rPr>
          <w:rFonts w:hint="eastAsia"/>
        </w:rPr>
        <w:t>的线性模型的拟合最小二乘回归系数。</w:t>
      </w:r>
    </w:p>
    <w:p w14:paraId="51BC2C7B" w14:textId="77777777" w:rsidR="00EF2A5B" w:rsidRDefault="00C174DD">
      <w:pPr>
        <w:pStyle w:val="4"/>
      </w:pPr>
      <w:r>
        <w:rPr>
          <w:rFonts w:hint="eastAsia"/>
        </w:rPr>
        <w:t>输入参数</w:t>
      </w:r>
    </w:p>
    <w:p w14:paraId="3B03456C" w14:textId="77777777" w:rsidR="00EF2A5B" w:rsidRDefault="00C174DD">
      <w:pPr>
        <w:pStyle w:val="11"/>
      </w:pPr>
      <w:r>
        <w:rPr>
          <w:rFonts w:hint="eastAsia"/>
        </w:rPr>
        <w:t>y</w:t>
      </w:r>
      <w:r>
        <w:rPr>
          <w:rFonts w:hint="eastAsia"/>
        </w:rPr>
        <w:t>：响应数据，指定为</w:t>
      </w:r>
      <w:r>
        <w:rPr>
          <w:rFonts w:hint="eastAsia"/>
        </w:rPr>
        <w:t xml:space="preserve"> n</w:t>
      </w:r>
      <w:r>
        <w:rPr>
          <w:rFonts w:hint="eastAsia"/>
        </w:rPr>
        <w:t>×</w:t>
      </w:r>
      <w:r>
        <w:rPr>
          <w:rFonts w:hint="eastAsia"/>
        </w:rPr>
        <w:t xml:space="preserve">1 </w:t>
      </w:r>
      <w:r>
        <w:rPr>
          <w:rFonts w:hint="eastAsia"/>
        </w:rPr>
        <w:t>数值向量，其中</w:t>
      </w:r>
      <w:r>
        <w:rPr>
          <w:rFonts w:hint="eastAsia"/>
        </w:rPr>
        <w:t xml:space="preserve"> n </w:t>
      </w:r>
      <w:r>
        <w:rPr>
          <w:rFonts w:hint="eastAsia"/>
        </w:rPr>
        <w:t>是观察数。</w:t>
      </w:r>
    </w:p>
    <w:p w14:paraId="078B18CE" w14:textId="77777777" w:rsidR="00EF2A5B" w:rsidRDefault="00C174DD">
      <w:pPr>
        <w:pStyle w:val="11"/>
      </w:pPr>
      <w:r>
        <w:t>X</w:t>
      </w:r>
      <w:r>
        <w:rPr>
          <w:rFonts w:hint="eastAsia"/>
        </w:rPr>
        <w:t>：预测变量数据，指定为</w:t>
      </w:r>
      <w:r>
        <w:rPr>
          <w:rFonts w:hint="eastAsia"/>
        </w:rPr>
        <w:t xml:space="preserve"> n</w:t>
      </w:r>
      <w:r>
        <w:rPr>
          <w:rFonts w:hint="eastAsia"/>
        </w:rPr>
        <w:t>×</w:t>
      </w:r>
      <w:r>
        <w:rPr>
          <w:rFonts w:hint="eastAsia"/>
        </w:rPr>
        <w:t xml:space="preserve">p </w:t>
      </w:r>
      <w:r>
        <w:rPr>
          <w:rFonts w:hint="eastAsia"/>
        </w:rPr>
        <w:t>数值矩阵。</w:t>
      </w:r>
      <w:r>
        <w:rPr>
          <w:rFonts w:hint="eastAsia"/>
        </w:rPr>
        <w:t xml:space="preserve">X </w:t>
      </w:r>
      <w:r>
        <w:rPr>
          <w:rFonts w:hint="eastAsia"/>
        </w:rPr>
        <w:t>的行对应于</w:t>
      </w:r>
      <w:r>
        <w:rPr>
          <w:rFonts w:hint="eastAsia"/>
        </w:rPr>
        <w:t xml:space="preserve"> n </w:t>
      </w:r>
      <w:proofErr w:type="gramStart"/>
      <w:r>
        <w:rPr>
          <w:rFonts w:hint="eastAsia"/>
        </w:rPr>
        <w:t>个</w:t>
      </w:r>
      <w:proofErr w:type="gramEnd"/>
      <w:r>
        <w:rPr>
          <w:rFonts w:hint="eastAsia"/>
        </w:rPr>
        <w:t>观测值，</w:t>
      </w:r>
      <w:r>
        <w:rPr>
          <w:rFonts w:hint="eastAsia"/>
        </w:rPr>
        <w:t xml:space="preserve">X </w:t>
      </w:r>
      <w:r>
        <w:rPr>
          <w:rFonts w:hint="eastAsia"/>
        </w:rPr>
        <w:t>的列对应于</w:t>
      </w:r>
      <w:r>
        <w:rPr>
          <w:rFonts w:hint="eastAsia"/>
        </w:rPr>
        <w:t xml:space="preserve"> p </w:t>
      </w:r>
      <w:proofErr w:type="gramStart"/>
      <w:r>
        <w:rPr>
          <w:rFonts w:hint="eastAsia"/>
        </w:rPr>
        <w:t>个</w:t>
      </w:r>
      <w:proofErr w:type="gramEnd"/>
      <w:r>
        <w:rPr>
          <w:rFonts w:hint="eastAsia"/>
        </w:rPr>
        <w:t>预测变量。</w:t>
      </w:r>
    </w:p>
    <w:p w14:paraId="7E433EC5" w14:textId="77777777" w:rsidR="00EF2A5B" w:rsidRDefault="00C174DD">
      <w:pPr>
        <w:pStyle w:val="11"/>
      </w:pPr>
      <w:r>
        <w:rPr>
          <w:rFonts w:hint="eastAsia"/>
        </w:rPr>
        <w:t>k</w:t>
      </w:r>
      <w:r>
        <w:rPr>
          <w:rFonts w:hint="eastAsia"/>
        </w:rPr>
        <w:t>：岭参数，指定为数值向量。</w:t>
      </w:r>
    </w:p>
    <w:p w14:paraId="74CC04A6" w14:textId="77777777" w:rsidR="00EF2A5B" w:rsidRDefault="00C174DD">
      <w:pPr>
        <w:pStyle w:val="4"/>
      </w:pPr>
      <w:r>
        <w:rPr>
          <w:rFonts w:hint="eastAsia"/>
        </w:rPr>
        <w:t>返回值</w:t>
      </w:r>
    </w:p>
    <w:p w14:paraId="51DB4286" w14:textId="77777777" w:rsidR="00EF2A5B" w:rsidRDefault="00C174DD">
      <w:pPr>
        <w:pStyle w:val="11"/>
      </w:pPr>
      <w:r>
        <w:rPr>
          <w:rFonts w:hint="eastAsia"/>
        </w:rPr>
        <w:t>B</w:t>
      </w:r>
      <w:r>
        <w:rPr>
          <w:rFonts w:hint="eastAsia"/>
        </w:rPr>
        <w:t>：系数估计值，以数值矩阵形式返回。</w:t>
      </w:r>
    </w:p>
    <w:p w14:paraId="6393F002" w14:textId="77777777" w:rsidR="00EF2A5B" w:rsidRDefault="00C174DD">
      <w:pPr>
        <w:pStyle w:val="4"/>
      </w:pPr>
      <w:r>
        <w:rPr>
          <w:rFonts w:hint="eastAsia"/>
        </w:rPr>
        <w:lastRenderedPageBreak/>
        <w:t>开发方案</w:t>
      </w:r>
    </w:p>
    <w:p w14:paraId="3D6B7B0E" w14:textId="77777777" w:rsidR="00EF2A5B" w:rsidRDefault="00C174DD">
      <w:pPr>
        <w:pStyle w:val="a1"/>
        <w:ind w:firstLine="480"/>
      </w:pPr>
      <w:r>
        <w:rPr>
          <w:rFonts w:hint="eastAsia"/>
        </w:rPr>
        <w:t>这部分主要对多元线性回归</w:t>
      </w:r>
      <w:r>
        <w:rPr>
          <w:rFonts w:hint="eastAsia"/>
        </w:rPr>
        <w:t>ridge</w:t>
      </w:r>
      <w:r>
        <w:rPr>
          <w:rFonts w:hint="eastAsia"/>
        </w:rPr>
        <w:t>函数进行说明，本函数通过对</w:t>
      </w:r>
      <w:r>
        <w:t>P</w:t>
      </w:r>
      <w:r>
        <w:rPr>
          <w:rFonts w:hint="eastAsia"/>
        </w:rPr>
        <w:t>ython</w:t>
      </w:r>
      <w:r>
        <w:rPr>
          <w:rFonts w:hint="eastAsia"/>
        </w:rPr>
        <w:t>中</w:t>
      </w:r>
      <w:r>
        <w:rPr>
          <w:rFonts w:hint="eastAsia"/>
        </w:rPr>
        <w:t>sklearn</w:t>
      </w:r>
      <w:r>
        <w:rPr>
          <w:rFonts w:hint="eastAsia"/>
        </w:rPr>
        <w:t>库</w:t>
      </w:r>
      <w:r>
        <w:rPr>
          <w:rFonts w:hint="eastAsia"/>
        </w:rPr>
        <w:t>ridge</w:t>
      </w:r>
      <w:r>
        <w:t>Lasso ()</w:t>
      </w:r>
      <w:r>
        <w:rPr>
          <w:rFonts w:hint="eastAsia"/>
        </w:rPr>
        <w:t>函数进行重写而来，实现了</w:t>
      </w:r>
      <w:r>
        <w:rPr>
          <w:rFonts w:hint="eastAsia"/>
        </w:rPr>
        <w:t>matlab</w:t>
      </w:r>
      <w:r>
        <w:t xml:space="preserve"> </w:t>
      </w:r>
      <w:r>
        <w:rPr>
          <w:rFonts w:hint="eastAsia"/>
        </w:rPr>
        <w:t>多元线性回归</w:t>
      </w:r>
      <w:r>
        <w:rPr>
          <w:rFonts w:hint="eastAsia"/>
        </w:rPr>
        <w:t>ridge</w:t>
      </w:r>
      <w:r>
        <w:t xml:space="preserve"> ()</w:t>
      </w:r>
      <w:r>
        <w:rPr>
          <w:rFonts w:hint="eastAsia"/>
        </w:rPr>
        <w:t>函数的</w:t>
      </w:r>
      <w:r>
        <w:rPr>
          <w:rFonts w:hint="eastAsia"/>
        </w:rPr>
        <w:t>Julia</w:t>
      </w:r>
      <w:r>
        <w:rPr>
          <w:rFonts w:hint="eastAsia"/>
        </w:rPr>
        <w:t>语言实现。</w:t>
      </w:r>
    </w:p>
    <w:p w14:paraId="5F5CAB5D" w14:textId="77777777" w:rsidR="00EF2A5B" w:rsidRDefault="00EF2A5B">
      <w:pPr>
        <w:pStyle w:val="a1"/>
        <w:ind w:firstLine="480"/>
      </w:pPr>
    </w:p>
    <w:p w14:paraId="0127027B" w14:textId="77777777" w:rsidR="00EF2A5B" w:rsidRDefault="00C174DD">
      <w:pPr>
        <w:pStyle w:val="30"/>
      </w:pPr>
      <w:bookmarkStart w:id="19" w:name="_Toc108100501"/>
      <w:r>
        <w:rPr>
          <w:rFonts w:hint="eastAsia"/>
        </w:rPr>
        <w:t>多元线性回归</w:t>
      </w:r>
      <w:r>
        <w:rPr>
          <w:rFonts w:hint="eastAsia"/>
        </w:rPr>
        <w:t>fitlme</w:t>
      </w:r>
      <w:r>
        <w:rPr>
          <w:rFonts w:hint="eastAsia"/>
        </w:rPr>
        <w:t>函数</w:t>
      </w:r>
      <w:bookmarkEnd w:id="19"/>
    </w:p>
    <w:p w14:paraId="5096C72E" w14:textId="77777777" w:rsidR="00EF2A5B" w:rsidRDefault="00C174DD">
      <w:pPr>
        <w:pStyle w:val="4"/>
      </w:pPr>
      <w:r>
        <w:rPr>
          <w:rFonts w:hint="eastAsia"/>
        </w:rPr>
        <w:t>调用方式</w:t>
      </w:r>
    </w:p>
    <w:p w14:paraId="436406C7" w14:textId="77777777" w:rsidR="00EF2A5B" w:rsidRDefault="003A1122">
      <w:pPr>
        <w:pStyle w:val="11"/>
        <w:numPr>
          <w:ilvl w:val="0"/>
          <w:numId w:val="0"/>
        </w:numPr>
        <w:ind w:firstLineChars="200" w:firstLine="480"/>
      </w:pPr>
      <w:hyperlink r:id="rId45" w:anchor="btyaa5y_sep_shared-lme" w:history="1">
        <w:r w:rsidR="00C174DD">
          <w:rPr>
            <w:rFonts w:hint="eastAsia"/>
          </w:rPr>
          <w:t>lme</w:t>
        </w:r>
      </w:hyperlink>
      <w:r w:rsidR="00C174DD">
        <w:rPr>
          <w:rFonts w:hint="eastAsia"/>
        </w:rPr>
        <w:t> = fitlme(</w:t>
      </w:r>
      <w:hyperlink r:id="rId46" w:anchor="btyaa5y_sep_shared-tbl" w:history="1">
        <w:r w:rsidR="00C174DD">
          <w:rPr>
            <w:rFonts w:hint="eastAsia"/>
          </w:rPr>
          <w:t>tbl</w:t>
        </w:r>
      </w:hyperlink>
      <w:r w:rsidR="00C174DD">
        <w:rPr>
          <w:rFonts w:hint="eastAsia"/>
        </w:rPr>
        <w:t>,</w:t>
      </w:r>
      <w:hyperlink r:id="rId47" w:anchor="btyaa5y-formula" w:history="1">
        <w:r w:rsidR="00C174DD">
          <w:rPr>
            <w:rFonts w:hint="eastAsia"/>
          </w:rPr>
          <w:t>formula</w:t>
        </w:r>
      </w:hyperlink>
      <w:r w:rsidR="00C174DD">
        <w:rPr>
          <w:rFonts w:hint="eastAsia"/>
        </w:rPr>
        <w:t>)</w:t>
      </w:r>
    </w:p>
    <w:p w14:paraId="6F64E824" w14:textId="77777777" w:rsidR="00EF2A5B" w:rsidRDefault="00C174DD">
      <w:pPr>
        <w:pStyle w:val="11"/>
        <w:numPr>
          <w:ilvl w:val="0"/>
          <w:numId w:val="0"/>
        </w:numPr>
        <w:ind w:firstLineChars="200" w:firstLine="480"/>
      </w:pPr>
      <w:r>
        <w:rPr>
          <w:rFonts w:hint="eastAsia"/>
        </w:rPr>
        <w:t>返回一个线性混合效应模型。</w:t>
      </w:r>
    </w:p>
    <w:p w14:paraId="0D2AA3D8" w14:textId="77777777" w:rsidR="00EF2A5B" w:rsidRDefault="00C174DD">
      <w:pPr>
        <w:pStyle w:val="4"/>
      </w:pPr>
      <w:r>
        <w:rPr>
          <w:rFonts w:hint="eastAsia"/>
        </w:rPr>
        <w:t>输入参数</w:t>
      </w:r>
    </w:p>
    <w:p w14:paraId="37DC4533" w14:textId="77777777" w:rsidR="00EF2A5B" w:rsidRDefault="00C174DD">
      <w:pPr>
        <w:pStyle w:val="11"/>
      </w:pPr>
      <w:r>
        <w:rPr>
          <w:rFonts w:hint="eastAsia"/>
        </w:rPr>
        <w:t>tbl</w:t>
      </w:r>
      <w:r>
        <w:rPr>
          <w:rFonts w:hint="eastAsia"/>
        </w:rPr>
        <w:t>：输入数据，包括响应变量、预测变量和分组变量，指定为表或数据集数组。</w:t>
      </w:r>
    </w:p>
    <w:p w14:paraId="1857840E" w14:textId="77777777" w:rsidR="00EF2A5B" w:rsidRDefault="00C174DD">
      <w:pPr>
        <w:pStyle w:val="11"/>
      </w:pPr>
      <w:r>
        <w:rPr>
          <w:rFonts w:hint="eastAsia"/>
        </w:rPr>
        <w:t>formula</w:t>
      </w:r>
      <w:r>
        <w:rPr>
          <w:rFonts w:hint="eastAsia"/>
        </w:rPr>
        <w:t>：模型规范的公式，指定为</w:t>
      </w:r>
      <w:r>
        <w:rPr>
          <w:rFonts w:hint="eastAsia"/>
        </w:rPr>
        <w:t xml:space="preserve"> 'y ~ fixed + (random1|grouping1) + ... + (randomR|groupingR)' </w:t>
      </w:r>
      <w:r>
        <w:rPr>
          <w:rFonts w:hint="eastAsia"/>
        </w:rPr>
        <w:t>形式的字符向量或字符串标量。</w:t>
      </w:r>
    </w:p>
    <w:p w14:paraId="7071CE59" w14:textId="77777777" w:rsidR="00EF2A5B" w:rsidRDefault="00C174DD">
      <w:pPr>
        <w:pStyle w:val="4"/>
      </w:pPr>
      <w:r>
        <w:rPr>
          <w:rFonts w:hint="eastAsia"/>
        </w:rPr>
        <w:t>返回值</w:t>
      </w:r>
    </w:p>
    <w:p w14:paraId="59060E30" w14:textId="77777777" w:rsidR="00EF2A5B" w:rsidRDefault="00C174DD">
      <w:pPr>
        <w:pStyle w:val="11"/>
      </w:pPr>
      <w:r>
        <w:rPr>
          <w:rFonts w:hint="eastAsia"/>
        </w:rPr>
        <w:t>lme</w:t>
      </w:r>
      <w:r>
        <w:rPr>
          <w:rFonts w:hint="eastAsia"/>
        </w:rPr>
        <w:t>：线性混合效果模型，以</w:t>
      </w:r>
      <w:r>
        <w:rPr>
          <w:rFonts w:hint="eastAsia"/>
        </w:rPr>
        <w:t xml:space="preserve"> LinearMixedModel </w:t>
      </w:r>
      <w:r>
        <w:rPr>
          <w:rFonts w:hint="eastAsia"/>
        </w:rPr>
        <w:t>对象形式返回。。</w:t>
      </w:r>
    </w:p>
    <w:p w14:paraId="585B29F8" w14:textId="77777777" w:rsidR="00EF2A5B" w:rsidRDefault="00C174DD">
      <w:pPr>
        <w:pStyle w:val="4"/>
      </w:pPr>
      <w:r>
        <w:rPr>
          <w:rFonts w:hint="eastAsia"/>
        </w:rPr>
        <w:t>开发方案</w:t>
      </w:r>
    </w:p>
    <w:p w14:paraId="3C65E377" w14:textId="77777777" w:rsidR="00EF2A5B" w:rsidRDefault="00C174DD">
      <w:pPr>
        <w:pStyle w:val="a1"/>
        <w:ind w:firstLine="480"/>
      </w:pPr>
      <w:r>
        <w:rPr>
          <w:rFonts w:hint="eastAsia"/>
        </w:rPr>
        <w:t>这部分主要对多元线性回归</w:t>
      </w:r>
      <w:r>
        <w:rPr>
          <w:rFonts w:hint="eastAsia"/>
        </w:rPr>
        <w:t>fitlme</w:t>
      </w:r>
      <w:r>
        <w:rPr>
          <w:rFonts w:hint="eastAsia"/>
        </w:rPr>
        <w:t>函数进行说明，本函数通过对</w:t>
      </w:r>
      <w:r>
        <w:t>P</w:t>
      </w:r>
      <w:r>
        <w:rPr>
          <w:rFonts w:hint="eastAsia"/>
        </w:rPr>
        <w:t>ython</w:t>
      </w:r>
      <w:r>
        <w:rPr>
          <w:rFonts w:hint="eastAsia"/>
        </w:rPr>
        <w:t>中</w:t>
      </w:r>
      <w:r>
        <w:rPr>
          <w:rFonts w:hint="eastAsia"/>
        </w:rPr>
        <w:t>statsmodels</w:t>
      </w:r>
      <w:r>
        <w:rPr>
          <w:rFonts w:hint="eastAsia"/>
        </w:rPr>
        <w:t>库</w:t>
      </w:r>
      <w:r>
        <w:rPr>
          <w:rFonts w:hint="eastAsia"/>
        </w:rPr>
        <w:t>MixedLM</w:t>
      </w:r>
      <w:r>
        <w:t xml:space="preserve"> ()</w:t>
      </w:r>
      <w:r>
        <w:rPr>
          <w:rFonts w:hint="eastAsia"/>
        </w:rPr>
        <w:t>函数进行重写而来，实现了</w:t>
      </w:r>
      <w:r>
        <w:rPr>
          <w:rFonts w:hint="eastAsia"/>
        </w:rPr>
        <w:t>matlab</w:t>
      </w:r>
      <w:r>
        <w:t xml:space="preserve"> </w:t>
      </w:r>
      <w:r>
        <w:rPr>
          <w:rFonts w:hint="eastAsia"/>
        </w:rPr>
        <w:t>多元线性回归</w:t>
      </w:r>
      <w:r>
        <w:rPr>
          <w:rFonts w:hint="eastAsia"/>
        </w:rPr>
        <w:t>fitlme</w:t>
      </w:r>
      <w:r>
        <w:t xml:space="preserve"> ()</w:t>
      </w:r>
      <w:r>
        <w:rPr>
          <w:rFonts w:hint="eastAsia"/>
        </w:rPr>
        <w:t>函数的</w:t>
      </w:r>
      <w:r>
        <w:rPr>
          <w:rFonts w:hint="eastAsia"/>
        </w:rPr>
        <w:t>Julia</w:t>
      </w:r>
      <w:r>
        <w:rPr>
          <w:rFonts w:hint="eastAsia"/>
        </w:rPr>
        <w:t>语言实现。</w:t>
      </w:r>
    </w:p>
    <w:p w14:paraId="2BD413F0" w14:textId="77777777" w:rsidR="00EF2A5B" w:rsidRDefault="00EF2A5B">
      <w:pPr>
        <w:pStyle w:val="a1"/>
        <w:ind w:firstLine="480"/>
      </w:pPr>
    </w:p>
    <w:p w14:paraId="020DB183" w14:textId="77777777" w:rsidR="00EF2A5B" w:rsidRDefault="00C174DD">
      <w:pPr>
        <w:pStyle w:val="20"/>
      </w:pPr>
      <w:bookmarkStart w:id="20" w:name="_Toc108100502"/>
      <w:r>
        <w:rPr>
          <w:rFonts w:hint="eastAsia"/>
        </w:rPr>
        <w:lastRenderedPageBreak/>
        <w:t>广义线性回归</w:t>
      </w:r>
      <w:bookmarkEnd w:id="20"/>
    </w:p>
    <w:p w14:paraId="625FA177" w14:textId="77777777" w:rsidR="00EF2A5B" w:rsidRDefault="00C174DD">
      <w:pPr>
        <w:pStyle w:val="30"/>
      </w:pPr>
      <w:bookmarkStart w:id="21" w:name="_Toc108100503"/>
      <w:r>
        <w:rPr>
          <w:rFonts w:hint="eastAsia"/>
        </w:rPr>
        <w:t>广义线性回归</w:t>
      </w:r>
      <w:r>
        <w:rPr>
          <w:rFonts w:hint="eastAsia"/>
        </w:rPr>
        <w:t>f</w:t>
      </w:r>
      <w:r>
        <w:t>itgl</w:t>
      </w:r>
      <w:r>
        <w:rPr>
          <w:rFonts w:hint="eastAsia"/>
        </w:rPr>
        <w:t>m</w:t>
      </w:r>
      <w:r>
        <w:rPr>
          <w:rFonts w:hint="eastAsia"/>
        </w:rPr>
        <w:t>函数</w:t>
      </w:r>
      <w:bookmarkEnd w:id="21"/>
    </w:p>
    <w:p w14:paraId="09C238E3" w14:textId="77777777" w:rsidR="00EF2A5B" w:rsidRDefault="00C174DD">
      <w:pPr>
        <w:pStyle w:val="4"/>
      </w:pPr>
      <w:r>
        <w:rPr>
          <w:rFonts w:hint="eastAsia"/>
        </w:rPr>
        <w:t>调用方式</w:t>
      </w:r>
    </w:p>
    <w:p w14:paraId="7B0D2119" w14:textId="77777777" w:rsidR="00EF2A5B" w:rsidRDefault="00C174DD">
      <w:pPr>
        <w:pStyle w:val="11"/>
      </w:pPr>
      <w:r>
        <w:t>mdl=</w:t>
      </w:r>
      <w:proofErr w:type="gramStart"/>
      <w:r>
        <w:t>fit</w:t>
      </w:r>
      <w:r>
        <w:rPr>
          <w:rFonts w:hint="eastAsia"/>
        </w:rPr>
        <w:t>glm</w:t>
      </w:r>
      <w:r>
        <w:t>(</w:t>
      </w:r>
      <w:proofErr w:type="gramEnd"/>
      <w:r>
        <w:t>modelspec</w:t>
      </w:r>
      <w:r>
        <w:rPr>
          <w:rFonts w:hint="eastAsia"/>
        </w:rPr>
        <w:t>,</w:t>
      </w:r>
      <w:r>
        <w:t xml:space="preserve"> X</w:t>
      </w:r>
      <w:r>
        <w:rPr>
          <w:rFonts w:hint="eastAsia"/>
        </w:rPr>
        <w:t>,</w:t>
      </w:r>
      <w:r>
        <w:t xml:space="preserve"> y, distr)</w:t>
      </w:r>
    </w:p>
    <w:p w14:paraId="41BBA49B" w14:textId="77777777" w:rsidR="00EF2A5B" w:rsidRDefault="00C174DD">
      <w:pPr>
        <w:pStyle w:val="11"/>
        <w:numPr>
          <w:ilvl w:val="0"/>
          <w:numId w:val="0"/>
        </w:numPr>
        <w:ind w:firstLineChars="200" w:firstLine="480"/>
      </w:pPr>
      <w:r>
        <w:rPr>
          <w:rFonts w:hint="eastAsia"/>
        </w:rPr>
        <w:t>返回基于数据矩阵</w:t>
      </w:r>
      <w:r>
        <w:rPr>
          <w:rFonts w:hint="eastAsia"/>
        </w:rPr>
        <w:t xml:space="preserve"> X </w:t>
      </w:r>
      <w:r>
        <w:rPr>
          <w:rFonts w:hint="eastAsia"/>
        </w:rPr>
        <w:t>和分布函数</w:t>
      </w:r>
      <w:r>
        <w:rPr>
          <w:rFonts w:hint="eastAsia"/>
        </w:rPr>
        <w:t>distr</w:t>
      </w:r>
      <w:r>
        <w:rPr>
          <w:rFonts w:hint="eastAsia"/>
        </w:rPr>
        <w:t>拟合的响应</w:t>
      </w:r>
      <w:r>
        <w:rPr>
          <w:rFonts w:hint="eastAsia"/>
        </w:rPr>
        <w:t xml:space="preserve"> y </w:t>
      </w:r>
      <w:r>
        <w:rPr>
          <w:rFonts w:hint="eastAsia"/>
        </w:rPr>
        <w:t>的广义线性回归模型，需提前设定线性模型</w:t>
      </w:r>
      <w:r>
        <w:rPr>
          <w:rFonts w:hint="eastAsia"/>
        </w:rPr>
        <w:t>modelspec</w:t>
      </w:r>
      <w:r>
        <w:rPr>
          <w:rFonts w:hint="eastAsia"/>
        </w:rPr>
        <w:t>的格式。</w:t>
      </w:r>
    </w:p>
    <w:p w14:paraId="56A6B722" w14:textId="77777777" w:rsidR="00EF2A5B" w:rsidRDefault="00C174DD">
      <w:pPr>
        <w:pStyle w:val="4"/>
      </w:pPr>
      <w:r>
        <w:rPr>
          <w:rFonts w:hint="eastAsia"/>
        </w:rPr>
        <w:t>输入参数</w:t>
      </w:r>
    </w:p>
    <w:p w14:paraId="54CC719C" w14:textId="77777777" w:rsidR="00EF2A5B" w:rsidRDefault="00C174DD">
      <w:pPr>
        <w:pStyle w:val="11"/>
      </w:pPr>
      <w:r>
        <w:t>Modelspec</w:t>
      </w:r>
      <w:r>
        <w:rPr>
          <w:rFonts w:hint="eastAsia"/>
        </w:rPr>
        <w:t>：广义线性模型形式，例如</w:t>
      </w:r>
      <w:r>
        <w:rPr>
          <w:rFonts w:hint="eastAsia"/>
        </w:rPr>
        <w:t>@formula(</w:t>
      </w:r>
      <w:r>
        <w:t>y ~ x1 + x2^2)</w:t>
      </w:r>
      <w:r>
        <w:rPr>
          <w:rFonts w:hint="eastAsia"/>
        </w:rPr>
        <w:t>。</w:t>
      </w:r>
    </w:p>
    <w:p w14:paraId="422F5AD8" w14:textId="77777777" w:rsidR="00EF2A5B" w:rsidRDefault="00C174DD">
      <w:pPr>
        <w:pStyle w:val="11"/>
      </w:pPr>
      <w:r>
        <w:t>X</w:t>
      </w:r>
      <w:r>
        <w:rPr>
          <w:rFonts w:hint="eastAsia"/>
        </w:rPr>
        <w:t>：包含列中自变量值的矩阵</w:t>
      </w:r>
    </w:p>
    <w:p w14:paraId="2DBCDCE6" w14:textId="77777777" w:rsidR="00EF2A5B" w:rsidRDefault="00C174DD">
      <w:pPr>
        <w:pStyle w:val="11"/>
      </w:pPr>
      <w:r>
        <w:rPr>
          <w:rFonts w:hint="eastAsia"/>
        </w:rPr>
        <w:t>y</w:t>
      </w:r>
      <w:r>
        <w:rPr>
          <w:rFonts w:hint="eastAsia"/>
        </w:rPr>
        <w:t>：包含因变量值的向量。</w:t>
      </w:r>
    </w:p>
    <w:p w14:paraId="41732185" w14:textId="77777777" w:rsidR="00EF2A5B" w:rsidRDefault="00C174DD">
      <w:pPr>
        <w:pStyle w:val="11"/>
      </w:pPr>
      <w:r>
        <w:t>Distr</w:t>
      </w:r>
      <w:r>
        <w:rPr>
          <w:rFonts w:hint="eastAsia"/>
        </w:rPr>
        <w:t>：具体的分布函数，例如二项分布</w:t>
      </w:r>
      <w:r>
        <w:t>Binomial()</w:t>
      </w:r>
    </w:p>
    <w:p w14:paraId="78D9CD78" w14:textId="77777777" w:rsidR="00EF2A5B" w:rsidRDefault="00C174DD">
      <w:pPr>
        <w:pStyle w:val="4"/>
      </w:pPr>
      <w:r>
        <w:rPr>
          <w:rFonts w:hint="eastAsia"/>
        </w:rPr>
        <w:t>返回值</w:t>
      </w:r>
    </w:p>
    <w:p w14:paraId="56AC72D9" w14:textId="77777777" w:rsidR="00EF2A5B" w:rsidRDefault="00C174DD">
      <w:pPr>
        <w:pStyle w:val="11"/>
      </w:pPr>
      <w:r>
        <w:t>mdl</w:t>
      </w:r>
      <w:r>
        <w:rPr>
          <w:rFonts w:hint="eastAsia"/>
        </w:rPr>
        <w:t>：返回模型训练结果系数，包括</w:t>
      </w:r>
      <w:r>
        <w:t>Coef.</w:t>
      </w:r>
      <w:r>
        <w:rPr>
          <w:rFonts w:hint="eastAsia"/>
        </w:rPr>
        <w:t>、</w:t>
      </w:r>
      <w:r>
        <w:t>Std.</w:t>
      </w:r>
      <w:r>
        <w:rPr>
          <w:rFonts w:hint="eastAsia"/>
        </w:rPr>
        <w:t>、</w:t>
      </w:r>
      <w:r>
        <w:t>Error</w:t>
      </w:r>
      <w:r>
        <w:rPr>
          <w:rFonts w:hint="eastAsia"/>
        </w:rPr>
        <w:t>、</w:t>
      </w:r>
      <w:r>
        <w:t>t  Pr(&gt;|t|)</w:t>
      </w:r>
      <w:r>
        <w:rPr>
          <w:rFonts w:hint="eastAsia"/>
        </w:rPr>
        <w:t>、</w:t>
      </w:r>
      <w:r>
        <w:t>Lower  95%</w:t>
      </w:r>
      <w:r>
        <w:rPr>
          <w:rFonts w:hint="eastAsia"/>
        </w:rPr>
        <w:t>、</w:t>
      </w:r>
      <w:r>
        <w:t>Upper 95%</w:t>
      </w:r>
      <w:r>
        <w:rPr>
          <w:rFonts w:hint="eastAsia"/>
        </w:rPr>
        <w:t>。</w:t>
      </w:r>
    </w:p>
    <w:p w14:paraId="30BECB38" w14:textId="77777777" w:rsidR="00EF2A5B" w:rsidRDefault="00C174DD">
      <w:pPr>
        <w:pStyle w:val="4"/>
      </w:pPr>
      <w:r>
        <w:rPr>
          <w:rFonts w:hint="eastAsia"/>
        </w:rPr>
        <w:t>开发方案</w:t>
      </w:r>
    </w:p>
    <w:p w14:paraId="2286FBC3" w14:textId="77777777" w:rsidR="00EF2A5B" w:rsidRDefault="00C174DD">
      <w:pPr>
        <w:pStyle w:val="a1"/>
        <w:ind w:firstLine="480"/>
      </w:pPr>
      <w:r>
        <w:rPr>
          <w:rFonts w:hint="eastAsia"/>
        </w:rPr>
        <w:t>这部分主要对广义线性回归进行说明，本函数通过对</w:t>
      </w:r>
      <w:r>
        <w:rPr>
          <w:rFonts w:hint="eastAsia"/>
        </w:rPr>
        <w:t>Julia</w:t>
      </w:r>
      <w:r>
        <w:rPr>
          <w:rFonts w:hint="eastAsia"/>
        </w:rPr>
        <w:t>中</w:t>
      </w:r>
      <w:r>
        <w:rPr>
          <w:rFonts w:hint="eastAsia"/>
        </w:rPr>
        <w:t>G</w:t>
      </w:r>
      <w:r>
        <w:t>LM</w:t>
      </w:r>
      <w:r>
        <w:rPr>
          <w:rFonts w:hint="eastAsia"/>
        </w:rPr>
        <w:t>库</w:t>
      </w:r>
      <w:r>
        <w:rPr>
          <w:rFonts w:hint="eastAsia"/>
        </w:rPr>
        <w:t>glm</w:t>
      </w:r>
      <w:r>
        <w:t>()</w:t>
      </w:r>
      <w:r>
        <w:rPr>
          <w:rFonts w:hint="eastAsia"/>
        </w:rPr>
        <w:t>函数进行重写而来，实现了</w:t>
      </w:r>
      <w:r>
        <w:rPr>
          <w:rFonts w:hint="eastAsia"/>
        </w:rPr>
        <w:t>matlab</w:t>
      </w:r>
      <w:r>
        <w:rPr>
          <w:rFonts w:hint="eastAsia"/>
        </w:rPr>
        <w:t>广义线性回归</w:t>
      </w:r>
      <w:r>
        <w:rPr>
          <w:rFonts w:hint="eastAsia"/>
        </w:rPr>
        <w:t>fit</w:t>
      </w:r>
      <w:r>
        <w:t>g</w:t>
      </w:r>
      <w:r>
        <w:rPr>
          <w:rFonts w:hint="eastAsia"/>
        </w:rPr>
        <w:t>lm</w:t>
      </w:r>
      <w:r>
        <w:t>()</w:t>
      </w:r>
      <w:r>
        <w:rPr>
          <w:rFonts w:hint="eastAsia"/>
        </w:rPr>
        <w:t>函数的</w:t>
      </w:r>
      <w:r>
        <w:rPr>
          <w:rFonts w:hint="eastAsia"/>
        </w:rPr>
        <w:t>Julia</w:t>
      </w:r>
      <w:r>
        <w:rPr>
          <w:rFonts w:hint="eastAsia"/>
        </w:rPr>
        <w:t>语言实现。</w:t>
      </w:r>
    </w:p>
    <w:p w14:paraId="2F752834" w14:textId="77777777" w:rsidR="00EF2A5B" w:rsidRDefault="00C174DD">
      <w:pPr>
        <w:pStyle w:val="30"/>
      </w:pPr>
      <w:bookmarkStart w:id="22" w:name="_Toc108100504"/>
      <w:r>
        <w:rPr>
          <w:rFonts w:hint="eastAsia"/>
        </w:rPr>
        <w:t>广义线性回归</w:t>
      </w:r>
      <w:r>
        <w:rPr>
          <w:rFonts w:hint="eastAsia"/>
        </w:rPr>
        <w:t>predict</w:t>
      </w:r>
      <w:r>
        <w:rPr>
          <w:rFonts w:hint="eastAsia"/>
        </w:rPr>
        <w:t>函数</w:t>
      </w:r>
      <w:bookmarkEnd w:id="22"/>
    </w:p>
    <w:p w14:paraId="3C942DDB" w14:textId="77777777" w:rsidR="00EF2A5B" w:rsidRDefault="00C174DD">
      <w:pPr>
        <w:pStyle w:val="4"/>
      </w:pPr>
      <w:r>
        <w:rPr>
          <w:rFonts w:hint="eastAsia"/>
        </w:rPr>
        <w:t>调用方式</w:t>
      </w:r>
    </w:p>
    <w:p w14:paraId="1BAFF1AB" w14:textId="77777777" w:rsidR="00EF2A5B" w:rsidRDefault="00C174DD">
      <w:pPr>
        <w:pStyle w:val="11"/>
      </w:pPr>
      <w:r>
        <w:t xml:space="preserve">ypred = </w:t>
      </w:r>
      <w:proofErr w:type="gramStart"/>
      <w:r>
        <w:t>predict(</w:t>
      </w:r>
      <w:proofErr w:type="gramEnd"/>
      <w:r>
        <w:t>mdl, Xnew)</w:t>
      </w:r>
    </w:p>
    <w:p w14:paraId="47D6EF0F"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中的点在广义线性回归模型</w:t>
      </w:r>
      <w:r>
        <w:rPr>
          <w:rFonts w:hint="eastAsia"/>
        </w:rPr>
        <w:t>mdl</w:t>
      </w:r>
      <w:r>
        <w:rPr>
          <w:rFonts w:hint="eastAsia"/>
        </w:rPr>
        <w:t>的预测响应值。</w:t>
      </w:r>
    </w:p>
    <w:p w14:paraId="1B9DE64C" w14:textId="77777777" w:rsidR="00EF2A5B" w:rsidRDefault="00C174DD">
      <w:pPr>
        <w:pStyle w:val="4"/>
      </w:pPr>
      <w:r>
        <w:rPr>
          <w:rFonts w:hint="eastAsia"/>
        </w:rPr>
        <w:lastRenderedPageBreak/>
        <w:t>输入参数</w:t>
      </w:r>
    </w:p>
    <w:p w14:paraId="1398AEE7" w14:textId="77777777" w:rsidR="00EF2A5B" w:rsidRDefault="00C174DD">
      <w:pPr>
        <w:pStyle w:val="11"/>
      </w:pPr>
      <w:r>
        <w:rPr>
          <w:rFonts w:hint="eastAsia"/>
        </w:rPr>
        <w:t>mdl</w:t>
      </w:r>
      <w:r>
        <w:rPr>
          <w:rFonts w:hint="eastAsia"/>
        </w:rPr>
        <w:t>：</w:t>
      </w:r>
      <w:r>
        <w:t>f</w:t>
      </w:r>
      <w:r>
        <w:rPr>
          <w:rFonts w:hint="eastAsia"/>
        </w:rPr>
        <w:t>itlm(</w:t>
      </w:r>
      <w:r>
        <w:t>)</w:t>
      </w:r>
      <w:r>
        <w:rPr>
          <w:rFonts w:hint="eastAsia"/>
        </w:rPr>
        <w:t>函数训练而成的模型。</w:t>
      </w:r>
    </w:p>
    <w:p w14:paraId="637A9DB8" w14:textId="77777777" w:rsidR="00EF2A5B" w:rsidRDefault="00C174DD">
      <w:pPr>
        <w:pStyle w:val="11"/>
      </w:pPr>
      <w:r>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720198D2" w14:textId="77777777" w:rsidR="00EF2A5B" w:rsidRDefault="00C174DD">
      <w:pPr>
        <w:pStyle w:val="4"/>
      </w:pPr>
      <w:r>
        <w:rPr>
          <w:rFonts w:hint="eastAsia"/>
        </w:rPr>
        <w:t>返回值</w:t>
      </w:r>
    </w:p>
    <w:p w14:paraId="4250AF98" w14:textId="77777777" w:rsidR="00EF2A5B" w:rsidRDefault="00C174DD">
      <w:pPr>
        <w:pStyle w:val="11"/>
      </w:pPr>
      <w:r>
        <w:t>ypred</w:t>
      </w:r>
      <w:r>
        <w:rPr>
          <w:rFonts w:hint="eastAsia"/>
        </w:rPr>
        <w:t>：返回模型预测的结果向量。</w:t>
      </w:r>
    </w:p>
    <w:p w14:paraId="2C6D2513" w14:textId="77777777" w:rsidR="00EF2A5B" w:rsidRDefault="00C174DD">
      <w:pPr>
        <w:pStyle w:val="4"/>
      </w:pPr>
      <w:r>
        <w:rPr>
          <w:rFonts w:hint="eastAsia"/>
        </w:rPr>
        <w:t>开发方案</w:t>
      </w:r>
    </w:p>
    <w:p w14:paraId="72340EFC" w14:textId="4BE1CD87" w:rsidR="00EF2A5B" w:rsidRDefault="00C174DD">
      <w:pPr>
        <w:pStyle w:val="a1"/>
        <w:ind w:firstLine="480"/>
      </w:pPr>
      <w:r>
        <w:rPr>
          <w:rFonts w:hint="eastAsia"/>
        </w:rPr>
        <w:t>这部分主要对广义线性回归</w:t>
      </w:r>
      <w:r>
        <w:rPr>
          <w:rFonts w:hint="eastAsia"/>
        </w:rPr>
        <w:t>predict</w:t>
      </w:r>
      <w:r>
        <w:rPr>
          <w:rFonts w:hint="eastAsia"/>
        </w:rPr>
        <w:t>函数进行说明，本函数通过对</w:t>
      </w:r>
      <w:r>
        <w:rPr>
          <w:rFonts w:hint="eastAsia"/>
        </w:rPr>
        <w:t>Julia</w:t>
      </w:r>
      <w:r>
        <w:rPr>
          <w:rFonts w:hint="eastAsia"/>
        </w:rPr>
        <w:t>中</w:t>
      </w:r>
      <w:r>
        <w:rPr>
          <w:rFonts w:hint="eastAsia"/>
        </w:rPr>
        <w:t>G</w:t>
      </w:r>
      <w:r>
        <w:t>LM</w:t>
      </w:r>
      <w:r>
        <w:rPr>
          <w:rFonts w:hint="eastAsia"/>
        </w:rPr>
        <w:t>库</w:t>
      </w:r>
      <w:r>
        <w:rPr>
          <w:rFonts w:hint="eastAsia"/>
        </w:rPr>
        <w:t>predict</w:t>
      </w:r>
      <w:r>
        <w:t>()</w:t>
      </w:r>
      <w:r>
        <w:rPr>
          <w:rFonts w:hint="eastAsia"/>
        </w:rPr>
        <w:t>函数进行重写而来，实现了</w:t>
      </w:r>
      <w:r>
        <w:rPr>
          <w:rFonts w:hint="eastAsia"/>
        </w:rPr>
        <w:t>matlab</w:t>
      </w:r>
      <w:r>
        <w:rPr>
          <w:rFonts w:hint="eastAsia"/>
        </w:rPr>
        <w:t>广义线性回归</w:t>
      </w:r>
      <w:r>
        <w:rPr>
          <w:rFonts w:hint="eastAsia"/>
        </w:rPr>
        <w:t>predict</w:t>
      </w:r>
      <w:r>
        <w:t>()</w:t>
      </w:r>
      <w:r>
        <w:rPr>
          <w:rFonts w:hint="eastAsia"/>
        </w:rPr>
        <w:t>函数的</w:t>
      </w:r>
      <w:r>
        <w:rPr>
          <w:rFonts w:hint="eastAsia"/>
        </w:rPr>
        <w:t>Julia</w:t>
      </w:r>
      <w:r>
        <w:rPr>
          <w:rFonts w:hint="eastAsia"/>
        </w:rPr>
        <w:t>语言实现。</w:t>
      </w:r>
    </w:p>
    <w:p w14:paraId="17EBCB60" w14:textId="3C2842FD" w:rsidR="00BC6819" w:rsidRDefault="00BC6819" w:rsidP="00BC6819">
      <w:pPr>
        <w:pStyle w:val="30"/>
      </w:pPr>
      <w:r>
        <w:rPr>
          <w:rFonts w:hint="eastAsia"/>
        </w:rPr>
        <w:t>广义线性回归</w:t>
      </w:r>
      <w:r>
        <w:rPr>
          <w:rFonts w:hint="eastAsia"/>
        </w:rPr>
        <w:t>response</w:t>
      </w:r>
      <w:r>
        <w:rPr>
          <w:rFonts w:hint="eastAsia"/>
        </w:rPr>
        <w:t>函数</w:t>
      </w:r>
    </w:p>
    <w:p w14:paraId="4BE5E47C" w14:textId="77777777" w:rsidR="00BC6819" w:rsidRDefault="00BC6819" w:rsidP="00BC6819">
      <w:pPr>
        <w:pStyle w:val="4"/>
      </w:pPr>
      <w:r>
        <w:rPr>
          <w:rFonts w:hint="eastAsia"/>
        </w:rPr>
        <w:t>调用方式</w:t>
      </w:r>
    </w:p>
    <w:p w14:paraId="4D7B553E" w14:textId="21A77ADA" w:rsidR="00BC6819" w:rsidRDefault="00BC6819" w:rsidP="00BC6819">
      <w:pPr>
        <w:pStyle w:val="11"/>
      </w:pPr>
      <w:r w:rsidRPr="00BC6819">
        <w:t>y = response(</w:t>
      </w:r>
      <w:r w:rsidR="00311BD2">
        <w:rPr>
          <w:rFonts w:hint="eastAsia"/>
        </w:rPr>
        <w:t>mdl</w:t>
      </w:r>
      <w:r>
        <w:t>)</w:t>
      </w:r>
    </w:p>
    <w:p w14:paraId="0F821075" w14:textId="679C5C5D" w:rsidR="00BC6819" w:rsidRDefault="00BC6819" w:rsidP="00BC6819">
      <w:pPr>
        <w:pStyle w:val="11"/>
        <w:numPr>
          <w:ilvl w:val="0"/>
          <w:numId w:val="0"/>
        </w:numPr>
        <w:ind w:left="400"/>
      </w:pPr>
      <w:r w:rsidRPr="00BC6819">
        <w:rPr>
          <w:rFonts w:hint="eastAsia"/>
        </w:rPr>
        <w:t>返回用于拟合线性模型</w:t>
      </w:r>
      <w:r w:rsidR="00311BD2">
        <w:t>mdl</w:t>
      </w:r>
      <w:r w:rsidRPr="00BC6819">
        <w:rPr>
          <w:rFonts w:hint="eastAsia"/>
        </w:rPr>
        <w:t>的响应向量</w:t>
      </w:r>
      <w:r w:rsidRPr="00BC6819">
        <w:rPr>
          <w:rFonts w:hint="eastAsia"/>
        </w:rPr>
        <w:t xml:space="preserve"> y</w:t>
      </w:r>
      <w:r>
        <w:rPr>
          <w:rFonts w:hint="eastAsia"/>
        </w:rPr>
        <w:t>。</w:t>
      </w:r>
    </w:p>
    <w:p w14:paraId="0BBDFF52" w14:textId="77777777" w:rsidR="00BC6819" w:rsidRDefault="00BC6819" w:rsidP="00BC6819">
      <w:pPr>
        <w:pStyle w:val="4"/>
      </w:pPr>
      <w:r>
        <w:rPr>
          <w:rFonts w:hint="eastAsia"/>
        </w:rPr>
        <w:t>输入参数</w:t>
      </w:r>
    </w:p>
    <w:p w14:paraId="12F8A3B7" w14:textId="55B09047" w:rsidR="00BC6819" w:rsidRDefault="00311BD2" w:rsidP="00BC6819">
      <w:pPr>
        <w:pStyle w:val="11"/>
      </w:pPr>
      <w:r>
        <w:t>mdl</w:t>
      </w:r>
      <w:r w:rsidR="00BC6819">
        <w:rPr>
          <w:rFonts w:hint="eastAsia"/>
        </w:rPr>
        <w:t>：拟合而成的线性模型。</w:t>
      </w:r>
    </w:p>
    <w:p w14:paraId="00BF9D3D" w14:textId="77777777" w:rsidR="00BC6819" w:rsidRDefault="00BC6819" w:rsidP="00BC6819">
      <w:pPr>
        <w:pStyle w:val="4"/>
      </w:pPr>
      <w:r>
        <w:rPr>
          <w:rFonts w:hint="eastAsia"/>
        </w:rPr>
        <w:t>返回值</w:t>
      </w:r>
    </w:p>
    <w:p w14:paraId="51FFE641" w14:textId="3F308D5B" w:rsidR="00BC6819" w:rsidRDefault="00BC6819" w:rsidP="00BC6819">
      <w:pPr>
        <w:pStyle w:val="11"/>
      </w:pPr>
      <w:r>
        <w:t>y</w:t>
      </w:r>
      <w:r>
        <w:rPr>
          <w:rFonts w:hint="eastAsia"/>
        </w:rPr>
        <w:t>：返回响应向量。</w:t>
      </w:r>
    </w:p>
    <w:p w14:paraId="61313530" w14:textId="77777777" w:rsidR="00BC6819" w:rsidRDefault="00BC6819" w:rsidP="00BC6819">
      <w:pPr>
        <w:pStyle w:val="4"/>
      </w:pPr>
      <w:r>
        <w:rPr>
          <w:rFonts w:hint="eastAsia"/>
        </w:rPr>
        <w:t>开发方案</w:t>
      </w:r>
    </w:p>
    <w:p w14:paraId="37D2551E" w14:textId="3EB4024F" w:rsidR="00BC6819" w:rsidRDefault="00BC6819" w:rsidP="00BC6819">
      <w:pPr>
        <w:pStyle w:val="a1"/>
        <w:ind w:firstLine="480"/>
      </w:pPr>
      <w:r>
        <w:rPr>
          <w:rFonts w:hint="eastAsia"/>
        </w:rPr>
        <w:t>这部分主要对广义线性回归</w:t>
      </w:r>
      <w:r>
        <w:rPr>
          <w:rFonts w:hint="eastAsia"/>
        </w:rPr>
        <w:t>response</w:t>
      </w:r>
      <w:r>
        <w:rPr>
          <w:rFonts w:hint="eastAsia"/>
        </w:rPr>
        <w:t>函数进行说明，本函数通过对</w:t>
      </w:r>
      <w:r>
        <w:rPr>
          <w:rFonts w:hint="eastAsia"/>
        </w:rPr>
        <w:t>Julia</w:t>
      </w:r>
      <w:r>
        <w:rPr>
          <w:rFonts w:hint="eastAsia"/>
        </w:rPr>
        <w:t>中</w:t>
      </w:r>
      <w:r>
        <w:rPr>
          <w:rFonts w:hint="eastAsia"/>
        </w:rPr>
        <w:t>G</w:t>
      </w:r>
      <w:r>
        <w:t>LM</w:t>
      </w:r>
      <w:r>
        <w:rPr>
          <w:rFonts w:hint="eastAsia"/>
        </w:rPr>
        <w:t>库</w:t>
      </w:r>
      <w:r>
        <w:rPr>
          <w:rFonts w:hint="eastAsia"/>
        </w:rPr>
        <w:t>response</w:t>
      </w:r>
      <w:r>
        <w:t>()</w:t>
      </w:r>
      <w:r>
        <w:rPr>
          <w:rFonts w:hint="eastAsia"/>
        </w:rPr>
        <w:t>函数进行重写而来，实现了</w:t>
      </w:r>
      <w:r>
        <w:rPr>
          <w:rFonts w:hint="eastAsia"/>
        </w:rPr>
        <w:t>matlab</w:t>
      </w:r>
      <w:r>
        <w:rPr>
          <w:rFonts w:hint="eastAsia"/>
        </w:rPr>
        <w:t>广义线性回归</w:t>
      </w:r>
      <w:r>
        <w:rPr>
          <w:rFonts w:hint="eastAsia"/>
        </w:rPr>
        <w:t>response</w:t>
      </w:r>
      <w:r>
        <w:t>()</w:t>
      </w:r>
      <w:r>
        <w:rPr>
          <w:rFonts w:hint="eastAsia"/>
        </w:rPr>
        <w:t>函数的</w:t>
      </w:r>
      <w:r>
        <w:rPr>
          <w:rFonts w:hint="eastAsia"/>
        </w:rPr>
        <w:t>Julia</w:t>
      </w:r>
      <w:r>
        <w:rPr>
          <w:rFonts w:hint="eastAsia"/>
        </w:rPr>
        <w:t>语言实现。</w:t>
      </w:r>
    </w:p>
    <w:p w14:paraId="3096A39D" w14:textId="77777777" w:rsidR="00517F91" w:rsidRPr="00BC6819" w:rsidRDefault="00517F91">
      <w:pPr>
        <w:pStyle w:val="a1"/>
        <w:ind w:firstLine="480"/>
      </w:pPr>
    </w:p>
    <w:p w14:paraId="522FC585" w14:textId="77777777" w:rsidR="00EF2A5B" w:rsidRDefault="00C174DD">
      <w:pPr>
        <w:pStyle w:val="30"/>
      </w:pPr>
      <w:bookmarkStart w:id="23" w:name="_Toc108100505"/>
      <w:r>
        <w:rPr>
          <w:rFonts w:hint="eastAsia"/>
        </w:rPr>
        <w:lastRenderedPageBreak/>
        <w:t>广义线性回归</w:t>
      </w:r>
      <w:r>
        <w:rPr>
          <w:rFonts w:hint="eastAsia"/>
        </w:rPr>
        <w:t>feval</w:t>
      </w:r>
      <w:r>
        <w:rPr>
          <w:rFonts w:hint="eastAsia"/>
        </w:rPr>
        <w:t>函数</w:t>
      </w:r>
      <w:bookmarkEnd w:id="23"/>
    </w:p>
    <w:p w14:paraId="0DB94F6B" w14:textId="77777777" w:rsidR="00EF2A5B" w:rsidRDefault="00C174DD">
      <w:pPr>
        <w:pStyle w:val="4"/>
      </w:pPr>
      <w:r>
        <w:rPr>
          <w:rFonts w:hint="eastAsia"/>
        </w:rPr>
        <w:t>调用方式</w:t>
      </w:r>
    </w:p>
    <w:p w14:paraId="19287605" w14:textId="77777777" w:rsidR="00EF2A5B" w:rsidRDefault="00C174DD">
      <w:pPr>
        <w:pStyle w:val="11"/>
      </w:pPr>
      <w:r>
        <w:t>ypred = feval(</w:t>
      </w:r>
      <w:proofErr w:type="gramStart"/>
      <w:r>
        <w:t>mdl,Xnew</w:t>
      </w:r>
      <w:proofErr w:type="gramEnd"/>
      <w:r>
        <w:t>1,Xnew2,...,Xnewn)</w:t>
      </w:r>
    </w:p>
    <w:p w14:paraId="40444F7F" w14:textId="77777777" w:rsidR="00EF2A5B" w:rsidRDefault="00C174DD">
      <w:pPr>
        <w:pStyle w:val="11"/>
        <w:numPr>
          <w:ilvl w:val="0"/>
          <w:numId w:val="0"/>
        </w:numPr>
        <w:ind w:firstLineChars="200" w:firstLine="480"/>
      </w:pPr>
      <w:r>
        <w:rPr>
          <w:rFonts w:hint="eastAsia"/>
        </w:rPr>
        <w:t>返回广义线性回归模型的响应预测</w:t>
      </w:r>
      <w:r>
        <w:t>ypred</w:t>
      </w:r>
      <w:r>
        <w:rPr>
          <w:rFonts w:hint="eastAsia"/>
        </w:rPr>
        <w:t>，每个预测值使用一个输入</w:t>
      </w:r>
      <w:r>
        <w:t>Xnew1,Xnew2,.</w:t>
      </w:r>
      <w:proofErr w:type="gramStart"/>
      <w:r>
        <w:t>..</w:t>
      </w:r>
      <w:proofErr w:type="gramEnd"/>
      <w:r>
        <w:t>,Xnewn</w:t>
      </w:r>
      <w:r>
        <w:rPr>
          <w:rFonts w:hint="eastAsia"/>
        </w:rPr>
        <w:t>。</w:t>
      </w:r>
    </w:p>
    <w:p w14:paraId="17AA7F06" w14:textId="77777777" w:rsidR="00EF2A5B" w:rsidRDefault="00C174DD">
      <w:pPr>
        <w:pStyle w:val="4"/>
      </w:pPr>
      <w:r>
        <w:rPr>
          <w:rFonts w:hint="eastAsia"/>
        </w:rPr>
        <w:t>输入参数</w:t>
      </w:r>
    </w:p>
    <w:p w14:paraId="02D7D264" w14:textId="77777777" w:rsidR="00EF2A5B" w:rsidRDefault="00C174DD">
      <w:pPr>
        <w:pStyle w:val="11"/>
      </w:pPr>
      <w:r>
        <w:rPr>
          <w:rFonts w:hint="eastAsia"/>
        </w:rPr>
        <w:t>mdl</w:t>
      </w:r>
      <w:r>
        <w:rPr>
          <w:rFonts w:hint="eastAsia"/>
        </w:rPr>
        <w:t>：</w:t>
      </w:r>
      <w:r>
        <w:t>f</w:t>
      </w:r>
      <w:r>
        <w:rPr>
          <w:rFonts w:hint="eastAsia"/>
        </w:rPr>
        <w:t>itlm(</w:t>
      </w:r>
      <w:r>
        <w:t>)</w:t>
      </w:r>
      <w:r>
        <w:rPr>
          <w:rFonts w:hint="eastAsia"/>
        </w:rPr>
        <w:t>函数训练而成的模型。</w:t>
      </w:r>
    </w:p>
    <w:p w14:paraId="2CAEE533" w14:textId="77777777" w:rsidR="00EF2A5B" w:rsidRDefault="00C174DD">
      <w:pPr>
        <w:pStyle w:val="11"/>
      </w:pPr>
      <w:r>
        <w:t>Xnew</w:t>
      </w:r>
      <w:proofErr w:type="gramStart"/>
      <w:r>
        <w:t>1,Xnew</w:t>
      </w:r>
      <w:proofErr w:type="gramEnd"/>
      <w:r>
        <w:t>2,...,Xnewn</w:t>
      </w:r>
      <w:r>
        <w:rPr>
          <w:rFonts w:hint="eastAsia"/>
        </w:rPr>
        <w:t>：包含需要预测的每个值组成的向量。</w:t>
      </w:r>
    </w:p>
    <w:p w14:paraId="4C9BA913" w14:textId="77777777" w:rsidR="00EF2A5B" w:rsidRDefault="00C174DD">
      <w:pPr>
        <w:pStyle w:val="4"/>
      </w:pPr>
      <w:r>
        <w:rPr>
          <w:rFonts w:hint="eastAsia"/>
        </w:rPr>
        <w:t>返回值</w:t>
      </w:r>
    </w:p>
    <w:p w14:paraId="0AB21CB1" w14:textId="77777777" w:rsidR="00EF2A5B" w:rsidRDefault="00C174DD">
      <w:pPr>
        <w:pStyle w:val="11"/>
      </w:pPr>
      <w:r>
        <w:t>ypred</w:t>
      </w:r>
      <w:r>
        <w:rPr>
          <w:rFonts w:hint="eastAsia"/>
        </w:rPr>
        <w:t>：返回模型预测的结果向量。</w:t>
      </w:r>
    </w:p>
    <w:p w14:paraId="6E035D28" w14:textId="77777777" w:rsidR="00EF2A5B" w:rsidRDefault="00C174DD">
      <w:pPr>
        <w:pStyle w:val="4"/>
      </w:pPr>
      <w:r>
        <w:rPr>
          <w:rFonts w:hint="eastAsia"/>
        </w:rPr>
        <w:t>开发方案</w:t>
      </w:r>
    </w:p>
    <w:p w14:paraId="1219C3D7" w14:textId="77777777" w:rsidR="00EF2A5B" w:rsidRDefault="00C174DD">
      <w:pPr>
        <w:pStyle w:val="a1"/>
        <w:ind w:firstLine="480"/>
      </w:pPr>
      <w:r>
        <w:rPr>
          <w:rFonts w:hint="eastAsia"/>
        </w:rPr>
        <w:t>这部分主要对广义线性回归</w:t>
      </w:r>
      <w:r>
        <w:rPr>
          <w:rFonts w:hint="eastAsia"/>
        </w:rPr>
        <w:t>feval</w:t>
      </w:r>
      <w:r>
        <w:rPr>
          <w:rFonts w:hint="eastAsia"/>
        </w:rPr>
        <w:t>函数进行说明，本函数通过对</w:t>
      </w:r>
      <w:r>
        <w:t>Python</w:t>
      </w:r>
      <w:r>
        <w:rPr>
          <w:rFonts w:hint="eastAsia"/>
        </w:rPr>
        <w:t>中</w:t>
      </w:r>
      <w:r>
        <w:t>sklearn</w:t>
      </w:r>
      <w:r>
        <w:rPr>
          <w:rFonts w:hint="eastAsia"/>
        </w:rPr>
        <w:t>库</w:t>
      </w:r>
      <w:r>
        <w:rPr>
          <w:rFonts w:hint="eastAsia"/>
        </w:rPr>
        <w:t>predict</w:t>
      </w:r>
      <w:r>
        <w:t>()</w:t>
      </w:r>
      <w:r>
        <w:rPr>
          <w:rFonts w:hint="eastAsia"/>
        </w:rPr>
        <w:t>函数进行重写而来，实现了</w:t>
      </w:r>
      <w:r>
        <w:rPr>
          <w:rFonts w:hint="eastAsia"/>
        </w:rPr>
        <w:t>matlab</w:t>
      </w:r>
      <w:r>
        <w:rPr>
          <w:rFonts w:hint="eastAsia"/>
        </w:rPr>
        <w:t>广义线性回归</w:t>
      </w:r>
      <w:r>
        <w:t>feval()</w:t>
      </w:r>
      <w:r>
        <w:rPr>
          <w:rFonts w:hint="eastAsia"/>
        </w:rPr>
        <w:t>函数的</w:t>
      </w:r>
      <w:r>
        <w:rPr>
          <w:rFonts w:hint="eastAsia"/>
        </w:rPr>
        <w:t>Julia</w:t>
      </w:r>
      <w:r>
        <w:rPr>
          <w:rFonts w:hint="eastAsia"/>
        </w:rPr>
        <w:t>语言实现。</w:t>
      </w:r>
    </w:p>
    <w:p w14:paraId="017ACFC6" w14:textId="77777777" w:rsidR="00EF2A5B" w:rsidRDefault="00C174DD">
      <w:pPr>
        <w:pStyle w:val="30"/>
      </w:pPr>
      <w:bookmarkStart w:id="24" w:name="_Toc108100506"/>
      <w:r>
        <w:rPr>
          <w:rFonts w:hint="eastAsia"/>
        </w:rPr>
        <w:t>广义线性回归</w:t>
      </w:r>
      <w:r>
        <w:t>coefCI</w:t>
      </w:r>
      <w:r>
        <w:rPr>
          <w:rFonts w:hint="eastAsia"/>
        </w:rPr>
        <w:t>函数</w:t>
      </w:r>
      <w:bookmarkEnd w:id="24"/>
    </w:p>
    <w:p w14:paraId="5F81890A" w14:textId="77777777" w:rsidR="00EF2A5B" w:rsidRDefault="00C174DD">
      <w:pPr>
        <w:pStyle w:val="4"/>
      </w:pPr>
      <w:r>
        <w:rPr>
          <w:rFonts w:hint="eastAsia"/>
        </w:rPr>
        <w:t>调用方式</w:t>
      </w:r>
    </w:p>
    <w:p w14:paraId="077321A0" w14:textId="77777777" w:rsidR="00EF2A5B" w:rsidRDefault="00C174DD">
      <w:pPr>
        <w:pStyle w:val="11"/>
      </w:pPr>
      <w:r>
        <w:t>ci = coefCI(</w:t>
      </w:r>
      <w:proofErr w:type="gramStart"/>
      <w:r>
        <w:t>mdl</w:t>
      </w:r>
      <w:r>
        <w:rPr>
          <w:rFonts w:hint="eastAsia"/>
        </w:rPr>
        <w:t>,</w:t>
      </w:r>
      <w:r>
        <w:t>alpha</w:t>
      </w:r>
      <w:proofErr w:type="gramEnd"/>
      <w:r>
        <w:t>)</w:t>
      </w:r>
    </w:p>
    <w:p w14:paraId="66DD9FA9" w14:textId="77777777" w:rsidR="00EF2A5B" w:rsidRDefault="00C174DD">
      <w:pPr>
        <w:pStyle w:val="11"/>
        <w:numPr>
          <w:ilvl w:val="0"/>
          <w:numId w:val="0"/>
        </w:numPr>
        <w:ind w:firstLineChars="200" w:firstLine="480"/>
      </w:pPr>
      <w:r>
        <w:rPr>
          <w:rFonts w:hint="eastAsia"/>
        </w:rPr>
        <w:t>返回广义线性回归模型系数估计的置信区间的对应值。</w:t>
      </w:r>
    </w:p>
    <w:p w14:paraId="5F42FA7F" w14:textId="77777777" w:rsidR="00EF2A5B" w:rsidRDefault="00C174DD">
      <w:pPr>
        <w:pStyle w:val="4"/>
      </w:pPr>
      <w:r>
        <w:rPr>
          <w:rFonts w:hint="eastAsia"/>
        </w:rPr>
        <w:t>输入参数</w:t>
      </w:r>
    </w:p>
    <w:p w14:paraId="2790CDC1" w14:textId="77777777" w:rsidR="00EF2A5B" w:rsidRDefault="00C174DD">
      <w:pPr>
        <w:pStyle w:val="11"/>
      </w:pPr>
      <w:r>
        <w:rPr>
          <w:rFonts w:hint="eastAsia"/>
        </w:rPr>
        <w:t>mdl</w:t>
      </w:r>
      <w:r>
        <w:rPr>
          <w:rFonts w:hint="eastAsia"/>
        </w:rPr>
        <w:t>：</w:t>
      </w:r>
      <w:r>
        <w:t>f</w:t>
      </w:r>
      <w:r>
        <w:rPr>
          <w:rFonts w:hint="eastAsia"/>
        </w:rPr>
        <w:t>itlm(</w:t>
      </w:r>
      <w:r>
        <w:t>)</w:t>
      </w:r>
      <w:r>
        <w:rPr>
          <w:rFonts w:hint="eastAsia"/>
        </w:rPr>
        <w:t>函数训练而成的模型。</w:t>
      </w:r>
    </w:p>
    <w:p w14:paraId="79322300" w14:textId="77777777" w:rsidR="00EF2A5B" w:rsidRDefault="00C174DD">
      <w:pPr>
        <w:pStyle w:val="11"/>
      </w:pPr>
      <w:r>
        <w:t>alpha</w:t>
      </w:r>
      <w:r>
        <w:rPr>
          <w:rFonts w:hint="eastAsia"/>
        </w:rPr>
        <w:t>：最小显著性水平。</w:t>
      </w:r>
    </w:p>
    <w:p w14:paraId="1375B88E" w14:textId="77777777" w:rsidR="00EF2A5B" w:rsidRDefault="00C174DD">
      <w:pPr>
        <w:pStyle w:val="4"/>
      </w:pPr>
      <w:r>
        <w:rPr>
          <w:rFonts w:hint="eastAsia"/>
        </w:rPr>
        <w:lastRenderedPageBreak/>
        <w:t>返回值</w:t>
      </w:r>
    </w:p>
    <w:p w14:paraId="2635D550" w14:textId="77777777" w:rsidR="00EF2A5B" w:rsidRDefault="00C174DD">
      <w:pPr>
        <w:pStyle w:val="11"/>
      </w:pPr>
      <w:r>
        <w:t>ci</w:t>
      </w:r>
      <w:r>
        <w:rPr>
          <w:rFonts w:hint="eastAsia"/>
        </w:rPr>
        <w:t>：广义线性回归模型系数估计的置信区间的对应值，默认为</w:t>
      </w:r>
      <w:r>
        <w:rPr>
          <w:rFonts w:hint="eastAsia"/>
        </w:rPr>
        <w:t>9</w:t>
      </w:r>
      <w:r>
        <w:t>5%</w:t>
      </w:r>
      <w:r>
        <w:rPr>
          <w:rFonts w:hint="eastAsia"/>
        </w:rPr>
        <w:t>置信区间。</w:t>
      </w:r>
    </w:p>
    <w:p w14:paraId="7A451A9A" w14:textId="77777777" w:rsidR="00EF2A5B" w:rsidRDefault="00C174DD">
      <w:pPr>
        <w:pStyle w:val="4"/>
      </w:pPr>
      <w:r>
        <w:rPr>
          <w:rFonts w:hint="eastAsia"/>
        </w:rPr>
        <w:t>开发方案</w:t>
      </w:r>
    </w:p>
    <w:p w14:paraId="481A7D28" w14:textId="77777777" w:rsidR="00EF2A5B" w:rsidRDefault="00C174DD">
      <w:pPr>
        <w:pStyle w:val="a1"/>
        <w:ind w:firstLine="480"/>
      </w:pPr>
      <w:r>
        <w:rPr>
          <w:rFonts w:hint="eastAsia"/>
        </w:rPr>
        <w:t>这部分主要对广义线性回归</w:t>
      </w:r>
      <w:r>
        <w:t>coefCI</w:t>
      </w:r>
      <w:r>
        <w:rPr>
          <w:rFonts w:hint="eastAsia"/>
        </w:rPr>
        <w:t>函数进行说明，本函数通过对</w:t>
      </w:r>
      <w:r>
        <w:t>Python</w:t>
      </w:r>
      <w:r>
        <w:rPr>
          <w:rFonts w:hint="eastAsia"/>
        </w:rPr>
        <w:t>中</w:t>
      </w:r>
      <w:r>
        <w:t>statsmodels</w:t>
      </w:r>
      <w:r>
        <w:rPr>
          <w:rFonts w:hint="eastAsia"/>
        </w:rPr>
        <w:t>库</w:t>
      </w:r>
      <w:r>
        <w:t>conf_int</w:t>
      </w:r>
      <w:r>
        <w:rPr>
          <w:rFonts w:hint="eastAsia"/>
        </w:rPr>
        <w:t>函数进行重写而来，实现了</w:t>
      </w:r>
      <w:r>
        <w:rPr>
          <w:rFonts w:hint="eastAsia"/>
        </w:rPr>
        <w:t>matlab</w:t>
      </w:r>
      <w:r>
        <w:rPr>
          <w:rFonts w:hint="eastAsia"/>
        </w:rPr>
        <w:t>广义线性回归</w:t>
      </w:r>
      <w:r>
        <w:t>coefCI ()</w:t>
      </w:r>
      <w:r>
        <w:rPr>
          <w:rFonts w:hint="eastAsia"/>
        </w:rPr>
        <w:t>函数的</w:t>
      </w:r>
      <w:r>
        <w:rPr>
          <w:rFonts w:hint="eastAsia"/>
        </w:rPr>
        <w:t>Julia</w:t>
      </w:r>
      <w:r>
        <w:rPr>
          <w:rFonts w:hint="eastAsia"/>
        </w:rPr>
        <w:t>语言实现。</w:t>
      </w:r>
    </w:p>
    <w:p w14:paraId="3B404112" w14:textId="77777777" w:rsidR="00EF2A5B" w:rsidRDefault="00C174DD">
      <w:pPr>
        <w:pStyle w:val="30"/>
      </w:pPr>
      <w:bookmarkStart w:id="25" w:name="_Toc108100507"/>
      <w:r>
        <w:rPr>
          <w:rFonts w:hint="eastAsia"/>
        </w:rPr>
        <w:t>广义线性回归</w:t>
      </w:r>
      <w:r>
        <w:t>coefTest</w:t>
      </w:r>
      <w:r>
        <w:rPr>
          <w:rFonts w:hint="eastAsia"/>
        </w:rPr>
        <w:t>函数</w:t>
      </w:r>
      <w:bookmarkEnd w:id="25"/>
    </w:p>
    <w:p w14:paraId="2B0D2BB4" w14:textId="77777777" w:rsidR="00EF2A5B" w:rsidRDefault="00C174DD">
      <w:pPr>
        <w:pStyle w:val="4"/>
      </w:pPr>
      <w:r>
        <w:rPr>
          <w:rFonts w:hint="eastAsia"/>
        </w:rPr>
        <w:t>调用方式</w:t>
      </w:r>
    </w:p>
    <w:p w14:paraId="33525BE7" w14:textId="77777777" w:rsidR="00EF2A5B" w:rsidRDefault="00C174DD">
      <w:pPr>
        <w:pStyle w:val="11"/>
      </w:pPr>
      <w:r>
        <w:t>pVal = coefTest(</w:t>
      </w:r>
      <w:proofErr w:type="gramStart"/>
      <w:r>
        <w:rPr>
          <w:rFonts w:hint="eastAsia"/>
        </w:rPr>
        <w:t>mdl</w:t>
      </w:r>
      <w:r>
        <w:t>,H</w:t>
      </w:r>
      <w:proofErr w:type="gramEnd"/>
      <w:r>
        <w:t>)</w:t>
      </w:r>
    </w:p>
    <w:p w14:paraId="799C79A4" w14:textId="77777777" w:rsidR="00EF2A5B" w:rsidRDefault="00C174DD">
      <w:pPr>
        <w:pStyle w:val="11"/>
        <w:numPr>
          <w:ilvl w:val="0"/>
          <w:numId w:val="0"/>
        </w:numPr>
        <w:ind w:firstLineChars="200" w:firstLine="480"/>
      </w:pPr>
      <w:r>
        <w:rPr>
          <w:rFonts w:hint="eastAsia"/>
        </w:rPr>
        <w:t>返回广义线性回归模型系数的线性假设检验的</w:t>
      </w:r>
      <w:r>
        <w:rPr>
          <w:rFonts w:hint="eastAsia"/>
        </w:rPr>
        <w:t>p</w:t>
      </w:r>
      <w:r>
        <w:rPr>
          <w:rFonts w:hint="eastAsia"/>
        </w:rPr>
        <w:t>值，默认使用</w:t>
      </w:r>
      <w:r>
        <w:rPr>
          <w:rFonts w:hint="eastAsia"/>
        </w:rPr>
        <w:t>F</w:t>
      </w:r>
      <w:r>
        <w:t>-</w:t>
      </w:r>
      <w:r>
        <w:rPr>
          <w:rFonts w:hint="eastAsia"/>
        </w:rPr>
        <w:t>test</w:t>
      </w:r>
      <w:r>
        <w:rPr>
          <w:rFonts w:hint="eastAsia"/>
        </w:rPr>
        <w:t>。</w:t>
      </w:r>
    </w:p>
    <w:p w14:paraId="02F388C9" w14:textId="77777777" w:rsidR="00EF2A5B" w:rsidRDefault="00C174DD">
      <w:pPr>
        <w:pStyle w:val="4"/>
      </w:pPr>
      <w:r>
        <w:rPr>
          <w:rFonts w:hint="eastAsia"/>
        </w:rPr>
        <w:t>输入参数</w:t>
      </w:r>
    </w:p>
    <w:p w14:paraId="53D33267" w14:textId="77777777" w:rsidR="00EF2A5B" w:rsidRDefault="00C174DD">
      <w:pPr>
        <w:pStyle w:val="11"/>
      </w:pPr>
      <w:r>
        <w:rPr>
          <w:rFonts w:hint="eastAsia"/>
        </w:rPr>
        <w:t>mdl</w:t>
      </w:r>
      <w:r>
        <w:rPr>
          <w:rFonts w:hint="eastAsia"/>
        </w:rPr>
        <w:t>：</w:t>
      </w:r>
      <w:r>
        <w:t>f</w:t>
      </w:r>
      <w:r>
        <w:rPr>
          <w:rFonts w:hint="eastAsia"/>
        </w:rPr>
        <w:t>itlm(</w:t>
      </w:r>
      <w:r>
        <w:t>)</w:t>
      </w:r>
      <w:r>
        <w:rPr>
          <w:rFonts w:hint="eastAsia"/>
        </w:rPr>
        <w:t>函数训练而成的模型。</w:t>
      </w:r>
    </w:p>
    <w:p w14:paraId="684179C7" w14:textId="77777777" w:rsidR="00EF2A5B" w:rsidRDefault="00C174DD">
      <w:pPr>
        <w:pStyle w:val="11"/>
      </w:pPr>
      <w:r>
        <w:t>H</w:t>
      </w:r>
      <w:r>
        <w:rPr>
          <w:rFonts w:hint="eastAsia"/>
        </w:rPr>
        <w:t>：假设矩阵，指定为大小为</w:t>
      </w:r>
      <w:r>
        <w:t xml:space="preserve"> r×s </w:t>
      </w:r>
      <w:r>
        <w:rPr>
          <w:rFonts w:hint="eastAsia"/>
        </w:rPr>
        <w:t>的全</w:t>
      </w:r>
      <w:proofErr w:type="gramStart"/>
      <w:r>
        <w:rPr>
          <w:rFonts w:hint="eastAsia"/>
        </w:rPr>
        <w:t>秩</w:t>
      </w:r>
      <w:proofErr w:type="gramEnd"/>
      <w:r>
        <w:rPr>
          <w:rFonts w:hint="eastAsia"/>
        </w:rPr>
        <w:t>数值索引矩阵，其中</w:t>
      </w:r>
      <w:r>
        <w:t xml:space="preserve"> r </w:t>
      </w:r>
      <w:r>
        <w:rPr>
          <w:rFonts w:hint="eastAsia"/>
        </w:rPr>
        <w:t>是要测试的系数的线性组合数，</w:t>
      </w:r>
      <w:r>
        <w:t xml:space="preserve">s </w:t>
      </w:r>
      <w:r>
        <w:rPr>
          <w:rFonts w:hint="eastAsia"/>
        </w:rPr>
        <w:t>是系数</w:t>
      </w:r>
      <w:r>
        <w:rPr>
          <w:rFonts w:ascii="MS Gothic" w:eastAsia="MS Gothic" w:hAnsi="MS Gothic" w:cs="MS Gothic" w:hint="eastAsia"/>
        </w:rPr>
        <w:t>​​</w:t>
      </w:r>
      <w:r>
        <w:rPr>
          <w:rFonts w:ascii="宋体" w:hAnsi="宋体" w:cs="宋体" w:hint="eastAsia"/>
        </w:rPr>
        <w:t>的总数</w:t>
      </w:r>
      <w:r>
        <w:rPr>
          <w:rFonts w:hint="eastAsia"/>
        </w:rPr>
        <w:t>。。</w:t>
      </w:r>
    </w:p>
    <w:p w14:paraId="32E9A867" w14:textId="77777777" w:rsidR="00EF2A5B" w:rsidRDefault="00C174DD">
      <w:pPr>
        <w:pStyle w:val="4"/>
      </w:pPr>
      <w:r>
        <w:rPr>
          <w:rFonts w:hint="eastAsia"/>
        </w:rPr>
        <w:t>返回值</w:t>
      </w:r>
    </w:p>
    <w:p w14:paraId="48EE3A7B" w14:textId="77777777" w:rsidR="00EF2A5B" w:rsidRDefault="00C174DD">
      <w:pPr>
        <w:pStyle w:val="11"/>
      </w:pPr>
      <w:r>
        <w:t>pVal</w:t>
      </w:r>
      <w:r>
        <w:rPr>
          <w:rFonts w:hint="eastAsia"/>
        </w:rPr>
        <w:t>：广义线性回归模型系数的线性假设检验的</w:t>
      </w:r>
      <w:r>
        <w:rPr>
          <w:rFonts w:hint="eastAsia"/>
        </w:rPr>
        <w:t>p</w:t>
      </w:r>
      <w:r>
        <w:rPr>
          <w:rFonts w:hint="eastAsia"/>
        </w:rPr>
        <w:t>值。</w:t>
      </w:r>
    </w:p>
    <w:p w14:paraId="764649F6" w14:textId="77777777" w:rsidR="00EF2A5B" w:rsidRDefault="00C174DD">
      <w:pPr>
        <w:pStyle w:val="4"/>
      </w:pPr>
      <w:r>
        <w:rPr>
          <w:rFonts w:hint="eastAsia"/>
        </w:rPr>
        <w:t>开发方案</w:t>
      </w:r>
    </w:p>
    <w:p w14:paraId="019054F0" w14:textId="77777777" w:rsidR="00EF2A5B" w:rsidRDefault="00C174DD">
      <w:pPr>
        <w:pStyle w:val="a1"/>
        <w:ind w:firstLine="480"/>
      </w:pPr>
      <w:r>
        <w:rPr>
          <w:rFonts w:hint="eastAsia"/>
        </w:rPr>
        <w:t>这部分主要对广义线性回归</w:t>
      </w:r>
      <w:r>
        <w:t>coefTest</w:t>
      </w:r>
      <w:r>
        <w:rPr>
          <w:rFonts w:hint="eastAsia"/>
        </w:rPr>
        <w:t>函数进行说明，本函数通过对</w:t>
      </w:r>
      <w:r>
        <w:t>Python</w:t>
      </w:r>
      <w:r>
        <w:rPr>
          <w:rFonts w:hint="eastAsia"/>
        </w:rPr>
        <w:t>中</w:t>
      </w:r>
      <w:r>
        <w:t>statsmodels</w:t>
      </w:r>
      <w:r>
        <w:rPr>
          <w:rFonts w:hint="eastAsia"/>
        </w:rPr>
        <w:t>库</w:t>
      </w:r>
      <w:r>
        <w:t>f_test</w:t>
      </w:r>
      <w:r>
        <w:rPr>
          <w:rFonts w:hint="eastAsia"/>
        </w:rPr>
        <w:t>函数进行重写而来，实现了</w:t>
      </w:r>
      <w:r>
        <w:rPr>
          <w:rFonts w:hint="eastAsia"/>
        </w:rPr>
        <w:t>matlab</w:t>
      </w:r>
      <w:r>
        <w:rPr>
          <w:rFonts w:hint="eastAsia"/>
        </w:rPr>
        <w:t>广义线性回归</w:t>
      </w:r>
      <w:r>
        <w:t>coefTest ()</w:t>
      </w:r>
      <w:r>
        <w:rPr>
          <w:rFonts w:hint="eastAsia"/>
        </w:rPr>
        <w:t>函数的</w:t>
      </w:r>
      <w:r>
        <w:rPr>
          <w:rFonts w:hint="eastAsia"/>
        </w:rPr>
        <w:t>Julia</w:t>
      </w:r>
      <w:r>
        <w:rPr>
          <w:rFonts w:hint="eastAsia"/>
        </w:rPr>
        <w:t>语言实现。</w:t>
      </w:r>
    </w:p>
    <w:p w14:paraId="19172453" w14:textId="77777777" w:rsidR="00EF2A5B" w:rsidRDefault="00C174DD">
      <w:pPr>
        <w:pStyle w:val="30"/>
      </w:pPr>
      <w:bookmarkStart w:id="26" w:name="_Toc108100508"/>
      <w:r>
        <w:rPr>
          <w:rFonts w:hint="eastAsia"/>
        </w:rPr>
        <w:lastRenderedPageBreak/>
        <w:t>广义线性回归</w:t>
      </w:r>
      <w:r>
        <w:t>fitclinear</w:t>
      </w:r>
      <w:r>
        <w:rPr>
          <w:rFonts w:hint="eastAsia"/>
        </w:rPr>
        <w:t>函数</w:t>
      </w:r>
      <w:bookmarkEnd w:id="26"/>
    </w:p>
    <w:p w14:paraId="27D95348" w14:textId="77777777" w:rsidR="00EF2A5B" w:rsidRDefault="00C174DD">
      <w:pPr>
        <w:pStyle w:val="4"/>
      </w:pPr>
      <w:r>
        <w:rPr>
          <w:rFonts w:hint="eastAsia"/>
        </w:rPr>
        <w:t>调用方式</w:t>
      </w:r>
    </w:p>
    <w:p w14:paraId="575CA8F0" w14:textId="77777777" w:rsidR="00EF2A5B" w:rsidRDefault="00C174DD">
      <w:pPr>
        <w:pStyle w:val="11"/>
      </w:pPr>
      <w:r>
        <w:t>mdl = fitclinear(</w:t>
      </w:r>
      <w:proofErr w:type="gramStart"/>
      <w:r>
        <w:t>X,y</w:t>
      </w:r>
      <w:proofErr w:type="gramEnd"/>
      <w:r>
        <w:t>)</w:t>
      </w:r>
    </w:p>
    <w:p w14:paraId="18C9F517" w14:textId="77777777" w:rsidR="00EF2A5B" w:rsidRDefault="00C174DD">
      <w:pPr>
        <w:pStyle w:val="11"/>
        <w:numPr>
          <w:ilvl w:val="0"/>
          <w:numId w:val="0"/>
        </w:numPr>
        <w:ind w:firstLineChars="200" w:firstLine="480"/>
      </w:pPr>
      <w:r>
        <w:rPr>
          <w:rFonts w:hint="eastAsia"/>
        </w:rPr>
        <w:t>返回高维数据的线性分类模型拟合。</w:t>
      </w:r>
    </w:p>
    <w:p w14:paraId="16CC32BF" w14:textId="77777777" w:rsidR="00EF2A5B" w:rsidRDefault="00C174DD">
      <w:pPr>
        <w:pStyle w:val="4"/>
      </w:pPr>
      <w:r>
        <w:rPr>
          <w:rFonts w:hint="eastAsia"/>
        </w:rPr>
        <w:t>输入参数</w:t>
      </w:r>
    </w:p>
    <w:p w14:paraId="32C3967D" w14:textId="77777777" w:rsidR="00EF2A5B" w:rsidRDefault="00C174DD">
      <w:pPr>
        <w:pStyle w:val="11"/>
      </w:pPr>
      <w:r>
        <w:t>X</w:t>
      </w:r>
      <w:r>
        <w:rPr>
          <w:rFonts w:hint="eastAsia"/>
        </w:rPr>
        <w:t>：包含列中自变量值的矩阵</w:t>
      </w:r>
    </w:p>
    <w:p w14:paraId="14710FBB" w14:textId="77777777" w:rsidR="00EF2A5B" w:rsidRDefault="00C174DD">
      <w:pPr>
        <w:pStyle w:val="11"/>
      </w:pPr>
      <w:r>
        <w:rPr>
          <w:rFonts w:hint="eastAsia"/>
        </w:rPr>
        <w:t>y</w:t>
      </w:r>
      <w:r>
        <w:rPr>
          <w:rFonts w:hint="eastAsia"/>
        </w:rPr>
        <w:t>：包含因变量值的向量。</w:t>
      </w:r>
    </w:p>
    <w:p w14:paraId="50753600" w14:textId="77777777" w:rsidR="00EF2A5B" w:rsidRDefault="00C174DD">
      <w:pPr>
        <w:pStyle w:val="4"/>
      </w:pPr>
      <w:r>
        <w:rPr>
          <w:rFonts w:hint="eastAsia"/>
        </w:rPr>
        <w:t>返回值</w:t>
      </w:r>
    </w:p>
    <w:p w14:paraId="3BA57943" w14:textId="77777777" w:rsidR="00EF2A5B" w:rsidRDefault="00C174DD">
      <w:pPr>
        <w:pStyle w:val="11"/>
      </w:pPr>
      <w:r>
        <w:t>mdl</w:t>
      </w:r>
      <w:r>
        <w:rPr>
          <w:rFonts w:hint="eastAsia"/>
        </w:rPr>
        <w:t>：高维数据的线性分类模型拟合值。</w:t>
      </w:r>
    </w:p>
    <w:p w14:paraId="5629E252" w14:textId="77777777" w:rsidR="00EF2A5B" w:rsidRDefault="00C174DD">
      <w:pPr>
        <w:pStyle w:val="4"/>
      </w:pPr>
      <w:r>
        <w:rPr>
          <w:rFonts w:hint="eastAsia"/>
        </w:rPr>
        <w:t>开发方案</w:t>
      </w:r>
    </w:p>
    <w:p w14:paraId="1FDC3B9B" w14:textId="77777777" w:rsidR="00EF2A5B" w:rsidRDefault="00C174DD">
      <w:pPr>
        <w:pStyle w:val="a1"/>
        <w:ind w:firstLine="480"/>
      </w:pPr>
      <w:r>
        <w:rPr>
          <w:rFonts w:hint="eastAsia"/>
        </w:rPr>
        <w:t>这部分主要对广义线性回归</w:t>
      </w:r>
      <w:r>
        <w:t>fitclinear</w:t>
      </w:r>
      <w:r>
        <w:rPr>
          <w:rFonts w:hint="eastAsia"/>
        </w:rPr>
        <w:t>函数进行说明，本函数通过对</w:t>
      </w:r>
      <w:r>
        <w:t>Python</w:t>
      </w:r>
      <w:r>
        <w:rPr>
          <w:rFonts w:hint="eastAsia"/>
        </w:rPr>
        <w:t>中</w:t>
      </w:r>
      <w:r>
        <w:t>sklearn.linear_model</w:t>
      </w:r>
      <w:r>
        <w:rPr>
          <w:rFonts w:hint="eastAsia"/>
        </w:rPr>
        <w:t>库</w:t>
      </w:r>
      <w:r>
        <w:t>LogisticRegressionCV()</w:t>
      </w:r>
      <w:r>
        <w:rPr>
          <w:rFonts w:hint="eastAsia"/>
        </w:rPr>
        <w:t>函数进行重写而来，实现了</w:t>
      </w:r>
      <w:r>
        <w:rPr>
          <w:rFonts w:hint="eastAsia"/>
        </w:rPr>
        <w:t>matlab</w:t>
      </w:r>
      <w:r>
        <w:rPr>
          <w:rFonts w:hint="eastAsia"/>
        </w:rPr>
        <w:t>广义线性回归</w:t>
      </w:r>
      <w:r>
        <w:t>fitclinear ()</w:t>
      </w:r>
      <w:r>
        <w:rPr>
          <w:rFonts w:hint="eastAsia"/>
        </w:rPr>
        <w:t>函数的</w:t>
      </w:r>
      <w:r>
        <w:rPr>
          <w:rFonts w:hint="eastAsia"/>
        </w:rPr>
        <w:t>Julia</w:t>
      </w:r>
      <w:r>
        <w:rPr>
          <w:rFonts w:hint="eastAsia"/>
        </w:rPr>
        <w:t>语言实现。</w:t>
      </w:r>
    </w:p>
    <w:p w14:paraId="5EE77EA6" w14:textId="77777777" w:rsidR="00EF2A5B" w:rsidRDefault="00C174DD">
      <w:pPr>
        <w:pStyle w:val="30"/>
      </w:pPr>
      <w:bookmarkStart w:id="27" w:name="_Toc108100509"/>
      <w:r>
        <w:rPr>
          <w:rFonts w:hint="eastAsia"/>
        </w:rPr>
        <w:t>广义线性回归</w:t>
      </w:r>
      <w:r>
        <w:t>fitcecoc</w:t>
      </w:r>
      <w:r>
        <w:rPr>
          <w:rFonts w:hint="eastAsia"/>
        </w:rPr>
        <w:t>函数</w:t>
      </w:r>
      <w:bookmarkEnd w:id="27"/>
    </w:p>
    <w:p w14:paraId="71F2A23C" w14:textId="77777777" w:rsidR="00EF2A5B" w:rsidRDefault="00C174DD">
      <w:pPr>
        <w:pStyle w:val="4"/>
      </w:pPr>
      <w:r>
        <w:rPr>
          <w:rFonts w:hint="eastAsia"/>
        </w:rPr>
        <w:t>调用方式</w:t>
      </w:r>
    </w:p>
    <w:p w14:paraId="0446C246" w14:textId="77777777" w:rsidR="00EF2A5B" w:rsidRDefault="00C174DD">
      <w:pPr>
        <w:pStyle w:val="11"/>
      </w:pPr>
      <w:r>
        <w:t>mdl = fitcecoc (</w:t>
      </w:r>
      <w:proofErr w:type="gramStart"/>
      <w:r>
        <w:t>X,</w:t>
      </w:r>
      <w:r>
        <w:rPr>
          <w:rFonts w:hint="eastAsia"/>
        </w:rPr>
        <w:t>y</w:t>
      </w:r>
      <w:proofErr w:type="gramEnd"/>
      <w:r>
        <w:t>)</w:t>
      </w:r>
    </w:p>
    <w:p w14:paraId="2997AF41" w14:textId="77777777" w:rsidR="00EF2A5B" w:rsidRDefault="00C174DD">
      <w:pPr>
        <w:pStyle w:val="11"/>
        <w:numPr>
          <w:ilvl w:val="0"/>
          <w:numId w:val="0"/>
        </w:numPr>
        <w:ind w:firstLineChars="200" w:firstLine="480"/>
      </w:pPr>
      <w:r>
        <w:rPr>
          <w:rFonts w:hint="eastAsia"/>
        </w:rPr>
        <w:t>返回基于数据矩阵</w:t>
      </w:r>
      <w:r>
        <w:rPr>
          <w:rFonts w:hint="eastAsia"/>
        </w:rPr>
        <w:t xml:space="preserve"> X </w:t>
      </w:r>
      <w:r>
        <w:rPr>
          <w:rFonts w:hint="eastAsia"/>
        </w:rPr>
        <w:t>拟合的响应</w:t>
      </w:r>
      <w:r>
        <w:rPr>
          <w:rFonts w:hint="eastAsia"/>
        </w:rPr>
        <w:t xml:space="preserve"> y </w:t>
      </w:r>
      <w:r>
        <w:rPr>
          <w:rFonts w:hint="eastAsia"/>
        </w:rPr>
        <w:t>的适合支持</w:t>
      </w:r>
      <w:proofErr w:type="gramStart"/>
      <w:r>
        <w:rPr>
          <w:rFonts w:hint="eastAsia"/>
        </w:rPr>
        <w:t>向量机</w:t>
      </w:r>
      <w:proofErr w:type="gramEnd"/>
      <w:r>
        <w:rPr>
          <w:rFonts w:hint="eastAsia"/>
        </w:rPr>
        <w:t>或其他分类器的多类模型。</w:t>
      </w:r>
    </w:p>
    <w:p w14:paraId="3B2B1074" w14:textId="77777777" w:rsidR="00EF2A5B" w:rsidRDefault="00C174DD">
      <w:pPr>
        <w:pStyle w:val="4"/>
      </w:pPr>
      <w:r>
        <w:rPr>
          <w:rFonts w:hint="eastAsia"/>
        </w:rPr>
        <w:t>输入参数</w:t>
      </w:r>
    </w:p>
    <w:p w14:paraId="7E2302AF" w14:textId="77777777" w:rsidR="00EF2A5B" w:rsidRDefault="00C174DD">
      <w:pPr>
        <w:pStyle w:val="11"/>
      </w:pPr>
      <w:r>
        <w:t>X</w:t>
      </w:r>
      <w:r>
        <w:rPr>
          <w:rFonts w:hint="eastAsia"/>
        </w:rPr>
        <w:t>：包含列中自变量值的矩阵</w:t>
      </w:r>
    </w:p>
    <w:p w14:paraId="202AFDE5" w14:textId="77777777" w:rsidR="00EF2A5B" w:rsidRDefault="00C174DD">
      <w:pPr>
        <w:pStyle w:val="11"/>
      </w:pPr>
      <w:r>
        <w:rPr>
          <w:rFonts w:hint="eastAsia"/>
        </w:rPr>
        <w:t>y</w:t>
      </w:r>
      <w:r>
        <w:rPr>
          <w:rFonts w:hint="eastAsia"/>
        </w:rPr>
        <w:t>：包含因变量值的向量。</w:t>
      </w:r>
    </w:p>
    <w:p w14:paraId="2C5AF9A8" w14:textId="77777777" w:rsidR="00EF2A5B" w:rsidRDefault="00C174DD">
      <w:pPr>
        <w:pStyle w:val="4"/>
      </w:pPr>
      <w:r>
        <w:rPr>
          <w:rFonts w:hint="eastAsia"/>
        </w:rPr>
        <w:lastRenderedPageBreak/>
        <w:t>返回值</w:t>
      </w:r>
    </w:p>
    <w:p w14:paraId="3928761A" w14:textId="77777777" w:rsidR="00EF2A5B" w:rsidRDefault="00C174DD">
      <w:pPr>
        <w:pStyle w:val="11"/>
      </w:pPr>
      <w:r>
        <w:t>mdl</w:t>
      </w:r>
      <w:r>
        <w:rPr>
          <w:rFonts w:hint="eastAsia"/>
        </w:rPr>
        <w:t>：适合支持</w:t>
      </w:r>
      <w:proofErr w:type="gramStart"/>
      <w:r>
        <w:rPr>
          <w:rFonts w:hint="eastAsia"/>
        </w:rPr>
        <w:t>向量机</w:t>
      </w:r>
      <w:proofErr w:type="gramEnd"/>
      <w:r>
        <w:rPr>
          <w:rFonts w:hint="eastAsia"/>
        </w:rPr>
        <w:t>或其他分类器的多类模型。</w:t>
      </w:r>
    </w:p>
    <w:p w14:paraId="604795A4" w14:textId="77777777" w:rsidR="00EF2A5B" w:rsidRDefault="00C174DD">
      <w:pPr>
        <w:pStyle w:val="4"/>
      </w:pPr>
      <w:r>
        <w:rPr>
          <w:rFonts w:hint="eastAsia"/>
        </w:rPr>
        <w:t>开发方案</w:t>
      </w:r>
    </w:p>
    <w:p w14:paraId="35449862" w14:textId="77777777" w:rsidR="00EF2A5B" w:rsidRDefault="00C174DD">
      <w:pPr>
        <w:pStyle w:val="a1"/>
        <w:ind w:firstLine="480"/>
      </w:pPr>
      <w:r>
        <w:rPr>
          <w:rFonts w:hint="eastAsia"/>
        </w:rPr>
        <w:t>这部分主要对广义线性回归</w:t>
      </w:r>
      <w:r>
        <w:t>fitcecoc</w:t>
      </w:r>
      <w:r>
        <w:rPr>
          <w:rFonts w:hint="eastAsia"/>
        </w:rPr>
        <w:t>函数进行说明，本函数通过对</w:t>
      </w:r>
      <w:r>
        <w:t>Python</w:t>
      </w:r>
      <w:r>
        <w:rPr>
          <w:rFonts w:hint="eastAsia"/>
        </w:rPr>
        <w:t>中</w:t>
      </w:r>
      <w:r>
        <w:t>sklearn.svm</w:t>
      </w:r>
      <w:r>
        <w:rPr>
          <w:rFonts w:hint="eastAsia"/>
        </w:rPr>
        <w:t>库</w:t>
      </w:r>
      <w:r>
        <w:t>LinearSVC()</w:t>
      </w:r>
      <w:r>
        <w:rPr>
          <w:rFonts w:hint="eastAsia"/>
        </w:rPr>
        <w:t>函数进行重写而来，实现了</w:t>
      </w:r>
      <w:r>
        <w:rPr>
          <w:rFonts w:hint="eastAsia"/>
        </w:rPr>
        <w:t>matlab</w:t>
      </w:r>
      <w:r>
        <w:rPr>
          <w:rFonts w:hint="eastAsia"/>
        </w:rPr>
        <w:t>广义线性回归</w:t>
      </w:r>
      <w:r>
        <w:t>fitcecoc ()</w:t>
      </w:r>
      <w:r>
        <w:rPr>
          <w:rFonts w:hint="eastAsia"/>
        </w:rPr>
        <w:t>函数的</w:t>
      </w:r>
      <w:r>
        <w:rPr>
          <w:rFonts w:hint="eastAsia"/>
        </w:rPr>
        <w:t>Julia</w:t>
      </w:r>
      <w:r>
        <w:rPr>
          <w:rFonts w:hint="eastAsia"/>
        </w:rPr>
        <w:t>语言实现。</w:t>
      </w:r>
    </w:p>
    <w:p w14:paraId="2396BF58" w14:textId="77777777" w:rsidR="00EF2A5B" w:rsidRDefault="00C174DD">
      <w:pPr>
        <w:pStyle w:val="30"/>
      </w:pPr>
      <w:bookmarkStart w:id="28" w:name="_Toc108100510"/>
      <w:r>
        <w:rPr>
          <w:rFonts w:hint="eastAsia"/>
        </w:rPr>
        <w:t>广义线性回归</w:t>
      </w:r>
      <w:r>
        <w:t>fitckernel</w:t>
      </w:r>
      <w:r>
        <w:rPr>
          <w:rFonts w:hint="eastAsia"/>
        </w:rPr>
        <w:t>函数</w:t>
      </w:r>
      <w:bookmarkEnd w:id="28"/>
    </w:p>
    <w:p w14:paraId="69376157" w14:textId="77777777" w:rsidR="00EF2A5B" w:rsidRDefault="00C174DD">
      <w:pPr>
        <w:pStyle w:val="4"/>
      </w:pPr>
      <w:r>
        <w:rPr>
          <w:rFonts w:hint="eastAsia"/>
        </w:rPr>
        <w:t>调用方式</w:t>
      </w:r>
    </w:p>
    <w:p w14:paraId="0C9E46A9" w14:textId="77777777" w:rsidR="00EF2A5B" w:rsidRDefault="00C174DD">
      <w:pPr>
        <w:pStyle w:val="11"/>
      </w:pPr>
      <w:r>
        <w:t>mdl = fitckernel(</w:t>
      </w:r>
      <w:proofErr w:type="gramStart"/>
      <w:r>
        <w:t>X,y</w:t>
      </w:r>
      <w:proofErr w:type="gramEnd"/>
      <w:r>
        <w:t>)</w:t>
      </w:r>
    </w:p>
    <w:p w14:paraId="2F098522" w14:textId="77777777" w:rsidR="00EF2A5B" w:rsidRDefault="00C174DD">
      <w:pPr>
        <w:pStyle w:val="11"/>
        <w:numPr>
          <w:ilvl w:val="0"/>
          <w:numId w:val="0"/>
        </w:numPr>
        <w:ind w:firstLineChars="200" w:firstLine="480"/>
      </w:pPr>
      <w:r>
        <w:rPr>
          <w:rFonts w:hint="eastAsia"/>
        </w:rPr>
        <w:t>返回基于数据矩阵</w:t>
      </w:r>
      <w:r>
        <w:rPr>
          <w:rFonts w:hint="eastAsia"/>
        </w:rPr>
        <w:t xml:space="preserve"> X </w:t>
      </w:r>
      <w:r>
        <w:rPr>
          <w:rFonts w:hint="eastAsia"/>
        </w:rPr>
        <w:t>拟合的响应</w:t>
      </w:r>
      <w:r>
        <w:rPr>
          <w:rFonts w:hint="eastAsia"/>
        </w:rPr>
        <w:t xml:space="preserve"> y </w:t>
      </w:r>
      <w:r>
        <w:rPr>
          <w:rFonts w:hint="eastAsia"/>
        </w:rPr>
        <w:t>的用随机特征展开拟合的高斯核分类模型。</w:t>
      </w:r>
    </w:p>
    <w:p w14:paraId="1B45249F" w14:textId="77777777" w:rsidR="00EF2A5B" w:rsidRDefault="00C174DD">
      <w:pPr>
        <w:pStyle w:val="4"/>
      </w:pPr>
      <w:r>
        <w:rPr>
          <w:rFonts w:hint="eastAsia"/>
        </w:rPr>
        <w:t>输入参数</w:t>
      </w:r>
    </w:p>
    <w:p w14:paraId="469AB53D" w14:textId="77777777" w:rsidR="00EF2A5B" w:rsidRDefault="00C174DD">
      <w:pPr>
        <w:pStyle w:val="11"/>
      </w:pPr>
      <w:r>
        <w:t>X</w:t>
      </w:r>
      <w:r>
        <w:rPr>
          <w:rFonts w:hint="eastAsia"/>
        </w:rPr>
        <w:t>：包含列中自变量值的矩阵</w:t>
      </w:r>
    </w:p>
    <w:p w14:paraId="3827B7F5" w14:textId="77777777" w:rsidR="00EF2A5B" w:rsidRDefault="00C174DD">
      <w:pPr>
        <w:pStyle w:val="11"/>
      </w:pPr>
      <w:r>
        <w:rPr>
          <w:rFonts w:hint="eastAsia"/>
        </w:rPr>
        <w:t>y</w:t>
      </w:r>
      <w:r>
        <w:rPr>
          <w:rFonts w:hint="eastAsia"/>
        </w:rPr>
        <w:t>：包含因变量值的向量。</w:t>
      </w:r>
    </w:p>
    <w:p w14:paraId="66C900D4" w14:textId="77777777" w:rsidR="00EF2A5B" w:rsidRDefault="00C174DD">
      <w:pPr>
        <w:pStyle w:val="4"/>
      </w:pPr>
      <w:r>
        <w:rPr>
          <w:rFonts w:hint="eastAsia"/>
        </w:rPr>
        <w:t>返回值</w:t>
      </w:r>
    </w:p>
    <w:p w14:paraId="4831A227" w14:textId="77777777" w:rsidR="00EF2A5B" w:rsidRDefault="00C174DD">
      <w:pPr>
        <w:pStyle w:val="11"/>
      </w:pPr>
      <w:r>
        <w:t>mdl</w:t>
      </w:r>
      <w:r>
        <w:rPr>
          <w:rFonts w:hint="eastAsia"/>
        </w:rPr>
        <w:t>：用随机特征展开拟合的高斯核分类模型。</w:t>
      </w:r>
    </w:p>
    <w:p w14:paraId="3326838B" w14:textId="77777777" w:rsidR="00EF2A5B" w:rsidRDefault="00C174DD">
      <w:pPr>
        <w:pStyle w:val="4"/>
      </w:pPr>
      <w:r>
        <w:rPr>
          <w:rFonts w:hint="eastAsia"/>
        </w:rPr>
        <w:t>开发方案</w:t>
      </w:r>
    </w:p>
    <w:p w14:paraId="67912903" w14:textId="77777777" w:rsidR="00EF2A5B" w:rsidRDefault="00C174DD">
      <w:pPr>
        <w:pStyle w:val="a1"/>
        <w:ind w:firstLine="480"/>
      </w:pPr>
      <w:r>
        <w:rPr>
          <w:rFonts w:hint="eastAsia"/>
        </w:rPr>
        <w:t>这部分主要对广义线性回归</w:t>
      </w:r>
      <w:r>
        <w:t>fitckernel</w:t>
      </w:r>
      <w:r>
        <w:rPr>
          <w:rFonts w:hint="eastAsia"/>
        </w:rPr>
        <w:t>函数进行说明，本函数通过对</w:t>
      </w:r>
      <w:r>
        <w:t>Python</w:t>
      </w:r>
      <w:r>
        <w:rPr>
          <w:rFonts w:hint="eastAsia"/>
        </w:rPr>
        <w:t>中</w:t>
      </w:r>
      <w:r>
        <w:t>sklearn.svm</w:t>
      </w:r>
      <w:r>
        <w:rPr>
          <w:rFonts w:hint="eastAsia"/>
        </w:rPr>
        <w:t>库</w:t>
      </w:r>
      <w:r>
        <w:t>SVC ()</w:t>
      </w:r>
      <w:r>
        <w:rPr>
          <w:rFonts w:hint="eastAsia"/>
        </w:rPr>
        <w:t>函数进行重写而来，实现了</w:t>
      </w:r>
      <w:r>
        <w:rPr>
          <w:rFonts w:hint="eastAsia"/>
        </w:rPr>
        <w:t>matlab</w:t>
      </w:r>
      <w:r>
        <w:rPr>
          <w:rFonts w:hint="eastAsia"/>
        </w:rPr>
        <w:t>广义线性回归</w:t>
      </w:r>
      <w:r>
        <w:t>fitckernel ()</w:t>
      </w:r>
      <w:r>
        <w:rPr>
          <w:rFonts w:hint="eastAsia"/>
        </w:rPr>
        <w:t>函数的</w:t>
      </w:r>
      <w:r>
        <w:rPr>
          <w:rFonts w:hint="eastAsia"/>
        </w:rPr>
        <w:t>Julia</w:t>
      </w:r>
      <w:r>
        <w:rPr>
          <w:rFonts w:hint="eastAsia"/>
        </w:rPr>
        <w:t>语言实现。</w:t>
      </w:r>
    </w:p>
    <w:p w14:paraId="46DF36CD" w14:textId="77777777" w:rsidR="00EF2A5B" w:rsidRDefault="00C174DD">
      <w:pPr>
        <w:pStyle w:val="30"/>
      </w:pPr>
      <w:bookmarkStart w:id="29" w:name="_Toc108100511"/>
      <w:r>
        <w:rPr>
          <w:rFonts w:hint="eastAsia"/>
        </w:rPr>
        <w:lastRenderedPageBreak/>
        <w:t>广义线性回归</w:t>
      </w:r>
      <w:r>
        <w:t>mnrfit</w:t>
      </w:r>
      <w:r>
        <w:rPr>
          <w:rFonts w:hint="eastAsia"/>
        </w:rPr>
        <w:t>函数</w:t>
      </w:r>
      <w:bookmarkEnd w:id="29"/>
    </w:p>
    <w:p w14:paraId="7C4620B9" w14:textId="77777777" w:rsidR="00EF2A5B" w:rsidRDefault="00C174DD">
      <w:pPr>
        <w:pStyle w:val="4"/>
      </w:pPr>
      <w:r>
        <w:rPr>
          <w:rFonts w:hint="eastAsia"/>
        </w:rPr>
        <w:t>调用方式</w:t>
      </w:r>
    </w:p>
    <w:p w14:paraId="296259A3" w14:textId="77777777" w:rsidR="00EF2A5B" w:rsidRDefault="00C174DD">
      <w:pPr>
        <w:pStyle w:val="11"/>
      </w:pPr>
      <w:r>
        <w:t>mdl = mnrfit(</w:t>
      </w:r>
      <w:proofErr w:type="gramStart"/>
      <w:r>
        <w:t>X,</w:t>
      </w:r>
      <w:r>
        <w:rPr>
          <w:rFonts w:hint="eastAsia"/>
        </w:rPr>
        <w:t>y</w:t>
      </w:r>
      <w:proofErr w:type="gramEnd"/>
      <w:r>
        <w:t>)</w:t>
      </w:r>
    </w:p>
    <w:p w14:paraId="3D158294" w14:textId="77777777" w:rsidR="00EF2A5B" w:rsidRDefault="00C174DD">
      <w:pPr>
        <w:pStyle w:val="11"/>
        <w:numPr>
          <w:ilvl w:val="0"/>
          <w:numId w:val="0"/>
        </w:numPr>
        <w:ind w:firstLineChars="200" w:firstLine="480"/>
      </w:pPr>
      <w:r>
        <w:rPr>
          <w:rFonts w:hint="eastAsia"/>
        </w:rPr>
        <w:t>返回基于数据矩阵</w:t>
      </w:r>
      <w:r>
        <w:rPr>
          <w:rFonts w:hint="eastAsia"/>
        </w:rPr>
        <w:t xml:space="preserve"> X </w:t>
      </w:r>
      <w:r>
        <w:rPr>
          <w:rFonts w:hint="eastAsia"/>
        </w:rPr>
        <w:t>拟合的响应</w:t>
      </w:r>
      <w:r>
        <w:rPr>
          <w:rFonts w:hint="eastAsia"/>
        </w:rPr>
        <w:t xml:space="preserve"> y </w:t>
      </w:r>
      <w:r>
        <w:rPr>
          <w:rFonts w:hint="eastAsia"/>
        </w:rPr>
        <w:t>的多项逻辑回归模型。</w:t>
      </w:r>
    </w:p>
    <w:p w14:paraId="7D3F42BA" w14:textId="77777777" w:rsidR="00EF2A5B" w:rsidRDefault="00C174DD">
      <w:pPr>
        <w:pStyle w:val="4"/>
      </w:pPr>
      <w:r>
        <w:rPr>
          <w:rFonts w:hint="eastAsia"/>
        </w:rPr>
        <w:t>输入参数</w:t>
      </w:r>
    </w:p>
    <w:p w14:paraId="7EEFC709" w14:textId="77777777" w:rsidR="00EF2A5B" w:rsidRDefault="00C174DD">
      <w:pPr>
        <w:pStyle w:val="11"/>
      </w:pPr>
      <w:r>
        <w:t>X</w:t>
      </w:r>
      <w:r>
        <w:rPr>
          <w:rFonts w:hint="eastAsia"/>
        </w:rPr>
        <w:t>：包含列中自变量值的矩阵</w:t>
      </w:r>
    </w:p>
    <w:p w14:paraId="4FB3B302" w14:textId="77777777" w:rsidR="00EF2A5B" w:rsidRDefault="00C174DD">
      <w:pPr>
        <w:pStyle w:val="11"/>
      </w:pPr>
      <w:r>
        <w:rPr>
          <w:rFonts w:hint="eastAsia"/>
        </w:rPr>
        <w:t>y</w:t>
      </w:r>
      <w:r>
        <w:rPr>
          <w:rFonts w:hint="eastAsia"/>
        </w:rPr>
        <w:t>：包含因变量值的向量。</w:t>
      </w:r>
    </w:p>
    <w:p w14:paraId="3BE72E9D" w14:textId="77777777" w:rsidR="00EF2A5B" w:rsidRDefault="00C174DD">
      <w:pPr>
        <w:pStyle w:val="4"/>
      </w:pPr>
      <w:r>
        <w:rPr>
          <w:rFonts w:hint="eastAsia"/>
        </w:rPr>
        <w:t>返回值</w:t>
      </w:r>
    </w:p>
    <w:p w14:paraId="2EF4238A" w14:textId="77777777" w:rsidR="00EF2A5B" w:rsidRDefault="00C174DD">
      <w:pPr>
        <w:pStyle w:val="11"/>
      </w:pPr>
      <w:r>
        <w:t>mdl</w:t>
      </w:r>
      <w:r>
        <w:rPr>
          <w:rFonts w:hint="eastAsia"/>
        </w:rPr>
        <w:t>：多项逻辑回归模型。</w:t>
      </w:r>
    </w:p>
    <w:p w14:paraId="67042B30" w14:textId="77777777" w:rsidR="00EF2A5B" w:rsidRDefault="00C174DD">
      <w:pPr>
        <w:pStyle w:val="4"/>
      </w:pPr>
      <w:r>
        <w:rPr>
          <w:rFonts w:hint="eastAsia"/>
        </w:rPr>
        <w:t>开发方案</w:t>
      </w:r>
    </w:p>
    <w:p w14:paraId="25F9CA46" w14:textId="77777777" w:rsidR="00EF2A5B" w:rsidRDefault="00C174DD">
      <w:pPr>
        <w:pStyle w:val="a1"/>
        <w:ind w:firstLine="480"/>
      </w:pPr>
      <w:r>
        <w:rPr>
          <w:rFonts w:hint="eastAsia"/>
        </w:rPr>
        <w:t>这部分主要对广义线性回归</w:t>
      </w:r>
      <w:r>
        <w:t>mnrfit</w:t>
      </w:r>
      <w:r>
        <w:rPr>
          <w:rFonts w:hint="eastAsia"/>
        </w:rPr>
        <w:t>函数进行说明，本函数通过对</w:t>
      </w:r>
      <w:r>
        <w:t>Python</w:t>
      </w:r>
      <w:r>
        <w:rPr>
          <w:rFonts w:hint="eastAsia"/>
        </w:rPr>
        <w:t>中</w:t>
      </w:r>
      <w:r>
        <w:t>sklearn.linear_model</w:t>
      </w:r>
      <w:r>
        <w:rPr>
          <w:rFonts w:hint="eastAsia"/>
        </w:rPr>
        <w:t>库</w:t>
      </w:r>
      <w:r>
        <w:t>LogisticRegression ()</w:t>
      </w:r>
      <w:r>
        <w:rPr>
          <w:rFonts w:hint="eastAsia"/>
        </w:rPr>
        <w:t>函数进行重写而来，实现了</w:t>
      </w:r>
      <w:r>
        <w:rPr>
          <w:rFonts w:hint="eastAsia"/>
        </w:rPr>
        <w:t>matlab</w:t>
      </w:r>
      <w:r>
        <w:rPr>
          <w:rFonts w:hint="eastAsia"/>
        </w:rPr>
        <w:t>广义线性回归</w:t>
      </w:r>
      <w:r>
        <w:t>mnrfit()</w:t>
      </w:r>
      <w:r>
        <w:rPr>
          <w:rFonts w:hint="eastAsia"/>
        </w:rPr>
        <w:t>函数的</w:t>
      </w:r>
      <w:r>
        <w:rPr>
          <w:rFonts w:hint="eastAsia"/>
        </w:rPr>
        <w:t>Julia</w:t>
      </w:r>
      <w:r>
        <w:rPr>
          <w:rFonts w:hint="eastAsia"/>
        </w:rPr>
        <w:t>语言实现。</w:t>
      </w:r>
    </w:p>
    <w:p w14:paraId="7AD1A03D" w14:textId="77777777" w:rsidR="00EF2A5B" w:rsidRDefault="00C174DD">
      <w:pPr>
        <w:pStyle w:val="30"/>
      </w:pPr>
      <w:bookmarkStart w:id="30" w:name="_Toc108100512"/>
      <w:r>
        <w:rPr>
          <w:rFonts w:hint="eastAsia"/>
        </w:rPr>
        <w:t>广义线性回归</w:t>
      </w:r>
      <w:r>
        <w:t>mnrval</w:t>
      </w:r>
      <w:r>
        <w:rPr>
          <w:rFonts w:hint="eastAsia"/>
        </w:rPr>
        <w:t>函数</w:t>
      </w:r>
      <w:bookmarkEnd w:id="30"/>
    </w:p>
    <w:p w14:paraId="56FD48EF" w14:textId="77777777" w:rsidR="00EF2A5B" w:rsidRDefault="00C174DD">
      <w:pPr>
        <w:pStyle w:val="4"/>
      </w:pPr>
      <w:r>
        <w:rPr>
          <w:rFonts w:hint="eastAsia"/>
        </w:rPr>
        <w:t>调用方式</w:t>
      </w:r>
    </w:p>
    <w:p w14:paraId="4DE3CD91" w14:textId="77777777" w:rsidR="00EF2A5B" w:rsidRDefault="00C174DD">
      <w:pPr>
        <w:pStyle w:val="11"/>
      </w:pPr>
      <w:r>
        <w:t>pihat = mnrval(</w:t>
      </w:r>
      <w:proofErr w:type="gramStart"/>
      <w:r>
        <w:t>mdl,X</w:t>
      </w:r>
      <w:proofErr w:type="gramEnd"/>
      <w:r>
        <w:t>,y)</w:t>
      </w:r>
    </w:p>
    <w:p w14:paraId="37521E3A" w14:textId="77777777" w:rsidR="00EF2A5B" w:rsidRDefault="00C174DD">
      <w:pPr>
        <w:pStyle w:val="11"/>
        <w:numPr>
          <w:ilvl w:val="0"/>
          <w:numId w:val="0"/>
        </w:numPr>
        <w:ind w:firstLineChars="200" w:firstLine="480"/>
      </w:pPr>
      <w:r>
        <w:rPr>
          <w:rFonts w:hint="eastAsia"/>
        </w:rPr>
        <w:t>返回基于数据矩阵</w:t>
      </w:r>
      <w:r>
        <w:rPr>
          <w:rFonts w:hint="eastAsia"/>
        </w:rPr>
        <w:t xml:space="preserve"> X </w:t>
      </w:r>
      <w:r>
        <w:rPr>
          <w:rFonts w:hint="eastAsia"/>
        </w:rPr>
        <w:t>拟合的响应</w:t>
      </w:r>
      <w:r>
        <w:rPr>
          <w:rFonts w:hint="eastAsia"/>
        </w:rPr>
        <w:t xml:space="preserve"> y </w:t>
      </w:r>
      <w:r>
        <w:rPr>
          <w:rFonts w:hint="eastAsia"/>
        </w:rPr>
        <w:t>的多项逻辑回归值。</w:t>
      </w:r>
    </w:p>
    <w:p w14:paraId="645E55C9" w14:textId="77777777" w:rsidR="00EF2A5B" w:rsidRDefault="00C174DD">
      <w:pPr>
        <w:pStyle w:val="4"/>
      </w:pPr>
      <w:r>
        <w:rPr>
          <w:rFonts w:hint="eastAsia"/>
        </w:rPr>
        <w:t>输入参数</w:t>
      </w:r>
    </w:p>
    <w:p w14:paraId="120DDB23" w14:textId="77777777" w:rsidR="00EF2A5B" w:rsidRDefault="00C174DD">
      <w:pPr>
        <w:pStyle w:val="11"/>
      </w:pPr>
      <w:r>
        <w:t>X</w:t>
      </w:r>
      <w:r>
        <w:rPr>
          <w:rFonts w:hint="eastAsia"/>
        </w:rPr>
        <w:t>：包含列中自变量值的矩阵</w:t>
      </w:r>
    </w:p>
    <w:p w14:paraId="389C7C65" w14:textId="77777777" w:rsidR="00EF2A5B" w:rsidRDefault="00C174DD">
      <w:pPr>
        <w:pStyle w:val="11"/>
      </w:pPr>
      <w:r>
        <w:rPr>
          <w:rFonts w:hint="eastAsia"/>
        </w:rPr>
        <w:t>y</w:t>
      </w:r>
      <w:r>
        <w:rPr>
          <w:rFonts w:hint="eastAsia"/>
        </w:rPr>
        <w:t>：包含因变量值的向量。</w:t>
      </w:r>
    </w:p>
    <w:p w14:paraId="665D0EBF" w14:textId="77777777" w:rsidR="00EF2A5B" w:rsidRDefault="00C174DD">
      <w:pPr>
        <w:pStyle w:val="11"/>
      </w:pPr>
      <w:r>
        <w:t>mdl</w:t>
      </w:r>
      <w:r>
        <w:rPr>
          <w:rFonts w:hint="eastAsia"/>
        </w:rPr>
        <w:t>：多项逻辑回归模型。</w:t>
      </w:r>
    </w:p>
    <w:p w14:paraId="1B0BB059" w14:textId="77777777" w:rsidR="00EF2A5B" w:rsidRDefault="00C174DD">
      <w:pPr>
        <w:pStyle w:val="4"/>
      </w:pPr>
      <w:r>
        <w:rPr>
          <w:rFonts w:hint="eastAsia"/>
        </w:rPr>
        <w:lastRenderedPageBreak/>
        <w:t>返回值</w:t>
      </w:r>
    </w:p>
    <w:p w14:paraId="2A78FC95" w14:textId="77777777" w:rsidR="00EF2A5B" w:rsidRDefault="00C174DD">
      <w:pPr>
        <w:pStyle w:val="11"/>
      </w:pPr>
      <w:r>
        <w:t>pihat</w:t>
      </w:r>
      <w:r>
        <w:rPr>
          <w:rFonts w:hint="eastAsia"/>
        </w:rPr>
        <w:t>：多项逻辑回归向量值，分别为正类</w:t>
      </w:r>
      <w:proofErr w:type="gramStart"/>
      <w:r>
        <w:rPr>
          <w:rFonts w:hint="eastAsia"/>
        </w:rPr>
        <w:t>和负类的</w:t>
      </w:r>
      <w:proofErr w:type="gramEnd"/>
      <w:r>
        <w:rPr>
          <w:rFonts w:hint="eastAsia"/>
        </w:rPr>
        <w:t>概率值。</w:t>
      </w:r>
    </w:p>
    <w:p w14:paraId="7E7EA715" w14:textId="77777777" w:rsidR="00EF2A5B" w:rsidRDefault="00C174DD">
      <w:pPr>
        <w:pStyle w:val="4"/>
      </w:pPr>
      <w:r>
        <w:rPr>
          <w:rFonts w:hint="eastAsia"/>
        </w:rPr>
        <w:t>开发方案</w:t>
      </w:r>
    </w:p>
    <w:p w14:paraId="5BDCD15B" w14:textId="77777777" w:rsidR="00EF2A5B" w:rsidRDefault="00C174DD">
      <w:pPr>
        <w:pStyle w:val="a1"/>
        <w:ind w:firstLine="480"/>
      </w:pPr>
      <w:r>
        <w:rPr>
          <w:rFonts w:hint="eastAsia"/>
        </w:rPr>
        <w:t>这部分主要对广义线性回归</w:t>
      </w:r>
      <w:r>
        <w:t>mnrval</w:t>
      </w:r>
      <w:r>
        <w:rPr>
          <w:rFonts w:hint="eastAsia"/>
        </w:rPr>
        <w:t>函数进行说明，本函数通过对</w:t>
      </w:r>
      <w:r>
        <w:t>Python</w:t>
      </w:r>
      <w:r>
        <w:rPr>
          <w:rFonts w:hint="eastAsia"/>
        </w:rPr>
        <w:t>中</w:t>
      </w:r>
      <w:r>
        <w:t>sklearn.linear_model</w:t>
      </w:r>
      <w:r>
        <w:rPr>
          <w:rFonts w:hint="eastAsia"/>
        </w:rPr>
        <w:t>.</w:t>
      </w:r>
      <w:r>
        <w:t xml:space="preserve"> LogisticRegressionCV</w:t>
      </w:r>
      <w:r>
        <w:rPr>
          <w:rFonts w:hint="eastAsia"/>
        </w:rPr>
        <w:t>库</w:t>
      </w:r>
      <w:r>
        <w:t>score ()</w:t>
      </w:r>
      <w:r>
        <w:rPr>
          <w:rFonts w:hint="eastAsia"/>
        </w:rPr>
        <w:t>函数进行重写而来，实现了</w:t>
      </w:r>
      <w:r>
        <w:rPr>
          <w:rFonts w:hint="eastAsia"/>
        </w:rPr>
        <w:t>matlab</w:t>
      </w:r>
      <w:r>
        <w:rPr>
          <w:rFonts w:hint="eastAsia"/>
        </w:rPr>
        <w:t>广义线性回归</w:t>
      </w:r>
      <w:r>
        <w:t>mnrval()</w:t>
      </w:r>
      <w:r>
        <w:rPr>
          <w:rFonts w:hint="eastAsia"/>
        </w:rPr>
        <w:t>函数的</w:t>
      </w:r>
      <w:r>
        <w:rPr>
          <w:rFonts w:hint="eastAsia"/>
        </w:rPr>
        <w:t>Julia</w:t>
      </w:r>
      <w:r>
        <w:rPr>
          <w:rFonts w:hint="eastAsia"/>
        </w:rPr>
        <w:t>语言实现。</w:t>
      </w:r>
    </w:p>
    <w:p w14:paraId="41586C4C" w14:textId="77777777" w:rsidR="00EF2A5B" w:rsidRDefault="00C174DD">
      <w:pPr>
        <w:pStyle w:val="30"/>
      </w:pPr>
      <w:bookmarkStart w:id="31" w:name="_Toc108100513"/>
      <w:r>
        <w:rPr>
          <w:rFonts w:hint="eastAsia"/>
        </w:rPr>
        <w:t>广义线性回归</w:t>
      </w:r>
      <w:r>
        <w:t>lassoglm</w:t>
      </w:r>
      <w:r>
        <w:rPr>
          <w:rFonts w:hint="eastAsia"/>
        </w:rPr>
        <w:t>函数</w:t>
      </w:r>
      <w:bookmarkEnd w:id="31"/>
    </w:p>
    <w:p w14:paraId="783F6A16" w14:textId="77777777" w:rsidR="00EF2A5B" w:rsidRDefault="00C174DD">
      <w:pPr>
        <w:pStyle w:val="4"/>
      </w:pPr>
      <w:r>
        <w:rPr>
          <w:rFonts w:hint="eastAsia"/>
        </w:rPr>
        <w:t>调用方式</w:t>
      </w:r>
    </w:p>
    <w:p w14:paraId="33D5BCF6" w14:textId="77777777" w:rsidR="00EF2A5B" w:rsidRDefault="00C174DD">
      <w:pPr>
        <w:pStyle w:val="11"/>
      </w:pPr>
      <w:r>
        <w:t>B = lassoglm(</w:t>
      </w:r>
      <w:proofErr w:type="gramStart"/>
      <w:r>
        <w:t>X,y</w:t>
      </w:r>
      <w:proofErr w:type="gramEnd"/>
      <w:r>
        <w:t>)</w:t>
      </w:r>
    </w:p>
    <w:p w14:paraId="29BF03A8" w14:textId="77777777" w:rsidR="00EF2A5B" w:rsidRDefault="00C174DD">
      <w:pPr>
        <w:pStyle w:val="11"/>
        <w:numPr>
          <w:ilvl w:val="0"/>
          <w:numId w:val="0"/>
        </w:numPr>
        <w:ind w:firstLineChars="200" w:firstLine="480"/>
      </w:pPr>
      <w:r>
        <w:rPr>
          <w:rFonts w:hint="eastAsia"/>
        </w:rPr>
        <w:t>返回预测变量数据</w:t>
      </w:r>
      <w:r>
        <w:rPr>
          <w:rFonts w:hint="eastAsia"/>
        </w:rPr>
        <w:t xml:space="preserve"> X </w:t>
      </w:r>
      <w:r>
        <w:rPr>
          <w:rFonts w:hint="eastAsia"/>
        </w:rPr>
        <w:t>和响应</w:t>
      </w:r>
      <w:r>
        <w:rPr>
          <w:rFonts w:hint="eastAsia"/>
        </w:rPr>
        <w:t xml:space="preserve"> y </w:t>
      </w:r>
      <w:r>
        <w:rPr>
          <w:rFonts w:hint="eastAsia"/>
        </w:rPr>
        <w:t>的广义线性模型的惩罚性最大似然拟合系数，其中假设</w:t>
      </w:r>
      <w:r>
        <w:rPr>
          <w:rFonts w:hint="eastAsia"/>
        </w:rPr>
        <w:t xml:space="preserve"> y </w:t>
      </w:r>
      <w:r>
        <w:rPr>
          <w:rFonts w:hint="eastAsia"/>
        </w:rPr>
        <w:t>中的值具有正态概率分布。</w:t>
      </w:r>
      <w:r>
        <w:rPr>
          <w:rFonts w:hint="eastAsia"/>
        </w:rPr>
        <w:t xml:space="preserve"> B </w:t>
      </w:r>
      <w:r>
        <w:rPr>
          <w:rFonts w:hint="eastAsia"/>
        </w:rPr>
        <w:t>的每一列对应于</w:t>
      </w:r>
      <w:r>
        <w:rPr>
          <w:rFonts w:hint="eastAsia"/>
        </w:rPr>
        <w:t xml:space="preserve"> Lambda </w:t>
      </w:r>
      <w:r>
        <w:rPr>
          <w:rFonts w:hint="eastAsia"/>
        </w:rPr>
        <w:t>中的一个特定正则化系数。</w:t>
      </w:r>
    </w:p>
    <w:p w14:paraId="1FFC1927" w14:textId="77777777" w:rsidR="00EF2A5B" w:rsidRDefault="00C174DD">
      <w:pPr>
        <w:pStyle w:val="4"/>
      </w:pPr>
      <w:r>
        <w:rPr>
          <w:rFonts w:hint="eastAsia"/>
        </w:rPr>
        <w:t>输入参数</w:t>
      </w:r>
    </w:p>
    <w:p w14:paraId="255DADD5" w14:textId="77777777" w:rsidR="00EF2A5B" w:rsidRDefault="00C174DD">
      <w:pPr>
        <w:pStyle w:val="11"/>
      </w:pPr>
      <w:r>
        <w:t>X</w:t>
      </w:r>
      <w:r>
        <w:rPr>
          <w:rFonts w:hint="eastAsia"/>
        </w:rPr>
        <w:t>：包含列中自变量值的矩阵</w:t>
      </w:r>
    </w:p>
    <w:p w14:paraId="15E294DB" w14:textId="77777777" w:rsidR="00EF2A5B" w:rsidRDefault="00C174DD">
      <w:pPr>
        <w:pStyle w:val="11"/>
      </w:pPr>
      <w:r>
        <w:rPr>
          <w:rFonts w:hint="eastAsia"/>
        </w:rPr>
        <w:t>y</w:t>
      </w:r>
      <w:r>
        <w:rPr>
          <w:rFonts w:hint="eastAsia"/>
        </w:rPr>
        <w:t>：包含因变量值的向量。</w:t>
      </w:r>
    </w:p>
    <w:p w14:paraId="30754C2F" w14:textId="77777777" w:rsidR="00EF2A5B" w:rsidRDefault="00C174DD">
      <w:pPr>
        <w:pStyle w:val="4"/>
      </w:pPr>
      <w:r>
        <w:rPr>
          <w:rFonts w:hint="eastAsia"/>
        </w:rPr>
        <w:t>返回值</w:t>
      </w:r>
    </w:p>
    <w:p w14:paraId="1EF86A83" w14:textId="77777777" w:rsidR="00EF2A5B" w:rsidRDefault="00C174DD">
      <w:pPr>
        <w:pStyle w:val="11"/>
      </w:pPr>
      <w:r>
        <w:t>B</w:t>
      </w:r>
      <w:r>
        <w:rPr>
          <w:rFonts w:hint="eastAsia"/>
        </w:rPr>
        <w:t>：正则化系数向量。</w:t>
      </w:r>
    </w:p>
    <w:p w14:paraId="3B1AE959" w14:textId="77777777" w:rsidR="00EF2A5B" w:rsidRDefault="00C174DD">
      <w:pPr>
        <w:pStyle w:val="4"/>
      </w:pPr>
      <w:r>
        <w:rPr>
          <w:rFonts w:hint="eastAsia"/>
        </w:rPr>
        <w:t>开发方案</w:t>
      </w:r>
    </w:p>
    <w:p w14:paraId="1276D94C" w14:textId="77777777" w:rsidR="00EF2A5B" w:rsidRDefault="00C174DD">
      <w:pPr>
        <w:pStyle w:val="a1"/>
        <w:ind w:firstLine="480"/>
      </w:pPr>
      <w:r>
        <w:rPr>
          <w:rFonts w:hint="eastAsia"/>
        </w:rPr>
        <w:t>这部分主要对广义线性回归</w:t>
      </w:r>
      <w:r>
        <w:t>lassoglm</w:t>
      </w:r>
      <w:r>
        <w:rPr>
          <w:rFonts w:hint="eastAsia"/>
        </w:rPr>
        <w:t>函数进行说明，本函数通过对</w:t>
      </w:r>
      <w:r>
        <w:t>Python</w:t>
      </w:r>
      <w:r>
        <w:rPr>
          <w:rFonts w:hint="eastAsia"/>
        </w:rPr>
        <w:t>中</w:t>
      </w:r>
      <w:r>
        <w:t>sklearn.linear_mode</w:t>
      </w:r>
      <w:r>
        <w:rPr>
          <w:rFonts w:hint="eastAsia"/>
        </w:rPr>
        <w:t>l</w:t>
      </w:r>
      <w:r>
        <w:rPr>
          <w:rFonts w:hint="eastAsia"/>
        </w:rPr>
        <w:t>库</w:t>
      </w:r>
      <w:r>
        <w:t>Lasso ()</w:t>
      </w:r>
      <w:r>
        <w:rPr>
          <w:rFonts w:hint="eastAsia"/>
        </w:rPr>
        <w:t>函数进行重写而来，实现了</w:t>
      </w:r>
      <w:r>
        <w:rPr>
          <w:rFonts w:hint="eastAsia"/>
        </w:rPr>
        <w:t>matlab</w:t>
      </w:r>
      <w:r>
        <w:rPr>
          <w:rFonts w:hint="eastAsia"/>
        </w:rPr>
        <w:t>广义线性回归</w:t>
      </w:r>
      <w:r>
        <w:t>lassoglm()</w:t>
      </w:r>
      <w:r>
        <w:rPr>
          <w:rFonts w:hint="eastAsia"/>
        </w:rPr>
        <w:t>函数的</w:t>
      </w:r>
      <w:r>
        <w:rPr>
          <w:rFonts w:hint="eastAsia"/>
        </w:rPr>
        <w:t>Julia</w:t>
      </w:r>
      <w:r>
        <w:rPr>
          <w:rFonts w:hint="eastAsia"/>
        </w:rPr>
        <w:t>语言实现。</w:t>
      </w:r>
    </w:p>
    <w:p w14:paraId="747AE38A" w14:textId="77777777" w:rsidR="00EF2A5B" w:rsidRDefault="00C174DD">
      <w:pPr>
        <w:pStyle w:val="20"/>
      </w:pPr>
      <w:bookmarkStart w:id="32" w:name="_Toc108100514"/>
      <w:r>
        <w:rPr>
          <w:rFonts w:hint="eastAsia"/>
        </w:rPr>
        <w:lastRenderedPageBreak/>
        <w:t>非线性回归</w:t>
      </w:r>
      <w:bookmarkEnd w:id="32"/>
    </w:p>
    <w:p w14:paraId="29782869" w14:textId="77777777" w:rsidR="00EF2A5B" w:rsidRDefault="00C174DD">
      <w:pPr>
        <w:pStyle w:val="30"/>
      </w:pPr>
      <w:bookmarkStart w:id="33" w:name="_Toc108100515"/>
      <w:r>
        <w:rPr>
          <w:rFonts w:hint="eastAsia"/>
        </w:rPr>
        <w:t>非线性回归</w:t>
      </w:r>
      <w:r>
        <w:rPr>
          <w:rFonts w:hint="eastAsia"/>
        </w:rPr>
        <w:t>fevel</w:t>
      </w:r>
      <w:r>
        <w:rPr>
          <w:rFonts w:hint="eastAsia"/>
        </w:rPr>
        <w:t>函数</w:t>
      </w:r>
      <w:bookmarkEnd w:id="33"/>
    </w:p>
    <w:p w14:paraId="01B3009E" w14:textId="77777777" w:rsidR="00EF2A5B" w:rsidRDefault="00C174DD">
      <w:pPr>
        <w:pStyle w:val="4"/>
      </w:pPr>
      <w:r>
        <w:rPr>
          <w:rFonts w:hint="eastAsia"/>
        </w:rPr>
        <w:t>调用方式</w:t>
      </w:r>
    </w:p>
    <w:p w14:paraId="4B2B50EA" w14:textId="77777777" w:rsidR="00EF2A5B" w:rsidRDefault="00C174DD">
      <w:pPr>
        <w:pStyle w:val="11"/>
      </w:pPr>
      <w:r>
        <w:t>ypred = feval(</w:t>
      </w:r>
      <w:proofErr w:type="gramStart"/>
      <w:r>
        <w:t>mdl,Xnew</w:t>
      </w:r>
      <w:proofErr w:type="gramEnd"/>
      <w:r>
        <w:t>1,Xnew2,...,Xnewn)</w:t>
      </w:r>
    </w:p>
    <w:p w14:paraId="57CBFE98" w14:textId="77777777" w:rsidR="00EF2A5B" w:rsidRDefault="00C174DD">
      <w:pPr>
        <w:pStyle w:val="11"/>
        <w:numPr>
          <w:ilvl w:val="0"/>
          <w:numId w:val="0"/>
        </w:numPr>
        <w:ind w:firstLineChars="200" w:firstLine="480"/>
      </w:pPr>
      <w:r>
        <w:rPr>
          <w:rFonts w:hint="eastAsia"/>
        </w:rPr>
        <w:t>返回广义线性回归模型的响应预测</w:t>
      </w:r>
      <w:r>
        <w:t>ypred</w:t>
      </w:r>
      <w:r>
        <w:rPr>
          <w:rFonts w:hint="eastAsia"/>
        </w:rPr>
        <w:t>，每个预测值使用一个输入</w:t>
      </w:r>
      <w:r>
        <w:t>Xnew1,Xnew2,.</w:t>
      </w:r>
      <w:proofErr w:type="gramStart"/>
      <w:r>
        <w:t>..</w:t>
      </w:r>
      <w:proofErr w:type="gramEnd"/>
      <w:r>
        <w:t>,Xnewn</w:t>
      </w:r>
      <w:r>
        <w:rPr>
          <w:rFonts w:hint="eastAsia"/>
        </w:rPr>
        <w:t>。</w:t>
      </w:r>
    </w:p>
    <w:p w14:paraId="47F2F90A" w14:textId="77777777" w:rsidR="00EF2A5B" w:rsidRDefault="00C174DD">
      <w:pPr>
        <w:pStyle w:val="4"/>
      </w:pPr>
      <w:r>
        <w:rPr>
          <w:rFonts w:hint="eastAsia"/>
        </w:rPr>
        <w:t>输入参数</w:t>
      </w:r>
    </w:p>
    <w:p w14:paraId="4F48DD15" w14:textId="77777777" w:rsidR="00EF2A5B" w:rsidRDefault="00C174DD">
      <w:pPr>
        <w:pStyle w:val="11"/>
      </w:pPr>
      <w:r>
        <w:rPr>
          <w:rFonts w:hint="eastAsia"/>
        </w:rPr>
        <w:t>mdl</w:t>
      </w:r>
      <w:r>
        <w:rPr>
          <w:rFonts w:hint="eastAsia"/>
        </w:rPr>
        <w:t>：</w:t>
      </w:r>
      <w:r>
        <w:t>f</w:t>
      </w:r>
      <w:r>
        <w:rPr>
          <w:rFonts w:hint="eastAsia"/>
        </w:rPr>
        <w:t>itlm(</w:t>
      </w:r>
      <w:r>
        <w:t>)</w:t>
      </w:r>
      <w:r>
        <w:rPr>
          <w:rFonts w:hint="eastAsia"/>
        </w:rPr>
        <w:t>函数训练而成的模型。</w:t>
      </w:r>
    </w:p>
    <w:p w14:paraId="39565069" w14:textId="77777777" w:rsidR="00EF2A5B" w:rsidRDefault="00C174DD">
      <w:pPr>
        <w:pStyle w:val="11"/>
      </w:pPr>
      <w:r>
        <w:t>Xnew</w:t>
      </w:r>
      <w:proofErr w:type="gramStart"/>
      <w:r>
        <w:t>1,Xnew</w:t>
      </w:r>
      <w:proofErr w:type="gramEnd"/>
      <w:r>
        <w:t>2,...,Xnewn</w:t>
      </w:r>
      <w:r>
        <w:rPr>
          <w:rFonts w:hint="eastAsia"/>
        </w:rPr>
        <w:t>：包含需要预测的每个值组成的向量。</w:t>
      </w:r>
    </w:p>
    <w:p w14:paraId="3F57A78F" w14:textId="77777777" w:rsidR="00EF2A5B" w:rsidRDefault="00C174DD">
      <w:pPr>
        <w:pStyle w:val="4"/>
      </w:pPr>
      <w:r>
        <w:rPr>
          <w:rFonts w:hint="eastAsia"/>
        </w:rPr>
        <w:t>返回值</w:t>
      </w:r>
    </w:p>
    <w:p w14:paraId="20C3E381" w14:textId="77777777" w:rsidR="00EF2A5B" w:rsidRDefault="00C174DD">
      <w:pPr>
        <w:pStyle w:val="11"/>
      </w:pPr>
      <w:r>
        <w:t>ypred</w:t>
      </w:r>
      <w:r>
        <w:rPr>
          <w:rFonts w:hint="eastAsia"/>
        </w:rPr>
        <w:t>：返回模型预测的结果向量。</w:t>
      </w:r>
    </w:p>
    <w:p w14:paraId="15FB9B71" w14:textId="77777777" w:rsidR="00EF2A5B" w:rsidRDefault="00C174DD">
      <w:pPr>
        <w:pStyle w:val="4"/>
      </w:pPr>
      <w:r>
        <w:rPr>
          <w:rFonts w:hint="eastAsia"/>
        </w:rPr>
        <w:t>开发方案</w:t>
      </w:r>
    </w:p>
    <w:p w14:paraId="7086EDC7" w14:textId="77777777" w:rsidR="00EF2A5B" w:rsidRDefault="00C174DD">
      <w:pPr>
        <w:pStyle w:val="a1"/>
        <w:ind w:firstLine="480"/>
      </w:pPr>
      <w:r>
        <w:rPr>
          <w:rFonts w:hint="eastAsia"/>
        </w:rPr>
        <w:t>这部分主要对非线性回归</w:t>
      </w:r>
      <w:r>
        <w:rPr>
          <w:rFonts w:hint="eastAsia"/>
        </w:rPr>
        <w:t>feval</w:t>
      </w:r>
      <w:r>
        <w:rPr>
          <w:rFonts w:hint="eastAsia"/>
        </w:rPr>
        <w:t>函数进行说明，本函数通过对</w:t>
      </w:r>
      <w:r>
        <w:t>Python</w:t>
      </w:r>
      <w:r>
        <w:rPr>
          <w:rFonts w:hint="eastAsia"/>
        </w:rPr>
        <w:t>中</w:t>
      </w:r>
      <w:r>
        <w:t>sklearn</w:t>
      </w:r>
      <w:r>
        <w:rPr>
          <w:rFonts w:hint="eastAsia"/>
        </w:rPr>
        <w:t>库</w:t>
      </w:r>
      <w:r>
        <w:rPr>
          <w:rFonts w:hint="eastAsia"/>
        </w:rPr>
        <w:t>predict</w:t>
      </w:r>
      <w:r>
        <w:t>()</w:t>
      </w:r>
      <w:r>
        <w:rPr>
          <w:rFonts w:hint="eastAsia"/>
        </w:rPr>
        <w:t>函数进行重写而来，实现了</w:t>
      </w:r>
      <w:r>
        <w:rPr>
          <w:rFonts w:hint="eastAsia"/>
        </w:rPr>
        <w:t>matlab</w:t>
      </w:r>
      <w:r>
        <w:rPr>
          <w:rFonts w:hint="eastAsia"/>
        </w:rPr>
        <w:t>非线性回归</w:t>
      </w:r>
      <w:r>
        <w:t>feval()</w:t>
      </w:r>
      <w:r>
        <w:rPr>
          <w:rFonts w:hint="eastAsia"/>
        </w:rPr>
        <w:t>函数的</w:t>
      </w:r>
      <w:r>
        <w:rPr>
          <w:rFonts w:hint="eastAsia"/>
        </w:rPr>
        <w:t>Julia</w:t>
      </w:r>
      <w:r>
        <w:rPr>
          <w:rFonts w:hint="eastAsia"/>
        </w:rPr>
        <w:t>语言实现。</w:t>
      </w:r>
    </w:p>
    <w:p w14:paraId="035CE02F" w14:textId="77777777" w:rsidR="00EF2A5B" w:rsidRDefault="00EF2A5B">
      <w:pPr>
        <w:pStyle w:val="a1"/>
        <w:ind w:firstLine="480"/>
      </w:pPr>
    </w:p>
    <w:p w14:paraId="1D112C57" w14:textId="77777777" w:rsidR="00EF2A5B" w:rsidRDefault="00C174DD">
      <w:pPr>
        <w:pStyle w:val="30"/>
      </w:pPr>
      <w:bookmarkStart w:id="34" w:name="_Toc108100516"/>
      <w:r>
        <w:rPr>
          <w:rFonts w:hint="eastAsia"/>
        </w:rPr>
        <w:t>非线性回归</w:t>
      </w:r>
      <w:r>
        <w:rPr>
          <w:rFonts w:hint="eastAsia"/>
        </w:rPr>
        <w:t>predict</w:t>
      </w:r>
      <w:r>
        <w:rPr>
          <w:rFonts w:hint="eastAsia"/>
        </w:rPr>
        <w:t>函数</w:t>
      </w:r>
      <w:bookmarkEnd w:id="34"/>
    </w:p>
    <w:p w14:paraId="36DEC119" w14:textId="77777777" w:rsidR="00EF2A5B" w:rsidRDefault="00C174DD">
      <w:pPr>
        <w:pStyle w:val="4"/>
      </w:pPr>
      <w:r>
        <w:rPr>
          <w:rFonts w:hint="eastAsia"/>
        </w:rPr>
        <w:t>调用方式</w:t>
      </w:r>
    </w:p>
    <w:p w14:paraId="1AA2BE77" w14:textId="77777777" w:rsidR="00EF2A5B" w:rsidRDefault="00C174DD">
      <w:pPr>
        <w:pStyle w:val="11"/>
      </w:pPr>
      <w:r>
        <w:t xml:space="preserve">ypred = </w:t>
      </w:r>
      <w:proofErr w:type="gramStart"/>
      <w:r>
        <w:t>predict(</w:t>
      </w:r>
      <w:proofErr w:type="gramEnd"/>
      <w:r>
        <w:t>mdl, Xnew)</w:t>
      </w:r>
    </w:p>
    <w:p w14:paraId="7071A1A9"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中的点在广义线性回归模型</w:t>
      </w:r>
      <w:r>
        <w:rPr>
          <w:rFonts w:hint="eastAsia"/>
        </w:rPr>
        <w:t>mdl</w:t>
      </w:r>
      <w:r>
        <w:rPr>
          <w:rFonts w:hint="eastAsia"/>
        </w:rPr>
        <w:t>的预测响应值。</w:t>
      </w:r>
    </w:p>
    <w:p w14:paraId="5253C6B5" w14:textId="77777777" w:rsidR="00EF2A5B" w:rsidRDefault="00C174DD">
      <w:pPr>
        <w:pStyle w:val="4"/>
      </w:pPr>
      <w:r>
        <w:rPr>
          <w:rFonts w:hint="eastAsia"/>
        </w:rPr>
        <w:lastRenderedPageBreak/>
        <w:t>输入参数</w:t>
      </w:r>
    </w:p>
    <w:p w14:paraId="72FAE066" w14:textId="77777777" w:rsidR="00EF2A5B" w:rsidRDefault="00C174DD">
      <w:pPr>
        <w:pStyle w:val="11"/>
      </w:pPr>
      <w:r>
        <w:rPr>
          <w:rFonts w:hint="eastAsia"/>
        </w:rPr>
        <w:t>mdl</w:t>
      </w:r>
      <w:r>
        <w:rPr>
          <w:rFonts w:hint="eastAsia"/>
        </w:rPr>
        <w:t>：</w:t>
      </w:r>
      <w:r>
        <w:t>f</w:t>
      </w:r>
      <w:r>
        <w:rPr>
          <w:rFonts w:hint="eastAsia"/>
        </w:rPr>
        <w:t>itlm(</w:t>
      </w:r>
      <w:r>
        <w:t>)</w:t>
      </w:r>
      <w:r>
        <w:rPr>
          <w:rFonts w:hint="eastAsia"/>
        </w:rPr>
        <w:t>函数训练而成的模型。</w:t>
      </w:r>
    </w:p>
    <w:p w14:paraId="1D7F904F" w14:textId="77777777" w:rsidR="00EF2A5B" w:rsidRDefault="00C174DD">
      <w:pPr>
        <w:pStyle w:val="11"/>
      </w:pPr>
      <w:r>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41CFE5DD" w14:textId="77777777" w:rsidR="00EF2A5B" w:rsidRDefault="00C174DD">
      <w:pPr>
        <w:pStyle w:val="4"/>
      </w:pPr>
      <w:r>
        <w:rPr>
          <w:rFonts w:hint="eastAsia"/>
        </w:rPr>
        <w:t>返回值</w:t>
      </w:r>
    </w:p>
    <w:p w14:paraId="5FB22DD8" w14:textId="77777777" w:rsidR="00EF2A5B" w:rsidRDefault="00C174DD">
      <w:pPr>
        <w:pStyle w:val="11"/>
      </w:pPr>
      <w:r>
        <w:t>ypred</w:t>
      </w:r>
      <w:r>
        <w:rPr>
          <w:rFonts w:hint="eastAsia"/>
        </w:rPr>
        <w:t>：返回模型预测的结果向量。</w:t>
      </w:r>
    </w:p>
    <w:p w14:paraId="51959A26" w14:textId="77777777" w:rsidR="00EF2A5B" w:rsidRDefault="00C174DD">
      <w:pPr>
        <w:pStyle w:val="4"/>
      </w:pPr>
      <w:r>
        <w:rPr>
          <w:rFonts w:hint="eastAsia"/>
        </w:rPr>
        <w:t>开发方案</w:t>
      </w:r>
    </w:p>
    <w:p w14:paraId="7347861C" w14:textId="77777777" w:rsidR="00EF2A5B" w:rsidRDefault="00C174DD">
      <w:pPr>
        <w:pStyle w:val="a1"/>
        <w:ind w:firstLine="480"/>
      </w:pPr>
      <w:r>
        <w:rPr>
          <w:rFonts w:hint="eastAsia"/>
        </w:rPr>
        <w:t>这部分主要对非线性回归</w:t>
      </w:r>
      <w:r>
        <w:rPr>
          <w:rFonts w:hint="eastAsia"/>
        </w:rPr>
        <w:t>predict</w:t>
      </w:r>
      <w:r>
        <w:rPr>
          <w:rFonts w:hint="eastAsia"/>
        </w:rPr>
        <w:t>函数进行说明，本函数通过对</w:t>
      </w:r>
      <w:r>
        <w:rPr>
          <w:rFonts w:hint="eastAsia"/>
        </w:rPr>
        <w:t>Julia</w:t>
      </w:r>
      <w:r>
        <w:rPr>
          <w:rFonts w:hint="eastAsia"/>
        </w:rPr>
        <w:t>中</w:t>
      </w:r>
      <w:r>
        <w:rPr>
          <w:rFonts w:hint="eastAsia"/>
        </w:rPr>
        <w:t>G</w:t>
      </w:r>
      <w:r>
        <w:t>LM</w:t>
      </w:r>
      <w:r>
        <w:rPr>
          <w:rFonts w:hint="eastAsia"/>
        </w:rPr>
        <w:t>库</w:t>
      </w:r>
      <w:r>
        <w:rPr>
          <w:rFonts w:hint="eastAsia"/>
        </w:rPr>
        <w:t>predict</w:t>
      </w:r>
      <w:r>
        <w:t>()</w:t>
      </w:r>
      <w:r>
        <w:rPr>
          <w:rFonts w:hint="eastAsia"/>
        </w:rPr>
        <w:t>函数进行重写而来，实现了</w:t>
      </w:r>
      <w:r>
        <w:rPr>
          <w:rFonts w:hint="eastAsia"/>
        </w:rPr>
        <w:t>matlab</w:t>
      </w:r>
      <w:r>
        <w:rPr>
          <w:rFonts w:hint="eastAsia"/>
        </w:rPr>
        <w:t>非线性回归</w:t>
      </w:r>
      <w:r>
        <w:rPr>
          <w:rFonts w:hint="eastAsia"/>
        </w:rPr>
        <w:t>predict</w:t>
      </w:r>
      <w:r>
        <w:t>()</w:t>
      </w:r>
      <w:r>
        <w:rPr>
          <w:rFonts w:hint="eastAsia"/>
        </w:rPr>
        <w:t>函数的</w:t>
      </w:r>
      <w:r>
        <w:rPr>
          <w:rFonts w:hint="eastAsia"/>
        </w:rPr>
        <w:t>Julia</w:t>
      </w:r>
      <w:r>
        <w:rPr>
          <w:rFonts w:hint="eastAsia"/>
        </w:rPr>
        <w:t>语言实现。</w:t>
      </w:r>
    </w:p>
    <w:p w14:paraId="19F0C601" w14:textId="77777777" w:rsidR="00EF2A5B" w:rsidRDefault="00EF2A5B">
      <w:pPr>
        <w:pStyle w:val="a1"/>
        <w:ind w:firstLine="480"/>
      </w:pPr>
    </w:p>
    <w:p w14:paraId="44E8C225" w14:textId="77777777" w:rsidR="00EF2A5B" w:rsidRDefault="00C174DD">
      <w:pPr>
        <w:pStyle w:val="30"/>
      </w:pPr>
      <w:bookmarkStart w:id="35" w:name="_Toc108100517"/>
      <w:r>
        <w:rPr>
          <w:rFonts w:hint="eastAsia"/>
        </w:rPr>
        <w:t>非线性回归</w:t>
      </w:r>
      <w:r>
        <w:rPr>
          <w:rFonts w:hint="eastAsia"/>
        </w:rPr>
        <w:t>dummyvar</w:t>
      </w:r>
      <w:r>
        <w:rPr>
          <w:rFonts w:hint="eastAsia"/>
        </w:rPr>
        <w:t>函数</w:t>
      </w:r>
      <w:bookmarkEnd w:id="35"/>
    </w:p>
    <w:p w14:paraId="306CDE9B" w14:textId="77777777" w:rsidR="00EF2A5B" w:rsidRDefault="00C174DD">
      <w:pPr>
        <w:pStyle w:val="4"/>
      </w:pPr>
      <w:r>
        <w:rPr>
          <w:rFonts w:hint="eastAsia"/>
        </w:rPr>
        <w:t>调用方式</w:t>
      </w:r>
    </w:p>
    <w:p w14:paraId="5BA4BFFE" w14:textId="77777777" w:rsidR="00EF2A5B" w:rsidRDefault="003A1122">
      <w:pPr>
        <w:pStyle w:val="11"/>
        <w:numPr>
          <w:ilvl w:val="0"/>
          <w:numId w:val="0"/>
        </w:numPr>
        <w:ind w:firstLineChars="200" w:firstLine="480"/>
      </w:pPr>
      <w:hyperlink r:id="rId48" w:anchor="d123e289791" w:history="1">
        <w:r w:rsidR="00C174DD">
          <w:rPr>
            <w:rFonts w:hint="eastAsia"/>
          </w:rPr>
          <w:t>D</w:t>
        </w:r>
      </w:hyperlink>
      <w:r w:rsidR="00C174DD">
        <w:rPr>
          <w:rFonts w:hint="eastAsia"/>
        </w:rPr>
        <w:t> = dummyvar(</w:t>
      </w:r>
      <w:hyperlink r:id="rId49" w:anchor="d123e289719" w:history="1">
        <w:r w:rsidR="00C174DD">
          <w:rPr>
            <w:rFonts w:hint="eastAsia"/>
          </w:rPr>
          <w:t>group</w:t>
        </w:r>
      </w:hyperlink>
      <w:r w:rsidR="00C174DD">
        <w:rPr>
          <w:rFonts w:hint="eastAsia"/>
        </w:rPr>
        <w:t>)</w:t>
      </w:r>
    </w:p>
    <w:p w14:paraId="5A664B63" w14:textId="77777777" w:rsidR="00EF2A5B" w:rsidRDefault="00C174DD">
      <w:pPr>
        <w:pStyle w:val="11"/>
        <w:numPr>
          <w:ilvl w:val="0"/>
          <w:numId w:val="0"/>
        </w:numPr>
        <w:ind w:firstLineChars="200" w:firstLine="480"/>
      </w:pPr>
      <w:r>
        <w:rPr>
          <w:rFonts w:hint="eastAsia"/>
        </w:rPr>
        <w:t>返回一个包含</w:t>
      </w:r>
      <w:r>
        <w:rPr>
          <w:rFonts w:hint="eastAsia"/>
        </w:rPr>
        <w:t xml:space="preserve"> 0 </w:t>
      </w:r>
      <w:r>
        <w:rPr>
          <w:rFonts w:hint="eastAsia"/>
        </w:rPr>
        <w:t>和</w:t>
      </w:r>
      <w:r>
        <w:rPr>
          <w:rFonts w:hint="eastAsia"/>
        </w:rPr>
        <w:t xml:space="preserve"> 1 </w:t>
      </w:r>
      <w:r>
        <w:rPr>
          <w:rFonts w:hint="eastAsia"/>
        </w:rPr>
        <w:t>的矩阵</w:t>
      </w:r>
      <w:r>
        <w:rPr>
          <w:rFonts w:hint="eastAsia"/>
        </w:rPr>
        <w:t xml:space="preserve"> D</w:t>
      </w:r>
      <w:r>
        <w:rPr>
          <w:rFonts w:hint="eastAsia"/>
        </w:rPr>
        <w:t>，其列是组中分组变量的虚拟变量。组的每一列都是一个分组变量，其值表示类别。</w:t>
      </w:r>
      <w:r>
        <w:rPr>
          <w:rFonts w:hint="eastAsia"/>
        </w:rPr>
        <w:t xml:space="preserve">group </w:t>
      </w:r>
      <w:r>
        <w:rPr>
          <w:rFonts w:hint="eastAsia"/>
        </w:rPr>
        <w:t>的行表示所有变量的观察结果。</w:t>
      </w:r>
    </w:p>
    <w:p w14:paraId="2167062F" w14:textId="77777777" w:rsidR="00EF2A5B" w:rsidRDefault="00C174DD">
      <w:pPr>
        <w:pStyle w:val="4"/>
      </w:pPr>
      <w:r>
        <w:rPr>
          <w:rFonts w:hint="eastAsia"/>
        </w:rPr>
        <w:t>输入参数</w:t>
      </w:r>
    </w:p>
    <w:p w14:paraId="0864FE29" w14:textId="77777777" w:rsidR="00EF2A5B" w:rsidRDefault="00C174DD">
      <w:pPr>
        <w:pStyle w:val="11"/>
      </w:pPr>
      <w:r>
        <w:rPr>
          <w:rFonts w:hint="eastAsia"/>
        </w:rPr>
        <w:t>group</w:t>
      </w:r>
      <w:r>
        <w:t>:</w:t>
      </w:r>
      <w:r>
        <w:rPr>
          <w:rFonts w:hint="eastAsia"/>
        </w:rPr>
        <w:t xml:space="preserve"> </w:t>
      </w:r>
      <w:r>
        <w:rPr>
          <w:rFonts w:hint="eastAsia"/>
        </w:rPr>
        <w:t>分组变量，指定为表示单个变量内的水平的正整数向量或分类列向量、包含一个或多个分组变量的元胞数组，或表示多个变量内的水平的正整数矩阵。</w:t>
      </w:r>
    </w:p>
    <w:p w14:paraId="25773081" w14:textId="77777777" w:rsidR="00EF2A5B" w:rsidRDefault="00C174DD">
      <w:pPr>
        <w:pStyle w:val="4"/>
      </w:pPr>
      <w:r>
        <w:rPr>
          <w:rFonts w:hint="eastAsia"/>
        </w:rPr>
        <w:t>返回值</w:t>
      </w:r>
    </w:p>
    <w:p w14:paraId="688C94E2" w14:textId="77777777" w:rsidR="00EF2A5B" w:rsidRDefault="00C174DD">
      <w:pPr>
        <w:pStyle w:val="11"/>
      </w:pPr>
      <w:r>
        <w:rPr>
          <w:rFonts w:hint="eastAsia"/>
        </w:rPr>
        <w:t>D</w:t>
      </w:r>
      <w:r>
        <w:rPr>
          <w:rFonts w:hint="eastAsia"/>
        </w:rPr>
        <w:t>：虚拟变量，以</w:t>
      </w:r>
      <w:r>
        <w:rPr>
          <w:rFonts w:hint="eastAsia"/>
        </w:rPr>
        <w:t xml:space="preserve"> n</w:t>
      </w:r>
      <w:r>
        <w:rPr>
          <w:rFonts w:hint="eastAsia"/>
        </w:rPr>
        <w:t>×</w:t>
      </w:r>
      <w:r>
        <w:rPr>
          <w:rFonts w:hint="eastAsia"/>
        </w:rPr>
        <w:t xml:space="preserve">s </w:t>
      </w:r>
      <w:r>
        <w:rPr>
          <w:rFonts w:hint="eastAsia"/>
        </w:rPr>
        <w:t>数值矩阵形式返回，其中</w:t>
      </w:r>
      <w:r>
        <w:rPr>
          <w:rFonts w:hint="eastAsia"/>
        </w:rPr>
        <w:t xml:space="preserve"> n </w:t>
      </w:r>
      <w:r>
        <w:rPr>
          <w:rFonts w:hint="eastAsia"/>
        </w:rPr>
        <w:t>是组的行数，</w:t>
      </w:r>
      <w:r>
        <w:rPr>
          <w:rFonts w:hint="eastAsia"/>
        </w:rPr>
        <w:t xml:space="preserve">s </w:t>
      </w:r>
      <w:r>
        <w:rPr>
          <w:rFonts w:hint="eastAsia"/>
        </w:rPr>
        <w:t>是组的每列中的级别数之</w:t>
      </w:r>
      <w:proofErr w:type="gramStart"/>
      <w:r>
        <w:rPr>
          <w:rFonts w:hint="eastAsia"/>
        </w:rPr>
        <w:t>和</w:t>
      </w:r>
      <w:proofErr w:type="gramEnd"/>
      <w:r>
        <w:rPr>
          <w:rFonts w:hint="eastAsia"/>
        </w:rPr>
        <w:t>。从左到右，</w:t>
      </w:r>
      <w:r>
        <w:rPr>
          <w:rFonts w:hint="eastAsia"/>
        </w:rPr>
        <w:t xml:space="preserve">D </w:t>
      </w:r>
      <w:r>
        <w:rPr>
          <w:rFonts w:hint="eastAsia"/>
        </w:rPr>
        <w:t>的列</w:t>
      </w:r>
      <w:proofErr w:type="gramStart"/>
      <w:r>
        <w:rPr>
          <w:rFonts w:hint="eastAsia"/>
        </w:rPr>
        <w:t>是从组的</w:t>
      </w:r>
      <w:proofErr w:type="gramEnd"/>
      <w:r>
        <w:rPr>
          <w:rFonts w:hint="eastAsia"/>
        </w:rPr>
        <w:t>第一列创建的虚拟变量，然后</w:t>
      </w:r>
      <w:proofErr w:type="gramStart"/>
      <w:r>
        <w:rPr>
          <w:rFonts w:hint="eastAsia"/>
        </w:rPr>
        <w:t>是从组的</w:t>
      </w:r>
      <w:proofErr w:type="gramEnd"/>
      <w:r>
        <w:rPr>
          <w:rFonts w:hint="eastAsia"/>
        </w:rPr>
        <w:t>第二列创建的虚拟变量，依此类推。</w:t>
      </w:r>
    </w:p>
    <w:p w14:paraId="7438A200" w14:textId="77777777" w:rsidR="00EF2A5B" w:rsidRDefault="00C174DD">
      <w:pPr>
        <w:pStyle w:val="4"/>
      </w:pPr>
      <w:r>
        <w:rPr>
          <w:rFonts w:hint="eastAsia"/>
        </w:rPr>
        <w:lastRenderedPageBreak/>
        <w:t>开发方案</w:t>
      </w:r>
    </w:p>
    <w:p w14:paraId="3BABDC87" w14:textId="77777777" w:rsidR="00EF2A5B" w:rsidRDefault="00C174DD">
      <w:pPr>
        <w:pStyle w:val="a1"/>
        <w:ind w:firstLine="480"/>
      </w:pPr>
      <w:r>
        <w:rPr>
          <w:rFonts w:hint="eastAsia"/>
        </w:rPr>
        <w:t>这部分主要对非线性回归</w:t>
      </w:r>
      <w:r>
        <w:rPr>
          <w:rFonts w:hint="eastAsia"/>
        </w:rPr>
        <w:t>dummyvar</w:t>
      </w:r>
      <w:r>
        <w:rPr>
          <w:rFonts w:hint="eastAsia"/>
        </w:rPr>
        <w:t>函数进行说明，本函数通过对</w:t>
      </w:r>
      <w:r>
        <w:rPr>
          <w:rFonts w:hint="eastAsia"/>
        </w:rPr>
        <w:t>python</w:t>
      </w:r>
      <w:r>
        <w:rPr>
          <w:rFonts w:hint="eastAsia"/>
        </w:rPr>
        <w:t>中</w:t>
      </w:r>
      <w:r>
        <w:rPr>
          <w:rFonts w:hint="eastAsia"/>
        </w:rPr>
        <w:t>pandas</w:t>
      </w:r>
      <w:r>
        <w:rPr>
          <w:rFonts w:hint="eastAsia"/>
        </w:rPr>
        <w:t>库</w:t>
      </w:r>
      <w:r>
        <w:rPr>
          <w:rFonts w:hint="eastAsia"/>
        </w:rPr>
        <w:t>get_dummies()</w:t>
      </w:r>
      <w:r>
        <w:rPr>
          <w:rFonts w:hint="eastAsia"/>
        </w:rPr>
        <w:t>函数进行重写而来，实现了</w:t>
      </w:r>
      <w:r>
        <w:rPr>
          <w:rFonts w:hint="eastAsia"/>
        </w:rPr>
        <w:t>matlab</w:t>
      </w:r>
      <w:r>
        <w:rPr>
          <w:rFonts w:hint="eastAsia"/>
        </w:rPr>
        <w:t>非线性回归</w:t>
      </w:r>
      <w:r>
        <w:rPr>
          <w:rFonts w:hint="eastAsia"/>
        </w:rPr>
        <w:t>dummyvar()</w:t>
      </w:r>
      <w:r>
        <w:rPr>
          <w:rFonts w:hint="eastAsia"/>
        </w:rPr>
        <w:t>函数的</w:t>
      </w:r>
      <w:r>
        <w:rPr>
          <w:rFonts w:hint="eastAsia"/>
        </w:rPr>
        <w:t>Julia</w:t>
      </w:r>
      <w:r>
        <w:rPr>
          <w:rFonts w:hint="eastAsia"/>
        </w:rPr>
        <w:t>语言实现。</w:t>
      </w:r>
    </w:p>
    <w:p w14:paraId="4B37EAB4" w14:textId="77777777" w:rsidR="00EF2A5B" w:rsidRDefault="00EF2A5B">
      <w:pPr>
        <w:pStyle w:val="a1"/>
        <w:ind w:firstLine="480"/>
      </w:pPr>
    </w:p>
    <w:p w14:paraId="3B33D60E" w14:textId="77777777" w:rsidR="00EF2A5B" w:rsidRDefault="00C174DD">
      <w:pPr>
        <w:pStyle w:val="30"/>
      </w:pPr>
      <w:bookmarkStart w:id="36" w:name="_Toc108100518"/>
      <w:r>
        <w:rPr>
          <w:rFonts w:hint="eastAsia"/>
        </w:rPr>
        <w:t>非线性回归</w:t>
      </w:r>
      <w:r>
        <w:rPr>
          <w:rFonts w:hint="eastAsia"/>
        </w:rPr>
        <w:t>partialDependence</w:t>
      </w:r>
      <w:r>
        <w:rPr>
          <w:rFonts w:hint="eastAsia"/>
        </w:rPr>
        <w:t>函数</w:t>
      </w:r>
      <w:bookmarkEnd w:id="36"/>
    </w:p>
    <w:p w14:paraId="4EA7A8AF" w14:textId="77777777" w:rsidR="00EF2A5B" w:rsidRDefault="00C174DD">
      <w:pPr>
        <w:pStyle w:val="4"/>
      </w:pPr>
      <w:r>
        <w:rPr>
          <w:rFonts w:hint="eastAsia"/>
        </w:rPr>
        <w:t>调用方式</w:t>
      </w:r>
    </w:p>
    <w:p w14:paraId="10FF1400" w14:textId="77777777" w:rsidR="00EF2A5B" w:rsidRDefault="003A1122">
      <w:pPr>
        <w:pStyle w:val="11"/>
        <w:numPr>
          <w:ilvl w:val="0"/>
          <w:numId w:val="0"/>
        </w:numPr>
        <w:ind w:left="400"/>
      </w:pPr>
      <w:hyperlink r:id="rId50" w:anchor="mw_4cf387d8-aef1-42c1-b769-2a95425354e9" w:history="1">
        <w:r w:rsidR="00C174DD">
          <w:rPr>
            <w:rFonts w:hint="eastAsia"/>
          </w:rPr>
          <w:t>pd</w:t>
        </w:r>
      </w:hyperlink>
      <w:r w:rsidR="00C174DD">
        <w:rPr>
          <w:rFonts w:hint="eastAsia"/>
        </w:rPr>
        <w:t> = partialDependence(</w:t>
      </w:r>
      <w:hyperlink r:id="rId51" w:anchor="mw_e5194151-ad06-445e-bf20-8cc2c5153075_sep_shared-RegressionMdl" w:history="1">
        <w:r w:rsidR="00C174DD">
          <w:rPr>
            <w:rFonts w:hint="eastAsia"/>
          </w:rPr>
          <w:t>RegressionMdl</w:t>
        </w:r>
      </w:hyperlink>
      <w:r w:rsidR="00C174DD">
        <w:rPr>
          <w:rFonts w:hint="eastAsia"/>
        </w:rPr>
        <w:t>,</w:t>
      </w:r>
      <w:hyperlink r:id="rId52" w:anchor="mw_8994e1b1-475c-46aa-aad6-60896bd1e182" w:history="1">
        <w:r w:rsidR="00C174DD">
          <w:rPr>
            <w:rFonts w:hint="eastAsia"/>
          </w:rPr>
          <w:t>Vars</w:t>
        </w:r>
      </w:hyperlink>
      <w:r w:rsidR="00C174DD">
        <w:rPr>
          <w:rFonts w:hint="eastAsia"/>
        </w:rPr>
        <w:t>)</w:t>
      </w:r>
    </w:p>
    <w:p w14:paraId="24AEEFFC" w14:textId="77777777" w:rsidR="00EF2A5B" w:rsidRDefault="00C174DD">
      <w:pPr>
        <w:pStyle w:val="11"/>
        <w:numPr>
          <w:ilvl w:val="0"/>
          <w:numId w:val="0"/>
        </w:numPr>
        <w:ind w:firstLineChars="200" w:firstLine="480"/>
      </w:pPr>
      <w:r>
        <w:rPr>
          <w:rFonts w:hint="eastAsia"/>
        </w:rPr>
        <w:t>计算</w:t>
      </w:r>
      <w:r>
        <w:rPr>
          <w:rFonts w:hint="eastAsia"/>
        </w:rPr>
        <w:t>RegressionMdl</w:t>
      </w:r>
      <w:r>
        <w:rPr>
          <w:rFonts w:hint="eastAsia"/>
        </w:rPr>
        <w:t>中列出的预测变量与使用包含预测数据</w:t>
      </w:r>
      <w:r>
        <w:rPr>
          <w:rFonts w:hint="eastAsia"/>
        </w:rPr>
        <w:t>Vars</w:t>
      </w:r>
      <w:r>
        <w:rPr>
          <w:rFonts w:hint="eastAsia"/>
        </w:rPr>
        <w:t>的回归模型预测的响应之间的部分相关性。</w:t>
      </w:r>
    </w:p>
    <w:p w14:paraId="663961EC" w14:textId="77777777" w:rsidR="00EF2A5B" w:rsidRDefault="00C174DD">
      <w:pPr>
        <w:pStyle w:val="4"/>
      </w:pPr>
      <w:r>
        <w:rPr>
          <w:rFonts w:hint="eastAsia"/>
        </w:rPr>
        <w:t>输入参数</w:t>
      </w:r>
    </w:p>
    <w:p w14:paraId="426E9099" w14:textId="77777777" w:rsidR="00EF2A5B" w:rsidRDefault="00C174DD">
      <w:pPr>
        <w:pStyle w:val="11"/>
      </w:pPr>
      <w:r>
        <w:t>RegressionMdl:</w:t>
      </w:r>
      <w:r>
        <w:rPr>
          <w:rFonts w:hint="eastAsia"/>
        </w:rPr>
        <w:t xml:space="preserve"> </w:t>
      </w:r>
      <w:r>
        <w:rPr>
          <w:rFonts w:hint="eastAsia"/>
        </w:rPr>
        <w:t>训练完成的回归模型。</w:t>
      </w:r>
    </w:p>
    <w:p w14:paraId="26AE0CB5" w14:textId="77777777" w:rsidR="00EF2A5B" w:rsidRDefault="00C174DD">
      <w:pPr>
        <w:pStyle w:val="11"/>
      </w:pPr>
      <w:r>
        <w:t>Vars</w:t>
      </w:r>
      <w:r>
        <w:rPr>
          <w:rFonts w:hint="eastAsia"/>
        </w:rPr>
        <w:t>：列出的预测变量。</w:t>
      </w:r>
    </w:p>
    <w:p w14:paraId="7E2A4E65" w14:textId="77777777" w:rsidR="00EF2A5B" w:rsidRDefault="00C174DD">
      <w:pPr>
        <w:pStyle w:val="4"/>
      </w:pPr>
      <w:r>
        <w:rPr>
          <w:rFonts w:hint="eastAsia"/>
        </w:rPr>
        <w:t>返回值</w:t>
      </w:r>
    </w:p>
    <w:p w14:paraId="380E864F" w14:textId="77777777" w:rsidR="00EF2A5B" w:rsidRDefault="00C174DD">
      <w:pPr>
        <w:pStyle w:val="11"/>
      </w:pPr>
      <w:r>
        <w:rPr>
          <w:rFonts w:hint="eastAsia"/>
        </w:rPr>
        <w:t>pd</w:t>
      </w:r>
      <w:r>
        <w:rPr>
          <w:rFonts w:hint="eastAsia"/>
        </w:rPr>
        <w:t>：</w:t>
      </w:r>
      <w:r>
        <w:rPr>
          <w:rFonts w:hint="eastAsia"/>
        </w:rPr>
        <w:t>RegressionMdl</w:t>
      </w:r>
      <w:r>
        <w:rPr>
          <w:rFonts w:hint="eastAsia"/>
        </w:rPr>
        <w:t>列出的预测变量与使用包含预测数据</w:t>
      </w:r>
      <w:r>
        <w:rPr>
          <w:rFonts w:hint="eastAsia"/>
        </w:rPr>
        <w:t>Vars</w:t>
      </w:r>
      <w:r>
        <w:rPr>
          <w:rFonts w:hint="eastAsia"/>
        </w:rPr>
        <w:t>的回归模型预测的响应之间的部分相关性。</w:t>
      </w:r>
    </w:p>
    <w:p w14:paraId="204343DE" w14:textId="77777777" w:rsidR="00EF2A5B" w:rsidRDefault="00C174DD">
      <w:pPr>
        <w:pStyle w:val="4"/>
      </w:pPr>
      <w:r>
        <w:rPr>
          <w:rFonts w:hint="eastAsia"/>
        </w:rPr>
        <w:t>开发方案</w:t>
      </w:r>
    </w:p>
    <w:p w14:paraId="4F8F53D8" w14:textId="77777777" w:rsidR="00EF2A5B" w:rsidRDefault="00C174DD">
      <w:pPr>
        <w:pStyle w:val="a1"/>
        <w:ind w:firstLine="480"/>
      </w:pPr>
      <w:r>
        <w:rPr>
          <w:rFonts w:hint="eastAsia"/>
        </w:rPr>
        <w:t>这部分主要对非线性回归</w:t>
      </w:r>
      <w:r>
        <w:rPr>
          <w:rFonts w:hint="eastAsia"/>
        </w:rPr>
        <w:t>partialDependence</w:t>
      </w:r>
      <w:r>
        <w:rPr>
          <w:rFonts w:hint="eastAsia"/>
        </w:rPr>
        <w:t>函数进行说明，本函数通过对</w:t>
      </w:r>
      <w:r>
        <w:rPr>
          <w:rFonts w:hint="eastAsia"/>
        </w:rPr>
        <w:t>python</w:t>
      </w:r>
      <w:r>
        <w:rPr>
          <w:rFonts w:hint="eastAsia"/>
        </w:rPr>
        <w:t>中</w:t>
      </w:r>
      <w:r>
        <w:t>sklearn</w:t>
      </w:r>
      <w:r>
        <w:rPr>
          <w:rFonts w:hint="eastAsia"/>
        </w:rPr>
        <w:t>库</w:t>
      </w:r>
      <w:r>
        <w:rPr>
          <w:rFonts w:hint="eastAsia"/>
        </w:rPr>
        <w:t>partial_dependence</w:t>
      </w:r>
      <w:r>
        <w:t>()</w:t>
      </w:r>
      <w:r>
        <w:rPr>
          <w:rFonts w:hint="eastAsia"/>
        </w:rPr>
        <w:t>函数进行重写而来，实现了</w:t>
      </w:r>
      <w:r>
        <w:rPr>
          <w:rFonts w:hint="eastAsia"/>
        </w:rPr>
        <w:t>matlab</w:t>
      </w:r>
      <w:r>
        <w:rPr>
          <w:rFonts w:hint="eastAsia"/>
        </w:rPr>
        <w:t>非线性回归</w:t>
      </w:r>
      <w:r>
        <w:rPr>
          <w:rFonts w:hint="eastAsia"/>
        </w:rPr>
        <w:t>partialDependence</w:t>
      </w:r>
      <w:r>
        <w:t>()</w:t>
      </w:r>
      <w:r>
        <w:rPr>
          <w:rFonts w:hint="eastAsia"/>
        </w:rPr>
        <w:t>函数的</w:t>
      </w:r>
      <w:r>
        <w:rPr>
          <w:rFonts w:hint="eastAsia"/>
        </w:rPr>
        <w:t>Julia</w:t>
      </w:r>
      <w:r>
        <w:rPr>
          <w:rFonts w:hint="eastAsia"/>
        </w:rPr>
        <w:t>语言实现。</w:t>
      </w:r>
    </w:p>
    <w:p w14:paraId="48906826" w14:textId="77777777" w:rsidR="00EF2A5B" w:rsidRDefault="00EF2A5B">
      <w:pPr>
        <w:pStyle w:val="a1"/>
        <w:ind w:firstLine="480"/>
      </w:pPr>
    </w:p>
    <w:p w14:paraId="66F85C1C" w14:textId="77777777" w:rsidR="00EF2A5B" w:rsidRDefault="00C174DD">
      <w:pPr>
        <w:pStyle w:val="20"/>
      </w:pPr>
      <w:bookmarkStart w:id="37" w:name="_Toc108100519"/>
      <w:bookmarkStart w:id="38" w:name="_Hlk105766479"/>
      <w:r>
        <w:rPr>
          <w:rFonts w:hint="eastAsia"/>
        </w:rPr>
        <w:lastRenderedPageBreak/>
        <w:t>S</w:t>
      </w:r>
      <w:r>
        <w:t>VM</w:t>
      </w:r>
      <w:bookmarkEnd w:id="37"/>
    </w:p>
    <w:p w14:paraId="60F283FF" w14:textId="77777777" w:rsidR="00EF2A5B" w:rsidRDefault="00C174DD">
      <w:pPr>
        <w:pStyle w:val="30"/>
      </w:pPr>
      <w:bookmarkStart w:id="39" w:name="_Toc108100520"/>
      <w:bookmarkEnd w:id="38"/>
      <w:r>
        <w:rPr>
          <w:rFonts w:hint="eastAsia"/>
        </w:rPr>
        <w:t>S</w:t>
      </w:r>
      <w:r>
        <w:t xml:space="preserve">VM </w:t>
      </w:r>
      <w:r>
        <w:rPr>
          <w:rFonts w:hint="eastAsia"/>
        </w:rPr>
        <w:t>f</w:t>
      </w:r>
      <w:r>
        <w:t>itrsvm</w:t>
      </w:r>
      <w:r>
        <w:rPr>
          <w:rFonts w:hint="eastAsia"/>
        </w:rPr>
        <w:t>函数</w:t>
      </w:r>
      <w:bookmarkEnd w:id="39"/>
    </w:p>
    <w:p w14:paraId="52BEC812" w14:textId="77777777" w:rsidR="00EF2A5B" w:rsidRDefault="00C174DD">
      <w:pPr>
        <w:pStyle w:val="4"/>
      </w:pPr>
      <w:r>
        <w:rPr>
          <w:rFonts w:hint="eastAsia"/>
        </w:rPr>
        <w:t>调用方式</w:t>
      </w:r>
    </w:p>
    <w:p w14:paraId="7C0E2CBB" w14:textId="77777777" w:rsidR="00EF2A5B" w:rsidRDefault="00C174DD">
      <w:pPr>
        <w:pStyle w:val="11"/>
      </w:pPr>
      <w:r>
        <w:rPr>
          <w:rFonts w:hint="eastAsia"/>
        </w:rPr>
        <w:t>mdl</w:t>
      </w:r>
      <w:r>
        <w:t>=</w:t>
      </w:r>
      <w:r>
        <w:rPr>
          <w:rFonts w:hint="eastAsia"/>
        </w:rPr>
        <w:t xml:space="preserve"> f</w:t>
      </w:r>
      <w:r>
        <w:t>itrsvm (</w:t>
      </w:r>
      <w:proofErr w:type="gramStart"/>
      <w:r>
        <w:t>X,y</w:t>
      </w:r>
      <w:proofErr w:type="gramEnd"/>
      <w:r>
        <w:t>)</w:t>
      </w:r>
    </w:p>
    <w:p w14:paraId="46D70C1A" w14:textId="77777777" w:rsidR="00EF2A5B" w:rsidRDefault="00C174DD">
      <w:pPr>
        <w:pStyle w:val="11"/>
        <w:numPr>
          <w:ilvl w:val="0"/>
          <w:numId w:val="0"/>
        </w:numPr>
        <w:ind w:left="400"/>
      </w:pPr>
      <w:r>
        <w:rPr>
          <w:rFonts w:hint="eastAsia"/>
        </w:rPr>
        <w:t>返回使用矩阵</w:t>
      </w:r>
      <w:r>
        <w:rPr>
          <w:rFonts w:hint="eastAsia"/>
        </w:rPr>
        <w:t>X</w:t>
      </w:r>
      <w:r>
        <w:rPr>
          <w:rFonts w:hint="eastAsia"/>
        </w:rPr>
        <w:t>中的预测值和向量</w:t>
      </w:r>
      <w:r>
        <w:t>y</w:t>
      </w:r>
      <w:r>
        <w:rPr>
          <w:rFonts w:hint="eastAsia"/>
        </w:rPr>
        <w:t>中的响应值训练的完整、经过训练的</w:t>
      </w:r>
      <w:r>
        <w:rPr>
          <w:rFonts w:hint="eastAsia"/>
        </w:rPr>
        <w:t>SVM</w:t>
      </w:r>
      <w:r>
        <w:rPr>
          <w:rFonts w:hint="eastAsia"/>
        </w:rPr>
        <w:t>回归模型。</w:t>
      </w:r>
    </w:p>
    <w:p w14:paraId="42F81930" w14:textId="77777777" w:rsidR="00EF2A5B" w:rsidRDefault="00C174DD">
      <w:pPr>
        <w:pStyle w:val="4"/>
      </w:pPr>
      <w:r>
        <w:rPr>
          <w:rFonts w:hint="eastAsia"/>
        </w:rPr>
        <w:t>输入参数</w:t>
      </w:r>
    </w:p>
    <w:p w14:paraId="42EB14D0" w14:textId="77777777" w:rsidR="00EF2A5B" w:rsidRDefault="00C174DD">
      <w:pPr>
        <w:pStyle w:val="11"/>
      </w:pPr>
      <w:r>
        <w:t>X:</w:t>
      </w:r>
      <w:r>
        <w:rPr>
          <w:rFonts w:hint="eastAsia"/>
        </w:rPr>
        <w:t xml:space="preserve"> </w:t>
      </w:r>
      <w:r>
        <w:rPr>
          <w:rFonts w:hint="eastAsia"/>
        </w:rPr>
        <w:t>包含列中自变量值的矩阵。</w:t>
      </w:r>
    </w:p>
    <w:p w14:paraId="4F8A4940" w14:textId="77777777" w:rsidR="00EF2A5B" w:rsidRDefault="00C174DD">
      <w:pPr>
        <w:pStyle w:val="11"/>
      </w:pPr>
      <w:r>
        <w:rPr>
          <w:rFonts w:hint="eastAsia"/>
        </w:rPr>
        <w:t>y</w:t>
      </w:r>
      <w:r>
        <w:rPr>
          <w:rFonts w:hint="eastAsia"/>
        </w:rPr>
        <w:t>：包含因变量值的向量。</w:t>
      </w:r>
    </w:p>
    <w:p w14:paraId="0729065A" w14:textId="77777777" w:rsidR="00EF2A5B" w:rsidRDefault="00C174DD">
      <w:pPr>
        <w:pStyle w:val="4"/>
      </w:pPr>
      <w:r>
        <w:rPr>
          <w:rFonts w:hint="eastAsia"/>
        </w:rPr>
        <w:t>返回值</w:t>
      </w:r>
    </w:p>
    <w:p w14:paraId="4BE565F7" w14:textId="77777777" w:rsidR="00EF2A5B" w:rsidRDefault="00C174DD">
      <w:pPr>
        <w:pStyle w:val="11"/>
      </w:pPr>
      <w:r>
        <w:rPr>
          <w:rFonts w:hint="eastAsia"/>
        </w:rPr>
        <w:t>m</w:t>
      </w:r>
      <w:r>
        <w:t>dl</w:t>
      </w:r>
      <w:r>
        <w:rPr>
          <w:rFonts w:hint="eastAsia"/>
        </w:rPr>
        <w:t>：返回模型训练结果。</w:t>
      </w:r>
    </w:p>
    <w:p w14:paraId="3A858235" w14:textId="77777777" w:rsidR="00EF2A5B" w:rsidRDefault="00C174DD">
      <w:pPr>
        <w:pStyle w:val="4"/>
      </w:pPr>
      <w:r>
        <w:rPr>
          <w:rFonts w:hint="eastAsia"/>
        </w:rPr>
        <w:t>开发方案</w:t>
      </w:r>
    </w:p>
    <w:p w14:paraId="2EE0FE0D" w14:textId="77777777" w:rsidR="00EF2A5B" w:rsidRDefault="00C174DD">
      <w:pPr>
        <w:pStyle w:val="a1"/>
        <w:ind w:firstLine="480"/>
      </w:pPr>
      <w:r>
        <w:rPr>
          <w:rFonts w:hint="eastAsia"/>
        </w:rPr>
        <w:t>这部分主要对</w:t>
      </w:r>
      <w:r>
        <w:t>SVM</w:t>
      </w:r>
      <w:r>
        <w:rPr>
          <w:rFonts w:hint="eastAsia"/>
        </w:rPr>
        <w:t>进行说明，本函数通过对</w:t>
      </w:r>
      <w:r>
        <w:rPr>
          <w:rFonts w:hint="eastAsia"/>
        </w:rPr>
        <w:t>Julia</w:t>
      </w:r>
      <w:r>
        <w:rPr>
          <w:rFonts w:hint="eastAsia"/>
        </w:rPr>
        <w:t>中</w:t>
      </w:r>
      <w:r>
        <w:t>LIBSVM</w:t>
      </w:r>
      <w:r>
        <w:rPr>
          <w:rFonts w:hint="eastAsia"/>
        </w:rPr>
        <w:t>库</w:t>
      </w:r>
      <w:r>
        <w:t>LinearSVC()</w:t>
      </w:r>
      <w:r>
        <w:rPr>
          <w:rFonts w:hint="eastAsia"/>
        </w:rPr>
        <w:t>函数和</w:t>
      </w:r>
      <w:r>
        <w:t>ScikitLearnBase</w:t>
      </w:r>
      <w:r>
        <w:rPr>
          <w:rFonts w:hint="eastAsia"/>
        </w:rPr>
        <w:t>库</w:t>
      </w:r>
      <w:r>
        <w:rPr>
          <w:rFonts w:hint="eastAsia"/>
        </w:rPr>
        <w:t>fit</w:t>
      </w:r>
      <w:r>
        <w:t>!()</w:t>
      </w:r>
      <w:r>
        <w:rPr>
          <w:rFonts w:hint="eastAsia"/>
        </w:rPr>
        <w:t>函数进行重写和组合而来，实现了</w:t>
      </w:r>
      <w:r>
        <w:rPr>
          <w:rFonts w:hint="eastAsia"/>
        </w:rPr>
        <w:t>matlab</w:t>
      </w:r>
      <w:r>
        <w:t xml:space="preserve"> </w:t>
      </w:r>
      <w:r>
        <w:rPr>
          <w:rFonts w:hint="eastAsia"/>
        </w:rPr>
        <w:t>S</w:t>
      </w:r>
      <w:r>
        <w:t xml:space="preserve">VM </w:t>
      </w:r>
      <w:r>
        <w:rPr>
          <w:rFonts w:hint="eastAsia"/>
        </w:rPr>
        <w:t>f</w:t>
      </w:r>
      <w:r>
        <w:t>itrsvm</w:t>
      </w:r>
      <w:r>
        <w:rPr>
          <w:rFonts w:hint="eastAsia"/>
        </w:rPr>
        <w:t>函数的</w:t>
      </w:r>
      <w:r>
        <w:rPr>
          <w:rFonts w:hint="eastAsia"/>
        </w:rPr>
        <w:t>Julia</w:t>
      </w:r>
      <w:r>
        <w:rPr>
          <w:rFonts w:hint="eastAsia"/>
        </w:rPr>
        <w:t>语言实现。</w:t>
      </w:r>
    </w:p>
    <w:p w14:paraId="087F078D" w14:textId="77777777" w:rsidR="00EF2A5B" w:rsidRDefault="00C174DD">
      <w:pPr>
        <w:pStyle w:val="30"/>
      </w:pPr>
      <w:bookmarkStart w:id="40" w:name="_Toc108100521"/>
      <w:r>
        <w:rPr>
          <w:rFonts w:hint="eastAsia"/>
        </w:rPr>
        <w:t>S</w:t>
      </w:r>
      <w:r>
        <w:t xml:space="preserve">VM </w:t>
      </w:r>
      <w:r>
        <w:rPr>
          <w:rFonts w:hint="eastAsia"/>
        </w:rPr>
        <w:t>predict</w:t>
      </w:r>
      <w:r>
        <w:rPr>
          <w:rFonts w:hint="eastAsia"/>
        </w:rPr>
        <w:t>函数</w:t>
      </w:r>
      <w:bookmarkEnd w:id="40"/>
    </w:p>
    <w:p w14:paraId="0C516300" w14:textId="77777777" w:rsidR="00EF2A5B" w:rsidRDefault="00C174DD">
      <w:pPr>
        <w:pStyle w:val="4"/>
      </w:pPr>
      <w:r>
        <w:rPr>
          <w:rFonts w:hint="eastAsia"/>
        </w:rPr>
        <w:t>调用方式</w:t>
      </w:r>
    </w:p>
    <w:p w14:paraId="294FA203" w14:textId="77777777" w:rsidR="00EF2A5B" w:rsidRDefault="00C174DD">
      <w:pPr>
        <w:pStyle w:val="11"/>
      </w:pPr>
      <w:r>
        <w:t xml:space="preserve">ypred = </w:t>
      </w:r>
      <w:proofErr w:type="gramStart"/>
      <w:r>
        <w:t>predict(</w:t>
      </w:r>
      <w:proofErr w:type="gramEnd"/>
      <w:r>
        <w:t>mdl, Xnew)</w:t>
      </w:r>
    </w:p>
    <w:p w14:paraId="6F070A9A"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w:t>
      </w:r>
      <w:r>
        <w:rPr>
          <w:rFonts w:hint="eastAsia"/>
        </w:rPr>
        <w:t>S</w:t>
      </w:r>
      <w:r>
        <w:t>VM</w:t>
      </w:r>
      <w:r>
        <w:rPr>
          <w:rFonts w:hint="eastAsia"/>
        </w:rPr>
        <w:t>模型</w:t>
      </w:r>
      <w:r>
        <w:rPr>
          <w:rFonts w:hint="eastAsia"/>
        </w:rPr>
        <w:t>mdl</w:t>
      </w:r>
      <w:r>
        <w:rPr>
          <w:rFonts w:hint="eastAsia"/>
        </w:rPr>
        <w:t>的预测响应值。</w:t>
      </w:r>
    </w:p>
    <w:p w14:paraId="7C2EBB04" w14:textId="77777777" w:rsidR="00EF2A5B" w:rsidRDefault="00C174DD">
      <w:pPr>
        <w:pStyle w:val="4"/>
      </w:pPr>
      <w:r>
        <w:rPr>
          <w:rFonts w:hint="eastAsia"/>
        </w:rPr>
        <w:t>输入参数</w:t>
      </w:r>
    </w:p>
    <w:p w14:paraId="27C97912" w14:textId="77777777" w:rsidR="00EF2A5B" w:rsidRDefault="00C174DD">
      <w:pPr>
        <w:pStyle w:val="11"/>
      </w:pPr>
      <w:r>
        <w:rPr>
          <w:rFonts w:hint="eastAsia"/>
        </w:rPr>
        <w:t>mdl</w:t>
      </w:r>
      <w:r>
        <w:rPr>
          <w:rFonts w:hint="eastAsia"/>
        </w:rPr>
        <w:t>：</w:t>
      </w:r>
      <w:r>
        <w:t>f</w:t>
      </w:r>
      <w:r>
        <w:rPr>
          <w:rFonts w:hint="eastAsia"/>
        </w:rPr>
        <w:t>it</w:t>
      </w:r>
      <w:r>
        <w:t>rsvm</w:t>
      </w:r>
      <w:r>
        <w:rPr>
          <w:rFonts w:hint="eastAsia"/>
        </w:rPr>
        <w:t>(</w:t>
      </w:r>
      <w:r>
        <w:t>)</w:t>
      </w:r>
      <w:r>
        <w:rPr>
          <w:rFonts w:hint="eastAsia"/>
        </w:rPr>
        <w:t>函数训练而成的模型。</w:t>
      </w:r>
    </w:p>
    <w:p w14:paraId="773681AD" w14:textId="77777777" w:rsidR="00EF2A5B" w:rsidRDefault="00C174DD">
      <w:pPr>
        <w:pStyle w:val="11"/>
      </w:pPr>
      <w:r>
        <w:lastRenderedPageBreak/>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0119B766" w14:textId="77777777" w:rsidR="00EF2A5B" w:rsidRDefault="00C174DD">
      <w:pPr>
        <w:pStyle w:val="4"/>
      </w:pPr>
      <w:r>
        <w:rPr>
          <w:rFonts w:hint="eastAsia"/>
        </w:rPr>
        <w:t>返回值</w:t>
      </w:r>
    </w:p>
    <w:p w14:paraId="529D66BF" w14:textId="77777777" w:rsidR="00EF2A5B" w:rsidRDefault="00C174DD">
      <w:pPr>
        <w:pStyle w:val="11"/>
      </w:pPr>
      <w:r>
        <w:t>ypred</w:t>
      </w:r>
      <w:r>
        <w:rPr>
          <w:rFonts w:hint="eastAsia"/>
        </w:rPr>
        <w:t>：返回模型预测的结果向量。</w:t>
      </w:r>
    </w:p>
    <w:p w14:paraId="7B7B8B0C" w14:textId="77777777" w:rsidR="00EF2A5B" w:rsidRDefault="00C174DD">
      <w:pPr>
        <w:pStyle w:val="4"/>
      </w:pPr>
      <w:r>
        <w:rPr>
          <w:rFonts w:hint="eastAsia"/>
        </w:rPr>
        <w:t>开发方案</w:t>
      </w:r>
    </w:p>
    <w:p w14:paraId="4D92329C" w14:textId="77777777" w:rsidR="00EF2A5B" w:rsidRDefault="00C174DD">
      <w:pPr>
        <w:pStyle w:val="a1"/>
        <w:ind w:firstLine="480"/>
      </w:pPr>
      <w:r>
        <w:rPr>
          <w:rFonts w:hint="eastAsia"/>
        </w:rPr>
        <w:t>这部分主要对</w:t>
      </w:r>
      <w:r>
        <w:rPr>
          <w:rFonts w:hint="eastAsia"/>
        </w:rPr>
        <w:t>S</w:t>
      </w:r>
      <w:r>
        <w:t xml:space="preserve">VM </w:t>
      </w:r>
      <w:r>
        <w:rPr>
          <w:rFonts w:hint="eastAsia"/>
        </w:rPr>
        <w:t>predict</w:t>
      </w:r>
      <w:r>
        <w:rPr>
          <w:rFonts w:hint="eastAsia"/>
        </w:rPr>
        <w:t>函数进行说明，本函数通过对</w:t>
      </w:r>
      <w:r>
        <w:rPr>
          <w:rFonts w:hint="eastAsia"/>
        </w:rPr>
        <w:t>Julia</w:t>
      </w:r>
      <w:r>
        <w:rPr>
          <w:rFonts w:hint="eastAsia"/>
        </w:rPr>
        <w:t>中</w:t>
      </w:r>
      <w:r>
        <w:t>ScikitLearnBase</w:t>
      </w:r>
      <w:r>
        <w:rPr>
          <w:rFonts w:hint="eastAsia"/>
        </w:rPr>
        <w:t>库</w:t>
      </w:r>
      <w:r>
        <w:rPr>
          <w:rFonts w:hint="eastAsia"/>
        </w:rPr>
        <w:t>predict</w:t>
      </w:r>
      <w:r>
        <w:t>()</w:t>
      </w:r>
      <w:r>
        <w:rPr>
          <w:rFonts w:hint="eastAsia"/>
        </w:rPr>
        <w:t>函数进行重写而来，实现了</w:t>
      </w:r>
      <w:r>
        <w:rPr>
          <w:rFonts w:hint="eastAsia"/>
        </w:rPr>
        <w:t>matlab</w:t>
      </w:r>
      <w:r>
        <w:t xml:space="preserve"> </w:t>
      </w:r>
      <w:r>
        <w:rPr>
          <w:rFonts w:hint="eastAsia"/>
        </w:rPr>
        <w:t>S</w:t>
      </w:r>
      <w:r>
        <w:t xml:space="preserve">VM </w:t>
      </w:r>
      <w:r>
        <w:rPr>
          <w:rFonts w:hint="eastAsia"/>
        </w:rPr>
        <w:t>predict</w:t>
      </w:r>
      <w:r>
        <w:t>()</w:t>
      </w:r>
      <w:r>
        <w:rPr>
          <w:rFonts w:hint="eastAsia"/>
        </w:rPr>
        <w:t>函数的</w:t>
      </w:r>
      <w:r>
        <w:rPr>
          <w:rFonts w:hint="eastAsia"/>
        </w:rPr>
        <w:t>Julia</w:t>
      </w:r>
      <w:r>
        <w:rPr>
          <w:rFonts w:hint="eastAsia"/>
        </w:rPr>
        <w:t>语言实现。</w:t>
      </w:r>
    </w:p>
    <w:p w14:paraId="7CAC7032" w14:textId="77777777" w:rsidR="00EF2A5B" w:rsidRDefault="00C174DD">
      <w:pPr>
        <w:pStyle w:val="30"/>
      </w:pPr>
      <w:bookmarkStart w:id="41" w:name="_Toc108100522"/>
      <w:r>
        <w:rPr>
          <w:rFonts w:hint="eastAsia"/>
        </w:rPr>
        <w:t>S</w:t>
      </w:r>
      <w:r>
        <w:t>VM crossval</w:t>
      </w:r>
      <w:r>
        <w:rPr>
          <w:rFonts w:hint="eastAsia"/>
        </w:rPr>
        <w:t>函数</w:t>
      </w:r>
      <w:bookmarkEnd w:id="41"/>
    </w:p>
    <w:p w14:paraId="7E593315" w14:textId="77777777" w:rsidR="00EF2A5B" w:rsidRDefault="00C174DD">
      <w:pPr>
        <w:pStyle w:val="4"/>
      </w:pPr>
      <w:r>
        <w:rPr>
          <w:rFonts w:hint="eastAsia"/>
        </w:rPr>
        <w:t>调用方式</w:t>
      </w:r>
    </w:p>
    <w:p w14:paraId="3F09B5D3" w14:textId="77777777" w:rsidR="00EF2A5B" w:rsidRDefault="00C174DD">
      <w:pPr>
        <w:pStyle w:val="11"/>
      </w:pPr>
      <w:r>
        <w:t>CVMdl = crossval(</w:t>
      </w:r>
      <w:r>
        <w:rPr>
          <w:rFonts w:hint="eastAsia"/>
        </w:rPr>
        <w:t>m</w:t>
      </w:r>
      <w:r>
        <w:t>dl)</w:t>
      </w:r>
    </w:p>
    <w:p w14:paraId="7291299B" w14:textId="77777777" w:rsidR="00EF2A5B" w:rsidRDefault="00C174DD">
      <w:pPr>
        <w:pStyle w:val="11"/>
        <w:numPr>
          <w:ilvl w:val="0"/>
          <w:numId w:val="0"/>
        </w:numPr>
        <w:ind w:left="400"/>
      </w:pPr>
      <w:r>
        <w:rPr>
          <w:rFonts w:hint="eastAsia"/>
        </w:rPr>
        <w:t>从经过训练的模型</w:t>
      </w:r>
      <w:r>
        <w:rPr>
          <w:rFonts w:hint="eastAsia"/>
        </w:rPr>
        <w:t xml:space="preserve"> (mdl) </w:t>
      </w:r>
      <w:r>
        <w:rPr>
          <w:rFonts w:hint="eastAsia"/>
        </w:rPr>
        <w:t>返回交叉验证的机器学习模型</w:t>
      </w:r>
      <w:r>
        <w:rPr>
          <w:rFonts w:hint="eastAsia"/>
        </w:rPr>
        <w:t xml:space="preserve"> (CVMdl)</w:t>
      </w:r>
      <w:r>
        <w:rPr>
          <w:rFonts w:hint="eastAsia"/>
        </w:rPr>
        <w:t>。</w:t>
      </w:r>
    </w:p>
    <w:p w14:paraId="45F603DD" w14:textId="77777777" w:rsidR="00EF2A5B" w:rsidRDefault="00C174DD">
      <w:pPr>
        <w:pStyle w:val="4"/>
      </w:pPr>
      <w:r>
        <w:rPr>
          <w:rFonts w:hint="eastAsia"/>
        </w:rPr>
        <w:t>输入参数</w:t>
      </w:r>
    </w:p>
    <w:p w14:paraId="09FF0623" w14:textId="77777777" w:rsidR="00EF2A5B" w:rsidRDefault="00C174DD">
      <w:pPr>
        <w:pStyle w:val="11"/>
      </w:pPr>
      <w:r>
        <w:rPr>
          <w:rFonts w:hint="eastAsia"/>
        </w:rPr>
        <w:t>mdl</w:t>
      </w:r>
      <w:r>
        <w:rPr>
          <w:rFonts w:hint="eastAsia"/>
        </w:rPr>
        <w:t>：需要使用的机器学习模型。</w:t>
      </w:r>
    </w:p>
    <w:p w14:paraId="179B1FD2" w14:textId="77777777" w:rsidR="00EF2A5B" w:rsidRDefault="00C174DD">
      <w:pPr>
        <w:pStyle w:val="4"/>
      </w:pPr>
      <w:r>
        <w:rPr>
          <w:rFonts w:hint="eastAsia"/>
        </w:rPr>
        <w:t>返回值</w:t>
      </w:r>
    </w:p>
    <w:p w14:paraId="35206A1F" w14:textId="77777777" w:rsidR="00EF2A5B" w:rsidRDefault="00C174DD">
      <w:pPr>
        <w:pStyle w:val="11"/>
      </w:pPr>
      <w:r>
        <w:t>CVMdl</w:t>
      </w:r>
      <w:r>
        <w:rPr>
          <w:rFonts w:hint="eastAsia"/>
        </w:rPr>
        <w:t>：返回经过训练的模型的交叉验证的机器学习模型。</w:t>
      </w:r>
    </w:p>
    <w:p w14:paraId="3793EEE5" w14:textId="77777777" w:rsidR="00EF2A5B" w:rsidRDefault="00C174DD">
      <w:pPr>
        <w:pStyle w:val="4"/>
      </w:pPr>
      <w:r>
        <w:rPr>
          <w:rFonts w:hint="eastAsia"/>
        </w:rPr>
        <w:t>开发方案</w:t>
      </w:r>
    </w:p>
    <w:p w14:paraId="4140938B" w14:textId="77777777" w:rsidR="00EF2A5B" w:rsidRDefault="00C174DD">
      <w:pPr>
        <w:pStyle w:val="a1"/>
        <w:ind w:firstLine="480"/>
      </w:pPr>
      <w:r>
        <w:rPr>
          <w:rFonts w:hint="eastAsia"/>
        </w:rPr>
        <w:t>这部分主要对</w:t>
      </w:r>
      <w:r>
        <w:rPr>
          <w:rFonts w:hint="eastAsia"/>
        </w:rPr>
        <w:t>S</w:t>
      </w:r>
      <w:r>
        <w:t>VM crossval</w:t>
      </w:r>
      <w:r>
        <w:rPr>
          <w:rFonts w:hint="eastAsia"/>
        </w:rPr>
        <w:t>函数进行说明，本函数通过对</w:t>
      </w:r>
      <w:r>
        <w:t>P</w:t>
      </w:r>
      <w:r>
        <w:rPr>
          <w:rFonts w:hint="eastAsia"/>
        </w:rPr>
        <w:t>ython</w:t>
      </w:r>
      <w:r>
        <w:rPr>
          <w:rFonts w:hint="eastAsia"/>
        </w:rPr>
        <w:t>中</w:t>
      </w:r>
      <w:r>
        <w:t>sklearn.model_selection</w:t>
      </w:r>
      <w:r>
        <w:rPr>
          <w:rFonts w:hint="eastAsia"/>
        </w:rPr>
        <w:t>库</w:t>
      </w:r>
      <w:r>
        <w:t>cross_val_score()</w:t>
      </w:r>
      <w:r>
        <w:rPr>
          <w:rFonts w:hint="eastAsia"/>
        </w:rPr>
        <w:t>函数进行重写而来，实现了</w:t>
      </w:r>
      <w:r>
        <w:rPr>
          <w:rFonts w:hint="eastAsia"/>
        </w:rPr>
        <w:t>matlab</w:t>
      </w:r>
      <w:r>
        <w:t xml:space="preserve"> </w:t>
      </w:r>
      <w:r>
        <w:rPr>
          <w:rFonts w:hint="eastAsia"/>
        </w:rPr>
        <w:t>S</w:t>
      </w:r>
      <w:r>
        <w:t>VM crossval ()</w:t>
      </w:r>
      <w:r>
        <w:rPr>
          <w:rFonts w:hint="eastAsia"/>
        </w:rPr>
        <w:t>函数的</w:t>
      </w:r>
      <w:r>
        <w:rPr>
          <w:rFonts w:hint="eastAsia"/>
        </w:rPr>
        <w:t>Julia</w:t>
      </w:r>
      <w:r>
        <w:rPr>
          <w:rFonts w:hint="eastAsia"/>
        </w:rPr>
        <w:t>语言实现。</w:t>
      </w:r>
    </w:p>
    <w:p w14:paraId="656918DB" w14:textId="77777777" w:rsidR="00EF2A5B" w:rsidRDefault="00C174DD">
      <w:pPr>
        <w:pStyle w:val="30"/>
      </w:pPr>
      <w:bookmarkStart w:id="42" w:name="_Toc108100523"/>
      <w:r>
        <w:rPr>
          <w:rFonts w:hint="eastAsia"/>
        </w:rPr>
        <w:lastRenderedPageBreak/>
        <w:t>S</w:t>
      </w:r>
      <w:r>
        <w:t>VM partialDependence</w:t>
      </w:r>
      <w:r>
        <w:rPr>
          <w:rFonts w:hint="eastAsia"/>
        </w:rPr>
        <w:t>函数</w:t>
      </w:r>
      <w:bookmarkEnd w:id="42"/>
    </w:p>
    <w:p w14:paraId="0BEB6FD7" w14:textId="77777777" w:rsidR="00EF2A5B" w:rsidRDefault="00C174DD">
      <w:pPr>
        <w:pStyle w:val="4"/>
      </w:pPr>
      <w:r>
        <w:rPr>
          <w:rFonts w:hint="eastAsia"/>
        </w:rPr>
        <w:t>调用方式</w:t>
      </w:r>
    </w:p>
    <w:p w14:paraId="622E3C42" w14:textId="77777777" w:rsidR="00EF2A5B" w:rsidRDefault="00C174DD">
      <w:pPr>
        <w:pStyle w:val="11"/>
      </w:pPr>
      <w:r>
        <w:t xml:space="preserve">pd = </w:t>
      </w:r>
      <w:proofErr w:type="gramStart"/>
      <w:r>
        <w:t>partialDependence(</w:t>
      </w:r>
      <w:proofErr w:type="gramEnd"/>
      <w:r>
        <w:t xml:space="preserve">RegressionMdl </w:t>
      </w:r>
      <w:r>
        <w:rPr>
          <w:rFonts w:hint="eastAsia"/>
        </w:rPr>
        <w:t>,</w:t>
      </w:r>
      <w:r>
        <w:t>Vars)</w:t>
      </w:r>
    </w:p>
    <w:p w14:paraId="22CA8FD0" w14:textId="77777777" w:rsidR="00EF2A5B" w:rsidRDefault="00C174DD">
      <w:pPr>
        <w:pStyle w:val="11"/>
        <w:numPr>
          <w:ilvl w:val="0"/>
          <w:numId w:val="0"/>
        </w:numPr>
        <w:ind w:left="400"/>
      </w:pPr>
      <w:r>
        <w:rPr>
          <w:rFonts w:hint="eastAsia"/>
        </w:rPr>
        <w:t>计算部分相关性。</w:t>
      </w:r>
    </w:p>
    <w:p w14:paraId="4FFBDE40" w14:textId="77777777" w:rsidR="00EF2A5B" w:rsidRDefault="00C174DD">
      <w:pPr>
        <w:pStyle w:val="4"/>
      </w:pPr>
      <w:r>
        <w:rPr>
          <w:rFonts w:hint="eastAsia"/>
        </w:rPr>
        <w:t>输入参数</w:t>
      </w:r>
    </w:p>
    <w:p w14:paraId="0C8A263A" w14:textId="77777777" w:rsidR="00EF2A5B" w:rsidRDefault="00C174DD">
      <w:pPr>
        <w:pStyle w:val="11"/>
      </w:pPr>
      <w:r>
        <w:t>RegressionMdl:</w:t>
      </w:r>
      <w:r>
        <w:rPr>
          <w:rFonts w:hint="eastAsia"/>
        </w:rPr>
        <w:t xml:space="preserve"> </w:t>
      </w:r>
      <w:r>
        <w:rPr>
          <w:rFonts w:hint="eastAsia"/>
        </w:rPr>
        <w:t>训练完成的回归模型。</w:t>
      </w:r>
    </w:p>
    <w:p w14:paraId="2AE944E8" w14:textId="77777777" w:rsidR="00EF2A5B" w:rsidRDefault="00C174DD">
      <w:pPr>
        <w:pStyle w:val="11"/>
      </w:pPr>
      <w:r>
        <w:t>Vars</w:t>
      </w:r>
      <w:r>
        <w:rPr>
          <w:rFonts w:hint="eastAsia"/>
        </w:rPr>
        <w:t>：列出的预测变量。</w:t>
      </w:r>
    </w:p>
    <w:p w14:paraId="520536D8" w14:textId="77777777" w:rsidR="00EF2A5B" w:rsidRDefault="00C174DD">
      <w:pPr>
        <w:pStyle w:val="4"/>
      </w:pPr>
      <w:r>
        <w:rPr>
          <w:rFonts w:hint="eastAsia"/>
        </w:rPr>
        <w:t>返回值</w:t>
      </w:r>
    </w:p>
    <w:p w14:paraId="2D15F002" w14:textId="77777777" w:rsidR="00EF2A5B" w:rsidRDefault="00C174DD">
      <w:pPr>
        <w:pStyle w:val="11"/>
      </w:pPr>
      <w:r>
        <w:t>pd</w:t>
      </w:r>
      <w:r>
        <w:rPr>
          <w:rFonts w:hint="eastAsia"/>
        </w:rPr>
        <w:t>：部分相关性值向量。</w:t>
      </w:r>
    </w:p>
    <w:p w14:paraId="3DA55A03" w14:textId="77777777" w:rsidR="00EF2A5B" w:rsidRDefault="00C174DD">
      <w:pPr>
        <w:pStyle w:val="4"/>
      </w:pPr>
      <w:r>
        <w:rPr>
          <w:rFonts w:hint="eastAsia"/>
        </w:rPr>
        <w:t>开发方案</w:t>
      </w:r>
    </w:p>
    <w:p w14:paraId="0B7B0467" w14:textId="77777777" w:rsidR="00EF2A5B" w:rsidRDefault="00C174DD">
      <w:pPr>
        <w:pStyle w:val="a1"/>
        <w:ind w:firstLine="480"/>
      </w:pPr>
      <w:r>
        <w:rPr>
          <w:rFonts w:hint="eastAsia"/>
        </w:rPr>
        <w:t>这部分主要对</w:t>
      </w:r>
      <w:r>
        <w:rPr>
          <w:rFonts w:hint="eastAsia"/>
        </w:rPr>
        <w:t>S</w:t>
      </w:r>
      <w:r>
        <w:t>VM partialDependence</w:t>
      </w:r>
      <w:r>
        <w:rPr>
          <w:rFonts w:hint="eastAsia"/>
        </w:rPr>
        <w:t>函数进行说明，本函数通过对</w:t>
      </w:r>
      <w:r>
        <w:t>P</w:t>
      </w:r>
      <w:r>
        <w:rPr>
          <w:rFonts w:hint="eastAsia"/>
        </w:rPr>
        <w:t>ython</w:t>
      </w:r>
      <w:r>
        <w:rPr>
          <w:rFonts w:hint="eastAsia"/>
        </w:rPr>
        <w:t>中</w:t>
      </w:r>
      <w:r>
        <w:t>sklearn.inspection</w:t>
      </w:r>
      <w:r>
        <w:rPr>
          <w:rFonts w:hint="eastAsia"/>
        </w:rPr>
        <w:t>库</w:t>
      </w:r>
      <w:r>
        <w:t>partial_dependence ()</w:t>
      </w:r>
      <w:r>
        <w:rPr>
          <w:rFonts w:hint="eastAsia"/>
        </w:rPr>
        <w:t>函数进行重写而来，实现了</w:t>
      </w:r>
      <w:r>
        <w:rPr>
          <w:rFonts w:hint="eastAsia"/>
        </w:rPr>
        <w:t>matlab</w:t>
      </w:r>
      <w:r>
        <w:t xml:space="preserve"> </w:t>
      </w:r>
      <w:r>
        <w:rPr>
          <w:rFonts w:hint="eastAsia"/>
        </w:rPr>
        <w:t>S</w:t>
      </w:r>
      <w:r>
        <w:t>VM partialDependence()</w:t>
      </w:r>
      <w:r>
        <w:rPr>
          <w:rFonts w:hint="eastAsia"/>
        </w:rPr>
        <w:t>函数的</w:t>
      </w:r>
      <w:r>
        <w:rPr>
          <w:rFonts w:hint="eastAsia"/>
        </w:rPr>
        <w:t>Julia</w:t>
      </w:r>
      <w:r>
        <w:rPr>
          <w:rFonts w:hint="eastAsia"/>
        </w:rPr>
        <w:t>语言实现。</w:t>
      </w:r>
    </w:p>
    <w:p w14:paraId="096498B2" w14:textId="77777777" w:rsidR="00EF2A5B" w:rsidRDefault="00EF2A5B">
      <w:pPr>
        <w:pStyle w:val="a1"/>
        <w:ind w:firstLine="480"/>
      </w:pPr>
    </w:p>
    <w:p w14:paraId="73429DC2" w14:textId="77777777" w:rsidR="00EF2A5B" w:rsidRDefault="00C174DD">
      <w:pPr>
        <w:pStyle w:val="20"/>
      </w:pPr>
      <w:bookmarkStart w:id="43" w:name="_Toc108100524"/>
      <w:r>
        <w:rPr>
          <w:rFonts w:hint="eastAsia"/>
        </w:rPr>
        <w:t>回归树</w:t>
      </w:r>
      <w:bookmarkEnd w:id="43"/>
    </w:p>
    <w:p w14:paraId="5DAB050D" w14:textId="77777777" w:rsidR="00EF2A5B" w:rsidRDefault="00C174DD">
      <w:pPr>
        <w:pStyle w:val="30"/>
      </w:pPr>
      <w:bookmarkStart w:id="44" w:name="_Toc108100525"/>
      <w:r>
        <w:rPr>
          <w:rFonts w:hint="eastAsia"/>
        </w:rPr>
        <w:t>回归树</w:t>
      </w:r>
      <w:r>
        <w:rPr>
          <w:rFonts w:hint="eastAsia"/>
        </w:rPr>
        <w:t>f</w:t>
      </w:r>
      <w:r>
        <w:t>itrtree</w:t>
      </w:r>
      <w:r>
        <w:rPr>
          <w:rFonts w:hint="eastAsia"/>
        </w:rPr>
        <w:t>函数</w:t>
      </w:r>
      <w:bookmarkEnd w:id="44"/>
    </w:p>
    <w:p w14:paraId="04ED9B05" w14:textId="77777777" w:rsidR="00EF2A5B" w:rsidRDefault="00C174DD">
      <w:pPr>
        <w:pStyle w:val="4"/>
      </w:pPr>
      <w:r>
        <w:rPr>
          <w:rFonts w:hint="eastAsia"/>
        </w:rPr>
        <w:t>调用方式</w:t>
      </w:r>
    </w:p>
    <w:p w14:paraId="2A60B362" w14:textId="77777777" w:rsidR="00EF2A5B" w:rsidRDefault="00C174DD">
      <w:pPr>
        <w:pStyle w:val="11"/>
      </w:pPr>
      <w:r>
        <w:rPr>
          <w:rFonts w:hint="eastAsia"/>
        </w:rPr>
        <w:t>mdl</w:t>
      </w:r>
      <w:r>
        <w:t>=</w:t>
      </w:r>
      <w:r>
        <w:rPr>
          <w:rFonts w:hint="eastAsia"/>
        </w:rPr>
        <w:t xml:space="preserve"> f</w:t>
      </w:r>
      <w:r>
        <w:t>itrtree (</w:t>
      </w:r>
      <w:proofErr w:type="gramStart"/>
      <w:r>
        <w:t>X,y</w:t>
      </w:r>
      <w:proofErr w:type="gramEnd"/>
      <w:r>
        <w:t>)</w:t>
      </w:r>
    </w:p>
    <w:p w14:paraId="5ACE82A7" w14:textId="77777777" w:rsidR="00EF2A5B" w:rsidRDefault="00C174DD">
      <w:pPr>
        <w:pStyle w:val="11"/>
        <w:numPr>
          <w:ilvl w:val="0"/>
          <w:numId w:val="0"/>
        </w:numPr>
        <w:ind w:firstLineChars="200" w:firstLine="480"/>
      </w:pPr>
      <w:r>
        <w:rPr>
          <w:rFonts w:hint="eastAsia"/>
        </w:rPr>
        <w:t>返回使用矩阵</w:t>
      </w:r>
      <w:r>
        <w:rPr>
          <w:rFonts w:hint="eastAsia"/>
        </w:rPr>
        <w:t>X</w:t>
      </w:r>
      <w:r>
        <w:rPr>
          <w:rFonts w:hint="eastAsia"/>
        </w:rPr>
        <w:t>中的预测值和向量</w:t>
      </w:r>
      <w:r>
        <w:t>y</w:t>
      </w:r>
      <w:r>
        <w:rPr>
          <w:rFonts w:hint="eastAsia"/>
        </w:rPr>
        <w:t>中的响应值训练的完整、经过训练的回归树模型。</w:t>
      </w:r>
    </w:p>
    <w:p w14:paraId="3F772885" w14:textId="77777777" w:rsidR="00EF2A5B" w:rsidRDefault="00C174DD">
      <w:pPr>
        <w:pStyle w:val="4"/>
      </w:pPr>
      <w:r>
        <w:rPr>
          <w:rFonts w:hint="eastAsia"/>
        </w:rPr>
        <w:lastRenderedPageBreak/>
        <w:t>输入参数</w:t>
      </w:r>
    </w:p>
    <w:p w14:paraId="595A46B7" w14:textId="77777777" w:rsidR="00EF2A5B" w:rsidRDefault="00C174DD">
      <w:pPr>
        <w:pStyle w:val="11"/>
      </w:pPr>
      <w:r>
        <w:t>X:</w:t>
      </w:r>
      <w:r>
        <w:rPr>
          <w:rFonts w:hint="eastAsia"/>
        </w:rPr>
        <w:t xml:space="preserve"> </w:t>
      </w:r>
      <w:r>
        <w:rPr>
          <w:rFonts w:hint="eastAsia"/>
        </w:rPr>
        <w:t>包含列中自变量值的矩阵。</w:t>
      </w:r>
    </w:p>
    <w:p w14:paraId="7757B07F" w14:textId="77777777" w:rsidR="00EF2A5B" w:rsidRDefault="00C174DD">
      <w:pPr>
        <w:pStyle w:val="11"/>
      </w:pPr>
      <w:r>
        <w:rPr>
          <w:rFonts w:hint="eastAsia"/>
        </w:rPr>
        <w:t>y</w:t>
      </w:r>
      <w:r>
        <w:rPr>
          <w:rFonts w:hint="eastAsia"/>
        </w:rPr>
        <w:t>：包含因变量值的向量。</w:t>
      </w:r>
    </w:p>
    <w:p w14:paraId="7A1AE60E" w14:textId="77777777" w:rsidR="00EF2A5B" w:rsidRDefault="00C174DD">
      <w:pPr>
        <w:pStyle w:val="4"/>
      </w:pPr>
      <w:r>
        <w:rPr>
          <w:rFonts w:hint="eastAsia"/>
        </w:rPr>
        <w:t>返回值</w:t>
      </w:r>
    </w:p>
    <w:p w14:paraId="74F892E8" w14:textId="77777777" w:rsidR="00EF2A5B" w:rsidRDefault="00C174DD">
      <w:pPr>
        <w:pStyle w:val="11"/>
      </w:pPr>
      <w:r>
        <w:rPr>
          <w:rFonts w:hint="eastAsia"/>
        </w:rPr>
        <w:t>m</w:t>
      </w:r>
      <w:r>
        <w:t>dl</w:t>
      </w:r>
      <w:r>
        <w:rPr>
          <w:rFonts w:hint="eastAsia"/>
        </w:rPr>
        <w:t>：返回模型训练结果列表，包括：</w:t>
      </w:r>
      <w:r>
        <w:t>max_depth</w:t>
      </w:r>
      <w:r>
        <w:rPr>
          <w:rFonts w:hint="eastAsia"/>
        </w:rPr>
        <w:t>、</w:t>
      </w:r>
      <w:r>
        <w:t>min_samples_leaf</w:t>
      </w:r>
      <w:r>
        <w:rPr>
          <w:rFonts w:hint="eastAsia"/>
        </w:rPr>
        <w:t>、</w:t>
      </w:r>
    </w:p>
    <w:p w14:paraId="7F28B6CD" w14:textId="77777777" w:rsidR="00EF2A5B" w:rsidRDefault="00C174DD">
      <w:pPr>
        <w:pStyle w:val="11"/>
        <w:numPr>
          <w:ilvl w:val="0"/>
          <w:numId w:val="0"/>
        </w:numPr>
      </w:pPr>
      <w:r>
        <w:t>min_samples_split</w:t>
      </w:r>
      <w:r>
        <w:rPr>
          <w:rFonts w:hint="eastAsia"/>
        </w:rPr>
        <w:t>、</w:t>
      </w:r>
      <w:r>
        <w:t>min_purity_increase</w:t>
      </w:r>
      <w:r>
        <w:rPr>
          <w:rFonts w:hint="eastAsia"/>
        </w:rPr>
        <w:t>、</w:t>
      </w:r>
      <w:r>
        <w:t>pruning_purity_threshold</w:t>
      </w:r>
      <w:r>
        <w:rPr>
          <w:rFonts w:hint="eastAsia"/>
        </w:rPr>
        <w:t>、</w:t>
      </w:r>
      <w:r>
        <w:t>n_subfeatures</w:t>
      </w:r>
      <w:r>
        <w:rPr>
          <w:rFonts w:hint="eastAsia"/>
        </w:rPr>
        <w:t>、</w:t>
      </w:r>
      <w:r>
        <w:t xml:space="preserve">   root</w:t>
      </w:r>
      <w:r>
        <w:rPr>
          <w:rFonts w:hint="eastAsia"/>
        </w:rPr>
        <w:t>、</w:t>
      </w:r>
      <w:r>
        <w:t>Leaves</w:t>
      </w:r>
      <w:r>
        <w:rPr>
          <w:rFonts w:hint="eastAsia"/>
        </w:rPr>
        <w:t>、</w:t>
      </w:r>
      <w:r>
        <w:t>Depth</w:t>
      </w:r>
      <w:r>
        <w:rPr>
          <w:rFonts w:hint="eastAsia"/>
        </w:rPr>
        <w:t>。</w:t>
      </w:r>
    </w:p>
    <w:p w14:paraId="57F9E5A9" w14:textId="77777777" w:rsidR="00EF2A5B" w:rsidRDefault="00C174DD">
      <w:pPr>
        <w:pStyle w:val="4"/>
      </w:pPr>
      <w:r>
        <w:rPr>
          <w:rFonts w:hint="eastAsia"/>
        </w:rPr>
        <w:t>开发方案</w:t>
      </w:r>
    </w:p>
    <w:p w14:paraId="28EC62BB" w14:textId="77777777" w:rsidR="00EF2A5B" w:rsidRDefault="00C174DD">
      <w:pPr>
        <w:pStyle w:val="a1"/>
        <w:ind w:firstLine="480"/>
      </w:pPr>
      <w:r>
        <w:rPr>
          <w:rFonts w:hint="eastAsia"/>
        </w:rPr>
        <w:t>这部分主要对回归树进行说明，本函数通过对</w:t>
      </w:r>
      <w:r>
        <w:rPr>
          <w:rFonts w:hint="eastAsia"/>
        </w:rPr>
        <w:t>Julia</w:t>
      </w:r>
      <w:r>
        <w:rPr>
          <w:rFonts w:hint="eastAsia"/>
        </w:rPr>
        <w:t>中</w:t>
      </w:r>
      <w:r>
        <w:t>DecisionTree</w:t>
      </w:r>
      <w:r>
        <w:rPr>
          <w:rFonts w:hint="eastAsia"/>
        </w:rPr>
        <w:t>库</w:t>
      </w:r>
      <w:r>
        <w:t>DecisionTreeRegressor()</w:t>
      </w:r>
      <w:r>
        <w:rPr>
          <w:rFonts w:hint="eastAsia"/>
        </w:rPr>
        <w:t>函数和</w:t>
      </w:r>
      <w:r>
        <w:t>ScikitLearnBase</w:t>
      </w:r>
      <w:r>
        <w:rPr>
          <w:rFonts w:hint="eastAsia"/>
        </w:rPr>
        <w:t>库</w:t>
      </w:r>
      <w:r>
        <w:rPr>
          <w:rFonts w:hint="eastAsia"/>
        </w:rPr>
        <w:t>fit</w:t>
      </w:r>
      <w:r>
        <w:t>!()</w:t>
      </w:r>
      <w:r>
        <w:rPr>
          <w:rFonts w:hint="eastAsia"/>
        </w:rPr>
        <w:t>函数进行重写和组合而来，实现了</w:t>
      </w:r>
      <w:r>
        <w:rPr>
          <w:rFonts w:hint="eastAsia"/>
        </w:rPr>
        <w:t>matlab</w:t>
      </w:r>
      <w:r>
        <w:rPr>
          <w:rFonts w:hint="eastAsia"/>
        </w:rPr>
        <w:t>回归树</w:t>
      </w:r>
      <w:r>
        <w:rPr>
          <w:rFonts w:hint="eastAsia"/>
        </w:rPr>
        <w:t>f</w:t>
      </w:r>
      <w:r>
        <w:t>itr</w:t>
      </w:r>
      <w:r>
        <w:rPr>
          <w:rFonts w:hint="eastAsia"/>
        </w:rPr>
        <w:t>tree</w:t>
      </w:r>
      <w:r>
        <w:rPr>
          <w:rFonts w:hint="eastAsia"/>
        </w:rPr>
        <w:t>函数的</w:t>
      </w:r>
      <w:r>
        <w:rPr>
          <w:rFonts w:hint="eastAsia"/>
        </w:rPr>
        <w:t>Julia</w:t>
      </w:r>
      <w:r>
        <w:rPr>
          <w:rFonts w:hint="eastAsia"/>
        </w:rPr>
        <w:t>语言实现。</w:t>
      </w:r>
    </w:p>
    <w:p w14:paraId="0F946DB6" w14:textId="77777777" w:rsidR="00EF2A5B" w:rsidRDefault="00C174DD">
      <w:pPr>
        <w:pStyle w:val="30"/>
      </w:pPr>
      <w:bookmarkStart w:id="45" w:name="_Toc108100526"/>
      <w:r>
        <w:rPr>
          <w:rFonts w:hint="eastAsia"/>
        </w:rPr>
        <w:t>回归树</w:t>
      </w:r>
      <w:r>
        <w:t xml:space="preserve"> </w:t>
      </w:r>
      <w:r>
        <w:rPr>
          <w:rFonts w:hint="eastAsia"/>
        </w:rPr>
        <w:t>predict</w:t>
      </w:r>
      <w:r>
        <w:rPr>
          <w:rFonts w:hint="eastAsia"/>
        </w:rPr>
        <w:t>函数</w:t>
      </w:r>
      <w:bookmarkEnd w:id="45"/>
    </w:p>
    <w:p w14:paraId="4C41A76C" w14:textId="77777777" w:rsidR="00EF2A5B" w:rsidRDefault="00C174DD">
      <w:pPr>
        <w:pStyle w:val="4"/>
      </w:pPr>
      <w:r>
        <w:rPr>
          <w:rFonts w:hint="eastAsia"/>
        </w:rPr>
        <w:t>调用方式</w:t>
      </w:r>
    </w:p>
    <w:p w14:paraId="0DC0BEF1" w14:textId="77777777" w:rsidR="00EF2A5B" w:rsidRDefault="00C174DD">
      <w:pPr>
        <w:pStyle w:val="11"/>
      </w:pPr>
      <w:r>
        <w:t xml:space="preserve">ypred = </w:t>
      </w:r>
      <w:proofErr w:type="gramStart"/>
      <w:r>
        <w:t>predict(</w:t>
      </w:r>
      <w:proofErr w:type="gramEnd"/>
      <w:r>
        <w:t>mdl, Xnew)</w:t>
      </w:r>
    </w:p>
    <w:p w14:paraId="3669DBD3"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中的点在回归树模型</w:t>
      </w:r>
      <w:r>
        <w:rPr>
          <w:rFonts w:hint="eastAsia"/>
        </w:rPr>
        <w:t>mdl</w:t>
      </w:r>
      <w:r>
        <w:rPr>
          <w:rFonts w:hint="eastAsia"/>
        </w:rPr>
        <w:t>的预测响应值。</w:t>
      </w:r>
    </w:p>
    <w:p w14:paraId="1622F0F1" w14:textId="77777777" w:rsidR="00EF2A5B" w:rsidRDefault="00C174DD">
      <w:pPr>
        <w:pStyle w:val="4"/>
      </w:pPr>
      <w:r>
        <w:rPr>
          <w:rFonts w:hint="eastAsia"/>
        </w:rPr>
        <w:t>输入参数</w:t>
      </w:r>
    </w:p>
    <w:p w14:paraId="5582055F" w14:textId="77777777" w:rsidR="00EF2A5B" w:rsidRDefault="00C174DD">
      <w:pPr>
        <w:pStyle w:val="11"/>
      </w:pPr>
      <w:r>
        <w:rPr>
          <w:rFonts w:hint="eastAsia"/>
        </w:rPr>
        <w:t>mdl</w:t>
      </w:r>
      <w:r>
        <w:rPr>
          <w:rFonts w:hint="eastAsia"/>
        </w:rPr>
        <w:t>：</w:t>
      </w:r>
      <w:r>
        <w:t>f</w:t>
      </w:r>
      <w:r>
        <w:rPr>
          <w:rFonts w:hint="eastAsia"/>
        </w:rPr>
        <w:t>itr</w:t>
      </w:r>
      <w:r>
        <w:t>tree</w:t>
      </w:r>
      <w:r>
        <w:rPr>
          <w:rFonts w:hint="eastAsia"/>
        </w:rPr>
        <w:t>(</w:t>
      </w:r>
      <w:r>
        <w:t>)</w:t>
      </w:r>
      <w:r>
        <w:rPr>
          <w:rFonts w:hint="eastAsia"/>
        </w:rPr>
        <w:t>函数训练而成的模型。</w:t>
      </w:r>
    </w:p>
    <w:p w14:paraId="7814F3B6" w14:textId="77777777" w:rsidR="00EF2A5B" w:rsidRDefault="00C174DD">
      <w:pPr>
        <w:pStyle w:val="11"/>
      </w:pPr>
      <w:r>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56D68407" w14:textId="77777777" w:rsidR="00EF2A5B" w:rsidRDefault="00C174DD">
      <w:pPr>
        <w:pStyle w:val="4"/>
      </w:pPr>
      <w:r>
        <w:rPr>
          <w:rFonts w:hint="eastAsia"/>
        </w:rPr>
        <w:t>返回值</w:t>
      </w:r>
    </w:p>
    <w:p w14:paraId="7E93E492" w14:textId="77777777" w:rsidR="00EF2A5B" w:rsidRDefault="00C174DD">
      <w:pPr>
        <w:pStyle w:val="11"/>
      </w:pPr>
      <w:r>
        <w:t>ypred</w:t>
      </w:r>
      <w:r>
        <w:rPr>
          <w:rFonts w:hint="eastAsia"/>
        </w:rPr>
        <w:t>：返回模型预测的结果向量。</w:t>
      </w:r>
    </w:p>
    <w:p w14:paraId="0AB4A1B0" w14:textId="77777777" w:rsidR="00EF2A5B" w:rsidRDefault="00C174DD">
      <w:pPr>
        <w:pStyle w:val="4"/>
      </w:pPr>
      <w:r>
        <w:rPr>
          <w:rFonts w:hint="eastAsia"/>
        </w:rPr>
        <w:t>开发方案</w:t>
      </w:r>
    </w:p>
    <w:p w14:paraId="4EAB9F19" w14:textId="77777777" w:rsidR="00EF2A5B" w:rsidRDefault="00C174DD">
      <w:pPr>
        <w:pStyle w:val="a1"/>
        <w:ind w:firstLine="480"/>
      </w:pPr>
      <w:r>
        <w:rPr>
          <w:rFonts w:hint="eastAsia"/>
        </w:rPr>
        <w:t>这部分主要对回归树</w:t>
      </w:r>
      <w:r>
        <w:rPr>
          <w:rFonts w:hint="eastAsia"/>
        </w:rPr>
        <w:t>predict</w:t>
      </w:r>
      <w:r>
        <w:rPr>
          <w:rFonts w:hint="eastAsia"/>
        </w:rPr>
        <w:t>函数进行说明，本函数通过对</w:t>
      </w:r>
      <w:r>
        <w:rPr>
          <w:rFonts w:hint="eastAsia"/>
        </w:rPr>
        <w:t>Julia</w:t>
      </w:r>
      <w:r>
        <w:rPr>
          <w:rFonts w:hint="eastAsia"/>
        </w:rPr>
        <w:t>中</w:t>
      </w:r>
      <w:r>
        <w:lastRenderedPageBreak/>
        <w:t>ScikitLearnBase</w:t>
      </w:r>
      <w:r>
        <w:rPr>
          <w:rFonts w:hint="eastAsia"/>
        </w:rPr>
        <w:t>库</w:t>
      </w:r>
      <w:r>
        <w:rPr>
          <w:rFonts w:hint="eastAsia"/>
        </w:rPr>
        <w:t>predict</w:t>
      </w:r>
      <w:r>
        <w:t>()</w:t>
      </w:r>
      <w:r>
        <w:rPr>
          <w:rFonts w:hint="eastAsia"/>
        </w:rPr>
        <w:t>函数进行重写而来，实现了</w:t>
      </w:r>
      <w:r>
        <w:rPr>
          <w:rFonts w:hint="eastAsia"/>
        </w:rPr>
        <w:t>matlab</w:t>
      </w:r>
      <w:r>
        <w:rPr>
          <w:rFonts w:hint="eastAsia"/>
        </w:rPr>
        <w:t>回归树</w:t>
      </w:r>
      <w:r>
        <w:rPr>
          <w:rFonts w:hint="eastAsia"/>
        </w:rPr>
        <w:t>predict</w:t>
      </w:r>
      <w:r>
        <w:t>()</w:t>
      </w:r>
      <w:r>
        <w:rPr>
          <w:rFonts w:hint="eastAsia"/>
        </w:rPr>
        <w:t>函数的</w:t>
      </w:r>
      <w:r>
        <w:rPr>
          <w:rFonts w:hint="eastAsia"/>
        </w:rPr>
        <w:t>Julia</w:t>
      </w:r>
      <w:r>
        <w:rPr>
          <w:rFonts w:hint="eastAsia"/>
        </w:rPr>
        <w:t>语言实现。</w:t>
      </w:r>
    </w:p>
    <w:p w14:paraId="29036AD5" w14:textId="77777777" w:rsidR="00EF2A5B" w:rsidRDefault="00C174DD">
      <w:pPr>
        <w:pStyle w:val="30"/>
      </w:pPr>
      <w:bookmarkStart w:id="46" w:name="_Toc108100527"/>
      <w:r>
        <w:rPr>
          <w:rFonts w:hint="eastAsia"/>
        </w:rPr>
        <w:t>回归树</w:t>
      </w:r>
      <w:r>
        <w:t xml:space="preserve"> partialDependence</w:t>
      </w:r>
      <w:r>
        <w:rPr>
          <w:rFonts w:hint="eastAsia"/>
        </w:rPr>
        <w:t>函数</w:t>
      </w:r>
      <w:bookmarkEnd w:id="46"/>
    </w:p>
    <w:p w14:paraId="032644AD" w14:textId="77777777" w:rsidR="00EF2A5B" w:rsidRDefault="00C174DD">
      <w:pPr>
        <w:pStyle w:val="4"/>
      </w:pPr>
      <w:r>
        <w:rPr>
          <w:rFonts w:hint="eastAsia"/>
        </w:rPr>
        <w:t>调用方式</w:t>
      </w:r>
    </w:p>
    <w:p w14:paraId="6E254569" w14:textId="77777777" w:rsidR="00EF2A5B" w:rsidRDefault="00C174DD">
      <w:pPr>
        <w:pStyle w:val="11"/>
      </w:pPr>
      <w:r>
        <w:t xml:space="preserve">pd = </w:t>
      </w:r>
      <w:proofErr w:type="gramStart"/>
      <w:r>
        <w:t>partialDependence(</w:t>
      </w:r>
      <w:proofErr w:type="gramEnd"/>
      <w:r>
        <w:t xml:space="preserve">RegressionMdl </w:t>
      </w:r>
      <w:r>
        <w:rPr>
          <w:rFonts w:hint="eastAsia"/>
        </w:rPr>
        <w:t>,</w:t>
      </w:r>
      <w:r>
        <w:t>Vars)</w:t>
      </w:r>
    </w:p>
    <w:p w14:paraId="26E4BF90" w14:textId="77777777" w:rsidR="00EF2A5B" w:rsidRDefault="00C174DD">
      <w:pPr>
        <w:pStyle w:val="11"/>
        <w:numPr>
          <w:ilvl w:val="0"/>
          <w:numId w:val="0"/>
        </w:numPr>
        <w:ind w:left="400"/>
      </w:pPr>
      <w:r>
        <w:rPr>
          <w:rFonts w:hint="eastAsia"/>
        </w:rPr>
        <w:t>计算部分相关性。</w:t>
      </w:r>
    </w:p>
    <w:p w14:paraId="3095CFCE" w14:textId="77777777" w:rsidR="00EF2A5B" w:rsidRDefault="00C174DD">
      <w:pPr>
        <w:pStyle w:val="4"/>
      </w:pPr>
      <w:r>
        <w:rPr>
          <w:rFonts w:hint="eastAsia"/>
        </w:rPr>
        <w:t>输入参数</w:t>
      </w:r>
    </w:p>
    <w:p w14:paraId="7E51D92A" w14:textId="77777777" w:rsidR="00EF2A5B" w:rsidRDefault="00C174DD">
      <w:pPr>
        <w:pStyle w:val="11"/>
      </w:pPr>
      <w:r>
        <w:t>RegressionMdl:</w:t>
      </w:r>
      <w:r>
        <w:rPr>
          <w:rFonts w:hint="eastAsia"/>
        </w:rPr>
        <w:t xml:space="preserve"> </w:t>
      </w:r>
      <w:r>
        <w:rPr>
          <w:rFonts w:hint="eastAsia"/>
        </w:rPr>
        <w:t>训练完成的回归模型。</w:t>
      </w:r>
    </w:p>
    <w:p w14:paraId="25051D77" w14:textId="77777777" w:rsidR="00EF2A5B" w:rsidRDefault="00C174DD">
      <w:pPr>
        <w:pStyle w:val="11"/>
      </w:pPr>
      <w:r>
        <w:t>Vars</w:t>
      </w:r>
      <w:r>
        <w:rPr>
          <w:rFonts w:hint="eastAsia"/>
        </w:rPr>
        <w:t>：列出的预测变量。</w:t>
      </w:r>
    </w:p>
    <w:p w14:paraId="504825C9" w14:textId="77777777" w:rsidR="00EF2A5B" w:rsidRDefault="00C174DD">
      <w:pPr>
        <w:pStyle w:val="4"/>
      </w:pPr>
      <w:r>
        <w:rPr>
          <w:rFonts w:hint="eastAsia"/>
        </w:rPr>
        <w:t>返回值</w:t>
      </w:r>
    </w:p>
    <w:p w14:paraId="7ADE7BC3" w14:textId="77777777" w:rsidR="00EF2A5B" w:rsidRDefault="00C174DD">
      <w:pPr>
        <w:pStyle w:val="11"/>
      </w:pPr>
      <w:r>
        <w:t>pd</w:t>
      </w:r>
      <w:r>
        <w:rPr>
          <w:rFonts w:hint="eastAsia"/>
        </w:rPr>
        <w:t>：部分相关性值向量。</w:t>
      </w:r>
    </w:p>
    <w:p w14:paraId="443EEFAF" w14:textId="77777777" w:rsidR="00EF2A5B" w:rsidRDefault="00C174DD">
      <w:pPr>
        <w:pStyle w:val="4"/>
      </w:pPr>
      <w:r>
        <w:rPr>
          <w:rFonts w:hint="eastAsia"/>
        </w:rPr>
        <w:t>开发方案</w:t>
      </w:r>
    </w:p>
    <w:p w14:paraId="3D7DF28D" w14:textId="77777777" w:rsidR="00EF2A5B" w:rsidRDefault="00C174DD">
      <w:pPr>
        <w:pStyle w:val="a1"/>
        <w:ind w:firstLine="480"/>
      </w:pPr>
      <w:r>
        <w:rPr>
          <w:rFonts w:hint="eastAsia"/>
        </w:rPr>
        <w:t>这部分主要对回归树</w:t>
      </w:r>
      <w:r>
        <w:t xml:space="preserve"> partialDependence</w:t>
      </w:r>
      <w:r>
        <w:rPr>
          <w:rFonts w:hint="eastAsia"/>
        </w:rPr>
        <w:t>函数进行说明，本函数通过对</w:t>
      </w:r>
      <w:r>
        <w:t>P</w:t>
      </w:r>
      <w:r>
        <w:rPr>
          <w:rFonts w:hint="eastAsia"/>
        </w:rPr>
        <w:t>ython</w:t>
      </w:r>
      <w:r>
        <w:rPr>
          <w:rFonts w:hint="eastAsia"/>
        </w:rPr>
        <w:t>中</w:t>
      </w:r>
      <w:r>
        <w:t>sklearn.inspection</w:t>
      </w:r>
      <w:r>
        <w:rPr>
          <w:rFonts w:hint="eastAsia"/>
        </w:rPr>
        <w:t>库</w:t>
      </w:r>
      <w:r>
        <w:t>partial_dependence ()</w:t>
      </w:r>
      <w:r>
        <w:rPr>
          <w:rFonts w:hint="eastAsia"/>
        </w:rPr>
        <w:t>函数进行重写而来，实现了</w:t>
      </w:r>
      <w:r>
        <w:rPr>
          <w:rFonts w:hint="eastAsia"/>
        </w:rPr>
        <w:t>matlab</w:t>
      </w:r>
      <w:r>
        <w:t xml:space="preserve"> </w:t>
      </w:r>
      <w:r>
        <w:rPr>
          <w:rFonts w:hint="eastAsia"/>
        </w:rPr>
        <w:t>回归树</w:t>
      </w:r>
      <w:r>
        <w:t xml:space="preserve"> partialDependence()</w:t>
      </w:r>
      <w:r>
        <w:rPr>
          <w:rFonts w:hint="eastAsia"/>
        </w:rPr>
        <w:t>函数的</w:t>
      </w:r>
      <w:r>
        <w:rPr>
          <w:rFonts w:hint="eastAsia"/>
        </w:rPr>
        <w:t>Julia</w:t>
      </w:r>
      <w:r>
        <w:rPr>
          <w:rFonts w:hint="eastAsia"/>
        </w:rPr>
        <w:t>语言实现。</w:t>
      </w:r>
    </w:p>
    <w:p w14:paraId="23CEED3B" w14:textId="77777777" w:rsidR="00EF2A5B" w:rsidRDefault="00C174DD">
      <w:pPr>
        <w:pStyle w:val="30"/>
      </w:pPr>
      <w:bookmarkStart w:id="47" w:name="_Toc108100528"/>
      <w:r>
        <w:rPr>
          <w:rFonts w:hint="eastAsia"/>
        </w:rPr>
        <w:t>回归树</w:t>
      </w:r>
      <w:r>
        <w:t>predictorImportance</w:t>
      </w:r>
      <w:r>
        <w:rPr>
          <w:rFonts w:hint="eastAsia"/>
        </w:rPr>
        <w:t>函数</w:t>
      </w:r>
      <w:bookmarkEnd w:id="47"/>
    </w:p>
    <w:p w14:paraId="546FBA63" w14:textId="77777777" w:rsidR="00EF2A5B" w:rsidRDefault="00C174DD">
      <w:pPr>
        <w:pStyle w:val="4"/>
      </w:pPr>
      <w:r>
        <w:rPr>
          <w:rFonts w:hint="eastAsia"/>
        </w:rPr>
        <w:t>调用方式</w:t>
      </w:r>
    </w:p>
    <w:p w14:paraId="5D4E4C84" w14:textId="77777777" w:rsidR="00EF2A5B" w:rsidRDefault="00C174DD">
      <w:pPr>
        <w:pStyle w:val="11"/>
      </w:pPr>
      <w:r>
        <w:t>imp = predictorImportance(tree)</w:t>
      </w:r>
    </w:p>
    <w:p w14:paraId="1FDA5B04" w14:textId="77777777" w:rsidR="00EF2A5B" w:rsidRDefault="00C174DD">
      <w:pPr>
        <w:pStyle w:val="11"/>
        <w:numPr>
          <w:ilvl w:val="0"/>
          <w:numId w:val="0"/>
        </w:numPr>
        <w:ind w:left="400"/>
      </w:pPr>
      <w:r>
        <w:rPr>
          <w:rFonts w:hint="eastAsia"/>
        </w:rPr>
        <w:t>返回回归树的预测重要性估计向量。</w:t>
      </w:r>
    </w:p>
    <w:p w14:paraId="16E273FC" w14:textId="77777777" w:rsidR="00EF2A5B" w:rsidRDefault="00C174DD">
      <w:pPr>
        <w:pStyle w:val="4"/>
      </w:pPr>
      <w:r>
        <w:rPr>
          <w:rFonts w:hint="eastAsia"/>
        </w:rPr>
        <w:t>输入参数</w:t>
      </w:r>
    </w:p>
    <w:p w14:paraId="0888419F" w14:textId="77777777" w:rsidR="00EF2A5B" w:rsidRDefault="00C174DD">
      <w:pPr>
        <w:pStyle w:val="11"/>
      </w:pPr>
      <w:r>
        <w:rPr>
          <w:rFonts w:hint="eastAsia"/>
        </w:rPr>
        <w:t>tree</w:t>
      </w:r>
      <w:r>
        <w:rPr>
          <w:rFonts w:hint="eastAsia"/>
        </w:rPr>
        <w:t>：</w:t>
      </w:r>
      <w:r>
        <w:t>f</w:t>
      </w:r>
      <w:r>
        <w:rPr>
          <w:rFonts w:hint="eastAsia"/>
        </w:rPr>
        <w:t>itr</w:t>
      </w:r>
      <w:r>
        <w:t>tree</w:t>
      </w:r>
      <w:r>
        <w:rPr>
          <w:rFonts w:hint="eastAsia"/>
        </w:rPr>
        <w:t>(</w:t>
      </w:r>
      <w:r>
        <w:t>)</w:t>
      </w:r>
      <w:r>
        <w:rPr>
          <w:rFonts w:hint="eastAsia"/>
        </w:rPr>
        <w:t>函数训练而成的模型。</w:t>
      </w:r>
    </w:p>
    <w:p w14:paraId="6E4A37A4" w14:textId="77777777" w:rsidR="00EF2A5B" w:rsidRDefault="00C174DD">
      <w:pPr>
        <w:pStyle w:val="4"/>
      </w:pPr>
      <w:r>
        <w:rPr>
          <w:rFonts w:hint="eastAsia"/>
        </w:rPr>
        <w:lastRenderedPageBreak/>
        <w:t>返回值</w:t>
      </w:r>
    </w:p>
    <w:p w14:paraId="30458856" w14:textId="77777777" w:rsidR="00EF2A5B" w:rsidRDefault="00C174DD">
      <w:pPr>
        <w:pStyle w:val="11"/>
      </w:pPr>
      <w:r>
        <w:rPr>
          <w:rFonts w:hint="eastAsia"/>
        </w:rPr>
        <w:t>imp</w:t>
      </w:r>
      <w:r>
        <w:rPr>
          <w:rFonts w:hint="eastAsia"/>
        </w:rPr>
        <w:t>：返回回归树的预测重要性估计向量。</w:t>
      </w:r>
    </w:p>
    <w:p w14:paraId="768C2B86" w14:textId="77777777" w:rsidR="00EF2A5B" w:rsidRDefault="00C174DD">
      <w:pPr>
        <w:pStyle w:val="4"/>
      </w:pPr>
      <w:r>
        <w:rPr>
          <w:rFonts w:hint="eastAsia"/>
        </w:rPr>
        <w:t>开发方案</w:t>
      </w:r>
    </w:p>
    <w:p w14:paraId="7A6E9D2D" w14:textId="77777777" w:rsidR="00EF2A5B" w:rsidRDefault="00C174DD">
      <w:pPr>
        <w:pStyle w:val="a1"/>
        <w:ind w:firstLine="480"/>
      </w:pPr>
      <w:r>
        <w:rPr>
          <w:rFonts w:hint="eastAsia"/>
        </w:rPr>
        <w:t>这部分主要对回归树</w:t>
      </w:r>
      <w:r>
        <w:t>predictorImportance</w:t>
      </w:r>
      <w:r>
        <w:rPr>
          <w:rFonts w:hint="eastAsia"/>
        </w:rPr>
        <w:t>函数进行说明，本函数通过对</w:t>
      </w:r>
      <w:r>
        <w:t>P</w:t>
      </w:r>
      <w:r>
        <w:rPr>
          <w:rFonts w:hint="eastAsia"/>
        </w:rPr>
        <w:t>ython</w:t>
      </w:r>
      <w:r>
        <w:rPr>
          <w:rFonts w:hint="eastAsia"/>
        </w:rPr>
        <w:t>中</w:t>
      </w:r>
      <w:r>
        <w:t>sklearn.tree.DecisionTreeRegressor</w:t>
      </w:r>
      <w:r>
        <w:rPr>
          <w:rFonts w:hint="eastAsia"/>
        </w:rPr>
        <w:t>库</w:t>
      </w:r>
      <w:r>
        <w:t>feature_importances_</w:t>
      </w:r>
      <w:r>
        <w:rPr>
          <w:rFonts w:hint="eastAsia"/>
        </w:rPr>
        <w:t>函数进行重写而来，实现了</w:t>
      </w:r>
      <w:r>
        <w:rPr>
          <w:rFonts w:hint="eastAsia"/>
        </w:rPr>
        <w:t>matlab</w:t>
      </w:r>
      <w:r>
        <w:rPr>
          <w:rFonts w:hint="eastAsia"/>
        </w:rPr>
        <w:t>回归树</w:t>
      </w:r>
      <w:r>
        <w:t>predictorImportance ()</w:t>
      </w:r>
      <w:r>
        <w:rPr>
          <w:rFonts w:hint="eastAsia"/>
        </w:rPr>
        <w:t>函数的</w:t>
      </w:r>
      <w:r>
        <w:rPr>
          <w:rFonts w:hint="eastAsia"/>
        </w:rPr>
        <w:t>Julia</w:t>
      </w:r>
      <w:r>
        <w:rPr>
          <w:rFonts w:hint="eastAsia"/>
        </w:rPr>
        <w:t>语言实现。</w:t>
      </w:r>
    </w:p>
    <w:p w14:paraId="0090BDF7" w14:textId="77777777" w:rsidR="00EF2A5B" w:rsidRDefault="00C174DD">
      <w:pPr>
        <w:pStyle w:val="30"/>
      </w:pPr>
      <w:bookmarkStart w:id="48" w:name="_Toc108100529"/>
      <w:r>
        <w:rPr>
          <w:rFonts w:hint="eastAsia"/>
        </w:rPr>
        <w:t>回归树</w:t>
      </w:r>
      <w:r>
        <w:t xml:space="preserve"> crossval</w:t>
      </w:r>
      <w:r>
        <w:rPr>
          <w:rFonts w:hint="eastAsia"/>
        </w:rPr>
        <w:t>函数</w:t>
      </w:r>
      <w:bookmarkEnd w:id="48"/>
    </w:p>
    <w:p w14:paraId="4BD44E86" w14:textId="77777777" w:rsidR="00EF2A5B" w:rsidRDefault="00C174DD">
      <w:pPr>
        <w:pStyle w:val="4"/>
      </w:pPr>
      <w:r>
        <w:rPr>
          <w:rFonts w:hint="eastAsia"/>
        </w:rPr>
        <w:t>调用方式</w:t>
      </w:r>
    </w:p>
    <w:p w14:paraId="2AD54173" w14:textId="77777777" w:rsidR="00EF2A5B" w:rsidRDefault="00C174DD">
      <w:pPr>
        <w:pStyle w:val="11"/>
      </w:pPr>
      <w:r>
        <w:t>CVMdl = crossval(</w:t>
      </w:r>
      <w:r>
        <w:rPr>
          <w:rFonts w:hint="eastAsia"/>
        </w:rPr>
        <w:t>m</w:t>
      </w:r>
      <w:r>
        <w:t>dl)</w:t>
      </w:r>
    </w:p>
    <w:p w14:paraId="523CA4C1" w14:textId="77777777" w:rsidR="00EF2A5B" w:rsidRDefault="00C174DD">
      <w:pPr>
        <w:pStyle w:val="11"/>
        <w:numPr>
          <w:ilvl w:val="0"/>
          <w:numId w:val="0"/>
        </w:numPr>
        <w:ind w:left="400"/>
      </w:pPr>
      <w:r>
        <w:rPr>
          <w:rFonts w:hint="eastAsia"/>
        </w:rPr>
        <w:t>从经过训练的模型</w:t>
      </w:r>
      <w:r>
        <w:rPr>
          <w:rFonts w:hint="eastAsia"/>
        </w:rPr>
        <w:t xml:space="preserve"> (mdl) </w:t>
      </w:r>
      <w:r>
        <w:rPr>
          <w:rFonts w:hint="eastAsia"/>
        </w:rPr>
        <w:t>返回交叉验证的机器学习模型</w:t>
      </w:r>
      <w:r>
        <w:rPr>
          <w:rFonts w:hint="eastAsia"/>
        </w:rPr>
        <w:t xml:space="preserve"> (CVMdl)</w:t>
      </w:r>
      <w:r>
        <w:rPr>
          <w:rFonts w:hint="eastAsia"/>
        </w:rPr>
        <w:t>。</w:t>
      </w:r>
    </w:p>
    <w:p w14:paraId="7B8960FE" w14:textId="77777777" w:rsidR="00EF2A5B" w:rsidRDefault="00C174DD">
      <w:pPr>
        <w:pStyle w:val="4"/>
      </w:pPr>
      <w:r>
        <w:rPr>
          <w:rFonts w:hint="eastAsia"/>
        </w:rPr>
        <w:t>输入参数</w:t>
      </w:r>
    </w:p>
    <w:p w14:paraId="605AEB27" w14:textId="77777777" w:rsidR="00EF2A5B" w:rsidRDefault="00C174DD">
      <w:pPr>
        <w:pStyle w:val="11"/>
      </w:pPr>
      <w:r>
        <w:rPr>
          <w:rFonts w:hint="eastAsia"/>
        </w:rPr>
        <w:t>mdl</w:t>
      </w:r>
      <w:r>
        <w:rPr>
          <w:rFonts w:hint="eastAsia"/>
        </w:rPr>
        <w:t>：需要使用的机器学习模型。</w:t>
      </w:r>
    </w:p>
    <w:p w14:paraId="1AFC332D" w14:textId="77777777" w:rsidR="00EF2A5B" w:rsidRDefault="00C174DD">
      <w:pPr>
        <w:pStyle w:val="4"/>
      </w:pPr>
      <w:r>
        <w:rPr>
          <w:rFonts w:hint="eastAsia"/>
        </w:rPr>
        <w:t>返回值</w:t>
      </w:r>
    </w:p>
    <w:p w14:paraId="5844106D" w14:textId="77777777" w:rsidR="00EF2A5B" w:rsidRDefault="00C174DD">
      <w:pPr>
        <w:pStyle w:val="11"/>
      </w:pPr>
      <w:r>
        <w:t>CVMdl</w:t>
      </w:r>
      <w:r>
        <w:rPr>
          <w:rFonts w:hint="eastAsia"/>
        </w:rPr>
        <w:t>：返回经过训练的模型的交叉验证的机器学习模型。</w:t>
      </w:r>
    </w:p>
    <w:p w14:paraId="4636FF96" w14:textId="77777777" w:rsidR="00EF2A5B" w:rsidRDefault="00C174DD">
      <w:pPr>
        <w:pStyle w:val="4"/>
      </w:pPr>
      <w:r>
        <w:rPr>
          <w:rFonts w:hint="eastAsia"/>
        </w:rPr>
        <w:t>开发方案</w:t>
      </w:r>
    </w:p>
    <w:p w14:paraId="46F7FD1A" w14:textId="77777777" w:rsidR="00EF2A5B" w:rsidRDefault="00C174DD">
      <w:pPr>
        <w:pStyle w:val="a1"/>
        <w:ind w:firstLine="480"/>
      </w:pPr>
      <w:r>
        <w:rPr>
          <w:rFonts w:hint="eastAsia"/>
        </w:rPr>
        <w:t>这部分主要对回归树</w:t>
      </w:r>
      <w:r>
        <w:t>crossval</w:t>
      </w:r>
      <w:r>
        <w:rPr>
          <w:rFonts w:hint="eastAsia"/>
        </w:rPr>
        <w:t>函数进行说明，本函数通过对</w:t>
      </w:r>
      <w:r>
        <w:t>P</w:t>
      </w:r>
      <w:r>
        <w:rPr>
          <w:rFonts w:hint="eastAsia"/>
        </w:rPr>
        <w:t>ython</w:t>
      </w:r>
      <w:r>
        <w:rPr>
          <w:rFonts w:hint="eastAsia"/>
        </w:rPr>
        <w:t>中</w:t>
      </w:r>
      <w:r>
        <w:t>sklearn.model_selection</w:t>
      </w:r>
      <w:r>
        <w:rPr>
          <w:rFonts w:hint="eastAsia"/>
        </w:rPr>
        <w:t>库</w:t>
      </w:r>
      <w:r>
        <w:t>cross_val_score()</w:t>
      </w:r>
      <w:r>
        <w:rPr>
          <w:rFonts w:hint="eastAsia"/>
        </w:rPr>
        <w:t>函数进行重写而来，实现了</w:t>
      </w:r>
      <w:r>
        <w:rPr>
          <w:rFonts w:hint="eastAsia"/>
        </w:rPr>
        <w:t>matlab</w:t>
      </w:r>
      <w:r>
        <w:t xml:space="preserve"> </w:t>
      </w:r>
      <w:r>
        <w:rPr>
          <w:rFonts w:hint="eastAsia"/>
        </w:rPr>
        <w:t>回归树</w:t>
      </w:r>
      <w:r>
        <w:t>crossval ()</w:t>
      </w:r>
      <w:r>
        <w:rPr>
          <w:rFonts w:hint="eastAsia"/>
        </w:rPr>
        <w:t>函数的</w:t>
      </w:r>
      <w:r>
        <w:rPr>
          <w:rFonts w:hint="eastAsia"/>
        </w:rPr>
        <w:t>Julia</w:t>
      </w:r>
      <w:r>
        <w:rPr>
          <w:rFonts w:hint="eastAsia"/>
        </w:rPr>
        <w:t>语言实现。</w:t>
      </w:r>
    </w:p>
    <w:p w14:paraId="32B59F98" w14:textId="77777777" w:rsidR="00EF2A5B" w:rsidRDefault="00C174DD">
      <w:pPr>
        <w:pStyle w:val="30"/>
      </w:pPr>
      <w:bookmarkStart w:id="49" w:name="_Toc108100530"/>
      <w:r>
        <w:rPr>
          <w:rFonts w:hint="eastAsia"/>
        </w:rPr>
        <w:t>回归树</w:t>
      </w:r>
      <w:r>
        <w:t>kfoldPredict</w:t>
      </w:r>
      <w:r>
        <w:rPr>
          <w:rFonts w:hint="eastAsia"/>
        </w:rPr>
        <w:t>函数</w:t>
      </w:r>
      <w:bookmarkEnd w:id="49"/>
    </w:p>
    <w:p w14:paraId="7CB85931" w14:textId="77777777" w:rsidR="00EF2A5B" w:rsidRDefault="00C174DD">
      <w:pPr>
        <w:pStyle w:val="4"/>
      </w:pPr>
      <w:r>
        <w:rPr>
          <w:rFonts w:hint="eastAsia"/>
        </w:rPr>
        <w:t>调用方式</w:t>
      </w:r>
    </w:p>
    <w:p w14:paraId="474297E0" w14:textId="77777777" w:rsidR="00EF2A5B" w:rsidRDefault="00C174DD">
      <w:pPr>
        <w:pStyle w:val="11"/>
      </w:pPr>
      <w:r>
        <w:t xml:space="preserve">yFit = </w:t>
      </w:r>
      <w:proofErr w:type="gramStart"/>
      <w:r>
        <w:t>kfoldPredict(</w:t>
      </w:r>
      <w:proofErr w:type="gramEnd"/>
      <w:r>
        <w:t>CVMdl)</w:t>
      </w:r>
    </w:p>
    <w:p w14:paraId="60C93594" w14:textId="77777777" w:rsidR="00EF2A5B" w:rsidRDefault="00C174DD">
      <w:pPr>
        <w:pStyle w:val="11"/>
        <w:numPr>
          <w:ilvl w:val="0"/>
          <w:numId w:val="0"/>
        </w:numPr>
        <w:ind w:left="400"/>
      </w:pPr>
      <w:r>
        <w:rPr>
          <w:rFonts w:hint="eastAsia"/>
        </w:rPr>
        <w:lastRenderedPageBreak/>
        <w:t>返回由</w:t>
      </w:r>
      <w:r>
        <w:rPr>
          <w:rFonts w:hint="eastAsia"/>
        </w:rPr>
        <w:t>K</w:t>
      </w:r>
      <w:r>
        <w:rPr>
          <w:rFonts w:hint="eastAsia"/>
        </w:rPr>
        <w:t>折交叉验证回归模型</w:t>
      </w:r>
      <w:r>
        <w:rPr>
          <w:rFonts w:hint="eastAsia"/>
        </w:rPr>
        <w:t xml:space="preserve"> CVMdl </w:t>
      </w:r>
      <w:r>
        <w:rPr>
          <w:rFonts w:hint="eastAsia"/>
        </w:rPr>
        <w:t>预测的响应，默认为</w:t>
      </w:r>
      <w:r>
        <w:rPr>
          <w:rFonts w:hint="eastAsia"/>
        </w:rPr>
        <w:t>1</w:t>
      </w:r>
      <w:r>
        <w:t>0</w:t>
      </w:r>
      <w:r>
        <w:rPr>
          <w:rFonts w:hint="eastAsia"/>
        </w:rPr>
        <w:t>折。</w:t>
      </w:r>
    </w:p>
    <w:p w14:paraId="22195A5D" w14:textId="77777777" w:rsidR="00EF2A5B" w:rsidRDefault="00C174DD">
      <w:pPr>
        <w:pStyle w:val="4"/>
      </w:pPr>
      <w:r>
        <w:rPr>
          <w:rFonts w:hint="eastAsia"/>
        </w:rPr>
        <w:t>输入参数</w:t>
      </w:r>
    </w:p>
    <w:p w14:paraId="41AC7555" w14:textId="77777777" w:rsidR="00EF2A5B" w:rsidRDefault="00C174DD">
      <w:pPr>
        <w:pStyle w:val="11"/>
      </w:pPr>
      <w:r>
        <w:t>CVMdl</w:t>
      </w:r>
      <w:r>
        <w:rPr>
          <w:rFonts w:hint="eastAsia"/>
        </w:rPr>
        <w:t>：带有交叉验证的机器学习模型。</w:t>
      </w:r>
    </w:p>
    <w:p w14:paraId="101E05AA" w14:textId="77777777" w:rsidR="00EF2A5B" w:rsidRDefault="00C174DD">
      <w:pPr>
        <w:pStyle w:val="4"/>
      </w:pPr>
      <w:r>
        <w:rPr>
          <w:rFonts w:hint="eastAsia"/>
        </w:rPr>
        <w:t>返回值</w:t>
      </w:r>
    </w:p>
    <w:p w14:paraId="6ACBFEAE" w14:textId="77777777" w:rsidR="00EF2A5B" w:rsidRDefault="00C174DD">
      <w:pPr>
        <w:pStyle w:val="11"/>
      </w:pPr>
      <w:r>
        <w:t>yFit</w:t>
      </w:r>
      <w:r>
        <w:rPr>
          <w:rFonts w:hint="eastAsia"/>
        </w:rPr>
        <w:t>：返回经过训练的模型的交叉验证的机器学习模型。</w:t>
      </w:r>
    </w:p>
    <w:p w14:paraId="2EF654B2" w14:textId="77777777" w:rsidR="00EF2A5B" w:rsidRDefault="00C174DD">
      <w:pPr>
        <w:pStyle w:val="4"/>
      </w:pPr>
      <w:r>
        <w:rPr>
          <w:rFonts w:hint="eastAsia"/>
        </w:rPr>
        <w:t>开发方案</w:t>
      </w:r>
    </w:p>
    <w:p w14:paraId="3B1BF154" w14:textId="77777777" w:rsidR="00EF2A5B" w:rsidRDefault="00C174DD">
      <w:pPr>
        <w:pStyle w:val="a1"/>
        <w:ind w:firstLine="480"/>
      </w:pPr>
      <w:r>
        <w:rPr>
          <w:rFonts w:hint="eastAsia"/>
        </w:rPr>
        <w:t>这部分主要对回归树</w:t>
      </w:r>
      <w:r>
        <w:t>kfoldPredict</w:t>
      </w:r>
      <w:r>
        <w:rPr>
          <w:rFonts w:hint="eastAsia"/>
        </w:rPr>
        <w:t>函数进行说明，本函数通过对</w:t>
      </w:r>
      <w:r>
        <w:t>P</w:t>
      </w:r>
      <w:r>
        <w:rPr>
          <w:rFonts w:hint="eastAsia"/>
        </w:rPr>
        <w:t>ython</w:t>
      </w:r>
      <w:r>
        <w:rPr>
          <w:rFonts w:hint="eastAsia"/>
        </w:rPr>
        <w:t>中</w:t>
      </w:r>
      <w:r>
        <w:t>sklearn.model_selection</w:t>
      </w:r>
      <w:r>
        <w:rPr>
          <w:rFonts w:hint="eastAsia"/>
        </w:rPr>
        <w:t>库</w:t>
      </w:r>
      <w:r>
        <w:t>cross_val_predict ()</w:t>
      </w:r>
      <w:r>
        <w:rPr>
          <w:rFonts w:hint="eastAsia"/>
        </w:rPr>
        <w:t>函数进行重写而来，实现了</w:t>
      </w:r>
      <w:r>
        <w:rPr>
          <w:rFonts w:hint="eastAsia"/>
        </w:rPr>
        <w:t>matlab</w:t>
      </w:r>
      <w:r>
        <w:t xml:space="preserve"> </w:t>
      </w:r>
      <w:r>
        <w:rPr>
          <w:rFonts w:hint="eastAsia"/>
        </w:rPr>
        <w:t>回归树</w:t>
      </w:r>
      <w:r>
        <w:t>kfoldPredict ()</w:t>
      </w:r>
      <w:r>
        <w:rPr>
          <w:rFonts w:hint="eastAsia"/>
        </w:rPr>
        <w:t>函数的</w:t>
      </w:r>
      <w:r>
        <w:rPr>
          <w:rFonts w:hint="eastAsia"/>
        </w:rPr>
        <w:t>Julia</w:t>
      </w:r>
      <w:r>
        <w:rPr>
          <w:rFonts w:hint="eastAsia"/>
        </w:rPr>
        <w:t>语言实现。</w:t>
      </w:r>
    </w:p>
    <w:p w14:paraId="3A05F3FD" w14:textId="77777777" w:rsidR="00EF2A5B" w:rsidRDefault="00C174DD">
      <w:pPr>
        <w:pStyle w:val="30"/>
      </w:pPr>
      <w:bookmarkStart w:id="50" w:name="_Toc108100531"/>
      <w:r>
        <w:rPr>
          <w:rFonts w:hint="eastAsia"/>
        </w:rPr>
        <w:t>回归树</w:t>
      </w:r>
      <w:r>
        <w:t>kfoldLoss</w:t>
      </w:r>
      <w:r>
        <w:rPr>
          <w:rFonts w:hint="eastAsia"/>
        </w:rPr>
        <w:t>函数</w:t>
      </w:r>
      <w:bookmarkEnd w:id="50"/>
    </w:p>
    <w:p w14:paraId="116E0DE6" w14:textId="77777777" w:rsidR="00EF2A5B" w:rsidRDefault="00C174DD">
      <w:pPr>
        <w:pStyle w:val="4"/>
      </w:pPr>
      <w:r>
        <w:rPr>
          <w:rFonts w:hint="eastAsia"/>
        </w:rPr>
        <w:t>调用方式</w:t>
      </w:r>
    </w:p>
    <w:p w14:paraId="4617F3FD" w14:textId="77777777" w:rsidR="00EF2A5B" w:rsidRDefault="00C174DD">
      <w:pPr>
        <w:pStyle w:val="11"/>
      </w:pPr>
      <w:r>
        <w:t xml:space="preserve">L = </w:t>
      </w:r>
      <w:proofErr w:type="gramStart"/>
      <w:r>
        <w:t>kfoldLoss(</w:t>
      </w:r>
      <w:proofErr w:type="gramEnd"/>
      <w:r>
        <w:t>CVMdl)</w:t>
      </w:r>
    </w:p>
    <w:p w14:paraId="1FF81D09" w14:textId="77777777" w:rsidR="00EF2A5B" w:rsidRDefault="00C174DD">
      <w:pPr>
        <w:pStyle w:val="11"/>
        <w:numPr>
          <w:ilvl w:val="0"/>
          <w:numId w:val="0"/>
        </w:numPr>
        <w:ind w:left="400"/>
      </w:pPr>
      <w:r>
        <w:rPr>
          <w:rFonts w:hint="eastAsia"/>
        </w:rPr>
        <w:t>返回由</w:t>
      </w:r>
      <w:r>
        <w:rPr>
          <w:rFonts w:hint="eastAsia"/>
        </w:rPr>
        <w:t>K</w:t>
      </w:r>
      <w:r>
        <w:rPr>
          <w:rFonts w:hint="eastAsia"/>
        </w:rPr>
        <w:t>折交叉验证回归模型</w:t>
      </w:r>
      <w:r>
        <w:rPr>
          <w:rFonts w:hint="eastAsia"/>
        </w:rPr>
        <w:t xml:space="preserve"> CVMdl </w:t>
      </w:r>
      <w:r>
        <w:rPr>
          <w:rFonts w:hint="eastAsia"/>
        </w:rPr>
        <w:t>预测的损失（均方误差），默认为</w:t>
      </w:r>
      <w:r>
        <w:rPr>
          <w:rFonts w:hint="eastAsia"/>
        </w:rPr>
        <w:t>1</w:t>
      </w:r>
      <w:r>
        <w:t>0</w:t>
      </w:r>
      <w:r>
        <w:rPr>
          <w:rFonts w:hint="eastAsia"/>
        </w:rPr>
        <w:t>折。</w:t>
      </w:r>
    </w:p>
    <w:p w14:paraId="0C7E99DF" w14:textId="77777777" w:rsidR="00EF2A5B" w:rsidRDefault="00C174DD">
      <w:pPr>
        <w:pStyle w:val="4"/>
      </w:pPr>
      <w:r>
        <w:rPr>
          <w:rFonts w:hint="eastAsia"/>
        </w:rPr>
        <w:t>输入参数</w:t>
      </w:r>
    </w:p>
    <w:p w14:paraId="6FE1AAF1" w14:textId="77777777" w:rsidR="00EF2A5B" w:rsidRDefault="00C174DD">
      <w:pPr>
        <w:pStyle w:val="11"/>
      </w:pPr>
      <w:r>
        <w:t>CVMdl</w:t>
      </w:r>
      <w:r>
        <w:rPr>
          <w:rFonts w:hint="eastAsia"/>
        </w:rPr>
        <w:t>：带有交叉验证的机器学习模型。</w:t>
      </w:r>
    </w:p>
    <w:p w14:paraId="3F67E2D3" w14:textId="77777777" w:rsidR="00EF2A5B" w:rsidRDefault="00C174DD">
      <w:pPr>
        <w:pStyle w:val="4"/>
      </w:pPr>
      <w:r>
        <w:rPr>
          <w:rFonts w:hint="eastAsia"/>
        </w:rPr>
        <w:t>返回值</w:t>
      </w:r>
    </w:p>
    <w:p w14:paraId="0F759B7C" w14:textId="77777777" w:rsidR="00EF2A5B" w:rsidRDefault="00C174DD">
      <w:pPr>
        <w:pStyle w:val="11"/>
      </w:pPr>
      <w:r>
        <w:t>L</w:t>
      </w:r>
      <w:r>
        <w:rPr>
          <w:rFonts w:hint="eastAsia"/>
        </w:rPr>
        <w:t>：返回经过训练的模型的交叉验证的机器学习模型损失。</w:t>
      </w:r>
    </w:p>
    <w:p w14:paraId="2DDAADED" w14:textId="77777777" w:rsidR="00EF2A5B" w:rsidRDefault="00C174DD">
      <w:pPr>
        <w:pStyle w:val="4"/>
      </w:pPr>
      <w:r>
        <w:rPr>
          <w:rFonts w:hint="eastAsia"/>
        </w:rPr>
        <w:t>开发方案</w:t>
      </w:r>
    </w:p>
    <w:p w14:paraId="394F3AAF" w14:textId="77777777" w:rsidR="00EF2A5B" w:rsidRDefault="00C174DD">
      <w:pPr>
        <w:pStyle w:val="a1"/>
        <w:ind w:firstLine="480"/>
      </w:pPr>
      <w:r>
        <w:rPr>
          <w:rFonts w:hint="eastAsia"/>
        </w:rPr>
        <w:t>这部分主要对回归树</w:t>
      </w:r>
      <w:r>
        <w:t>kfoldLoss</w:t>
      </w:r>
      <w:r>
        <w:rPr>
          <w:rFonts w:hint="eastAsia"/>
        </w:rPr>
        <w:t>函数进行说明，本函数通过对</w:t>
      </w:r>
      <w:r>
        <w:t>P</w:t>
      </w:r>
      <w:r>
        <w:rPr>
          <w:rFonts w:hint="eastAsia"/>
        </w:rPr>
        <w:t>ython</w:t>
      </w:r>
      <w:r>
        <w:rPr>
          <w:rFonts w:hint="eastAsia"/>
        </w:rPr>
        <w:t>中</w:t>
      </w:r>
      <w:r>
        <w:t>sklearn.metrics</w:t>
      </w:r>
      <w:r>
        <w:rPr>
          <w:rFonts w:hint="eastAsia"/>
        </w:rPr>
        <w:t>库</w:t>
      </w:r>
      <w:r>
        <w:t>mean_squared_error()</w:t>
      </w:r>
      <w:r>
        <w:rPr>
          <w:rFonts w:hint="eastAsia"/>
        </w:rPr>
        <w:t>函数进行重写而来，实现了</w:t>
      </w:r>
      <w:r>
        <w:rPr>
          <w:rFonts w:hint="eastAsia"/>
        </w:rPr>
        <w:t>matlab</w:t>
      </w:r>
      <w:r>
        <w:t xml:space="preserve"> </w:t>
      </w:r>
      <w:r>
        <w:rPr>
          <w:rFonts w:hint="eastAsia"/>
        </w:rPr>
        <w:t>回归树</w:t>
      </w:r>
      <w:r>
        <w:t>kfoldLoss ()</w:t>
      </w:r>
      <w:r>
        <w:rPr>
          <w:rFonts w:hint="eastAsia"/>
        </w:rPr>
        <w:t>函数的</w:t>
      </w:r>
      <w:r>
        <w:rPr>
          <w:rFonts w:hint="eastAsia"/>
        </w:rPr>
        <w:t>Julia</w:t>
      </w:r>
      <w:r>
        <w:rPr>
          <w:rFonts w:hint="eastAsia"/>
        </w:rPr>
        <w:t>语言实现。</w:t>
      </w:r>
    </w:p>
    <w:p w14:paraId="2F8B2065" w14:textId="77777777" w:rsidR="00EF2A5B" w:rsidRDefault="00C174DD">
      <w:pPr>
        <w:pStyle w:val="30"/>
      </w:pPr>
      <w:bookmarkStart w:id="51" w:name="_Toc108100532"/>
      <w:r>
        <w:rPr>
          <w:rFonts w:hint="eastAsia"/>
        </w:rPr>
        <w:lastRenderedPageBreak/>
        <w:t>回归树</w:t>
      </w:r>
      <w:r>
        <w:t>loss</w:t>
      </w:r>
      <w:r>
        <w:rPr>
          <w:rFonts w:hint="eastAsia"/>
        </w:rPr>
        <w:t>函数</w:t>
      </w:r>
      <w:bookmarkEnd w:id="51"/>
    </w:p>
    <w:p w14:paraId="07668DD9" w14:textId="77777777" w:rsidR="00EF2A5B" w:rsidRDefault="00C174DD">
      <w:pPr>
        <w:pStyle w:val="4"/>
      </w:pPr>
      <w:r>
        <w:rPr>
          <w:rFonts w:hint="eastAsia"/>
        </w:rPr>
        <w:t>调用方式</w:t>
      </w:r>
    </w:p>
    <w:p w14:paraId="045C786E" w14:textId="77777777" w:rsidR="00EF2A5B" w:rsidRDefault="00C174DD">
      <w:pPr>
        <w:pStyle w:val="11"/>
      </w:pPr>
      <w:r>
        <w:t xml:space="preserve">L = </w:t>
      </w:r>
      <w:proofErr w:type="gramStart"/>
      <w:r>
        <w:t>loss(</w:t>
      </w:r>
      <w:proofErr w:type="gramEnd"/>
      <w:r>
        <w:t>Mdl,X,</w:t>
      </w:r>
      <w:r>
        <w:rPr>
          <w:rFonts w:hint="eastAsia"/>
        </w:rPr>
        <w:t>y</w:t>
      </w:r>
      <w:r>
        <w:t>)</w:t>
      </w:r>
    </w:p>
    <w:p w14:paraId="6A84C915" w14:textId="77777777" w:rsidR="00EF2A5B" w:rsidRDefault="00C174DD">
      <w:pPr>
        <w:pStyle w:val="11"/>
        <w:numPr>
          <w:ilvl w:val="0"/>
          <w:numId w:val="0"/>
        </w:numPr>
        <w:ind w:left="400"/>
      </w:pPr>
      <w:r>
        <w:rPr>
          <w:rFonts w:hint="eastAsia"/>
        </w:rPr>
        <w:t>返回</w:t>
      </w:r>
      <w:r>
        <w:rPr>
          <w:rFonts w:hint="eastAsia"/>
        </w:rPr>
        <w:t>Mdl</w:t>
      </w:r>
      <w:r>
        <w:rPr>
          <w:rFonts w:hint="eastAsia"/>
        </w:rPr>
        <w:t>模型预测的损失（均方误差）。</w:t>
      </w:r>
    </w:p>
    <w:p w14:paraId="03232285" w14:textId="77777777" w:rsidR="00EF2A5B" w:rsidRDefault="00C174DD">
      <w:pPr>
        <w:pStyle w:val="4"/>
      </w:pPr>
      <w:r>
        <w:rPr>
          <w:rFonts w:hint="eastAsia"/>
        </w:rPr>
        <w:t>输入参数</w:t>
      </w:r>
    </w:p>
    <w:p w14:paraId="75EFED67" w14:textId="77777777" w:rsidR="00EF2A5B" w:rsidRDefault="00C174DD">
      <w:pPr>
        <w:pStyle w:val="11"/>
      </w:pPr>
      <w:r>
        <w:t>Mdl</w:t>
      </w:r>
      <w:r>
        <w:rPr>
          <w:rFonts w:hint="eastAsia"/>
        </w:rPr>
        <w:t>：机器学习模型。</w:t>
      </w:r>
    </w:p>
    <w:p w14:paraId="10738541" w14:textId="77777777" w:rsidR="00EF2A5B" w:rsidRDefault="00C174DD">
      <w:pPr>
        <w:pStyle w:val="11"/>
      </w:pPr>
      <w:r>
        <w:t>X:</w:t>
      </w:r>
      <w:r>
        <w:rPr>
          <w:rFonts w:hint="eastAsia"/>
        </w:rPr>
        <w:t xml:space="preserve"> </w:t>
      </w:r>
      <w:r>
        <w:rPr>
          <w:rFonts w:hint="eastAsia"/>
        </w:rPr>
        <w:t>包含列中自变量值的矩阵。</w:t>
      </w:r>
    </w:p>
    <w:p w14:paraId="3ACBCA55" w14:textId="77777777" w:rsidR="00EF2A5B" w:rsidRDefault="00C174DD">
      <w:pPr>
        <w:pStyle w:val="11"/>
      </w:pPr>
      <w:r>
        <w:rPr>
          <w:rFonts w:hint="eastAsia"/>
        </w:rPr>
        <w:t>y</w:t>
      </w:r>
      <w:r>
        <w:rPr>
          <w:rFonts w:hint="eastAsia"/>
        </w:rPr>
        <w:t>：包含因变量值的向量。</w:t>
      </w:r>
    </w:p>
    <w:p w14:paraId="371DEFCD" w14:textId="77777777" w:rsidR="00EF2A5B" w:rsidRDefault="00C174DD">
      <w:pPr>
        <w:pStyle w:val="4"/>
      </w:pPr>
      <w:r>
        <w:rPr>
          <w:rFonts w:hint="eastAsia"/>
        </w:rPr>
        <w:t>返回值</w:t>
      </w:r>
    </w:p>
    <w:p w14:paraId="12856BE9" w14:textId="77777777" w:rsidR="00EF2A5B" w:rsidRDefault="00C174DD">
      <w:pPr>
        <w:pStyle w:val="11"/>
      </w:pPr>
      <w:r>
        <w:t>L</w:t>
      </w:r>
      <w:r>
        <w:rPr>
          <w:rFonts w:hint="eastAsia"/>
        </w:rPr>
        <w:t>：返回经过训练的模型的机器学习模型的损失。</w:t>
      </w:r>
    </w:p>
    <w:p w14:paraId="2389745B" w14:textId="77777777" w:rsidR="00EF2A5B" w:rsidRDefault="00C174DD">
      <w:pPr>
        <w:pStyle w:val="4"/>
      </w:pPr>
      <w:r>
        <w:rPr>
          <w:rFonts w:hint="eastAsia"/>
        </w:rPr>
        <w:t>开发方案</w:t>
      </w:r>
    </w:p>
    <w:p w14:paraId="6B418F10" w14:textId="77777777" w:rsidR="00EF2A5B" w:rsidRDefault="00C174DD">
      <w:pPr>
        <w:pStyle w:val="a1"/>
        <w:ind w:firstLine="480"/>
      </w:pPr>
      <w:r>
        <w:rPr>
          <w:rFonts w:hint="eastAsia"/>
        </w:rPr>
        <w:t>这部分主要对回归树</w:t>
      </w:r>
      <w:r>
        <w:t>loss</w:t>
      </w:r>
      <w:r>
        <w:rPr>
          <w:rFonts w:hint="eastAsia"/>
        </w:rPr>
        <w:t>函数进行说明，本函数通过对</w:t>
      </w:r>
      <w:r>
        <w:t>P</w:t>
      </w:r>
      <w:r>
        <w:rPr>
          <w:rFonts w:hint="eastAsia"/>
        </w:rPr>
        <w:t>ython</w:t>
      </w:r>
      <w:r>
        <w:rPr>
          <w:rFonts w:hint="eastAsia"/>
        </w:rPr>
        <w:t>中</w:t>
      </w:r>
      <w:r>
        <w:t>sklearn.metrics</w:t>
      </w:r>
      <w:r>
        <w:rPr>
          <w:rFonts w:hint="eastAsia"/>
        </w:rPr>
        <w:t>库</w:t>
      </w:r>
      <w:r>
        <w:t>mean_squared_error()</w:t>
      </w:r>
      <w:r>
        <w:rPr>
          <w:rFonts w:hint="eastAsia"/>
        </w:rPr>
        <w:t>函数进行重写而来，实现了</w:t>
      </w:r>
      <w:r>
        <w:rPr>
          <w:rFonts w:hint="eastAsia"/>
        </w:rPr>
        <w:t>matlab</w:t>
      </w:r>
      <w:r>
        <w:t xml:space="preserve"> </w:t>
      </w:r>
      <w:r>
        <w:rPr>
          <w:rFonts w:hint="eastAsia"/>
        </w:rPr>
        <w:t>回归树</w:t>
      </w:r>
      <w:r>
        <w:t>loss()</w:t>
      </w:r>
      <w:r>
        <w:rPr>
          <w:rFonts w:hint="eastAsia"/>
        </w:rPr>
        <w:t>函数的</w:t>
      </w:r>
      <w:r>
        <w:rPr>
          <w:rFonts w:hint="eastAsia"/>
        </w:rPr>
        <w:t>Julia</w:t>
      </w:r>
      <w:r>
        <w:rPr>
          <w:rFonts w:hint="eastAsia"/>
        </w:rPr>
        <w:t>语言实现。</w:t>
      </w:r>
    </w:p>
    <w:p w14:paraId="4D1A4801" w14:textId="77777777" w:rsidR="00EF2A5B" w:rsidRDefault="00C174DD">
      <w:pPr>
        <w:pStyle w:val="30"/>
      </w:pPr>
      <w:bookmarkStart w:id="52" w:name="_Toc108100533"/>
      <w:r>
        <w:rPr>
          <w:rFonts w:hint="eastAsia"/>
        </w:rPr>
        <w:t>回归树</w:t>
      </w:r>
      <w:r>
        <w:t>view</w:t>
      </w:r>
      <w:r>
        <w:rPr>
          <w:rFonts w:hint="eastAsia"/>
        </w:rPr>
        <w:t>函数</w:t>
      </w:r>
      <w:bookmarkEnd w:id="52"/>
    </w:p>
    <w:p w14:paraId="04493D7C" w14:textId="77777777" w:rsidR="00EF2A5B" w:rsidRDefault="00C174DD">
      <w:pPr>
        <w:pStyle w:val="4"/>
      </w:pPr>
      <w:r>
        <w:rPr>
          <w:rFonts w:hint="eastAsia"/>
        </w:rPr>
        <w:t>调用方式</w:t>
      </w:r>
    </w:p>
    <w:p w14:paraId="08C87FD6" w14:textId="77777777" w:rsidR="00EF2A5B" w:rsidRDefault="00C174DD">
      <w:pPr>
        <w:pStyle w:val="11"/>
      </w:pPr>
      <w:r>
        <w:t>view(tree)</w:t>
      </w:r>
    </w:p>
    <w:p w14:paraId="0EDCFAA7" w14:textId="77777777" w:rsidR="00EF2A5B" w:rsidRDefault="00C174DD">
      <w:pPr>
        <w:pStyle w:val="11"/>
        <w:numPr>
          <w:ilvl w:val="0"/>
          <w:numId w:val="0"/>
        </w:numPr>
        <w:ind w:left="400"/>
      </w:pPr>
      <w:r>
        <w:rPr>
          <w:rFonts w:hint="eastAsia"/>
        </w:rPr>
        <w:t>返回决策树的文本描述和图结构。</w:t>
      </w:r>
    </w:p>
    <w:p w14:paraId="4E889E33" w14:textId="77777777" w:rsidR="00EF2A5B" w:rsidRDefault="00C174DD">
      <w:pPr>
        <w:pStyle w:val="4"/>
      </w:pPr>
      <w:r>
        <w:rPr>
          <w:rFonts w:hint="eastAsia"/>
        </w:rPr>
        <w:t>输入参数</w:t>
      </w:r>
    </w:p>
    <w:p w14:paraId="6A29F9F2" w14:textId="77777777" w:rsidR="00EF2A5B" w:rsidRDefault="00C174DD">
      <w:pPr>
        <w:pStyle w:val="11"/>
      </w:pPr>
      <w:r>
        <w:rPr>
          <w:rFonts w:hint="eastAsia"/>
        </w:rPr>
        <w:t>tree</w:t>
      </w:r>
      <w:r>
        <w:rPr>
          <w:rFonts w:hint="eastAsia"/>
        </w:rPr>
        <w:t>：经过训练的决策树模型。</w:t>
      </w:r>
    </w:p>
    <w:p w14:paraId="67669693" w14:textId="77777777" w:rsidR="00EF2A5B" w:rsidRDefault="00C174DD">
      <w:pPr>
        <w:pStyle w:val="4"/>
      </w:pPr>
      <w:r>
        <w:rPr>
          <w:rFonts w:hint="eastAsia"/>
        </w:rPr>
        <w:lastRenderedPageBreak/>
        <w:t>返回值</w:t>
      </w:r>
    </w:p>
    <w:p w14:paraId="65AB6130" w14:textId="77777777" w:rsidR="00EF2A5B" w:rsidRDefault="00C174DD">
      <w:pPr>
        <w:pStyle w:val="a1"/>
        <w:ind w:firstLine="480"/>
      </w:pPr>
      <w:r>
        <w:rPr>
          <w:rFonts w:hint="eastAsia"/>
        </w:rPr>
        <w:t>无</w:t>
      </w:r>
    </w:p>
    <w:p w14:paraId="7ABC5BD4" w14:textId="77777777" w:rsidR="00EF2A5B" w:rsidRDefault="00C174DD">
      <w:pPr>
        <w:pStyle w:val="4"/>
      </w:pPr>
      <w:r>
        <w:rPr>
          <w:rFonts w:hint="eastAsia"/>
        </w:rPr>
        <w:t>开发方案</w:t>
      </w:r>
    </w:p>
    <w:p w14:paraId="271BDBB6" w14:textId="77777777" w:rsidR="00EF2A5B" w:rsidRDefault="00C174DD">
      <w:pPr>
        <w:pStyle w:val="a1"/>
        <w:ind w:firstLine="480"/>
      </w:pPr>
      <w:r>
        <w:rPr>
          <w:rFonts w:hint="eastAsia"/>
        </w:rPr>
        <w:t>这部分主要对回归树</w:t>
      </w:r>
      <w:r>
        <w:t>view</w:t>
      </w:r>
      <w:r>
        <w:rPr>
          <w:rFonts w:hint="eastAsia"/>
        </w:rPr>
        <w:t>函数进行说明，本函数通过对</w:t>
      </w:r>
      <w:r>
        <w:t>P</w:t>
      </w:r>
      <w:r>
        <w:rPr>
          <w:rFonts w:hint="eastAsia"/>
        </w:rPr>
        <w:t>ython</w:t>
      </w:r>
      <w:r>
        <w:rPr>
          <w:rFonts w:hint="eastAsia"/>
        </w:rPr>
        <w:t>中</w:t>
      </w:r>
      <w:r>
        <w:t>sklearn.tree</w:t>
      </w:r>
      <w:r>
        <w:rPr>
          <w:rFonts w:hint="eastAsia"/>
        </w:rPr>
        <w:t>库</w:t>
      </w:r>
      <w:r>
        <w:t>plot_tree</w:t>
      </w:r>
      <w:r>
        <w:rPr>
          <w:rFonts w:hint="eastAsia"/>
        </w:rPr>
        <w:t>函数进行重写而来，实现了</w:t>
      </w:r>
      <w:r>
        <w:rPr>
          <w:rFonts w:hint="eastAsia"/>
        </w:rPr>
        <w:t>matlab</w:t>
      </w:r>
      <w:r>
        <w:t xml:space="preserve"> </w:t>
      </w:r>
      <w:r>
        <w:rPr>
          <w:rFonts w:hint="eastAsia"/>
        </w:rPr>
        <w:t>回归树</w:t>
      </w:r>
      <w:r>
        <w:t>view()</w:t>
      </w:r>
      <w:r>
        <w:rPr>
          <w:rFonts w:hint="eastAsia"/>
        </w:rPr>
        <w:t>函数的</w:t>
      </w:r>
      <w:r>
        <w:rPr>
          <w:rFonts w:hint="eastAsia"/>
        </w:rPr>
        <w:t>Julia</w:t>
      </w:r>
      <w:r>
        <w:rPr>
          <w:rFonts w:hint="eastAsia"/>
        </w:rPr>
        <w:t>语言实现。</w:t>
      </w:r>
    </w:p>
    <w:p w14:paraId="72C8AD28" w14:textId="77777777" w:rsidR="00EF2A5B" w:rsidRDefault="00C174DD">
      <w:pPr>
        <w:pStyle w:val="20"/>
      </w:pPr>
      <w:bookmarkStart w:id="53" w:name="_Toc108100534"/>
      <w:r>
        <w:rPr>
          <w:rFonts w:hint="eastAsia"/>
        </w:rPr>
        <w:t>高斯过程回归</w:t>
      </w:r>
      <w:bookmarkEnd w:id="53"/>
    </w:p>
    <w:p w14:paraId="17A7C1C8" w14:textId="77777777" w:rsidR="00EF2A5B" w:rsidRDefault="00C174DD">
      <w:pPr>
        <w:pStyle w:val="30"/>
      </w:pPr>
      <w:bookmarkStart w:id="54" w:name="_Toc108100535"/>
      <w:r>
        <w:rPr>
          <w:rFonts w:hint="eastAsia"/>
        </w:rPr>
        <w:t>高斯过程回归</w:t>
      </w:r>
      <w:r>
        <w:t>fitrgp</w:t>
      </w:r>
      <w:r>
        <w:rPr>
          <w:rFonts w:hint="eastAsia"/>
        </w:rPr>
        <w:t>函数</w:t>
      </w:r>
      <w:bookmarkEnd w:id="54"/>
    </w:p>
    <w:p w14:paraId="19C1DF04" w14:textId="77777777" w:rsidR="00EF2A5B" w:rsidRDefault="00C174DD">
      <w:pPr>
        <w:pStyle w:val="4"/>
      </w:pPr>
      <w:r>
        <w:rPr>
          <w:rFonts w:hint="eastAsia"/>
        </w:rPr>
        <w:t>调用方式</w:t>
      </w:r>
    </w:p>
    <w:p w14:paraId="3D954943" w14:textId="77777777" w:rsidR="00EF2A5B" w:rsidRDefault="00C174DD">
      <w:pPr>
        <w:pStyle w:val="11"/>
      </w:pPr>
      <w:r>
        <w:rPr>
          <w:rFonts w:hint="eastAsia"/>
        </w:rPr>
        <w:t>mdl</w:t>
      </w:r>
      <w:r>
        <w:t>=</w:t>
      </w:r>
      <w:r>
        <w:rPr>
          <w:rFonts w:hint="eastAsia"/>
        </w:rPr>
        <w:t xml:space="preserve"> </w:t>
      </w:r>
      <w:r>
        <w:t>fitrgp(</w:t>
      </w:r>
      <w:proofErr w:type="gramStart"/>
      <w:r>
        <w:t>X,y</w:t>
      </w:r>
      <w:proofErr w:type="gramEnd"/>
      <w:r>
        <w:t>)</w:t>
      </w:r>
    </w:p>
    <w:p w14:paraId="23285AA5" w14:textId="77777777" w:rsidR="00EF2A5B" w:rsidRDefault="00C174DD">
      <w:pPr>
        <w:pStyle w:val="11"/>
        <w:numPr>
          <w:ilvl w:val="0"/>
          <w:numId w:val="0"/>
        </w:numPr>
        <w:ind w:firstLineChars="200" w:firstLine="480"/>
      </w:pPr>
      <w:r>
        <w:rPr>
          <w:rFonts w:hint="eastAsia"/>
        </w:rPr>
        <w:t>返回使用矩阵</w:t>
      </w:r>
      <w:r>
        <w:rPr>
          <w:rFonts w:hint="eastAsia"/>
        </w:rPr>
        <w:t>X</w:t>
      </w:r>
      <w:r>
        <w:rPr>
          <w:rFonts w:hint="eastAsia"/>
        </w:rPr>
        <w:t>中的预测值和向量</w:t>
      </w:r>
      <w:r>
        <w:t>y</w:t>
      </w:r>
      <w:r>
        <w:rPr>
          <w:rFonts w:hint="eastAsia"/>
        </w:rPr>
        <w:t>中的响应值训练的完整、经过训练的高斯过程模型。</w:t>
      </w:r>
    </w:p>
    <w:p w14:paraId="5E2A3478" w14:textId="77777777" w:rsidR="00EF2A5B" w:rsidRDefault="00C174DD">
      <w:pPr>
        <w:pStyle w:val="4"/>
      </w:pPr>
      <w:r>
        <w:rPr>
          <w:rFonts w:hint="eastAsia"/>
        </w:rPr>
        <w:t>输入参数</w:t>
      </w:r>
    </w:p>
    <w:p w14:paraId="142BD935" w14:textId="77777777" w:rsidR="00EF2A5B" w:rsidRDefault="00C174DD">
      <w:pPr>
        <w:pStyle w:val="11"/>
      </w:pPr>
      <w:r>
        <w:t>X:</w:t>
      </w:r>
      <w:r>
        <w:rPr>
          <w:rFonts w:hint="eastAsia"/>
        </w:rPr>
        <w:t xml:space="preserve"> </w:t>
      </w:r>
      <w:r>
        <w:rPr>
          <w:rFonts w:hint="eastAsia"/>
        </w:rPr>
        <w:t>包含列中自变量值的矩阵。</w:t>
      </w:r>
    </w:p>
    <w:p w14:paraId="71387229" w14:textId="77777777" w:rsidR="00EF2A5B" w:rsidRDefault="00C174DD">
      <w:pPr>
        <w:pStyle w:val="11"/>
      </w:pPr>
      <w:r>
        <w:rPr>
          <w:rFonts w:hint="eastAsia"/>
        </w:rPr>
        <w:t>y</w:t>
      </w:r>
      <w:r>
        <w:rPr>
          <w:rFonts w:hint="eastAsia"/>
        </w:rPr>
        <w:t>：包含因变量值的向量。</w:t>
      </w:r>
    </w:p>
    <w:p w14:paraId="1D8079AB" w14:textId="77777777" w:rsidR="00EF2A5B" w:rsidRDefault="00C174DD">
      <w:pPr>
        <w:pStyle w:val="4"/>
      </w:pPr>
      <w:r>
        <w:rPr>
          <w:rFonts w:hint="eastAsia"/>
        </w:rPr>
        <w:t>返回值</w:t>
      </w:r>
    </w:p>
    <w:p w14:paraId="64C868D0" w14:textId="77777777" w:rsidR="00EF2A5B" w:rsidRDefault="00C174DD">
      <w:pPr>
        <w:pStyle w:val="11"/>
        <w:numPr>
          <w:ilvl w:val="0"/>
          <w:numId w:val="0"/>
        </w:numPr>
        <w:ind w:firstLineChars="200" w:firstLine="480"/>
      </w:pPr>
      <w:r>
        <w:rPr>
          <w:rFonts w:hint="eastAsia"/>
        </w:rPr>
        <w:t>m</w:t>
      </w:r>
      <w:r>
        <w:t>dl</w:t>
      </w:r>
      <w:r>
        <w:rPr>
          <w:rFonts w:hint="eastAsia"/>
        </w:rPr>
        <w:t>：返回模型训练结构类型。</w:t>
      </w:r>
    </w:p>
    <w:p w14:paraId="7769EFA4" w14:textId="77777777" w:rsidR="00EF2A5B" w:rsidRDefault="00C174DD">
      <w:pPr>
        <w:pStyle w:val="4"/>
      </w:pPr>
      <w:r>
        <w:rPr>
          <w:rFonts w:hint="eastAsia"/>
        </w:rPr>
        <w:t>开发方案</w:t>
      </w:r>
    </w:p>
    <w:p w14:paraId="361B5EFD" w14:textId="77777777" w:rsidR="00EF2A5B" w:rsidRDefault="00C174DD">
      <w:pPr>
        <w:pStyle w:val="a1"/>
        <w:ind w:firstLine="480"/>
      </w:pPr>
      <w:r>
        <w:rPr>
          <w:rFonts w:hint="eastAsia"/>
        </w:rPr>
        <w:t>这部分主要对高斯过程回归</w:t>
      </w:r>
      <w:r>
        <w:t>fitrgp</w:t>
      </w:r>
      <w:r>
        <w:rPr>
          <w:rFonts w:hint="eastAsia"/>
        </w:rPr>
        <w:t>函数进行说明，本函数通过对</w:t>
      </w:r>
      <w:r>
        <w:rPr>
          <w:rFonts w:hint="eastAsia"/>
        </w:rPr>
        <w:t>Julia</w:t>
      </w:r>
      <w:r>
        <w:rPr>
          <w:rFonts w:hint="eastAsia"/>
        </w:rPr>
        <w:t>中</w:t>
      </w:r>
      <w:r>
        <w:t>MLJScikitLearnInterface</w:t>
      </w:r>
      <w:r>
        <w:rPr>
          <w:rFonts w:hint="eastAsia"/>
        </w:rPr>
        <w:t>库</w:t>
      </w:r>
      <w:r>
        <w:t>GaussianProcessRegressor ()</w:t>
      </w:r>
      <w:r>
        <w:rPr>
          <w:rFonts w:hint="eastAsia"/>
        </w:rPr>
        <w:t>函数和</w:t>
      </w:r>
      <w:r>
        <w:t>MLJBase</w:t>
      </w:r>
      <w:r>
        <w:rPr>
          <w:rFonts w:hint="eastAsia"/>
        </w:rPr>
        <w:t>库</w:t>
      </w:r>
      <w:r>
        <w:rPr>
          <w:rFonts w:hint="eastAsia"/>
        </w:rPr>
        <w:t>fit</w:t>
      </w:r>
      <w:r>
        <w:t>()</w:t>
      </w:r>
      <w:r>
        <w:rPr>
          <w:rFonts w:hint="eastAsia"/>
        </w:rPr>
        <w:t>函数进行重写和组合而来，实现了</w:t>
      </w:r>
      <w:r>
        <w:rPr>
          <w:rFonts w:hint="eastAsia"/>
        </w:rPr>
        <w:t>matlab</w:t>
      </w:r>
      <w:r>
        <w:rPr>
          <w:rFonts w:hint="eastAsia"/>
        </w:rPr>
        <w:t>高斯过程回归</w:t>
      </w:r>
      <w:r>
        <w:t>fitrgp</w:t>
      </w:r>
      <w:r>
        <w:rPr>
          <w:rFonts w:hint="eastAsia"/>
        </w:rPr>
        <w:t>函数的</w:t>
      </w:r>
      <w:r>
        <w:rPr>
          <w:rFonts w:hint="eastAsia"/>
        </w:rPr>
        <w:t>Julia</w:t>
      </w:r>
      <w:r>
        <w:rPr>
          <w:rFonts w:hint="eastAsia"/>
        </w:rPr>
        <w:t>语言实现。</w:t>
      </w:r>
    </w:p>
    <w:p w14:paraId="5317E5DA" w14:textId="77777777" w:rsidR="00EF2A5B" w:rsidRDefault="00EF2A5B">
      <w:pPr>
        <w:pStyle w:val="a1"/>
        <w:ind w:firstLine="480"/>
      </w:pPr>
    </w:p>
    <w:p w14:paraId="56D9C325" w14:textId="77777777" w:rsidR="00EF2A5B" w:rsidRDefault="00C174DD">
      <w:pPr>
        <w:pStyle w:val="30"/>
      </w:pPr>
      <w:bookmarkStart w:id="55" w:name="_Toc108100536"/>
      <w:r>
        <w:rPr>
          <w:rFonts w:hint="eastAsia"/>
        </w:rPr>
        <w:t>高斯过程回归</w:t>
      </w:r>
      <w:r>
        <w:rPr>
          <w:rFonts w:hint="eastAsia"/>
        </w:rPr>
        <w:t>predict</w:t>
      </w:r>
      <w:r>
        <w:rPr>
          <w:rFonts w:hint="eastAsia"/>
        </w:rPr>
        <w:t>函数</w:t>
      </w:r>
      <w:bookmarkEnd w:id="55"/>
    </w:p>
    <w:p w14:paraId="7B20524E" w14:textId="77777777" w:rsidR="00EF2A5B" w:rsidRDefault="00C174DD">
      <w:pPr>
        <w:pStyle w:val="4"/>
      </w:pPr>
      <w:r>
        <w:rPr>
          <w:rFonts w:hint="eastAsia"/>
        </w:rPr>
        <w:t>调用方式</w:t>
      </w:r>
    </w:p>
    <w:p w14:paraId="220281CF" w14:textId="77777777" w:rsidR="00EF2A5B" w:rsidRDefault="00C174DD">
      <w:pPr>
        <w:pStyle w:val="11"/>
      </w:pPr>
      <w:r>
        <w:t xml:space="preserve">ypred = </w:t>
      </w:r>
      <w:proofErr w:type="gramStart"/>
      <w:r>
        <w:t>predict(</w:t>
      </w:r>
      <w:proofErr w:type="gramEnd"/>
      <w:r>
        <w:rPr>
          <w:rFonts w:hint="eastAsia"/>
        </w:rPr>
        <w:t>mdl</w:t>
      </w:r>
      <w:r>
        <w:t>, Xnew)</w:t>
      </w:r>
    </w:p>
    <w:p w14:paraId="553AA542"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中的点在高斯过程回归模型</w:t>
      </w:r>
      <w:r>
        <w:rPr>
          <w:rFonts w:hint="eastAsia"/>
        </w:rPr>
        <w:t>mdl</w:t>
      </w:r>
      <w:r>
        <w:rPr>
          <w:rFonts w:hint="eastAsia"/>
        </w:rPr>
        <w:t>的预测响应值。</w:t>
      </w:r>
    </w:p>
    <w:p w14:paraId="45E2C49F" w14:textId="77777777" w:rsidR="00EF2A5B" w:rsidRDefault="00C174DD">
      <w:pPr>
        <w:pStyle w:val="4"/>
      </w:pPr>
      <w:r>
        <w:rPr>
          <w:rFonts w:hint="eastAsia"/>
        </w:rPr>
        <w:t>输入参数</w:t>
      </w:r>
    </w:p>
    <w:p w14:paraId="279DD3F7" w14:textId="77777777" w:rsidR="00EF2A5B" w:rsidRDefault="00C174DD">
      <w:pPr>
        <w:pStyle w:val="11"/>
      </w:pPr>
      <w:r>
        <w:t>m</w:t>
      </w:r>
      <w:r>
        <w:rPr>
          <w:rFonts w:hint="eastAsia"/>
        </w:rPr>
        <w:t>dl</w:t>
      </w:r>
      <w:r>
        <w:rPr>
          <w:rFonts w:hint="eastAsia"/>
        </w:rPr>
        <w:t>：</w:t>
      </w:r>
      <w:r>
        <w:t>f</w:t>
      </w:r>
      <w:r>
        <w:rPr>
          <w:rFonts w:hint="eastAsia"/>
        </w:rPr>
        <w:t>itr</w:t>
      </w:r>
      <w:r>
        <w:t>tree</w:t>
      </w:r>
      <w:r>
        <w:rPr>
          <w:rFonts w:hint="eastAsia"/>
        </w:rPr>
        <w:t>(</w:t>
      </w:r>
      <w:r>
        <w:t>)</w:t>
      </w:r>
      <w:r>
        <w:rPr>
          <w:rFonts w:hint="eastAsia"/>
        </w:rPr>
        <w:t>函数训练而成的模型。</w:t>
      </w:r>
    </w:p>
    <w:p w14:paraId="6CD97A27" w14:textId="77777777" w:rsidR="00EF2A5B" w:rsidRDefault="00C174DD">
      <w:pPr>
        <w:pStyle w:val="11"/>
      </w:pPr>
      <w:r>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6E3018AF" w14:textId="77777777" w:rsidR="00EF2A5B" w:rsidRDefault="00C174DD">
      <w:pPr>
        <w:pStyle w:val="4"/>
      </w:pPr>
      <w:r>
        <w:rPr>
          <w:rFonts w:hint="eastAsia"/>
        </w:rPr>
        <w:t>返回值</w:t>
      </w:r>
    </w:p>
    <w:p w14:paraId="462FEEC8" w14:textId="77777777" w:rsidR="00EF2A5B" w:rsidRDefault="00C174DD">
      <w:pPr>
        <w:pStyle w:val="11"/>
      </w:pPr>
      <w:r>
        <w:t>ypred</w:t>
      </w:r>
      <w:r>
        <w:rPr>
          <w:rFonts w:hint="eastAsia"/>
        </w:rPr>
        <w:t>：返回模型预测的结果向量。</w:t>
      </w:r>
    </w:p>
    <w:p w14:paraId="37E83637" w14:textId="77777777" w:rsidR="00EF2A5B" w:rsidRDefault="00C174DD">
      <w:pPr>
        <w:pStyle w:val="4"/>
      </w:pPr>
      <w:r>
        <w:rPr>
          <w:rFonts w:hint="eastAsia"/>
        </w:rPr>
        <w:t>开发方案</w:t>
      </w:r>
    </w:p>
    <w:p w14:paraId="6274A15D" w14:textId="77777777" w:rsidR="00EF2A5B" w:rsidRDefault="00C174DD">
      <w:pPr>
        <w:pStyle w:val="a1"/>
        <w:ind w:firstLine="480"/>
      </w:pPr>
      <w:r>
        <w:rPr>
          <w:rFonts w:hint="eastAsia"/>
        </w:rPr>
        <w:t>这部分主要对高斯过程回归</w:t>
      </w:r>
      <w:r>
        <w:rPr>
          <w:rFonts w:hint="eastAsia"/>
        </w:rPr>
        <w:t>predict</w:t>
      </w:r>
      <w:r>
        <w:rPr>
          <w:rFonts w:hint="eastAsia"/>
        </w:rPr>
        <w:t>函数进行说明，本函数通过对</w:t>
      </w:r>
      <w:r>
        <w:rPr>
          <w:rFonts w:hint="eastAsia"/>
        </w:rPr>
        <w:t>Julia</w:t>
      </w:r>
      <w:r>
        <w:rPr>
          <w:rFonts w:hint="eastAsia"/>
        </w:rPr>
        <w:t>中</w:t>
      </w:r>
      <w:r>
        <w:t>MLJBase</w:t>
      </w:r>
      <w:r>
        <w:rPr>
          <w:rFonts w:hint="eastAsia"/>
        </w:rPr>
        <w:t>库</w:t>
      </w:r>
      <w:r>
        <w:rPr>
          <w:rFonts w:hint="eastAsia"/>
        </w:rPr>
        <w:t>predict</w:t>
      </w:r>
      <w:r>
        <w:t>()</w:t>
      </w:r>
      <w:r>
        <w:rPr>
          <w:rFonts w:hint="eastAsia"/>
        </w:rPr>
        <w:t>函数进行重写而来，实现了</w:t>
      </w:r>
      <w:r>
        <w:rPr>
          <w:rFonts w:hint="eastAsia"/>
        </w:rPr>
        <w:t>matlab</w:t>
      </w:r>
      <w:r>
        <w:rPr>
          <w:rFonts w:hint="eastAsia"/>
        </w:rPr>
        <w:t>高斯过程回归</w:t>
      </w:r>
      <w:r>
        <w:rPr>
          <w:rFonts w:hint="eastAsia"/>
        </w:rPr>
        <w:t>predict</w:t>
      </w:r>
      <w:r>
        <w:t>()</w:t>
      </w:r>
      <w:r>
        <w:rPr>
          <w:rFonts w:hint="eastAsia"/>
        </w:rPr>
        <w:t>函数的</w:t>
      </w:r>
      <w:r>
        <w:rPr>
          <w:rFonts w:hint="eastAsia"/>
        </w:rPr>
        <w:t>Julia</w:t>
      </w:r>
      <w:r>
        <w:rPr>
          <w:rFonts w:hint="eastAsia"/>
        </w:rPr>
        <w:t>语言实现。</w:t>
      </w:r>
    </w:p>
    <w:p w14:paraId="2F5F4E45" w14:textId="77777777" w:rsidR="00EF2A5B" w:rsidRDefault="00EF2A5B">
      <w:pPr>
        <w:pStyle w:val="a1"/>
        <w:ind w:firstLine="480"/>
      </w:pPr>
    </w:p>
    <w:p w14:paraId="764A6C9A" w14:textId="77777777" w:rsidR="00EF2A5B" w:rsidRDefault="00C174DD">
      <w:pPr>
        <w:pStyle w:val="30"/>
      </w:pPr>
      <w:bookmarkStart w:id="56" w:name="_Toc108100537"/>
      <w:r>
        <w:rPr>
          <w:rFonts w:hint="eastAsia"/>
        </w:rPr>
        <w:t>高斯过程回归</w:t>
      </w:r>
      <w:r>
        <w:t>loss</w:t>
      </w:r>
      <w:r>
        <w:rPr>
          <w:rFonts w:hint="eastAsia"/>
        </w:rPr>
        <w:t>函数</w:t>
      </w:r>
      <w:bookmarkEnd w:id="56"/>
    </w:p>
    <w:p w14:paraId="20355159" w14:textId="77777777" w:rsidR="00EF2A5B" w:rsidRDefault="00C174DD">
      <w:pPr>
        <w:pStyle w:val="4"/>
      </w:pPr>
      <w:r>
        <w:rPr>
          <w:rFonts w:hint="eastAsia"/>
        </w:rPr>
        <w:t>调用方式</w:t>
      </w:r>
    </w:p>
    <w:p w14:paraId="387E917C" w14:textId="77777777" w:rsidR="00EF2A5B" w:rsidRDefault="00C174DD">
      <w:pPr>
        <w:pStyle w:val="11"/>
      </w:pPr>
      <w:r>
        <w:t xml:space="preserve">L = </w:t>
      </w:r>
      <w:proofErr w:type="gramStart"/>
      <w:r>
        <w:t>loss(</w:t>
      </w:r>
      <w:proofErr w:type="gramEnd"/>
      <w:r>
        <w:t>Mdl,X,</w:t>
      </w:r>
      <w:r>
        <w:rPr>
          <w:rFonts w:hint="eastAsia"/>
        </w:rPr>
        <w:t>Y</w:t>
      </w:r>
      <w:r>
        <w:t>)</w:t>
      </w:r>
    </w:p>
    <w:p w14:paraId="6AA006D4" w14:textId="77777777" w:rsidR="00EF2A5B" w:rsidRDefault="00C174DD">
      <w:pPr>
        <w:pStyle w:val="11"/>
        <w:numPr>
          <w:ilvl w:val="0"/>
          <w:numId w:val="0"/>
        </w:numPr>
        <w:ind w:left="400"/>
      </w:pPr>
      <w:r>
        <w:rPr>
          <w:rFonts w:hint="eastAsia"/>
        </w:rPr>
        <w:t>返回</w:t>
      </w:r>
      <w:r>
        <w:rPr>
          <w:rFonts w:hint="eastAsia"/>
        </w:rPr>
        <w:t>Mdl</w:t>
      </w:r>
      <w:r>
        <w:rPr>
          <w:rFonts w:hint="eastAsia"/>
        </w:rPr>
        <w:t>模型预测的损失（均方误差）。</w:t>
      </w:r>
    </w:p>
    <w:p w14:paraId="1832E97B" w14:textId="77777777" w:rsidR="00EF2A5B" w:rsidRDefault="00C174DD">
      <w:pPr>
        <w:pStyle w:val="4"/>
      </w:pPr>
      <w:r>
        <w:rPr>
          <w:rFonts w:hint="eastAsia"/>
        </w:rPr>
        <w:t>输入参数</w:t>
      </w:r>
    </w:p>
    <w:p w14:paraId="7433CDD3" w14:textId="77777777" w:rsidR="00EF2A5B" w:rsidRDefault="00C174DD">
      <w:pPr>
        <w:pStyle w:val="11"/>
      </w:pPr>
      <w:r>
        <w:t>Mdl</w:t>
      </w:r>
      <w:r>
        <w:rPr>
          <w:rFonts w:hint="eastAsia"/>
        </w:rPr>
        <w:t>：机器学习模型。</w:t>
      </w:r>
    </w:p>
    <w:p w14:paraId="026C160F" w14:textId="77777777" w:rsidR="00EF2A5B" w:rsidRDefault="00C174DD">
      <w:pPr>
        <w:pStyle w:val="11"/>
      </w:pPr>
      <w:r>
        <w:t>X:</w:t>
      </w:r>
      <w:r>
        <w:rPr>
          <w:rFonts w:hint="eastAsia"/>
        </w:rPr>
        <w:t xml:space="preserve"> </w:t>
      </w:r>
      <w:r>
        <w:rPr>
          <w:rFonts w:hint="eastAsia"/>
        </w:rPr>
        <w:t>包含列中自变量值的矩阵。</w:t>
      </w:r>
    </w:p>
    <w:p w14:paraId="0797016A" w14:textId="77777777" w:rsidR="00EF2A5B" w:rsidRDefault="00C174DD">
      <w:pPr>
        <w:pStyle w:val="11"/>
      </w:pPr>
      <w:r>
        <w:rPr>
          <w:rFonts w:hint="eastAsia"/>
        </w:rPr>
        <w:lastRenderedPageBreak/>
        <w:t>Y</w:t>
      </w:r>
      <w:r>
        <w:rPr>
          <w:rFonts w:hint="eastAsia"/>
        </w:rPr>
        <w:t>：包含因变量值的向量。</w:t>
      </w:r>
    </w:p>
    <w:p w14:paraId="471DE952" w14:textId="77777777" w:rsidR="00EF2A5B" w:rsidRDefault="00C174DD">
      <w:pPr>
        <w:pStyle w:val="4"/>
      </w:pPr>
      <w:r>
        <w:rPr>
          <w:rFonts w:hint="eastAsia"/>
        </w:rPr>
        <w:t>返回值</w:t>
      </w:r>
    </w:p>
    <w:p w14:paraId="618CC6E5" w14:textId="77777777" w:rsidR="00EF2A5B" w:rsidRDefault="00C174DD">
      <w:pPr>
        <w:pStyle w:val="11"/>
      </w:pPr>
      <w:r>
        <w:t>L</w:t>
      </w:r>
      <w:r>
        <w:rPr>
          <w:rFonts w:hint="eastAsia"/>
        </w:rPr>
        <w:t>：返回经过训练的模型的机器学习模型的损失。</w:t>
      </w:r>
    </w:p>
    <w:p w14:paraId="70B7211F" w14:textId="77777777" w:rsidR="00EF2A5B" w:rsidRDefault="00C174DD">
      <w:pPr>
        <w:pStyle w:val="4"/>
      </w:pPr>
      <w:r>
        <w:rPr>
          <w:rFonts w:hint="eastAsia"/>
        </w:rPr>
        <w:t>开发方案</w:t>
      </w:r>
    </w:p>
    <w:p w14:paraId="3C7E8B9D" w14:textId="77777777" w:rsidR="00EF2A5B" w:rsidRDefault="00C174DD">
      <w:pPr>
        <w:pStyle w:val="a1"/>
        <w:ind w:firstLine="480"/>
      </w:pPr>
      <w:r>
        <w:rPr>
          <w:rFonts w:hint="eastAsia"/>
        </w:rPr>
        <w:t>这部分主要对高斯过程回归</w:t>
      </w:r>
      <w:r>
        <w:t>loss</w:t>
      </w:r>
      <w:r>
        <w:rPr>
          <w:rFonts w:hint="eastAsia"/>
        </w:rPr>
        <w:t>函数进行说明，本函数通过对</w:t>
      </w:r>
      <w:r>
        <w:t>P</w:t>
      </w:r>
      <w:r>
        <w:rPr>
          <w:rFonts w:hint="eastAsia"/>
        </w:rPr>
        <w:t>ython</w:t>
      </w:r>
      <w:r>
        <w:rPr>
          <w:rFonts w:hint="eastAsia"/>
        </w:rPr>
        <w:t>中</w:t>
      </w:r>
      <w:r>
        <w:t>sklearn.metrics</w:t>
      </w:r>
      <w:r>
        <w:rPr>
          <w:rFonts w:hint="eastAsia"/>
        </w:rPr>
        <w:t>库</w:t>
      </w:r>
      <w:r>
        <w:t>mean_squared_error()</w:t>
      </w:r>
      <w:r>
        <w:rPr>
          <w:rFonts w:hint="eastAsia"/>
        </w:rPr>
        <w:t>函数进行重写而来，实现了</w:t>
      </w:r>
      <w:r>
        <w:rPr>
          <w:rFonts w:hint="eastAsia"/>
        </w:rPr>
        <w:t>matlab</w:t>
      </w:r>
      <w:r>
        <w:t xml:space="preserve"> </w:t>
      </w:r>
      <w:r>
        <w:rPr>
          <w:rFonts w:hint="eastAsia"/>
        </w:rPr>
        <w:t>高斯过程回归</w:t>
      </w:r>
      <w:r>
        <w:t>loss()</w:t>
      </w:r>
      <w:r>
        <w:rPr>
          <w:rFonts w:hint="eastAsia"/>
        </w:rPr>
        <w:t>函数的</w:t>
      </w:r>
      <w:r>
        <w:rPr>
          <w:rFonts w:hint="eastAsia"/>
        </w:rPr>
        <w:t>Julia</w:t>
      </w:r>
      <w:r>
        <w:rPr>
          <w:rFonts w:hint="eastAsia"/>
        </w:rPr>
        <w:t>语言实现。</w:t>
      </w:r>
    </w:p>
    <w:p w14:paraId="5DBEC87F" w14:textId="77777777" w:rsidR="00EF2A5B" w:rsidRDefault="00EF2A5B">
      <w:pPr>
        <w:pStyle w:val="a1"/>
        <w:ind w:firstLine="480"/>
      </w:pPr>
    </w:p>
    <w:p w14:paraId="7B1E8E65" w14:textId="77777777" w:rsidR="00EF2A5B" w:rsidRDefault="00C174DD">
      <w:pPr>
        <w:pStyle w:val="30"/>
      </w:pPr>
      <w:bookmarkStart w:id="57" w:name="_Toc108100538"/>
      <w:r>
        <w:rPr>
          <w:rFonts w:hint="eastAsia"/>
        </w:rPr>
        <w:t>高斯过程回归</w:t>
      </w:r>
      <w:r>
        <w:rPr>
          <w:rFonts w:hint="eastAsia"/>
        </w:rPr>
        <w:t>crossval</w:t>
      </w:r>
      <w:r>
        <w:rPr>
          <w:rFonts w:hint="eastAsia"/>
        </w:rPr>
        <w:t>函数</w:t>
      </w:r>
      <w:bookmarkEnd w:id="57"/>
    </w:p>
    <w:p w14:paraId="5E49A5DC" w14:textId="77777777" w:rsidR="00EF2A5B" w:rsidRDefault="00C174DD">
      <w:pPr>
        <w:pStyle w:val="4"/>
      </w:pPr>
      <w:r>
        <w:rPr>
          <w:rFonts w:hint="eastAsia"/>
        </w:rPr>
        <w:t>调用方式</w:t>
      </w:r>
    </w:p>
    <w:p w14:paraId="4A6CDBC9" w14:textId="77777777" w:rsidR="00EF2A5B" w:rsidRDefault="003A1122">
      <w:pPr>
        <w:pStyle w:val="11"/>
      </w:pPr>
      <w:hyperlink r:id="rId53" w:anchor="mw_b591e38e-5d9a-4a25-9dba-1b5dda047b0d" w:history="1">
        <w:r w:rsidR="00C174DD">
          <w:t>CVMdl</w:t>
        </w:r>
      </w:hyperlink>
      <w:r w:rsidR="00C174DD">
        <w:t> = crossval(</w:t>
      </w:r>
      <w:hyperlink r:id="rId54" w:anchor="mw_3bfcf973-44f4-43a8-a301-c8d7441ca152" w:history="1">
        <w:r w:rsidR="00C174DD">
          <w:t>Mdl</w:t>
        </w:r>
      </w:hyperlink>
      <w:r w:rsidR="00C174DD">
        <w:t>)</w:t>
      </w:r>
    </w:p>
    <w:p w14:paraId="4D389951" w14:textId="77777777" w:rsidR="00EF2A5B" w:rsidRDefault="00C174DD">
      <w:pPr>
        <w:pStyle w:val="11"/>
        <w:numPr>
          <w:ilvl w:val="0"/>
          <w:numId w:val="0"/>
        </w:numPr>
        <w:ind w:left="400"/>
      </w:pPr>
      <w:r>
        <w:rPr>
          <w:rFonts w:hint="eastAsia"/>
        </w:rPr>
        <w:t>从经过训练的模型</w:t>
      </w:r>
      <w:r>
        <w:rPr>
          <w:rFonts w:hint="eastAsia"/>
        </w:rPr>
        <w:t xml:space="preserve"> (Mdl) </w:t>
      </w:r>
      <w:r>
        <w:rPr>
          <w:rFonts w:hint="eastAsia"/>
        </w:rPr>
        <w:t>返回交叉验证（分区）机器学习模型</w:t>
      </w:r>
      <w:r>
        <w:rPr>
          <w:rFonts w:hint="eastAsia"/>
        </w:rPr>
        <w:t xml:space="preserve"> (CVMdl)</w:t>
      </w:r>
      <w:r>
        <w:rPr>
          <w:rFonts w:hint="eastAsia"/>
        </w:rPr>
        <w:t>。</w:t>
      </w:r>
    </w:p>
    <w:p w14:paraId="0F5E9677" w14:textId="77777777" w:rsidR="00EF2A5B" w:rsidRDefault="00C174DD">
      <w:pPr>
        <w:pStyle w:val="4"/>
      </w:pPr>
      <w:r>
        <w:rPr>
          <w:rFonts w:hint="eastAsia"/>
        </w:rPr>
        <w:t>输入参数</w:t>
      </w:r>
    </w:p>
    <w:p w14:paraId="3ABF0522" w14:textId="77777777" w:rsidR="00EF2A5B" w:rsidRDefault="00C174DD">
      <w:pPr>
        <w:pStyle w:val="11"/>
      </w:pPr>
      <w:r>
        <w:rPr>
          <w:rFonts w:hint="eastAsia"/>
        </w:rPr>
        <w:t>Mdl</w:t>
      </w:r>
      <w:r>
        <w:rPr>
          <w:rFonts w:hint="eastAsia"/>
        </w:rPr>
        <w:t>：</w:t>
      </w:r>
      <w:proofErr w:type="gramStart"/>
      <w:r>
        <w:rPr>
          <w:rFonts w:hint="eastAsia"/>
        </w:rPr>
        <w:t>全回归</w:t>
      </w:r>
      <w:proofErr w:type="gramEnd"/>
      <w:r>
        <w:rPr>
          <w:rFonts w:hint="eastAsia"/>
        </w:rPr>
        <w:t>模型对象</w:t>
      </w:r>
      <w:r>
        <w:rPr>
          <w:rFonts w:hint="eastAsia"/>
        </w:rPr>
        <w:t xml:space="preserve"> /</w:t>
      </w:r>
      <w:r>
        <w:rPr>
          <w:rFonts w:hint="eastAsia"/>
        </w:rPr>
        <w:t>全分类模型对象。</w:t>
      </w:r>
    </w:p>
    <w:p w14:paraId="4D34C224" w14:textId="77777777" w:rsidR="00EF2A5B" w:rsidRDefault="00C174DD">
      <w:pPr>
        <w:pStyle w:val="4"/>
      </w:pPr>
      <w:r>
        <w:rPr>
          <w:rFonts w:hint="eastAsia"/>
        </w:rPr>
        <w:t>返回值</w:t>
      </w:r>
    </w:p>
    <w:p w14:paraId="7C08C248" w14:textId="77777777" w:rsidR="00EF2A5B" w:rsidRDefault="003A1122">
      <w:pPr>
        <w:pStyle w:val="11"/>
      </w:pPr>
      <w:hyperlink r:id="rId55" w:anchor="mw_b591e38e-5d9a-4a25-9dba-1b5dda047b0d" w:history="1">
        <w:r w:rsidR="00C174DD">
          <w:t>CVMdl</w:t>
        </w:r>
      </w:hyperlink>
      <w:r w:rsidR="00C174DD">
        <w:rPr>
          <w:rFonts w:hint="eastAsia"/>
        </w:rPr>
        <w:t>：从经过训练的模型返回交叉验证（分区）的机器学习模型。</w:t>
      </w:r>
    </w:p>
    <w:p w14:paraId="771230E0" w14:textId="77777777" w:rsidR="00EF2A5B" w:rsidRDefault="00C174DD">
      <w:pPr>
        <w:pStyle w:val="4"/>
      </w:pPr>
      <w:r>
        <w:rPr>
          <w:rFonts w:hint="eastAsia"/>
        </w:rPr>
        <w:t>开发方案</w:t>
      </w:r>
    </w:p>
    <w:p w14:paraId="0FE9F0CC" w14:textId="77777777" w:rsidR="00EF2A5B" w:rsidRDefault="00C174DD">
      <w:pPr>
        <w:pStyle w:val="a1"/>
        <w:ind w:firstLine="480"/>
      </w:pPr>
      <w:r>
        <w:rPr>
          <w:rFonts w:hint="eastAsia"/>
        </w:rPr>
        <w:t>这部分主要对高斯过程回归</w:t>
      </w:r>
      <w:r>
        <w:rPr>
          <w:rFonts w:hint="eastAsia"/>
        </w:rPr>
        <w:t>crossval</w:t>
      </w:r>
      <w:r>
        <w:rPr>
          <w:rFonts w:hint="eastAsia"/>
        </w:rPr>
        <w:t>函数进行说明，本函数通过对</w:t>
      </w:r>
      <w:r>
        <w:rPr>
          <w:rFonts w:hint="eastAsia"/>
        </w:rPr>
        <w:t>python</w:t>
      </w:r>
      <w:r>
        <w:rPr>
          <w:rFonts w:hint="eastAsia"/>
        </w:rPr>
        <w:t>中</w:t>
      </w:r>
      <w:r>
        <w:rPr>
          <w:rFonts w:hint="eastAsia"/>
        </w:rPr>
        <w:t>sklearn</w:t>
      </w:r>
      <w:r>
        <w:rPr>
          <w:rFonts w:hint="eastAsia"/>
        </w:rPr>
        <w:t>库</w:t>
      </w:r>
      <w:r>
        <w:rPr>
          <w:rFonts w:hint="eastAsia"/>
        </w:rPr>
        <w:t>cross_val_score</w:t>
      </w:r>
      <w:r>
        <w:t>()</w:t>
      </w:r>
      <w:r>
        <w:rPr>
          <w:rFonts w:hint="eastAsia"/>
        </w:rPr>
        <w:t>函数进行重写而来，实现了</w:t>
      </w:r>
      <w:r>
        <w:rPr>
          <w:rFonts w:hint="eastAsia"/>
        </w:rPr>
        <w:t>matlab</w:t>
      </w:r>
      <w:r>
        <w:rPr>
          <w:rFonts w:hint="eastAsia"/>
        </w:rPr>
        <w:t>高斯过程回归</w:t>
      </w:r>
      <w:r>
        <w:rPr>
          <w:rFonts w:hint="eastAsia"/>
        </w:rPr>
        <w:t>crossval</w:t>
      </w:r>
      <w:r>
        <w:t>()</w:t>
      </w:r>
      <w:r>
        <w:rPr>
          <w:rFonts w:hint="eastAsia"/>
        </w:rPr>
        <w:t>函数的</w:t>
      </w:r>
      <w:r>
        <w:rPr>
          <w:rFonts w:hint="eastAsia"/>
        </w:rPr>
        <w:t>Julia</w:t>
      </w:r>
      <w:r>
        <w:rPr>
          <w:rFonts w:hint="eastAsia"/>
        </w:rPr>
        <w:t>语言实现。</w:t>
      </w:r>
    </w:p>
    <w:p w14:paraId="1CC7797C" w14:textId="77777777" w:rsidR="00EF2A5B" w:rsidRDefault="00EF2A5B">
      <w:pPr>
        <w:pStyle w:val="a1"/>
        <w:ind w:firstLine="480"/>
      </w:pPr>
    </w:p>
    <w:p w14:paraId="2B8C4671" w14:textId="77777777" w:rsidR="00EF2A5B" w:rsidRDefault="00C174DD">
      <w:pPr>
        <w:pStyle w:val="30"/>
      </w:pPr>
      <w:bookmarkStart w:id="58" w:name="_Toc108100539"/>
      <w:r>
        <w:rPr>
          <w:rFonts w:hint="eastAsia"/>
        </w:rPr>
        <w:lastRenderedPageBreak/>
        <w:t>高斯过程回归</w:t>
      </w:r>
      <w:r>
        <w:rPr>
          <w:rFonts w:hint="eastAsia"/>
        </w:rPr>
        <w:t>partialDependence</w:t>
      </w:r>
      <w:r>
        <w:rPr>
          <w:rFonts w:hint="eastAsia"/>
        </w:rPr>
        <w:t>函数</w:t>
      </w:r>
      <w:bookmarkEnd w:id="58"/>
    </w:p>
    <w:p w14:paraId="3F771FF6" w14:textId="77777777" w:rsidR="00EF2A5B" w:rsidRDefault="00C174DD">
      <w:pPr>
        <w:pStyle w:val="4"/>
      </w:pPr>
      <w:r>
        <w:rPr>
          <w:rFonts w:hint="eastAsia"/>
        </w:rPr>
        <w:t>调用方式</w:t>
      </w:r>
    </w:p>
    <w:p w14:paraId="58120213" w14:textId="77777777" w:rsidR="00EF2A5B" w:rsidRDefault="003A1122">
      <w:pPr>
        <w:pStyle w:val="11"/>
        <w:numPr>
          <w:ilvl w:val="0"/>
          <w:numId w:val="0"/>
        </w:numPr>
        <w:ind w:left="400"/>
      </w:pPr>
      <w:hyperlink r:id="rId56" w:anchor="mw_4cf387d8-aef1-42c1-b769-2a95425354e9" w:history="1">
        <w:r w:rsidR="00C174DD">
          <w:rPr>
            <w:rFonts w:hint="eastAsia"/>
          </w:rPr>
          <w:t>pd</w:t>
        </w:r>
      </w:hyperlink>
      <w:r w:rsidR="00C174DD">
        <w:rPr>
          <w:rFonts w:hint="eastAsia"/>
        </w:rPr>
        <w:t> = partialDependence(</w:t>
      </w:r>
      <w:hyperlink r:id="rId57" w:anchor="mw_e5194151-ad06-445e-bf20-8cc2c5153075_sep_shared-RegressionMdl" w:history="1">
        <w:r w:rsidR="00C174DD">
          <w:rPr>
            <w:rFonts w:hint="eastAsia"/>
          </w:rPr>
          <w:t>RegressionMdl</w:t>
        </w:r>
      </w:hyperlink>
      <w:r w:rsidR="00C174DD">
        <w:rPr>
          <w:rFonts w:hint="eastAsia"/>
        </w:rPr>
        <w:t>,</w:t>
      </w:r>
      <w:hyperlink r:id="rId58" w:anchor="mw_8994e1b1-475c-46aa-aad6-60896bd1e182" w:history="1">
        <w:r w:rsidR="00C174DD">
          <w:rPr>
            <w:rFonts w:hint="eastAsia"/>
          </w:rPr>
          <w:t>Vars</w:t>
        </w:r>
      </w:hyperlink>
      <w:r w:rsidR="00C174DD">
        <w:rPr>
          <w:rFonts w:hint="eastAsia"/>
        </w:rPr>
        <w:t>)</w:t>
      </w:r>
    </w:p>
    <w:p w14:paraId="45E66759" w14:textId="77777777" w:rsidR="00EF2A5B" w:rsidRDefault="00C174DD">
      <w:pPr>
        <w:pStyle w:val="11"/>
        <w:numPr>
          <w:ilvl w:val="0"/>
          <w:numId w:val="0"/>
        </w:numPr>
        <w:ind w:firstLineChars="200" w:firstLine="480"/>
      </w:pPr>
      <w:r>
        <w:rPr>
          <w:rFonts w:hint="eastAsia"/>
        </w:rPr>
        <w:t>计算</w:t>
      </w:r>
      <w:r>
        <w:rPr>
          <w:rFonts w:hint="eastAsia"/>
        </w:rPr>
        <w:t>RegressionMdl</w:t>
      </w:r>
      <w:r>
        <w:rPr>
          <w:rFonts w:hint="eastAsia"/>
        </w:rPr>
        <w:t>中列出的预测变量与使用包含预测数据</w:t>
      </w:r>
      <w:r>
        <w:rPr>
          <w:rFonts w:hint="eastAsia"/>
        </w:rPr>
        <w:t>Vars</w:t>
      </w:r>
      <w:r>
        <w:rPr>
          <w:rFonts w:hint="eastAsia"/>
        </w:rPr>
        <w:t>的回归模型预测的响应之间的部分相关性。</w:t>
      </w:r>
    </w:p>
    <w:p w14:paraId="33179002" w14:textId="77777777" w:rsidR="00EF2A5B" w:rsidRDefault="00C174DD">
      <w:pPr>
        <w:pStyle w:val="4"/>
      </w:pPr>
      <w:r>
        <w:rPr>
          <w:rFonts w:hint="eastAsia"/>
        </w:rPr>
        <w:t>输入参数</w:t>
      </w:r>
    </w:p>
    <w:p w14:paraId="29FC6BED" w14:textId="77777777" w:rsidR="00EF2A5B" w:rsidRDefault="00C174DD">
      <w:pPr>
        <w:pStyle w:val="11"/>
      </w:pPr>
      <w:r>
        <w:t>RegressionMdl:</w:t>
      </w:r>
      <w:r>
        <w:rPr>
          <w:rFonts w:hint="eastAsia"/>
        </w:rPr>
        <w:t xml:space="preserve"> </w:t>
      </w:r>
      <w:r>
        <w:rPr>
          <w:rFonts w:hint="eastAsia"/>
        </w:rPr>
        <w:t>训练完成的回归模型。</w:t>
      </w:r>
    </w:p>
    <w:p w14:paraId="53C53CB6" w14:textId="77777777" w:rsidR="00EF2A5B" w:rsidRDefault="00C174DD">
      <w:pPr>
        <w:pStyle w:val="11"/>
      </w:pPr>
      <w:r>
        <w:t>Vars</w:t>
      </w:r>
      <w:r>
        <w:rPr>
          <w:rFonts w:hint="eastAsia"/>
        </w:rPr>
        <w:t>：列出的预测变量。</w:t>
      </w:r>
    </w:p>
    <w:p w14:paraId="50B6F53F" w14:textId="77777777" w:rsidR="00EF2A5B" w:rsidRDefault="00C174DD">
      <w:pPr>
        <w:pStyle w:val="4"/>
      </w:pPr>
      <w:r>
        <w:rPr>
          <w:rFonts w:hint="eastAsia"/>
        </w:rPr>
        <w:t>返回值</w:t>
      </w:r>
    </w:p>
    <w:p w14:paraId="15EB57A4" w14:textId="77777777" w:rsidR="00EF2A5B" w:rsidRDefault="00C174DD">
      <w:pPr>
        <w:pStyle w:val="11"/>
      </w:pPr>
      <w:r>
        <w:rPr>
          <w:rFonts w:hint="eastAsia"/>
        </w:rPr>
        <w:t>pd</w:t>
      </w:r>
      <w:r>
        <w:rPr>
          <w:rFonts w:hint="eastAsia"/>
        </w:rPr>
        <w:t>：</w:t>
      </w:r>
      <w:r>
        <w:rPr>
          <w:rFonts w:hint="eastAsia"/>
        </w:rPr>
        <w:t>RegressionMdl</w:t>
      </w:r>
      <w:r>
        <w:rPr>
          <w:rFonts w:hint="eastAsia"/>
        </w:rPr>
        <w:t>列出的预测变量与使用包含预测数据</w:t>
      </w:r>
      <w:r>
        <w:rPr>
          <w:rFonts w:hint="eastAsia"/>
        </w:rPr>
        <w:t>Vars</w:t>
      </w:r>
      <w:r>
        <w:rPr>
          <w:rFonts w:hint="eastAsia"/>
        </w:rPr>
        <w:t>的回归模型预测的响应之间的部分相关性。</w:t>
      </w:r>
    </w:p>
    <w:p w14:paraId="008DFBAF" w14:textId="77777777" w:rsidR="00EF2A5B" w:rsidRDefault="00C174DD">
      <w:pPr>
        <w:pStyle w:val="4"/>
      </w:pPr>
      <w:r>
        <w:rPr>
          <w:rFonts w:hint="eastAsia"/>
        </w:rPr>
        <w:t>开发方案</w:t>
      </w:r>
    </w:p>
    <w:p w14:paraId="61FD1887" w14:textId="77777777" w:rsidR="00EF2A5B" w:rsidRDefault="00C174DD">
      <w:pPr>
        <w:pStyle w:val="a1"/>
        <w:ind w:firstLine="480"/>
      </w:pPr>
      <w:r>
        <w:rPr>
          <w:rFonts w:hint="eastAsia"/>
        </w:rPr>
        <w:t>这部分主要对高斯过程回归</w:t>
      </w:r>
      <w:r>
        <w:rPr>
          <w:rFonts w:hint="eastAsia"/>
        </w:rPr>
        <w:t>partialDependence</w:t>
      </w:r>
      <w:r>
        <w:rPr>
          <w:rFonts w:hint="eastAsia"/>
        </w:rPr>
        <w:t>函数进行说明，本函数通过对</w:t>
      </w:r>
      <w:r>
        <w:rPr>
          <w:rFonts w:hint="eastAsia"/>
        </w:rPr>
        <w:t>python</w:t>
      </w:r>
      <w:r>
        <w:rPr>
          <w:rFonts w:hint="eastAsia"/>
        </w:rPr>
        <w:t>中</w:t>
      </w:r>
      <w:r>
        <w:t>sklearn</w:t>
      </w:r>
      <w:r>
        <w:rPr>
          <w:rFonts w:hint="eastAsia"/>
        </w:rPr>
        <w:t>库</w:t>
      </w:r>
      <w:r>
        <w:rPr>
          <w:rFonts w:hint="eastAsia"/>
        </w:rPr>
        <w:t>partial_dependence</w:t>
      </w:r>
      <w:r>
        <w:t>()</w:t>
      </w:r>
      <w:r>
        <w:rPr>
          <w:rFonts w:hint="eastAsia"/>
        </w:rPr>
        <w:t>函数进行重写而来，实现了</w:t>
      </w:r>
      <w:r>
        <w:rPr>
          <w:rFonts w:hint="eastAsia"/>
        </w:rPr>
        <w:t>matlab</w:t>
      </w:r>
      <w:r>
        <w:rPr>
          <w:rFonts w:hint="eastAsia"/>
        </w:rPr>
        <w:t>国</w:t>
      </w:r>
      <w:proofErr w:type="gramStart"/>
      <w:r>
        <w:rPr>
          <w:rFonts w:hint="eastAsia"/>
        </w:rPr>
        <w:t>四过程</w:t>
      </w:r>
      <w:proofErr w:type="gramEnd"/>
      <w:r>
        <w:rPr>
          <w:rFonts w:hint="eastAsia"/>
        </w:rPr>
        <w:t>回归</w:t>
      </w:r>
      <w:r>
        <w:rPr>
          <w:rFonts w:hint="eastAsia"/>
        </w:rPr>
        <w:t>partialDependence</w:t>
      </w:r>
      <w:r>
        <w:t>()</w:t>
      </w:r>
      <w:r>
        <w:rPr>
          <w:rFonts w:hint="eastAsia"/>
        </w:rPr>
        <w:t>函数的</w:t>
      </w:r>
      <w:r>
        <w:rPr>
          <w:rFonts w:hint="eastAsia"/>
        </w:rPr>
        <w:t>Julia</w:t>
      </w:r>
      <w:r>
        <w:rPr>
          <w:rFonts w:hint="eastAsia"/>
        </w:rPr>
        <w:t>语言实现。</w:t>
      </w:r>
    </w:p>
    <w:p w14:paraId="45A2D679" w14:textId="77777777" w:rsidR="00EF2A5B" w:rsidRDefault="00C174DD">
      <w:pPr>
        <w:pStyle w:val="20"/>
      </w:pPr>
      <w:bookmarkStart w:id="59" w:name="_Toc108100540"/>
      <w:r>
        <w:rPr>
          <w:rFonts w:hint="eastAsia"/>
        </w:rPr>
        <w:t>Lasso</w:t>
      </w:r>
      <w:r>
        <w:rPr>
          <w:rFonts w:hint="eastAsia"/>
        </w:rPr>
        <w:t>回归</w:t>
      </w:r>
      <w:bookmarkEnd w:id="59"/>
    </w:p>
    <w:p w14:paraId="130AC6B0" w14:textId="77777777" w:rsidR="00EF2A5B" w:rsidRDefault="00C174DD">
      <w:pPr>
        <w:pStyle w:val="30"/>
      </w:pPr>
      <w:bookmarkStart w:id="60" w:name="_Toc108100541"/>
      <w:r>
        <w:rPr>
          <w:rFonts w:hint="eastAsia"/>
        </w:rPr>
        <w:t>Lasso</w:t>
      </w:r>
      <w:r>
        <w:rPr>
          <w:rFonts w:hint="eastAsia"/>
        </w:rPr>
        <w:t>回归</w:t>
      </w:r>
      <w:r>
        <w:t>lassoglm</w:t>
      </w:r>
      <w:r>
        <w:rPr>
          <w:rFonts w:hint="eastAsia"/>
        </w:rPr>
        <w:t>函数</w:t>
      </w:r>
      <w:bookmarkEnd w:id="60"/>
    </w:p>
    <w:p w14:paraId="1F75028A" w14:textId="77777777" w:rsidR="00EF2A5B" w:rsidRDefault="00C174DD">
      <w:pPr>
        <w:pStyle w:val="4"/>
      </w:pPr>
      <w:r>
        <w:rPr>
          <w:rFonts w:hint="eastAsia"/>
        </w:rPr>
        <w:t>调用方式</w:t>
      </w:r>
    </w:p>
    <w:p w14:paraId="66EF2F3D" w14:textId="77777777" w:rsidR="00EF2A5B" w:rsidRDefault="00C174DD">
      <w:pPr>
        <w:pStyle w:val="11"/>
      </w:pPr>
      <w:r>
        <w:t>mdl= lassoglm(</w:t>
      </w:r>
      <w:proofErr w:type="gramStart"/>
      <w:r>
        <w:t>X,y</w:t>
      </w:r>
      <w:proofErr w:type="gramEnd"/>
      <w:r>
        <w:t>)</w:t>
      </w:r>
    </w:p>
    <w:p w14:paraId="00F41F77" w14:textId="77777777" w:rsidR="00EF2A5B" w:rsidRDefault="00C174DD">
      <w:pPr>
        <w:pStyle w:val="11"/>
        <w:numPr>
          <w:ilvl w:val="0"/>
          <w:numId w:val="0"/>
        </w:numPr>
        <w:ind w:firstLineChars="200" w:firstLine="480"/>
      </w:pPr>
      <w:r>
        <w:rPr>
          <w:rFonts w:hint="eastAsia"/>
        </w:rPr>
        <w:t>返回基于数据矩阵</w:t>
      </w:r>
      <w:r>
        <w:rPr>
          <w:rFonts w:hint="eastAsia"/>
        </w:rPr>
        <w:t xml:space="preserve"> X </w:t>
      </w:r>
      <w:r>
        <w:rPr>
          <w:rFonts w:hint="eastAsia"/>
        </w:rPr>
        <w:t>拟合的响应</w:t>
      </w:r>
      <w:r>
        <w:rPr>
          <w:rFonts w:hint="eastAsia"/>
        </w:rPr>
        <w:t xml:space="preserve"> y </w:t>
      </w:r>
      <w:r>
        <w:rPr>
          <w:rFonts w:hint="eastAsia"/>
        </w:rPr>
        <w:t>的</w:t>
      </w:r>
      <w:r>
        <w:rPr>
          <w:rFonts w:hint="eastAsia"/>
        </w:rPr>
        <w:t>Lasso</w:t>
      </w:r>
      <w:r>
        <w:rPr>
          <w:rFonts w:hint="eastAsia"/>
        </w:rPr>
        <w:t>回归模型。</w:t>
      </w:r>
    </w:p>
    <w:p w14:paraId="3067C5B7" w14:textId="77777777" w:rsidR="00EF2A5B" w:rsidRDefault="00C174DD">
      <w:pPr>
        <w:pStyle w:val="4"/>
      </w:pPr>
      <w:r>
        <w:rPr>
          <w:rFonts w:hint="eastAsia"/>
        </w:rPr>
        <w:lastRenderedPageBreak/>
        <w:t>输入参数</w:t>
      </w:r>
    </w:p>
    <w:p w14:paraId="1818BAC7" w14:textId="77777777" w:rsidR="00EF2A5B" w:rsidRDefault="00C174DD">
      <w:pPr>
        <w:pStyle w:val="11"/>
      </w:pPr>
      <w:r>
        <w:t>X</w:t>
      </w:r>
      <w:r>
        <w:rPr>
          <w:rFonts w:hint="eastAsia"/>
        </w:rPr>
        <w:t>：包含列中自变量值的矩阵。</w:t>
      </w:r>
    </w:p>
    <w:p w14:paraId="07C2133D" w14:textId="77777777" w:rsidR="00EF2A5B" w:rsidRDefault="00C174DD">
      <w:pPr>
        <w:pStyle w:val="11"/>
      </w:pPr>
      <w:r>
        <w:rPr>
          <w:rFonts w:hint="eastAsia"/>
        </w:rPr>
        <w:t>y</w:t>
      </w:r>
      <w:r>
        <w:rPr>
          <w:rFonts w:hint="eastAsia"/>
        </w:rPr>
        <w:t>：包含因变量值的向量。</w:t>
      </w:r>
    </w:p>
    <w:p w14:paraId="3B68CA10" w14:textId="77777777" w:rsidR="00EF2A5B" w:rsidRDefault="00C174DD">
      <w:pPr>
        <w:pStyle w:val="4"/>
      </w:pPr>
      <w:r>
        <w:rPr>
          <w:rFonts w:hint="eastAsia"/>
        </w:rPr>
        <w:t>返回值</w:t>
      </w:r>
    </w:p>
    <w:p w14:paraId="3E1CA12A" w14:textId="77777777" w:rsidR="00EF2A5B" w:rsidRDefault="00C174DD">
      <w:pPr>
        <w:pStyle w:val="11"/>
      </w:pPr>
      <w:r>
        <w:t>mdl</w:t>
      </w:r>
      <w:r>
        <w:rPr>
          <w:rFonts w:hint="eastAsia"/>
        </w:rPr>
        <w:t>：返回模型训练结果参数。</w:t>
      </w:r>
    </w:p>
    <w:p w14:paraId="6B5FA637" w14:textId="77777777" w:rsidR="00EF2A5B" w:rsidRDefault="00C174DD">
      <w:pPr>
        <w:pStyle w:val="4"/>
      </w:pPr>
      <w:r>
        <w:rPr>
          <w:rFonts w:hint="eastAsia"/>
        </w:rPr>
        <w:t>开发方案</w:t>
      </w:r>
    </w:p>
    <w:p w14:paraId="4F7883A4" w14:textId="77777777" w:rsidR="00EF2A5B" w:rsidRDefault="00C174DD">
      <w:pPr>
        <w:pStyle w:val="a1"/>
        <w:ind w:firstLine="480"/>
      </w:pPr>
      <w:r>
        <w:rPr>
          <w:rFonts w:hint="eastAsia"/>
        </w:rPr>
        <w:t>这部分主要对</w:t>
      </w:r>
      <w:r>
        <w:rPr>
          <w:rFonts w:hint="eastAsia"/>
        </w:rPr>
        <w:t>Lasso</w:t>
      </w:r>
      <w:r>
        <w:rPr>
          <w:rFonts w:hint="eastAsia"/>
        </w:rPr>
        <w:t>回归</w:t>
      </w:r>
      <w:r>
        <w:t>lassoglm</w:t>
      </w:r>
      <w:r>
        <w:rPr>
          <w:rFonts w:hint="eastAsia"/>
        </w:rPr>
        <w:t>函数进行说明，本函数通过对</w:t>
      </w:r>
      <w:r>
        <w:t>P</w:t>
      </w:r>
      <w:r>
        <w:rPr>
          <w:rFonts w:hint="eastAsia"/>
        </w:rPr>
        <w:t>ython</w:t>
      </w:r>
      <w:r>
        <w:rPr>
          <w:rFonts w:hint="eastAsia"/>
        </w:rPr>
        <w:t>中</w:t>
      </w:r>
      <w:r>
        <w:rPr>
          <w:rFonts w:hint="eastAsia"/>
        </w:rPr>
        <w:t>sklearn</w:t>
      </w:r>
      <w:r>
        <w:t>.linear_model</w:t>
      </w:r>
      <w:r>
        <w:rPr>
          <w:rFonts w:hint="eastAsia"/>
        </w:rPr>
        <w:t>库</w:t>
      </w:r>
      <w:r>
        <w:t>Lasso ()</w:t>
      </w:r>
      <w:r>
        <w:rPr>
          <w:rFonts w:hint="eastAsia"/>
        </w:rPr>
        <w:t>函数和</w:t>
      </w:r>
      <w:r>
        <w:rPr>
          <w:rFonts w:hint="eastAsia"/>
        </w:rPr>
        <w:t>fit</w:t>
      </w:r>
      <w:r>
        <w:t>()</w:t>
      </w:r>
      <w:r>
        <w:rPr>
          <w:rFonts w:hint="eastAsia"/>
        </w:rPr>
        <w:t>函数进行重写和组合而来，实现了</w:t>
      </w:r>
      <w:r>
        <w:rPr>
          <w:rFonts w:hint="eastAsia"/>
        </w:rPr>
        <w:t>matlab</w:t>
      </w:r>
      <w:r>
        <w:t xml:space="preserve"> </w:t>
      </w:r>
      <w:r>
        <w:rPr>
          <w:rFonts w:hint="eastAsia"/>
        </w:rPr>
        <w:t>L</w:t>
      </w:r>
      <w:r>
        <w:t>asso</w:t>
      </w:r>
      <w:r>
        <w:rPr>
          <w:rFonts w:hint="eastAsia"/>
        </w:rPr>
        <w:t>回归</w:t>
      </w:r>
      <w:r>
        <w:t>lassoglm ()</w:t>
      </w:r>
      <w:r>
        <w:rPr>
          <w:rFonts w:hint="eastAsia"/>
        </w:rPr>
        <w:t>函数的</w:t>
      </w:r>
      <w:r>
        <w:rPr>
          <w:rFonts w:hint="eastAsia"/>
        </w:rPr>
        <w:t>Julia</w:t>
      </w:r>
      <w:r>
        <w:rPr>
          <w:rFonts w:hint="eastAsia"/>
        </w:rPr>
        <w:t>语言实现。</w:t>
      </w:r>
    </w:p>
    <w:p w14:paraId="5D5F0790" w14:textId="77777777" w:rsidR="00EF2A5B" w:rsidRDefault="00C174DD">
      <w:pPr>
        <w:pStyle w:val="30"/>
      </w:pPr>
      <w:bookmarkStart w:id="61" w:name="_Toc108100542"/>
      <w:r>
        <w:rPr>
          <w:rFonts w:hint="eastAsia"/>
        </w:rPr>
        <w:t>Lasso</w:t>
      </w:r>
      <w:r>
        <w:rPr>
          <w:rFonts w:hint="eastAsia"/>
        </w:rPr>
        <w:t>回归</w:t>
      </w:r>
      <w:r>
        <w:rPr>
          <w:rFonts w:hint="eastAsia"/>
        </w:rPr>
        <w:t>predict</w:t>
      </w:r>
      <w:r>
        <w:rPr>
          <w:rFonts w:hint="eastAsia"/>
        </w:rPr>
        <w:t>函数</w:t>
      </w:r>
      <w:bookmarkEnd w:id="61"/>
    </w:p>
    <w:p w14:paraId="21B2091D" w14:textId="77777777" w:rsidR="00EF2A5B" w:rsidRDefault="00C174DD">
      <w:pPr>
        <w:pStyle w:val="4"/>
      </w:pPr>
      <w:r>
        <w:rPr>
          <w:rFonts w:hint="eastAsia"/>
        </w:rPr>
        <w:t>调用方式</w:t>
      </w:r>
    </w:p>
    <w:p w14:paraId="4614634B" w14:textId="77777777" w:rsidR="00EF2A5B" w:rsidRDefault="00C174DD">
      <w:pPr>
        <w:pStyle w:val="11"/>
      </w:pPr>
      <w:r>
        <w:t xml:space="preserve">ypred = </w:t>
      </w:r>
      <w:proofErr w:type="gramStart"/>
      <w:r>
        <w:t>predict(</w:t>
      </w:r>
      <w:proofErr w:type="gramEnd"/>
      <w:r>
        <w:t>Xnew)</w:t>
      </w:r>
    </w:p>
    <w:p w14:paraId="17321236"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w:t>
      </w:r>
      <w:r>
        <w:rPr>
          <w:rFonts w:hint="eastAsia"/>
        </w:rPr>
        <w:t>Lasso</w:t>
      </w:r>
      <w:r>
        <w:rPr>
          <w:rFonts w:hint="eastAsia"/>
        </w:rPr>
        <w:t>回归模型</w:t>
      </w:r>
      <w:r>
        <w:rPr>
          <w:rFonts w:hint="eastAsia"/>
        </w:rPr>
        <w:t>mdl</w:t>
      </w:r>
      <w:r>
        <w:rPr>
          <w:rFonts w:hint="eastAsia"/>
        </w:rPr>
        <w:t>的预测响应值。</w:t>
      </w:r>
    </w:p>
    <w:p w14:paraId="76F14C8C" w14:textId="77777777" w:rsidR="00EF2A5B" w:rsidRDefault="00C174DD">
      <w:pPr>
        <w:pStyle w:val="4"/>
      </w:pPr>
      <w:r>
        <w:rPr>
          <w:rFonts w:hint="eastAsia"/>
        </w:rPr>
        <w:t>输入参数</w:t>
      </w:r>
    </w:p>
    <w:p w14:paraId="22129A23" w14:textId="77777777" w:rsidR="00EF2A5B" w:rsidRDefault="00C174DD">
      <w:pPr>
        <w:pStyle w:val="11"/>
      </w:pPr>
      <w:r>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3EAFED2F" w14:textId="77777777" w:rsidR="00EF2A5B" w:rsidRDefault="00C174DD">
      <w:pPr>
        <w:pStyle w:val="4"/>
      </w:pPr>
      <w:r>
        <w:rPr>
          <w:rFonts w:hint="eastAsia"/>
        </w:rPr>
        <w:t>返回值</w:t>
      </w:r>
    </w:p>
    <w:p w14:paraId="7E2AEDF3" w14:textId="77777777" w:rsidR="00EF2A5B" w:rsidRDefault="00C174DD">
      <w:pPr>
        <w:pStyle w:val="11"/>
      </w:pPr>
      <w:r>
        <w:t>ypred</w:t>
      </w:r>
      <w:r>
        <w:rPr>
          <w:rFonts w:hint="eastAsia"/>
        </w:rPr>
        <w:t>：返回模型预测的结果向量。</w:t>
      </w:r>
    </w:p>
    <w:p w14:paraId="4FF7873A" w14:textId="77777777" w:rsidR="00EF2A5B" w:rsidRDefault="00C174DD">
      <w:pPr>
        <w:pStyle w:val="4"/>
      </w:pPr>
      <w:r>
        <w:rPr>
          <w:rFonts w:hint="eastAsia"/>
        </w:rPr>
        <w:t>开发方案</w:t>
      </w:r>
    </w:p>
    <w:p w14:paraId="660B90F6" w14:textId="77777777" w:rsidR="00EF2A5B" w:rsidRDefault="00C174DD">
      <w:pPr>
        <w:pStyle w:val="a1"/>
        <w:ind w:firstLine="480"/>
      </w:pPr>
      <w:r>
        <w:rPr>
          <w:rFonts w:hint="eastAsia"/>
        </w:rPr>
        <w:t>这部分主要对</w:t>
      </w:r>
      <w:r>
        <w:rPr>
          <w:rFonts w:hint="eastAsia"/>
        </w:rPr>
        <w:t>Lasso</w:t>
      </w:r>
      <w:r>
        <w:rPr>
          <w:rFonts w:hint="eastAsia"/>
        </w:rPr>
        <w:t>回归</w:t>
      </w:r>
      <w:r>
        <w:rPr>
          <w:rFonts w:hint="eastAsia"/>
        </w:rPr>
        <w:t>predict</w:t>
      </w:r>
      <w:r>
        <w:rPr>
          <w:rFonts w:hint="eastAsia"/>
        </w:rPr>
        <w:t>函数进行说明，本函数通过对</w:t>
      </w:r>
      <w:r>
        <w:t>P</w:t>
      </w:r>
      <w:r>
        <w:rPr>
          <w:rFonts w:hint="eastAsia"/>
        </w:rPr>
        <w:t>ython</w:t>
      </w:r>
      <w:r>
        <w:rPr>
          <w:rFonts w:hint="eastAsia"/>
        </w:rPr>
        <w:t>中</w:t>
      </w:r>
      <w:r>
        <w:rPr>
          <w:rFonts w:hint="eastAsia"/>
        </w:rPr>
        <w:t>sklearn</w:t>
      </w:r>
      <w:r>
        <w:rPr>
          <w:rFonts w:hint="eastAsia"/>
        </w:rPr>
        <w:t>库</w:t>
      </w:r>
      <w:r>
        <w:rPr>
          <w:rFonts w:hint="eastAsia"/>
        </w:rPr>
        <w:t>predict</w:t>
      </w:r>
      <w:r>
        <w:t>()</w:t>
      </w:r>
      <w:r>
        <w:rPr>
          <w:rFonts w:hint="eastAsia"/>
        </w:rPr>
        <w:t>函数进行重写而来，实现了</w:t>
      </w:r>
      <w:r>
        <w:rPr>
          <w:rFonts w:hint="eastAsia"/>
        </w:rPr>
        <w:t>matlab</w:t>
      </w:r>
      <w:r>
        <w:t xml:space="preserve"> </w:t>
      </w:r>
      <w:r>
        <w:rPr>
          <w:rFonts w:hint="eastAsia"/>
        </w:rPr>
        <w:t>Lasso</w:t>
      </w:r>
      <w:r>
        <w:rPr>
          <w:rFonts w:hint="eastAsia"/>
        </w:rPr>
        <w:t>回归</w:t>
      </w:r>
      <w:r>
        <w:rPr>
          <w:rFonts w:hint="eastAsia"/>
        </w:rPr>
        <w:t>predict</w:t>
      </w:r>
      <w:r>
        <w:t>()</w:t>
      </w:r>
      <w:r>
        <w:rPr>
          <w:rFonts w:hint="eastAsia"/>
        </w:rPr>
        <w:t>函数的</w:t>
      </w:r>
      <w:r>
        <w:rPr>
          <w:rFonts w:hint="eastAsia"/>
        </w:rPr>
        <w:t>Julia</w:t>
      </w:r>
      <w:r>
        <w:rPr>
          <w:rFonts w:hint="eastAsia"/>
        </w:rPr>
        <w:t>语言实现。</w:t>
      </w:r>
    </w:p>
    <w:p w14:paraId="64C525DA" w14:textId="77777777" w:rsidR="00EF2A5B" w:rsidRDefault="00C174DD">
      <w:pPr>
        <w:pStyle w:val="20"/>
      </w:pPr>
      <w:bookmarkStart w:id="62" w:name="_Toc108100543"/>
      <w:r>
        <w:rPr>
          <w:rFonts w:hint="eastAsia"/>
        </w:rPr>
        <w:lastRenderedPageBreak/>
        <w:t>核回归</w:t>
      </w:r>
      <w:bookmarkEnd w:id="62"/>
    </w:p>
    <w:p w14:paraId="7A49F907" w14:textId="77777777" w:rsidR="00EF2A5B" w:rsidRDefault="00C174DD">
      <w:pPr>
        <w:pStyle w:val="30"/>
      </w:pPr>
      <w:bookmarkStart w:id="63" w:name="_Toc108100544"/>
      <w:proofErr w:type="gramStart"/>
      <w:r>
        <w:rPr>
          <w:rFonts w:hint="eastAsia"/>
        </w:rPr>
        <w:t>核回归</w:t>
      </w:r>
      <w:proofErr w:type="gramEnd"/>
      <w:r>
        <w:t>fitrkernel</w:t>
      </w:r>
      <w:r>
        <w:rPr>
          <w:rFonts w:hint="eastAsia"/>
        </w:rPr>
        <w:t>函数</w:t>
      </w:r>
      <w:bookmarkEnd w:id="63"/>
    </w:p>
    <w:p w14:paraId="02E383C6" w14:textId="77777777" w:rsidR="00EF2A5B" w:rsidRDefault="00C174DD">
      <w:pPr>
        <w:pStyle w:val="4"/>
      </w:pPr>
      <w:r>
        <w:rPr>
          <w:rFonts w:hint="eastAsia"/>
        </w:rPr>
        <w:t>调用方式</w:t>
      </w:r>
    </w:p>
    <w:p w14:paraId="6D42EAB7" w14:textId="77777777" w:rsidR="00EF2A5B" w:rsidRDefault="00C174DD">
      <w:pPr>
        <w:pStyle w:val="11"/>
      </w:pPr>
      <w:r>
        <w:t>mdl = fitrkernel(</w:t>
      </w:r>
      <w:proofErr w:type="gramStart"/>
      <w:r>
        <w:t>X,</w:t>
      </w:r>
      <w:r>
        <w:rPr>
          <w:rFonts w:hint="eastAsia"/>
        </w:rPr>
        <w:t>y</w:t>
      </w:r>
      <w:proofErr w:type="gramEnd"/>
      <w:r>
        <w:t>)</w:t>
      </w:r>
    </w:p>
    <w:p w14:paraId="3B3359A2" w14:textId="77777777" w:rsidR="00EF2A5B" w:rsidRDefault="00C174DD">
      <w:pPr>
        <w:pStyle w:val="11"/>
        <w:numPr>
          <w:ilvl w:val="0"/>
          <w:numId w:val="0"/>
        </w:numPr>
        <w:ind w:firstLineChars="200" w:firstLine="480"/>
      </w:pPr>
      <w:r>
        <w:rPr>
          <w:rFonts w:hint="eastAsia"/>
        </w:rPr>
        <w:t>返回基于数据矩阵</w:t>
      </w:r>
      <w:r>
        <w:rPr>
          <w:rFonts w:hint="eastAsia"/>
        </w:rPr>
        <w:t xml:space="preserve"> X </w:t>
      </w:r>
      <w:r>
        <w:rPr>
          <w:rFonts w:hint="eastAsia"/>
        </w:rPr>
        <w:t>拟合的响应</w:t>
      </w:r>
      <w:r>
        <w:rPr>
          <w:rFonts w:hint="eastAsia"/>
        </w:rPr>
        <w:t xml:space="preserve"> y </w:t>
      </w:r>
      <w:r>
        <w:rPr>
          <w:rFonts w:hint="eastAsia"/>
        </w:rPr>
        <w:t>的</w:t>
      </w:r>
      <w:proofErr w:type="gramStart"/>
      <w:r>
        <w:rPr>
          <w:rFonts w:hint="eastAsia"/>
        </w:rPr>
        <w:t>核回归</w:t>
      </w:r>
      <w:proofErr w:type="gramEnd"/>
      <w:r>
        <w:rPr>
          <w:rFonts w:hint="eastAsia"/>
        </w:rPr>
        <w:t>模型。</w:t>
      </w:r>
    </w:p>
    <w:p w14:paraId="3C025CAA" w14:textId="77777777" w:rsidR="00EF2A5B" w:rsidRDefault="00C174DD">
      <w:pPr>
        <w:pStyle w:val="4"/>
      </w:pPr>
      <w:r>
        <w:rPr>
          <w:rFonts w:hint="eastAsia"/>
        </w:rPr>
        <w:t>输入参数</w:t>
      </w:r>
    </w:p>
    <w:p w14:paraId="41A9C42B" w14:textId="77777777" w:rsidR="00EF2A5B" w:rsidRDefault="00C174DD">
      <w:pPr>
        <w:pStyle w:val="11"/>
      </w:pPr>
      <w:r>
        <w:t>X</w:t>
      </w:r>
      <w:r>
        <w:rPr>
          <w:rFonts w:hint="eastAsia"/>
        </w:rPr>
        <w:t>：包含列中自变量值的矩阵。</w:t>
      </w:r>
    </w:p>
    <w:p w14:paraId="28D77A5E" w14:textId="77777777" w:rsidR="00EF2A5B" w:rsidRDefault="00C174DD">
      <w:pPr>
        <w:pStyle w:val="11"/>
      </w:pPr>
      <w:r>
        <w:rPr>
          <w:rFonts w:hint="eastAsia"/>
        </w:rPr>
        <w:t>y</w:t>
      </w:r>
      <w:r>
        <w:rPr>
          <w:rFonts w:hint="eastAsia"/>
        </w:rPr>
        <w:t>：包含因变量值的向量。</w:t>
      </w:r>
    </w:p>
    <w:p w14:paraId="6D7E2C55" w14:textId="77777777" w:rsidR="00EF2A5B" w:rsidRDefault="00C174DD">
      <w:pPr>
        <w:pStyle w:val="4"/>
      </w:pPr>
      <w:r>
        <w:rPr>
          <w:rFonts w:hint="eastAsia"/>
        </w:rPr>
        <w:t>返回值</w:t>
      </w:r>
    </w:p>
    <w:p w14:paraId="1C779DF6" w14:textId="77777777" w:rsidR="00EF2A5B" w:rsidRDefault="00C174DD">
      <w:pPr>
        <w:pStyle w:val="11"/>
      </w:pPr>
      <w:r>
        <w:t>mdl</w:t>
      </w:r>
      <w:r>
        <w:rPr>
          <w:rFonts w:hint="eastAsia"/>
        </w:rPr>
        <w:t>：返回模型训练结果参数。</w:t>
      </w:r>
    </w:p>
    <w:p w14:paraId="33F39B31" w14:textId="77777777" w:rsidR="00EF2A5B" w:rsidRDefault="00C174DD">
      <w:pPr>
        <w:pStyle w:val="4"/>
      </w:pPr>
      <w:r>
        <w:rPr>
          <w:rFonts w:hint="eastAsia"/>
        </w:rPr>
        <w:t>开发方案</w:t>
      </w:r>
    </w:p>
    <w:p w14:paraId="239582D1" w14:textId="77777777" w:rsidR="00EF2A5B" w:rsidRDefault="00C174DD">
      <w:pPr>
        <w:pStyle w:val="a1"/>
        <w:ind w:firstLine="480"/>
      </w:pPr>
      <w:r>
        <w:rPr>
          <w:rFonts w:hint="eastAsia"/>
        </w:rPr>
        <w:t>这部分主要对</w:t>
      </w:r>
      <w:proofErr w:type="gramStart"/>
      <w:r>
        <w:rPr>
          <w:rFonts w:hint="eastAsia"/>
        </w:rPr>
        <w:t>核回归</w:t>
      </w:r>
      <w:proofErr w:type="gramEnd"/>
      <w:r>
        <w:t>fitrkernel</w:t>
      </w:r>
      <w:r>
        <w:rPr>
          <w:rFonts w:hint="eastAsia"/>
        </w:rPr>
        <w:t>函数进行说明，本函数通过对</w:t>
      </w:r>
      <w:r>
        <w:t>P</w:t>
      </w:r>
      <w:r>
        <w:rPr>
          <w:rFonts w:hint="eastAsia"/>
        </w:rPr>
        <w:t>ython</w:t>
      </w:r>
      <w:r>
        <w:rPr>
          <w:rFonts w:hint="eastAsia"/>
        </w:rPr>
        <w:t>中</w:t>
      </w:r>
      <w:r>
        <w:t>sklearn.svm</w:t>
      </w:r>
      <w:r>
        <w:rPr>
          <w:rFonts w:hint="eastAsia"/>
        </w:rPr>
        <w:t>库</w:t>
      </w:r>
      <w:r>
        <w:t>SVR()</w:t>
      </w:r>
      <w:r>
        <w:rPr>
          <w:rFonts w:hint="eastAsia"/>
        </w:rPr>
        <w:t>函数和</w:t>
      </w:r>
      <w:r>
        <w:rPr>
          <w:rFonts w:hint="eastAsia"/>
        </w:rPr>
        <w:t>fit</w:t>
      </w:r>
      <w:r>
        <w:t>()</w:t>
      </w:r>
      <w:r>
        <w:rPr>
          <w:rFonts w:hint="eastAsia"/>
        </w:rPr>
        <w:t>函数进行重写和组合而来，实现了</w:t>
      </w:r>
      <w:r>
        <w:rPr>
          <w:rFonts w:hint="eastAsia"/>
        </w:rPr>
        <w:t>matlab</w:t>
      </w:r>
      <w:proofErr w:type="gramStart"/>
      <w:r>
        <w:rPr>
          <w:rFonts w:hint="eastAsia"/>
        </w:rPr>
        <w:t>核回归</w:t>
      </w:r>
      <w:proofErr w:type="gramEnd"/>
      <w:r>
        <w:t>fitrkernel ()</w:t>
      </w:r>
      <w:r>
        <w:rPr>
          <w:rFonts w:hint="eastAsia"/>
        </w:rPr>
        <w:t>函数的</w:t>
      </w:r>
      <w:r>
        <w:rPr>
          <w:rFonts w:hint="eastAsia"/>
        </w:rPr>
        <w:t>Julia</w:t>
      </w:r>
      <w:r>
        <w:rPr>
          <w:rFonts w:hint="eastAsia"/>
        </w:rPr>
        <w:t>语言实现。</w:t>
      </w:r>
    </w:p>
    <w:p w14:paraId="39C84180" w14:textId="77777777" w:rsidR="00EF2A5B" w:rsidRDefault="00C174DD">
      <w:pPr>
        <w:pStyle w:val="30"/>
      </w:pPr>
      <w:bookmarkStart w:id="64" w:name="_Toc108100545"/>
      <w:proofErr w:type="gramStart"/>
      <w:r>
        <w:rPr>
          <w:rFonts w:hint="eastAsia"/>
        </w:rPr>
        <w:t>核回归</w:t>
      </w:r>
      <w:proofErr w:type="gramEnd"/>
      <w:r>
        <w:rPr>
          <w:rFonts w:hint="eastAsia"/>
        </w:rPr>
        <w:t>predict</w:t>
      </w:r>
      <w:r>
        <w:rPr>
          <w:rFonts w:hint="eastAsia"/>
        </w:rPr>
        <w:t>函数</w:t>
      </w:r>
      <w:bookmarkEnd w:id="64"/>
    </w:p>
    <w:p w14:paraId="5285A078" w14:textId="77777777" w:rsidR="00EF2A5B" w:rsidRDefault="00C174DD">
      <w:pPr>
        <w:pStyle w:val="4"/>
      </w:pPr>
      <w:r>
        <w:rPr>
          <w:rFonts w:hint="eastAsia"/>
        </w:rPr>
        <w:t>调用方式</w:t>
      </w:r>
    </w:p>
    <w:p w14:paraId="6B69F4AE" w14:textId="77777777" w:rsidR="00EF2A5B" w:rsidRDefault="00C174DD">
      <w:pPr>
        <w:pStyle w:val="11"/>
      </w:pPr>
      <w:r>
        <w:t xml:space="preserve">ypred = </w:t>
      </w:r>
      <w:proofErr w:type="gramStart"/>
      <w:r>
        <w:t>predict(</w:t>
      </w:r>
      <w:proofErr w:type="gramEnd"/>
      <w:r>
        <w:t>Xnew)</w:t>
      </w:r>
    </w:p>
    <w:p w14:paraId="5ADCB64A"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w:t>
      </w:r>
      <w:proofErr w:type="gramStart"/>
      <w:r>
        <w:rPr>
          <w:rFonts w:hint="eastAsia"/>
        </w:rPr>
        <w:t>核回归</w:t>
      </w:r>
      <w:proofErr w:type="gramEnd"/>
      <w:r>
        <w:rPr>
          <w:rFonts w:hint="eastAsia"/>
        </w:rPr>
        <w:t>模型</w:t>
      </w:r>
      <w:r>
        <w:rPr>
          <w:rFonts w:hint="eastAsia"/>
        </w:rPr>
        <w:t>mdl</w:t>
      </w:r>
      <w:r>
        <w:rPr>
          <w:rFonts w:hint="eastAsia"/>
        </w:rPr>
        <w:t>的预测响应值。</w:t>
      </w:r>
    </w:p>
    <w:p w14:paraId="604A111E" w14:textId="77777777" w:rsidR="00EF2A5B" w:rsidRDefault="00C174DD">
      <w:pPr>
        <w:pStyle w:val="4"/>
      </w:pPr>
      <w:r>
        <w:rPr>
          <w:rFonts w:hint="eastAsia"/>
        </w:rPr>
        <w:t>输入参数</w:t>
      </w:r>
    </w:p>
    <w:p w14:paraId="147F9CBE" w14:textId="77777777" w:rsidR="00EF2A5B" w:rsidRDefault="00C174DD">
      <w:pPr>
        <w:pStyle w:val="11"/>
      </w:pPr>
      <w:r>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7EACEDA0" w14:textId="77777777" w:rsidR="00EF2A5B" w:rsidRDefault="00C174DD">
      <w:pPr>
        <w:pStyle w:val="4"/>
      </w:pPr>
      <w:r>
        <w:rPr>
          <w:rFonts w:hint="eastAsia"/>
        </w:rPr>
        <w:lastRenderedPageBreak/>
        <w:t>返回值</w:t>
      </w:r>
    </w:p>
    <w:p w14:paraId="4B2513B4" w14:textId="77777777" w:rsidR="00EF2A5B" w:rsidRDefault="00C174DD">
      <w:pPr>
        <w:pStyle w:val="11"/>
      </w:pPr>
      <w:r>
        <w:t>ypred</w:t>
      </w:r>
      <w:r>
        <w:rPr>
          <w:rFonts w:hint="eastAsia"/>
        </w:rPr>
        <w:t>：返回模型预测的结果向量。</w:t>
      </w:r>
    </w:p>
    <w:p w14:paraId="6871AE8A" w14:textId="77777777" w:rsidR="00EF2A5B" w:rsidRDefault="00C174DD">
      <w:pPr>
        <w:pStyle w:val="4"/>
      </w:pPr>
      <w:r>
        <w:rPr>
          <w:rFonts w:hint="eastAsia"/>
        </w:rPr>
        <w:t>开发方案</w:t>
      </w:r>
    </w:p>
    <w:p w14:paraId="6C41CF47" w14:textId="77777777" w:rsidR="00EF2A5B" w:rsidRDefault="00C174DD">
      <w:pPr>
        <w:pStyle w:val="a1"/>
        <w:ind w:firstLine="480"/>
      </w:pPr>
      <w:r>
        <w:rPr>
          <w:rFonts w:hint="eastAsia"/>
        </w:rPr>
        <w:t>这部分主要对</w:t>
      </w:r>
      <w:proofErr w:type="gramStart"/>
      <w:r>
        <w:rPr>
          <w:rFonts w:hint="eastAsia"/>
        </w:rPr>
        <w:t>核回归</w:t>
      </w:r>
      <w:proofErr w:type="gramEnd"/>
      <w:r>
        <w:rPr>
          <w:rFonts w:hint="eastAsia"/>
        </w:rPr>
        <w:t>predict</w:t>
      </w:r>
      <w:r>
        <w:rPr>
          <w:rFonts w:hint="eastAsia"/>
        </w:rPr>
        <w:t>函数进行说明，本函数通过对</w:t>
      </w:r>
      <w:r>
        <w:t>P</w:t>
      </w:r>
      <w:r>
        <w:rPr>
          <w:rFonts w:hint="eastAsia"/>
        </w:rPr>
        <w:t>ython</w:t>
      </w:r>
      <w:r>
        <w:rPr>
          <w:rFonts w:hint="eastAsia"/>
        </w:rPr>
        <w:t>中</w:t>
      </w:r>
      <w:r>
        <w:rPr>
          <w:rFonts w:hint="eastAsia"/>
        </w:rPr>
        <w:t>sklearn</w:t>
      </w:r>
      <w:r>
        <w:rPr>
          <w:rFonts w:hint="eastAsia"/>
        </w:rPr>
        <w:t>库</w:t>
      </w:r>
      <w:r>
        <w:rPr>
          <w:rFonts w:hint="eastAsia"/>
        </w:rPr>
        <w:t>predict</w:t>
      </w:r>
      <w:r>
        <w:t>()</w:t>
      </w:r>
      <w:r>
        <w:rPr>
          <w:rFonts w:hint="eastAsia"/>
        </w:rPr>
        <w:t>函数进行重写而来，实现了</w:t>
      </w:r>
      <w:r>
        <w:rPr>
          <w:rFonts w:hint="eastAsia"/>
        </w:rPr>
        <w:t>matlab</w:t>
      </w:r>
      <w:proofErr w:type="gramStart"/>
      <w:r>
        <w:rPr>
          <w:rFonts w:hint="eastAsia"/>
        </w:rPr>
        <w:t>核回归</w:t>
      </w:r>
      <w:proofErr w:type="gramEnd"/>
      <w:r>
        <w:rPr>
          <w:rFonts w:hint="eastAsia"/>
        </w:rPr>
        <w:t>predict</w:t>
      </w:r>
      <w:r>
        <w:t>()</w:t>
      </w:r>
      <w:r>
        <w:rPr>
          <w:rFonts w:hint="eastAsia"/>
        </w:rPr>
        <w:t>函数的</w:t>
      </w:r>
      <w:r>
        <w:rPr>
          <w:rFonts w:hint="eastAsia"/>
        </w:rPr>
        <w:t>Julia</w:t>
      </w:r>
      <w:r>
        <w:rPr>
          <w:rFonts w:hint="eastAsia"/>
        </w:rPr>
        <w:t>语言实现。</w:t>
      </w:r>
    </w:p>
    <w:p w14:paraId="33B9CD41" w14:textId="77777777" w:rsidR="00EF2A5B" w:rsidRDefault="00C174DD">
      <w:pPr>
        <w:pStyle w:val="20"/>
      </w:pPr>
      <w:bookmarkStart w:id="65" w:name="_Toc108100546"/>
      <w:r>
        <w:rPr>
          <w:rFonts w:hint="eastAsia"/>
        </w:rPr>
        <w:t>Ridge</w:t>
      </w:r>
      <w:r>
        <w:rPr>
          <w:rFonts w:hint="eastAsia"/>
        </w:rPr>
        <w:t>回归</w:t>
      </w:r>
      <w:bookmarkEnd w:id="65"/>
    </w:p>
    <w:p w14:paraId="7A041731" w14:textId="77777777" w:rsidR="00EF2A5B" w:rsidRDefault="00C174DD">
      <w:pPr>
        <w:pStyle w:val="30"/>
      </w:pPr>
      <w:bookmarkStart w:id="66" w:name="_Toc108100547"/>
      <w:r>
        <w:rPr>
          <w:rFonts w:hint="eastAsia"/>
        </w:rPr>
        <w:t>Ridge</w:t>
      </w:r>
      <w:r>
        <w:rPr>
          <w:rFonts w:hint="eastAsia"/>
        </w:rPr>
        <w:t>回归</w:t>
      </w:r>
      <w:r>
        <w:t>fitrkernel</w:t>
      </w:r>
      <w:r>
        <w:rPr>
          <w:rFonts w:hint="eastAsia"/>
        </w:rPr>
        <w:t>函数</w:t>
      </w:r>
      <w:bookmarkEnd w:id="66"/>
    </w:p>
    <w:p w14:paraId="09FAB82D" w14:textId="77777777" w:rsidR="00EF2A5B" w:rsidRDefault="00C174DD">
      <w:pPr>
        <w:pStyle w:val="4"/>
      </w:pPr>
      <w:r>
        <w:rPr>
          <w:rFonts w:hint="eastAsia"/>
        </w:rPr>
        <w:t>调用方式</w:t>
      </w:r>
    </w:p>
    <w:p w14:paraId="7278561C" w14:textId="77777777" w:rsidR="00EF2A5B" w:rsidRDefault="00C174DD">
      <w:pPr>
        <w:pStyle w:val="11"/>
      </w:pPr>
      <w:r>
        <w:t>mdl = ridge(</w:t>
      </w:r>
      <w:proofErr w:type="gramStart"/>
      <w:r>
        <w:t>X,</w:t>
      </w:r>
      <w:r>
        <w:rPr>
          <w:rFonts w:hint="eastAsia"/>
        </w:rPr>
        <w:t>y</w:t>
      </w:r>
      <w:proofErr w:type="gramEnd"/>
      <w:r>
        <w:t>)</w:t>
      </w:r>
    </w:p>
    <w:p w14:paraId="0D8C601E" w14:textId="77777777" w:rsidR="00EF2A5B" w:rsidRDefault="00C174DD">
      <w:pPr>
        <w:pStyle w:val="11"/>
        <w:numPr>
          <w:ilvl w:val="0"/>
          <w:numId w:val="0"/>
        </w:numPr>
        <w:ind w:firstLineChars="200" w:firstLine="480"/>
      </w:pPr>
      <w:r>
        <w:rPr>
          <w:rFonts w:hint="eastAsia"/>
        </w:rPr>
        <w:t>返回基于数据矩阵</w:t>
      </w:r>
      <w:r>
        <w:rPr>
          <w:rFonts w:hint="eastAsia"/>
        </w:rPr>
        <w:t xml:space="preserve"> X </w:t>
      </w:r>
      <w:r>
        <w:rPr>
          <w:rFonts w:hint="eastAsia"/>
        </w:rPr>
        <w:t>拟合的响应</w:t>
      </w:r>
      <w:r>
        <w:rPr>
          <w:rFonts w:hint="eastAsia"/>
        </w:rPr>
        <w:t xml:space="preserve"> y </w:t>
      </w:r>
      <w:r>
        <w:rPr>
          <w:rFonts w:hint="eastAsia"/>
        </w:rPr>
        <w:t>的</w:t>
      </w:r>
      <w:r>
        <w:rPr>
          <w:rFonts w:hint="eastAsia"/>
        </w:rPr>
        <w:t>Ridge</w:t>
      </w:r>
      <w:r>
        <w:rPr>
          <w:rFonts w:hint="eastAsia"/>
        </w:rPr>
        <w:t>回归模型。</w:t>
      </w:r>
    </w:p>
    <w:p w14:paraId="5D5020C2" w14:textId="77777777" w:rsidR="00EF2A5B" w:rsidRDefault="00C174DD">
      <w:pPr>
        <w:pStyle w:val="4"/>
      </w:pPr>
      <w:r>
        <w:rPr>
          <w:rFonts w:hint="eastAsia"/>
        </w:rPr>
        <w:t>输入参数</w:t>
      </w:r>
    </w:p>
    <w:p w14:paraId="6605A5B7" w14:textId="77777777" w:rsidR="00EF2A5B" w:rsidRDefault="00C174DD">
      <w:pPr>
        <w:pStyle w:val="11"/>
      </w:pPr>
      <w:r>
        <w:t>X</w:t>
      </w:r>
      <w:r>
        <w:rPr>
          <w:rFonts w:hint="eastAsia"/>
        </w:rPr>
        <w:t>：包含列中自变量值的矩阵。</w:t>
      </w:r>
    </w:p>
    <w:p w14:paraId="01B34543" w14:textId="77777777" w:rsidR="00EF2A5B" w:rsidRDefault="00C174DD">
      <w:pPr>
        <w:pStyle w:val="11"/>
      </w:pPr>
      <w:r>
        <w:rPr>
          <w:rFonts w:hint="eastAsia"/>
        </w:rPr>
        <w:t>y</w:t>
      </w:r>
      <w:r>
        <w:rPr>
          <w:rFonts w:hint="eastAsia"/>
        </w:rPr>
        <w:t>：包含因变量值的向量。</w:t>
      </w:r>
    </w:p>
    <w:p w14:paraId="5574BE68" w14:textId="77777777" w:rsidR="00EF2A5B" w:rsidRDefault="00C174DD">
      <w:pPr>
        <w:pStyle w:val="4"/>
      </w:pPr>
      <w:r>
        <w:rPr>
          <w:rFonts w:hint="eastAsia"/>
        </w:rPr>
        <w:t>返回值</w:t>
      </w:r>
    </w:p>
    <w:p w14:paraId="7AB975EB" w14:textId="77777777" w:rsidR="00EF2A5B" w:rsidRDefault="00C174DD">
      <w:pPr>
        <w:pStyle w:val="11"/>
      </w:pPr>
      <w:r>
        <w:t>mdl</w:t>
      </w:r>
      <w:r>
        <w:rPr>
          <w:rFonts w:hint="eastAsia"/>
        </w:rPr>
        <w:t>：返回模型训练结果参数。</w:t>
      </w:r>
    </w:p>
    <w:p w14:paraId="37EDBCEC" w14:textId="77777777" w:rsidR="00EF2A5B" w:rsidRDefault="00C174DD">
      <w:pPr>
        <w:pStyle w:val="4"/>
      </w:pPr>
      <w:r>
        <w:rPr>
          <w:rFonts w:hint="eastAsia"/>
        </w:rPr>
        <w:t>开发方案</w:t>
      </w:r>
    </w:p>
    <w:p w14:paraId="367569A6" w14:textId="77777777" w:rsidR="00EF2A5B" w:rsidRDefault="00C174DD">
      <w:pPr>
        <w:pStyle w:val="a1"/>
        <w:ind w:firstLine="480"/>
      </w:pPr>
      <w:r>
        <w:rPr>
          <w:rFonts w:hint="eastAsia"/>
        </w:rPr>
        <w:t>这部分主要对</w:t>
      </w:r>
      <w:r>
        <w:rPr>
          <w:rFonts w:hint="eastAsia"/>
        </w:rPr>
        <w:t>Ridge</w:t>
      </w:r>
      <w:r>
        <w:rPr>
          <w:rFonts w:hint="eastAsia"/>
        </w:rPr>
        <w:t>回归</w:t>
      </w:r>
      <w:r>
        <w:t>fitrkernel</w:t>
      </w:r>
      <w:r>
        <w:rPr>
          <w:rFonts w:hint="eastAsia"/>
        </w:rPr>
        <w:t>函数进行说明，本函数通过对</w:t>
      </w:r>
      <w:r>
        <w:t>P</w:t>
      </w:r>
      <w:r>
        <w:rPr>
          <w:rFonts w:hint="eastAsia"/>
        </w:rPr>
        <w:t>ython</w:t>
      </w:r>
      <w:r>
        <w:rPr>
          <w:rFonts w:hint="eastAsia"/>
        </w:rPr>
        <w:t>中</w:t>
      </w:r>
      <w:r>
        <w:t>sklearn.linear_model</w:t>
      </w:r>
      <w:r>
        <w:rPr>
          <w:rFonts w:hint="eastAsia"/>
        </w:rPr>
        <w:t>库</w:t>
      </w:r>
      <w:r>
        <w:t>Ridge ()</w:t>
      </w:r>
      <w:r>
        <w:rPr>
          <w:rFonts w:hint="eastAsia"/>
        </w:rPr>
        <w:t>函数进行重写而来，实现了</w:t>
      </w:r>
      <w:r>
        <w:rPr>
          <w:rFonts w:hint="eastAsia"/>
        </w:rPr>
        <w:t>matlab</w:t>
      </w:r>
      <w:r>
        <w:t xml:space="preserve"> </w:t>
      </w:r>
      <w:r>
        <w:rPr>
          <w:rFonts w:hint="eastAsia"/>
        </w:rPr>
        <w:t>Ridge</w:t>
      </w:r>
      <w:r>
        <w:rPr>
          <w:rFonts w:hint="eastAsia"/>
        </w:rPr>
        <w:t>回归</w:t>
      </w:r>
      <w:r>
        <w:t>ridge()</w:t>
      </w:r>
      <w:r>
        <w:rPr>
          <w:rFonts w:hint="eastAsia"/>
        </w:rPr>
        <w:t>函数的</w:t>
      </w:r>
      <w:r>
        <w:rPr>
          <w:rFonts w:hint="eastAsia"/>
        </w:rPr>
        <w:t>Julia</w:t>
      </w:r>
      <w:r>
        <w:rPr>
          <w:rFonts w:hint="eastAsia"/>
        </w:rPr>
        <w:t>语言实现。</w:t>
      </w:r>
    </w:p>
    <w:p w14:paraId="5162DCD2" w14:textId="77777777" w:rsidR="00EF2A5B" w:rsidRDefault="00C174DD">
      <w:pPr>
        <w:pStyle w:val="30"/>
      </w:pPr>
      <w:bookmarkStart w:id="67" w:name="_Toc108100548"/>
      <w:r>
        <w:rPr>
          <w:rFonts w:hint="eastAsia"/>
        </w:rPr>
        <w:lastRenderedPageBreak/>
        <w:t>Ridge</w:t>
      </w:r>
      <w:r>
        <w:rPr>
          <w:rFonts w:hint="eastAsia"/>
        </w:rPr>
        <w:t>回归</w:t>
      </w:r>
      <w:r>
        <w:rPr>
          <w:rFonts w:hint="eastAsia"/>
        </w:rPr>
        <w:t>predict</w:t>
      </w:r>
      <w:r>
        <w:rPr>
          <w:rFonts w:hint="eastAsia"/>
        </w:rPr>
        <w:t>函数</w:t>
      </w:r>
      <w:bookmarkEnd w:id="67"/>
    </w:p>
    <w:p w14:paraId="58BE441F" w14:textId="77777777" w:rsidR="00EF2A5B" w:rsidRDefault="00C174DD">
      <w:pPr>
        <w:pStyle w:val="4"/>
      </w:pPr>
      <w:r>
        <w:rPr>
          <w:rFonts w:hint="eastAsia"/>
        </w:rPr>
        <w:t>调用方式</w:t>
      </w:r>
    </w:p>
    <w:p w14:paraId="16483F51" w14:textId="77777777" w:rsidR="00EF2A5B" w:rsidRDefault="00C174DD">
      <w:pPr>
        <w:pStyle w:val="11"/>
      </w:pPr>
      <w:r>
        <w:t xml:space="preserve">ypred = </w:t>
      </w:r>
      <w:proofErr w:type="gramStart"/>
      <w:r>
        <w:t>predict(</w:t>
      </w:r>
      <w:proofErr w:type="gramEnd"/>
      <w:r>
        <w:t>Xnew)</w:t>
      </w:r>
    </w:p>
    <w:p w14:paraId="6CB1C909"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w:t>
      </w:r>
      <w:r>
        <w:rPr>
          <w:rFonts w:hint="eastAsia"/>
        </w:rPr>
        <w:t>Ridge</w:t>
      </w:r>
      <w:r>
        <w:rPr>
          <w:rFonts w:hint="eastAsia"/>
        </w:rPr>
        <w:t>回归模型</w:t>
      </w:r>
      <w:r>
        <w:rPr>
          <w:rFonts w:hint="eastAsia"/>
        </w:rPr>
        <w:t>mdl</w:t>
      </w:r>
      <w:r>
        <w:rPr>
          <w:rFonts w:hint="eastAsia"/>
        </w:rPr>
        <w:t>的预测响应值。</w:t>
      </w:r>
    </w:p>
    <w:p w14:paraId="7B7A4A76" w14:textId="77777777" w:rsidR="00EF2A5B" w:rsidRDefault="00C174DD">
      <w:pPr>
        <w:pStyle w:val="4"/>
      </w:pPr>
      <w:r>
        <w:rPr>
          <w:rFonts w:hint="eastAsia"/>
        </w:rPr>
        <w:t>输入参数</w:t>
      </w:r>
    </w:p>
    <w:p w14:paraId="1D879C29" w14:textId="77777777" w:rsidR="00EF2A5B" w:rsidRDefault="00C174DD">
      <w:pPr>
        <w:pStyle w:val="11"/>
      </w:pPr>
      <w:r>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767E9E25" w14:textId="77777777" w:rsidR="00EF2A5B" w:rsidRDefault="00C174DD">
      <w:pPr>
        <w:pStyle w:val="4"/>
      </w:pPr>
      <w:r>
        <w:rPr>
          <w:rFonts w:hint="eastAsia"/>
        </w:rPr>
        <w:t>返回值</w:t>
      </w:r>
    </w:p>
    <w:p w14:paraId="7285D5B1" w14:textId="77777777" w:rsidR="00EF2A5B" w:rsidRDefault="00C174DD">
      <w:pPr>
        <w:pStyle w:val="11"/>
      </w:pPr>
      <w:r>
        <w:t>ypred</w:t>
      </w:r>
      <w:r>
        <w:rPr>
          <w:rFonts w:hint="eastAsia"/>
        </w:rPr>
        <w:t>：返回模型预测的结果向量。</w:t>
      </w:r>
    </w:p>
    <w:p w14:paraId="1363E901" w14:textId="77777777" w:rsidR="00EF2A5B" w:rsidRDefault="00C174DD">
      <w:pPr>
        <w:pStyle w:val="4"/>
      </w:pPr>
      <w:r>
        <w:rPr>
          <w:rFonts w:hint="eastAsia"/>
        </w:rPr>
        <w:t>开发方案</w:t>
      </w:r>
    </w:p>
    <w:p w14:paraId="7AEE8F05" w14:textId="77777777" w:rsidR="00EF2A5B" w:rsidRDefault="00C174DD">
      <w:pPr>
        <w:pStyle w:val="a1"/>
        <w:ind w:firstLine="480"/>
      </w:pPr>
      <w:r>
        <w:rPr>
          <w:rFonts w:hint="eastAsia"/>
        </w:rPr>
        <w:t>这部分主要对</w:t>
      </w:r>
      <w:r>
        <w:rPr>
          <w:rFonts w:hint="eastAsia"/>
        </w:rPr>
        <w:t>Ridge</w:t>
      </w:r>
      <w:r>
        <w:rPr>
          <w:rFonts w:hint="eastAsia"/>
        </w:rPr>
        <w:t>回归</w:t>
      </w:r>
      <w:r>
        <w:rPr>
          <w:rFonts w:hint="eastAsia"/>
        </w:rPr>
        <w:t>predict</w:t>
      </w:r>
      <w:r>
        <w:rPr>
          <w:rFonts w:hint="eastAsia"/>
        </w:rPr>
        <w:t>函数进行说明，本函数通过对</w:t>
      </w:r>
      <w:r>
        <w:t>P</w:t>
      </w:r>
      <w:r>
        <w:rPr>
          <w:rFonts w:hint="eastAsia"/>
        </w:rPr>
        <w:t>ython</w:t>
      </w:r>
      <w:r>
        <w:rPr>
          <w:rFonts w:hint="eastAsia"/>
        </w:rPr>
        <w:t>中</w:t>
      </w:r>
      <w:r>
        <w:rPr>
          <w:rFonts w:hint="eastAsia"/>
        </w:rPr>
        <w:t>sklearn</w:t>
      </w:r>
      <w:r>
        <w:rPr>
          <w:rFonts w:hint="eastAsia"/>
        </w:rPr>
        <w:t>库</w:t>
      </w:r>
      <w:r>
        <w:rPr>
          <w:rFonts w:hint="eastAsia"/>
        </w:rPr>
        <w:t>predict</w:t>
      </w:r>
      <w:r>
        <w:t>()</w:t>
      </w:r>
      <w:r>
        <w:rPr>
          <w:rFonts w:hint="eastAsia"/>
        </w:rPr>
        <w:t>函数进行重写而来，实现了</w:t>
      </w:r>
      <w:r>
        <w:rPr>
          <w:rFonts w:hint="eastAsia"/>
        </w:rPr>
        <w:t>matlab</w:t>
      </w:r>
      <w:r>
        <w:t xml:space="preserve"> </w:t>
      </w:r>
      <w:r>
        <w:rPr>
          <w:rFonts w:hint="eastAsia"/>
        </w:rPr>
        <w:t>Ridge</w:t>
      </w:r>
      <w:r>
        <w:rPr>
          <w:rFonts w:hint="eastAsia"/>
        </w:rPr>
        <w:t>回归</w:t>
      </w:r>
      <w:r>
        <w:rPr>
          <w:rFonts w:hint="eastAsia"/>
        </w:rPr>
        <w:t>predict</w:t>
      </w:r>
      <w:r>
        <w:t>()</w:t>
      </w:r>
      <w:r>
        <w:rPr>
          <w:rFonts w:hint="eastAsia"/>
        </w:rPr>
        <w:t>函数的</w:t>
      </w:r>
      <w:r>
        <w:rPr>
          <w:rFonts w:hint="eastAsia"/>
        </w:rPr>
        <w:t>Julia</w:t>
      </w:r>
      <w:r>
        <w:rPr>
          <w:rFonts w:hint="eastAsia"/>
        </w:rPr>
        <w:t>语言实现。</w:t>
      </w:r>
    </w:p>
    <w:p w14:paraId="2CF1B3D8" w14:textId="77777777" w:rsidR="00EF2A5B" w:rsidRDefault="00C174DD">
      <w:pPr>
        <w:pStyle w:val="20"/>
      </w:pPr>
      <w:bookmarkStart w:id="68" w:name="_Toc108100549"/>
      <w:r>
        <w:rPr>
          <w:rFonts w:hint="eastAsia"/>
        </w:rPr>
        <w:t>模型的构建与评估</w:t>
      </w:r>
      <w:bookmarkEnd w:id="68"/>
    </w:p>
    <w:p w14:paraId="4F8D3737" w14:textId="77777777" w:rsidR="00EF2A5B" w:rsidRDefault="00C174DD">
      <w:pPr>
        <w:pStyle w:val="30"/>
      </w:pPr>
      <w:bookmarkStart w:id="69" w:name="_Toc108100550"/>
      <w:r>
        <w:t>fsrftest</w:t>
      </w:r>
      <w:r>
        <w:rPr>
          <w:rFonts w:hint="eastAsia"/>
        </w:rPr>
        <w:t>函数</w:t>
      </w:r>
      <w:bookmarkEnd w:id="69"/>
    </w:p>
    <w:p w14:paraId="778C1956" w14:textId="77777777" w:rsidR="00EF2A5B" w:rsidRDefault="00C174DD">
      <w:pPr>
        <w:pStyle w:val="4"/>
      </w:pPr>
      <w:r>
        <w:rPr>
          <w:rFonts w:hint="eastAsia"/>
        </w:rPr>
        <w:t>调用方式</w:t>
      </w:r>
    </w:p>
    <w:p w14:paraId="54B4E8B5" w14:textId="77777777" w:rsidR="00EF2A5B" w:rsidRDefault="00C174DD">
      <w:pPr>
        <w:pStyle w:val="11"/>
      </w:pPr>
      <w:r>
        <w:t>idx = fsrftest(</w:t>
      </w:r>
      <w:proofErr w:type="gramStart"/>
      <w:r>
        <w:t>X,</w:t>
      </w:r>
      <w:r>
        <w:rPr>
          <w:rFonts w:hint="eastAsia"/>
        </w:rPr>
        <w:t>y</w:t>
      </w:r>
      <w:proofErr w:type="gramEnd"/>
      <w:r>
        <w:t>)</w:t>
      </w:r>
    </w:p>
    <w:p w14:paraId="3B505A52" w14:textId="77777777" w:rsidR="00EF2A5B" w:rsidRDefault="00C174DD">
      <w:pPr>
        <w:pStyle w:val="11"/>
        <w:numPr>
          <w:ilvl w:val="0"/>
          <w:numId w:val="0"/>
        </w:numPr>
        <w:ind w:left="400"/>
      </w:pPr>
      <w:r>
        <w:rPr>
          <w:rFonts w:hint="eastAsia"/>
        </w:rPr>
        <w:t>返回基于</w:t>
      </w:r>
      <w:r>
        <w:rPr>
          <w:rFonts w:hint="eastAsia"/>
        </w:rPr>
        <w:t>F</w:t>
      </w:r>
      <w:r>
        <w:rPr>
          <w:rFonts w:hint="eastAsia"/>
        </w:rPr>
        <w:t>检验的回归单变量特征排序。</w:t>
      </w:r>
    </w:p>
    <w:p w14:paraId="14A5CB37" w14:textId="77777777" w:rsidR="00EF2A5B" w:rsidRDefault="00C174DD">
      <w:pPr>
        <w:pStyle w:val="4"/>
      </w:pPr>
      <w:r>
        <w:rPr>
          <w:rFonts w:hint="eastAsia"/>
        </w:rPr>
        <w:t>输入参数</w:t>
      </w:r>
    </w:p>
    <w:p w14:paraId="3771C523" w14:textId="77777777" w:rsidR="00EF2A5B" w:rsidRDefault="00C174DD">
      <w:pPr>
        <w:pStyle w:val="11"/>
      </w:pPr>
      <w:r>
        <w:t>X:</w:t>
      </w:r>
      <w:r>
        <w:rPr>
          <w:rFonts w:hint="eastAsia"/>
        </w:rPr>
        <w:t xml:space="preserve"> </w:t>
      </w:r>
      <w:r>
        <w:rPr>
          <w:rFonts w:hint="eastAsia"/>
        </w:rPr>
        <w:t>包含列中自变量值的矩阵。</w:t>
      </w:r>
    </w:p>
    <w:p w14:paraId="22A4A67C" w14:textId="77777777" w:rsidR="00EF2A5B" w:rsidRDefault="00C174DD">
      <w:pPr>
        <w:pStyle w:val="11"/>
      </w:pPr>
      <w:r>
        <w:rPr>
          <w:rFonts w:hint="eastAsia"/>
        </w:rPr>
        <w:t>y</w:t>
      </w:r>
      <w:r>
        <w:rPr>
          <w:rFonts w:hint="eastAsia"/>
        </w:rPr>
        <w:t>：包含因变量值的向量。</w:t>
      </w:r>
    </w:p>
    <w:p w14:paraId="2193A390" w14:textId="77777777" w:rsidR="00EF2A5B" w:rsidRDefault="00C174DD">
      <w:pPr>
        <w:pStyle w:val="4"/>
      </w:pPr>
      <w:r>
        <w:rPr>
          <w:rFonts w:hint="eastAsia"/>
        </w:rPr>
        <w:lastRenderedPageBreak/>
        <w:t>返回值</w:t>
      </w:r>
    </w:p>
    <w:p w14:paraId="37F68DDA" w14:textId="77777777" w:rsidR="00EF2A5B" w:rsidRDefault="00C174DD">
      <w:pPr>
        <w:pStyle w:val="11"/>
      </w:pPr>
      <w:r>
        <w:t>idx</w:t>
      </w:r>
      <w:r>
        <w:rPr>
          <w:rFonts w:hint="eastAsia"/>
        </w:rPr>
        <w:t>：基于</w:t>
      </w:r>
      <w:r>
        <w:rPr>
          <w:rFonts w:hint="eastAsia"/>
        </w:rPr>
        <w:t>F</w:t>
      </w:r>
      <w:r>
        <w:rPr>
          <w:rFonts w:hint="eastAsia"/>
        </w:rPr>
        <w:t>检验的回归单变量特征排序后的向量。</w:t>
      </w:r>
    </w:p>
    <w:p w14:paraId="08ACA310" w14:textId="77777777" w:rsidR="00EF2A5B" w:rsidRDefault="00C174DD">
      <w:pPr>
        <w:pStyle w:val="4"/>
      </w:pPr>
      <w:r>
        <w:rPr>
          <w:rFonts w:hint="eastAsia"/>
        </w:rPr>
        <w:t>开发方案</w:t>
      </w:r>
    </w:p>
    <w:p w14:paraId="61F85F7F" w14:textId="77777777" w:rsidR="00EF2A5B" w:rsidRDefault="00C174DD">
      <w:pPr>
        <w:pStyle w:val="a1"/>
        <w:ind w:firstLine="480"/>
      </w:pPr>
      <w:r>
        <w:rPr>
          <w:rFonts w:hint="eastAsia"/>
        </w:rPr>
        <w:t>这部分主要对</w:t>
      </w:r>
      <w:r>
        <w:t>fsrftes</w:t>
      </w:r>
      <w:r>
        <w:rPr>
          <w:rFonts w:hint="eastAsia"/>
        </w:rPr>
        <w:t>函数进行说明，本函数通过对</w:t>
      </w:r>
      <w:r>
        <w:t>P</w:t>
      </w:r>
      <w:r>
        <w:rPr>
          <w:rFonts w:hint="eastAsia"/>
        </w:rPr>
        <w:t>ython</w:t>
      </w:r>
      <w:r>
        <w:rPr>
          <w:rFonts w:hint="eastAsia"/>
        </w:rPr>
        <w:t>中</w:t>
      </w:r>
      <w:r>
        <w:t>sklearn.feature_selection</w:t>
      </w:r>
      <w:r>
        <w:rPr>
          <w:rFonts w:hint="eastAsia"/>
        </w:rPr>
        <w:t>库</w:t>
      </w:r>
      <w:r>
        <w:t>f_regression()</w:t>
      </w:r>
      <w:r>
        <w:rPr>
          <w:rFonts w:hint="eastAsia"/>
        </w:rPr>
        <w:t>函数进行重写而来，实现了</w:t>
      </w:r>
      <w:r>
        <w:rPr>
          <w:rFonts w:hint="eastAsia"/>
        </w:rPr>
        <w:t>matlab</w:t>
      </w:r>
      <w:r>
        <w:t xml:space="preserve"> </w:t>
      </w:r>
      <w:r>
        <w:rPr>
          <w:rFonts w:hint="eastAsia"/>
        </w:rPr>
        <w:t>模型的构建与评估</w:t>
      </w:r>
      <w:r>
        <w:t>fsrftest()</w:t>
      </w:r>
      <w:r>
        <w:rPr>
          <w:rFonts w:hint="eastAsia"/>
        </w:rPr>
        <w:t>函数的</w:t>
      </w:r>
      <w:r>
        <w:rPr>
          <w:rFonts w:hint="eastAsia"/>
        </w:rPr>
        <w:t>Julia</w:t>
      </w:r>
      <w:r>
        <w:rPr>
          <w:rFonts w:hint="eastAsia"/>
        </w:rPr>
        <w:t>语言实现。</w:t>
      </w:r>
    </w:p>
    <w:p w14:paraId="10747E4E" w14:textId="77777777" w:rsidR="00EF2A5B" w:rsidRDefault="00C174DD">
      <w:pPr>
        <w:pStyle w:val="30"/>
      </w:pPr>
      <w:bookmarkStart w:id="70" w:name="_Toc108100551"/>
      <w:r>
        <w:t>oobPermutedPredictorImportance</w:t>
      </w:r>
      <w:r>
        <w:rPr>
          <w:rFonts w:hint="eastAsia"/>
        </w:rPr>
        <w:t>函数</w:t>
      </w:r>
      <w:bookmarkEnd w:id="70"/>
    </w:p>
    <w:p w14:paraId="601E30C7" w14:textId="77777777" w:rsidR="00EF2A5B" w:rsidRDefault="00C174DD">
      <w:pPr>
        <w:pStyle w:val="4"/>
      </w:pPr>
      <w:r>
        <w:rPr>
          <w:rFonts w:hint="eastAsia"/>
        </w:rPr>
        <w:t>调用方式</w:t>
      </w:r>
    </w:p>
    <w:p w14:paraId="01423636" w14:textId="77777777" w:rsidR="00EF2A5B" w:rsidRDefault="00C174DD">
      <w:pPr>
        <w:pStyle w:val="11"/>
      </w:pPr>
      <w:r>
        <w:t>Imp = oobPermutedPredictorImportance(</w:t>
      </w:r>
      <w:r>
        <w:rPr>
          <w:rFonts w:hint="eastAsia"/>
        </w:rPr>
        <w:t>m</w:t>
      </w:r>
      <w:r>
        <w:t>dl)</w:t>
      </w:r>
    </w:p>
    <w:p w14:paraId="64266904" w14:textId="77777777" w:rsidR="00EF2A5B" w:rsidRDefault="00C174DD">
      <w:pPr>
        <w:pStyle w:val="11"/>
        <w:numPr>
          <w:ilvl w:val="0"/>
          <w:numId w:val="0"/>
        </w:numPr>
        <w:ind w:left="400"/>
      </w:pPr>
      <w:r>
        <w:rPr>
          <w:rFonts w:hint="eastAsia"/>
        </w:rPr>
        <w:t>返回回归树随机森林的预测值排列的预测值重要性估计向量。</w:t>
      </w:r>
    </w:p>
    <w:p w14:paraId="3097AF86" w14:textId="77777777" w:rsidR="00EF2A5B" w:rsidRDefault="00C174DD">
      <w:pPr>
        <w:pStyle w:val="4"/>
      </w:pPr>
      <w:r>
        <w:rPr>
          <w:rFonts w:hint="eastAsia"/>
        </w:rPr>
        <w:t>输入参数</w:t>
      </w:r>
    </w:p>
    <w:p w14:paraId="46356A4A" w14:textId="77777777" w:rsidR="00EF2A5B" w:rsidRDefault="00C174DD">
      <w:pPr>
        <w:pStyle w:val="11"/>
      </w:pPr>
      <w:r>
        <w:t>Mdl</w:t>
      </w:r>
      <w:r>
        <w:rPr>
          <w:rFonts w:hint="eastAsia"/>
        </w:rPr>
        <w:t>：回归树随机森林机器学习模型。</w:t>
      </w:r>
    </w:p>
    <w:p w14:paraId="0A3B8515" w14:textId="77777777" w:rsidR="00EF2A5B" w:rsidRDefault="00C174DD">
      <w:pPr>
        <w:pStyle w:val="4"/>
      </w:pPr>
      <w:r>
        <w:rPr>
          <w:rFonts w:hint="eastAsia"/>
        </w:rPr>
        <w:t>返回值</w:t>
      </w:r>
    </w:p>
    <w:p w14:paraId="286D3532" w14:textId="77777777" w:rsidR="00EF2A5B" w:rsidRDefault="00C174DD">
      <w:pPr>
        <w:pStyle w:val="11"/>
      </w:pPr>
      <w:r>
        <w:t>Imp</w:t>
      </w:r>
      <w:r>
        <w:rPr>
          <w:rFonts w:hint="eastAsia"/>
        </w:rPr>
        <w:t>：回归树随机森林的预测值排列的预测值重要性估计向量。</w:t>
      </w:r>
    </w:p>
    <w:p w14:paraId="009E8C58" w14:textId="77777777" w:rsidR="00EF2A5B" w:rsidRDefault="00C174DD">
      <w:pPr>
        <w:pStyle w:val="4"/>
      </w:pPr>
      <w:r>
        <w:rPr>
          <w:rFonts w:hint="eastAsia"/>
        </w:rPr>
        <w:t>开发方案</w:t>
      </w:r>
    </w:p>
    <w:p w14:paraId="5D7AC2E4" w14:textId="77777777" w:rsidR="00EF2A5B" w:rsidRDefault="00C174DD">
      <w:pPr>
        <w:pStyle w:val="a1"/>
        <w:ind w:firstLine="480"/>
      </w:pPr>
      <w:r>
        <w:rPr>
          <w:rFonts w:hint="eastAsia"/>
        </w:rPr>
        <w:t>这部分主要对</w:t>
      </w:r>
      <w:r>
        <w:t>oobPermutedPredictorImportance</w:t>
      </w:r>
      <w:r>
        <w:rPr>
          <w:rFonts w:hint="eastAsia"/>
        </w:rPr>
        <w:t>函数进行说明，本函数通过对</w:t>
      </w:r>
      <w:r>
        <w:t>P</w:t>
      </w:r>
      <w:r>
        <w:rPr>
          <w:rFonts w:hint="eastAsia"/>
        </w:rPr>
        <w:t>ython</w:t>
      </w:r>
      <w:r>
        <w:rPr>
          <w:rFonts w:hint="eastAsia"/>
        </w:rPr>
        <w:t>中</w:t>
      </w:r>
      <w:r>
        <w:t>sklearn.ensemble.RandomForestRegressor</w:t>
      </w:r>
      <w:r>
        <w:rPr>
          <w:rFonts w:hint="eastAsia"/>
        </w:rPr>
        <w:t>库</w:t>
      </w:r>
      <w:r>
        <w:t>feature_importances_</w:t>
      </w:r>
      <w:r>
        <w:rPr>
          <w:rFonts w:hint="eastAsia"/>
        </w:rPr>
        <w:t>函数进行重写而来，实现了</w:t>
      </w:r>
      <w:r>
        <w:rPr>
          <w:rFonts w:hint="eastAsia"/>
        </w:rPr>
        <w:t>matlab</w:t>
      </w:r>
      <w:r>
        <w:t xml:space="preserve"> </w:t>
      </w:r>
      <w:r>
        <w:rPr>
          <w:rFonts w:hint="eastAsia"/>
        </w:rPr>
        <w:t>模型的构建与评估</w:t>
      </w:r>
      <w:r>
        <w:t>oobPermutedPredictorImportance ()</w:t>
      </w:r>
      <w:r>
        <w:rPr>
          <w:rFonts w:hint="eastAsia"/>
        </w:rPr>
        <w:t>函数的</w:t>
      </w:r>
      <w:r>
        <w:rPr>
          <w:rFonts w:hint="eastAsia"/>
        </w:rPr>
        <w:t>Julia</w:t>
      </w:r>
      <w:r>
        <w:rPr>
          <w:rFonts w:hint="eastAsia"/>
        </w:rPr>
        <w:t>语言实现。</w:t>
      </w:r>
    </w:p>
    <w:p w14:paraId="49938423" w14:textId="77777777" w:rsidR="00EF2A5B" w:rsidRDefault="00C174DD">
      <w:pPr>
        <w:pStyle w:val="30"/>
      </w:pPr>
      <w:bookmarkStart w:id="71" w:name="_Toc108100552"/>
      <w:r>
        <w:lastRenderedPageBreak/>
        <w:t>partialDependence</w:t>
      </w:r>
      <w:r>
        <w:rPr>
          <w:rFonts w:hint="eastAsia"/>
        </w:rPr>
        <w:t>函数</w:t>
      </w:r>
      <w:bookmarkEnd w:id="71"/>
    </w:p>
    <w:p w14:paraId="3B4119D1" w14:textId="77777777" w:rsidR="00EF2A5B" w:rsidRDefault="00C174DD">
      <w:pPr>
        <w:pStyle w:val="4"/>
      </w:pPr>
      <w:r>
        <w:rPr>
          <w:rFonts w:hint="eastAsia"/>
        </w:rPr>
        <w:t>调用方式</w:t>
      </w:r>
    </w:p>
    <w:p w14:paraId="4B883E5E" w14:textId="77777777" w:rsidR="00EF2A5B" w:rsidRDefault="00C174DD">
      <w:pPr>
        <w:pStyle w:val="11"/>
      </w:pPr>
      <w:r>
        <w:t xml:space="preserve">pd = </w:t>
      </w:r>
      <w:proofErr w:type="gramStart"/>
      <w:r>
        <w:t>partialDependence(</w:t>
      </w:r>
      <w:proofErr w:type="gramEnd"/>
      <w:r>
        <w:t xml:space="preserve">RegressionMdl </w:t>
      </w:r>
      <w:r>
        <w:rPr>
          <w:rFonts w:hint="eastAsia"/>
        </w:rPr>
        <w:t>,</w:t>
      </w:r>
      <w:r>
        <w:t>Vars)</w:t>
      </w:r>
    </w:p>
    <w:p w14:paraId="44CD7503" w14:textId="77777777" w:rsidR="00EF2A5B" w:rsidRDefault="00C174DD">
      <w:pPr>
        <w:pStyle w:val="11"/>
        <w:numPr>
          <w:ilvl w:val="0"/>
          <w:numId w:val="0"/>
        </w:numPr>
        <w:ind w:left="400"/>
      </w:pPr>
      <w:r>
        <w:rPr>
          <w:rFonts w:hint="eastAsia"/>
        </w:rPr>
        <w:t>计算部分相关性。</w:t>
      </w:r>
    </w:p>
    <w:p w14:paraId="190EDE44" w14:textId="77777777" w:rsidR="00EF2A5B" w:rsidRDefault="00C174DD">
      <w:pPr>
        <w:pStyle w:val="4"/>
      </w:pPr>
      <w:r>
        <w:rPr>
          <w:rFonts w:hint="eastAsia"/>
        </w:rPr>
        <w:t>输入参数</w:t>
      </w:r>
    </w:p>
    <w:p w14:paraId="6A7198F0" w14:textId="77777777" w:rsidR="00EF2A5B" w:rsidRDefault="00C174DD">
      <w:pPr>
        <w:pStyle w:val="11"/>
      </w:pPr>
      <w:r>
        <w:t>RegressionMdl:</w:t>
      </w:r>
      <w:r>
        <w:rPr>
          <w:rFonts w:hint="eastAsia"/>
        </w:rPr>
        <w:t xml:space="preserve"> </w:t>
      </w:r>
      <w:r>
        <w:rPr>
          <w:rFonts w:hint="eastAsia"/>
        </w:rPr>
        <w:t>训练完成的回归模型。</w:t>
      </w:r>
    </w:p>
    <w:p w14:paraId="23051EE8" w14:textId="77777777" w:rsidR="00EF2A5B" w:rsidRDefault="00C174DD">
      <w:pPr>
        <w:pStyle w:val="11"/>
      </w:pPr>
      <w:r>
        <w:t>Vars</w:t>
      </w:r>
      <w:r>
        <w:rPr>
          <w:rFonts w:hint="eastAsia"/>
        </w:rPr>
        <w:t>：列出的预测变量。</w:t>
      </w:r>
    </w:p>
    <w:p w14:paraId="167F7D74" w14:textId="77777777" w:rsidR="00EF2A5B" w:rsidRDefault="00C174DD">
      <w:pPr>
        <w:pStyle w:val="4"/>
      </w:pPr>
      <w:r>
        <w:rPr>
          <w:rFonts w:hint="eastAsia"/>
        </w:rPr>
        <w:t>返回值</w:t>
      </w:r>
    </w:p>
    <w:p w14:paraId="33FC9672" w14:textId="77777777" w:rsidR="00EF2A5B" w:rsidRDefault="00C174DD">
      <w:pPr>
        <w:pStyle w:val="11"/>
      </w:pPr>
      <w:r>
        <w:t>pd</w:t>
      </w:r>
      <w:r>
        <w:rPr>
          <w:rFonts w:hint="eastAsia"/>
        </w:rPr>
        <w:t>：部分相关性值向量。</w:t>
      </w:r>
    </w:p>
    <w:p w14:paraId="7C245BF1" w14:textId="77777777" w:rsidR="00EF2A5B" w:rsidRDefault="00C174DD">
      <w:pPr>
        <w:pStyle w:val="4"/>
      </w:pPr>
      <w:r>
        <w:rPr>
          <w:rFonts w:hint="eastAsia"/>
        </w:rPr>
        <w:t>开发方案</w:t>
      </w:r>
    </w:p>
    <w:p w14:paraId="19E82629" w14:textId="77777777" w:rsidR="00EF2A5B" w:rsidRDefault="00C174DD">
      <w:pPr>
        <w:pStyle w:val="a1"/>
        <w:ind w:firstLine="480"/>
      </w:pPr>
      <w:r>
        <w:rPr>
          <w:rFonts w:hint="eastAsia"/>
        </w:rPr>
        <w:t>这部分主要对</w:t>
      </w:r>
      <w:r>
        <w:t>partialDependence</w:t>
      </w:r>
      <w:r>
        <w:rPr>
          <w:rFonts w:hint="eastAsia"/>
        </w:rPr>
        <w:t>函数进行说明，本函数通过对</w:t>
      </w:r>
      <w:r>
        <w:t>P</w:t>
      </w:r>
      <w:r>
        <w:rPr>
          <w:rFonts w:hint="eastAsia"/>
        </w:rPr>
        <w:t>ython</w:t>
      </w:r>
      <w:r>
        <w:rPr>
          <w:rFonts w:hint="eastAsia"/>
        </w:rPr>
        <w:t>中</w:t>
      </w:r>
      <w:r>
        <w:t>sklearn.inspection</w:t>
      </w:r>
      <w:r>
        <w:rPr>
          <w:rFonts w:hint="eastAsia"/>
        </w:rPr>
        <w:t>库</w:t>
      </w:r>
      <w:r>
        <w:t>partial_dependence ()</w:t>
      </w:r>
      <w:r>
        <w:rPr>
          <w:rFonts w:hint="eastAsia"/>
        </w:rPr>
        <w:t>函数进行重写而来，实现了</w:t>
      </w:r>
      <w:r>
        <w:rPr>
          <w:rFonts w:hint="eastAsia"/>
        </w:rPr>
        <w:t>matlab</w:t>
      </w:r>
      <w:r>
        <w:rPr>
          <w:rFonts w:hint="eastAsia"/>
        </w:rPr>
        <w:t>模型的构建与评估</w:t>
      </w:r>
      <w:r>
        <w:t xml:space="preserve"> partialDependence()</w:t>
      </w:r>
      <w:r>
        <w:rPr>
          <w:rFonts w:hint="eastAsia"/>
        </w:rPr>
        <w:t>函数的</w:t>
      </w:r>
      <w:r>
        <w:rPr>
          <w:rFonts w:hint="eastAsia"/>
        </w:rPr>
        <w:t>Julia</w:t>
      </w:r>
      <w:r>
        <w:rPr>
          <w:rFonts w:hint="eastAsia"/>
        </w:rPr>
        <w:t>语言实现。</w:t>
      </w:r>
    </w:p>
    <w:p w14:paraId="7A0CC53D" w14:textId="77777777" w:rsidR="00EF2A5B" w:rsidRDefault="00C174DD">
      <w:pPr>
        <w:pStyle w:val="30"/>
      </w:pPr>
      <w:bookmarkStart w:id="72" w:name="_Toc108100553"/>
      <w:r>
        <w:t>predictorImportance</w:t>
      </w:r>
      <w:r>
        <w:rPr>
          <w:rFonts w:hint="eastAsia"/>
        </w:rPr>
        <w:t>函数</w:t>
      </w:r>
      <w:bookmarkEnd w:id="72"/>
    </w:p>
    <w:p w14:paraId="56F7A6E6" w14:textId="77777777" w:rsidR="00EF2A5B" w:rsidRDefault="00C174DD">
      <w:pPr>
        <w:pStyle w:val="4"/>
      </w:pPr>
      <w:r>
        <w:rPr>
          <w:rFonts w:hint="eastAsia"/>
        </w:rPr>
        <w:t>调用方式</w:t>
      </w:r>
    </w:p>
    <w:p w14:paraId="75CABB90" w14:textId="77777777" w:rsidR="00EF2A5B" w:rsidRDefault="00C174DD">
      <w:pPr>
        <w:pStyle w:val="11"/>
      </w:pPr>
      <w:r>
        <w:t>imp = predictorImportance(tree)</w:t>
      </w:r>
    </w:p>
    <w:p w14:paraId="7D8A86BC" w14:textId="77777777" w:rsidR="00EF2A5B" w:rsidRDefault="00C174DD">
      <w:pPr>
        <w:pStyle w:val="11"/>
        <w:numPr>
          <w:ilvl w:val="0"/>
          <w:numId w:val="0"/>
        </w:numPr>
        <w:ind w:left="400"/>
      </w:pPr>
      <w:r>
        <w:rPr>
          <w:rFonts w:hint="eastAsia"/>
        </w:rPr>
        <w:t>返回回归树的预测重要性估计向量。</w:t>
      </w:r>
    </w:p>
    <w:p w14:paraId="465FCB37" w14:textId="77777777" w:rsidR="00EF2A5B" w:rsidRDefault="00C174DD">
      <w:pPr>
        <w:pStyle w:val="4"/>
      </w:pPr>
      <w:r>
        <w:rPr>
          <w:rFonts w:hint="eastAsia"/>
        </w:rPr>
        <w:t>输入参数</w:t>
      </w:r>
    </w:p>
    <w:p w14:paraId="6403CCA1" w14:textId="77777777" w:rsidR="00EF2A5B" w:rsidRDefault="00C174DD">
      <w:pPr>
        <w:pStyle w:val="11"/>
      </w:pPr>
      <w:r>
        <w:rPr>
          <w:rFonts w:hint="eastAsia"/>
        </w:rPr>
        <w:t>tree</w:t>
      </w:r>
      <w:r>
        <w:rPr>
          <w:rFonts w:hint="eastAsia"/>
        </w:rPr>
        <w:t>：</w:t>
      </w:r>
      <w:r>
        <w:t>f</w:t>
      </w:r>
      <w:r>
        <w:rPr>
          <w:rFonts w:hint="eastAsia"/>
        </w:rPr>
        <w:t>itr</w:t>
      </w:r>
      <w:r>
        <w:t>tree</w:t>
      </w:r>
      <w:r>
        <w:rPr>
          <w:rFonts w:hint="eastAsia"/>
        </w:rPr>
        <w:t>(</w:t>
      </w:r>
      <w:r>
        <w:t>)</w:t>
      </w:r>
      <w:r>
        <w:rPr>
          <w:rFonts w:hint="eastAsia"/>
        </w:rPr>
        <w:t>函数训练而成的模型。</w:t>
      </w:r>
    </w:p>
    <w:p w14:paraId="00CE198E" w14:textId="77777777" w:rsidR="00EF2A5B" w:rsidRDefault="00C174DD">
      <w:pPr>
        <w:pStyle w:val="4"/>
      </w:pPr>
      <w:r>
        <w:rPr>
          <w:rFonts w:hint="eastAsia"/>
        </w:rPr>
        <w:t>返回值</w:t>
      </w:r>
    </w:p>
    <w:p w14:paraId="7DB7009F" w14:textId="77777777" w:rsidR="00EF2A5B" w:rsidRDefault="00C174DD">
      <w:pPr>
        <w:pStyle w:val="11"/>
      </w:pPr>
      <w:r>
        <w:rPr>
          <w:rFonts w:hint="eastAsia"/>
        </w:rPr>
        <w:t>imp</w:t>
      </w:r>
      <w:r>
        <w:rPr>
          <w:rFonts w:hint="eastAsia"/>
        </w:rPr>
        <w:t>：返回回归树的预测重要性估计向量。</w:t>
      </w:r>
    </w:p>
    <w:p w14:paraId="709FE220" w14:textId="77777777" w:rsidR="00EF2A5B" w:rsidRDefault="00C174DD">
      <w:pPr>
        <w:pStyle w:val="4"/>
      </w:pPr>
      <w:r>
        <w:rPr>
          <w:rFonts w:hint="eastAsia"/>
        </w:rPr>
        <w:lastRenderedPageBreak/>
        <w:t>开发方案</w:t>
      </w:r>
    </w:p>
    <w:p w14:paraId="40B2CF80" w14:textId="77777777" w:rsidR="00EF2A5B" w:rsidRDefault="00C174DD">
      <w:pPr>
        <w:pStyle w:val="a1"/>
        <w:ind w:firstLine="480"/>
      </w:pPr>
      <w:r>
        <w:rPr>
          <w:rFonts w:hint="eastAsia"/>
        </w:rPr>
        <w:t>这部分主要对</w:t>
      </w:r>
      <w:r>
        <w:t>predictorImportance</w:t>
      </w:r>
      <w:r>
        <w:rPr>
          <w:rFonts w:hint="eastAsia"/>
        </w:rPr>
        <w:t>函数进行说明，本函数通过对</w:t>
      </w:r>
      <w:r>
        <w:t>P</w:t>
      </w:r>
      <w:r>
        <w:rPr>
          <w:rFonts w:hint="eastAsia"/>
        </w:rPr>
        <w:t>ython</w:t>
      </w:r>
      <w:r>
        <w:rPr>
          <w:rFonts w:hint="eastAsia"/>
        </w:rPr>
        <w:t>中</w:t>
      </w:r>
      <w:r>
        <w:t>sklearn.tree.DecisionTreeRegressor</w:t>
      </w:r>
      <w:r>
        <w:rPr>
          <w:rFonts w:hint="eastAsia"/>
        </w:rPr>
        <w:t>库</w:t>
      </w:r>
      <w:r>
        <w:t>feature_importances_</w:t>
      </w:r>
      <w:r>
        <w:rPr>
          <w:rFonts w:hint="eastAsia"/>
        </w:rPr>
        <w:t>函数进行重写而来，实现了</w:t>
      </w:r>
      <w:r>
        <w:rPr>
          <w:rFonts w:hint="eastAsia"/>
        </w:rPr>
        <w:t>matlab</w:t>
      </w:r>
      <w:r>
        <w:rPr>
          <w:rFonts w:hint="eastAsia"/>
        </w:rPr>
        <w:t>模型的构建与评估</w:t>
      </w:r>
      <w:r>
        <w:t xml:space="preserve"> predictorImportance ()</w:t>
      </w:r>
      <w:r>
        <w:rPr>
          <w:rFonts w:hint="eastAsia"/>
        </w:rPr>
        <w:t>函数的</w:t>
      </w:r>
      <w:r>
        <w:rPr>
          <w:rFonts w:hint="eastAsia"/>
        </w:rPr>
        <w:t>Julia</w:t>
      </w:r>
      <w:r>
        <w:rPr>
          <w:rFonts w:hint="eastAsia"/>
        </w:rPr>
        <w:t>语言实现。</w:t>
      </w:r>
    </w:p>
    <w:p w14:paraId="26CF2E4E" w14:textId="77777777" w:rsidR="00EF2A5B" w:rsidRDefault="00C174DD">
      <w:pPr>
        <w:pStyle w:val="30"/>
      </w:pPr>
      <w:bookmarkStart w:id="73" w:name="_Toc108100554"/>
      <w:r>
        <w:t>coefCI</w:t>
      </w:r>
      <w:r>
        <w:rPr>
          <w:rFonts w:hint="eastAsia"/>
        </w:rPr>
        <w:t>函数</w:t>
      </w:r>
      <w:bookmarkEnd w:id="73"/>
    </w:p>
    <w:p w14:paraId="753020C7" w14:textId="77777777" w:rsidR="00EF2A5B" w:rsidRDefault="00C174DD">
      <w:pPr>
        <w:pStyle w:val="4"/>
      </w:pPr>
      <w:r>
        <w:rPr>
          <w:rFonts w:hint="eastAsia"/>
        </w:rPr>
        <w:t>调用方式</w:t>
      </w:r>
    </w:p>
    <w:p w14:paraId="52666635" w14:textId="77777777" w:rsidR="00EF2A5B" w:rsidRDefault="00C174DD">
      <w:pPr>
        <w:pStyle w:val="11"/>
      </w:pPr>
      <w:r>
        <w:t>ci = coefCI(</w:t>
      </w:r>
      <w:proofErr w:type="gramStart"/>
      <w:r>
        <w:t>mdl</w:t>
      </w:r>
      <w:r>
        <w:rPr>
          <w:rFonts w:hint="eastAsia"/>
        </w:rPr>
        <w:t>,</w:t>
      </w:r>
      <w:r>
        <w:t>alpha</w:t>
      </w:r>
      <w:proofErr w:type="gramEnd"/>
      <w:r>
        <w:t>)</w:t>
      </w:r>
    </w:p>
    <w:p w14:paraId="3D6BD918" w14:textId="77777777" w:rsidR="00EF2A5B" w:rsidRDefault="00C174DD">
      <w:pPr>
        <w:pStyle w:val="11"/>
        <w:numPr>
          <w:ilvl w:val="0"/>
          <w:numId w:val="0"/>
        </w:numPr>
        <w:ind w:firstLineChars="200" w:firstLine="480"/>
      </w:pPr>
      <w:r>
        <w:rPr>
          <w:rFonts w:hint="eastAsia"/>
        </w:rPr>
        <w:t>返回广义线性回归模型系数估计的置信区间的对应值。</w:t>
      </w:r>
    </w:p>
    <w:p w14:paraId="6D743F63" w14:textId="77777777" w:rsidR="00EF2A5B" w:rsidRDefault="00C174DD">
      <w:pPr>
        <w:pStyle w:val="4"/>
      </w:pPr>
      <w:r>
        <w:rPr>
          <w:rFonts w:hint="eastAsia"/>
        </w:rPr>
        <w:t>输入参数</w:t>
      </w:r>
    </w:p>
    <w:p w14:paraId="1FB0B8B8" w14:textId="77777777" w:rsidR="00EF2A5B" w:rsidRDefault="00C174DD">
      <w:pPr>
        <w:pStyle w:val="11"/>
      </w:pPr>
      <w:r>
        <w:rPr>
          <w:rFonts w:hint="eastAsia"/>
        </w:rPr>
        <w:t>mdl</w:t>
      </w:r>
      <w:r>
        <w:rPr>
          <w:rFonts w:hint="eastAsia"/>
        </w:rPr>
        <w:t>：</w:t>
      </w:r>
      <w:r>
        <w:t>f</w:t>
      </w:r>
      <w:r>
        <w:rPr>
          <w:rFonts w:hint="eastAsia"/>
        </w:rPr>
        <w:t>itlm(</w:t>
      </w:r>
      <w:r>
        <w:t>)</w:t>
      </w:r>
      <w:r>
        <w:rPr>
          <w:rFonts w:hint="eastAsia"/>
        </w:rPr>
        <w:t>函数训练而成的模型。</w:t>
      </w:r>
    </w:p>
    <w:p w14:paraId="59AB3924" w14:textId="77777777" w:rsidR="00EF2A5B" w:rsidRDefault="00C174DD">
      <w:pPr>
        <w:pStyle w:val="11"/>
      </w:pPr>
      <w:r>
        <w:t>alpha</w:t>
      </w:r>
      <w:r>
        <w:rPr>
          <w:rFonts w:hint="eastAsia"/>
        </w:rPr>
        <w:t>：最小显著性水平。</w:t>
      </w:r>
    </w:p>
    <w:p w14:paraId="18BC132A" w14:textId="77777777" w:rsidR="00EF2A5B" w:rsidRDefault="00C174DD">
      <w:pPr>
        <w:pStyle w:val="4"/>
      </w:pPr>
      <w:r>
        <w:rPr>
          <w:rFonts w:hint="eastAsia"/>
        </w:rPr>
        <w:t>返回值</w:t>
      </w:r>
    </w:p>
    <w:p w14:paraId="0237FA1E" w14:textId="77777777" w:rsidR="00EF2A5B" w:rsidRDefault="00C174DD">
      <w:pPr>
        <w:pStyle w:val="11"/>
      </w:pPr>
      <w:r>
        <w:t>ci</w:t>
      </w:r>
      <w:r>
        <w:rPr>
          <w:rFonts w:hint="eastAsia"/>
        </w:rPr>
        <w:t>：广义线性回归模型系数估计的置信区间的对应值，默认为</w:t>
      </w:r>
      <w:r>
        <w:rPr>
          <w:rFonts w:hint="eastAsia"/>
        </w:rPr>
        <w:t>9</w:t>
      </w:r>
      <w:r>
        <w:t>5%</w:t>
      </w:r>
      <w:r>
        <w:rPr>
          <w:rFonts w:hint="eastAsia"/>
        </w:rPr>
        <w:t>置信区间。</w:t>
      </w:r>
    </w:p>
    <w:p w14:paraId="38830BCB" w14:textId="77777777" w:rsidR="00EF2A5B" w:rsidRDefault="00C174DD">
      <w:pPr>
        <w:pStyle w:val="4"/>
      </w:pPr>
      <w:r>
        <w:rPr>
          <w:rFonts w:hint="eastAsia"/>
        </w:rPr>
        <w:t>开发方案</w:t>
      </w:r>
    </w:p>
    <w:p w14:paraId="16683BC0" w14:textId="77777777" w:rsidR="00EF2A5B" w:rsidRDefault="00C174DD">
      <w:pPr>
        <w:pStyle w:val="a1"/>
        <w:ind w:firstLine="480"/>
      </w:pPr>
      <w:r>
        <w:rPr>
          <w:rFonts w:hint="eastAsia"/>
        </w:rPr>
        <w:t>这部分主要对</w:t>
      </w:r>
      <w:r>
        <w:t>coefCI</w:t>
      </w:r>
      <w:r>
        <w:rPr>
          <w:rFonts w:hint="eastAsia"/>
        </w:rPr>
        <w:t>函数进行说明，本函数通过对</w:t>
      </w:r>
      <w:r>
        <w:t>Python</w:t>
      </w:r>
      <w:r>
        <w:rPr>
          <w:rFonts w:hint="eastAsia"/>
        </w:rPr>
        <w:t>中</w:t>
      </w:r>
      <w:r>
        <w:t>statsmodels</w:t>
      </w:r>
      <w:r>
        <w:rPr>
          <w:rFonts w:hint="eastAsia"/>
        </w:rPr>
        <w:t>库</w:t>
      </w:r>
      <w:r>
        <w:t>conf_int</w:t>
      </w:r>
      <w:r>
        <w:rPr>
          <w:rFonts w:hint="eastAsia"/>
        </w:rPr>
        <w:t>函数进行重写而来，实现了</w:t>
      </w:r>
      <w:r>
        <w:rPr>
          <w:rFonts w:hint="eastAsia"/>
        </w:rPr>
        <w:t>matlab</w:t>
      </w:r>
      <w:r>
        <w:rPr>
          <w:rFonts w:hint="eastAsia"/>
        </w:rPr>
        <w:t>模型的构建与评估</w:t>
      </w:r>
      <w:r>
        <w:t xml:space="preserve"> coefCI ()</w:t>
      </w:r>
      <w:r>
        <w:rPr>
          <w:rFonts w:hint="eastAsia"/>
        </w:rPr>
        <w:t>函数的</w:t>
      </w:r>
      <w:r>
        <w:rPr>
          <w:rFonts w:hint="eastAsia"/>
        </w:rPr>
        <w:t>Julia</w:t>
      </w:r>
      <w:r>
        <w:rPr>
          <w:rFonts w:hint="eastAsia"/>
        </w:rPr>
        <w:t>语言实现。</w:t>
      </w:r>
    </w:p>
    <w:p w14:paraId="37C8E66E" w14:textId="77777777" w:rsidR="00EF2A5B" w:rsidRDefault="00C174DD">
      <w:pPr>
        <w:pStyle w:val="30"/>
      </w:pPr>
      <w:bookmarkStart w:id="74" w:name="_Toc108100555"/>
      <w:r>
        <w:t>coefTest</w:t>
      </w:r>
      <w:r>
        <w:rPr>
          <w:rFonts w:hint="eastAsia"/>
        </w:rPr>
        <w:t>函数</w:t>
      </w:r>
      <w:bookmarkEnd w:id="74"/>
    </w:p>
    <w:p w14:paraId="313CCDD9" w14:textId="77777777" w:rsidR="00EF2A5B" w:rsidRDefault="00C174DD">
      <w:pPr>
        <w:pStyle w:val="4"/>
      </w:pPr>
      <w:r>
        <w:rPr>
          <w:rFonts w:hint="eastAsia"/>
        </w:rPr>
        <w:t>调用方式</w:t>
      </w:r>
    </w:p>
    <w:p w14:paraId="04B1C70A" w14:textId="77777777" w:rsidR="00EF2A5B" w:rsidRDefault="00C174DD">
      <w:pPr>
        <w:pStyle w:val="11"/>
      </w:pPr>
      <w:r>
        <w:t>pVal = coefTest(</w:t>
      </w:r>
      <w:proofErr w:type="gramStart"/>
      <w:r>
        <w:rPr>
          <w:rFonts w:hint="eastAsia"/>
        </w:rPr>
        <w:t>mdl</w:t>
      </w:r>
      <w:r>
        <w:t>,H</w:t>
      </w:r>
      <w:proofErr w:type="gramEnd"/>
      <w:r>
        <w:t>)</w:t>
      </w:r>
    </w:p>
    <w:p w14:paraId="332D8FDE" w14:textId="77777777" w:rsidR="00EF2A5B" w:rsidRDefault="00C174DD">
      <w:pPr>
        <w:pStyle w:val="11"/>
        <w:numPr>
          <w:ilvl w:val="0"/>
          <w:numId w:val="0"/>
        </w:numPr>
        <w:ind w:firstLineChars="200" w:firstLine="480"/>
      </w:pPr>
      <w:r>
        <w:rPr>
          <w:rFonts w:hint="eastAsia"/>
        </w:rPr>
        <w:t>返回广义线性回归模型系数的线性假设检验的</w:t>
      </w:r>
      <w:r>
        <w:rPr>
          <w:rFonts w:hint="eastAsia"/>
        </w:rPr>
        <w:t>p</w:t>
      </w:r>
      <w:r>
        <w:rPr>
          <w:rFonts w:hint="eastAsia"/>
        </w:rPr>
        <w:t>值，默认使用</w:t>
      </w:r>
      <w:r>
        <w:rPr>
          <w:rFonts w:hint="eastAsia"/>
        </w:rPr>
        <w:t>F</w:t>
      </w:r>
      <w:r>
        <w:t>-</w:t>
      </w:r>
      <w:r>
        <w:rPr>
          <w:rFonts w:hint="eastAsia"/>
        </w:rPr>
        <w:t>test</w:t>
      </w:r>
      <w:r>
        <w:rPr>
          <w:rFonts w:hint="eastAsia"/>
        </w:rPr>
        <w:t>。</w:t>
      </w:r>
    </w:p>
    <w:p w14:paraId="75F50B31" w14:textId="77777777" w:rsidR="00EF2A5B" w:rsidRDefault="00C174DD">
      <w:pPr>
        <w:pStyle w:val="4"/>
      </w:pPr>
      <w:r>
        <w:rPr>
          <w:rFonts w:hint="eastAsia"/>
        </w:rPr>
        <w:lastRenderedPageBreak/>
        <w:t>输入参数</w:t>
      </w:r>
    </w:p>
    <w:p w14:paraId="54BB44F2" w14:textId="77777777" w:rsidR="00EF2A5B" w:rsidRDefault="00C174DD">
      <w:pPr>
        <w:pStyle w:val="11"/>
      </w:pPr>
      <w:r>
        <w:rPr>
          <w:rFonts w:hint="eastAsia"/>
        </w:rPr>
        <w:t>mdl</w:t>
      </w:r>
      <w:r>
        <w:rPr>
          <w:rFonts w:hint="eastAsia"/>
        </w:rPr>
        <w:t>：</w:t>
      </w:r>
      <w:r>
        <w:t>f</w:t>
      </w:r>
      <w:r>
        <w:rPr>
          <w:rFonts w:hint="eastAsia"/>
        </w:rPr>
        <w:t>itlm(</w:t>
      </w:r>
      <w:r>
        <w:t>)</w:t>
      </w:r>
      <w:r>
        <w:rPr>
          <w:rFonts w:hint="eastAsia"/>
        </w:rPr>
        <w:t>函数训练而成的模型。</w:t>
      </w:r>
    </w:p>
    <w:p w14:paraId="2F50D25B" w14:textId="77777777" w:rsidR="00EF2A5B" w:rsidRDefault="00C174DD">
      <w:pPr>
        <w:pStyle w:val="11"/>
      </w:pPr>
      <w:r>
        <w:t>H</w:t>
      </w:r>
      <w:r>
        <w:rPr>
          <w:rFonts w:hint="eastAsia"/>
        </w:rPr>
        <w:t>：假设矩阵，指定为大小为</w:t>
      </w:r>
      <w:r>
        <w:t xml:space="preserve"> r×s </w:t>
      </w:r>
      <w:r>
        <w:rPr>
          <w:rFonts w:hint="eastAsia"/>
        </w:rPr>
        <w:t>的全</w:t>
      </w:r>
      <w:proofErr w:type="gramStart"/>
      <w:r>
        <w:rPr>
          <w:rFonts w:hint="eastAsia"/>
        </w:rPr>
        <w:t>秩</w:t>
      </w:r>
      <w:proofErr w:type="gramEnd"/>
      <w:r>
        <w:rPr>
          <w:rFonts w:hint="eastAsia"/>
        </w:rPr>
        <w:t>数值索引矩阵，其中</w:t>
      </w:r>
      <w:r>
        <w:t xml:space="preserve"> r </w:t>
      </w:r>
      <w:r>
        <w:rPr>
          <w:rFonts w:hint="eastAsia"/>
        </w:rPr>
        <w:t>是要测试的系数的线性组合数，</w:t>
      </w:r>
      <w:r>
        <w:t xml:space="preserve">s </w:t>
      </w:r>
      <w:r>
        <w:rPr>
          <w:rFonts w:hint="eastAsia"/>
        </w:rPr>
        <w:t>是系数</w:t>
      </w:r>
      <w:r>
        <w:rPr>
          <w:rFonts w:ascii="MS Gothic" w:eastAsia="MS Gothic" w:hAnsi="MS Gothic" w:cs="MS Gothic" w:hint="eastAsia"/>
        </w:rPr>
        <w:t>​​</w:t>
      </w:r>
      <w:r>
        <w:rPr>
          <w:rFonts w:ascii="宋体" w:hAnsi="宋体" w:cs="宋体" w:hint="eastAsia"/>
        </w:rPr>
        <w:t>的总数</w:t>
      </w:r>
      <w:r>
        <w:rPr>
          <w:rFonts w:hint="eastAsia"/>
        </w:rPr>
        <w:t>。。</w:t>
      </w:r>
    </w:p>
    <w:p w14:paraId="4AA2A9C0" w14:textId="77777777" w:rsidR="00EF2A5B" w:rsidRDefault="00C174DD">
      <w:pPr>
        <w:pStyle w:val="4"/>
      </w:pPr>
      <w:r>
        <w:rPr>
          <w:rFonts w:hint="eastAsia"/>
        </w:rPr>
        <w:t>返回值</w:t>
      </w:r>
    </w:p>
    <w:p w14:paraId="5D570988" w14:textId="77777777" w:rsidR="00EF2A5B" w:rsidRDefault="00C174DD">
      <w:pPr>
        <w:pStyle w:val="11"/>
      </w:pPr>
      <w:r>
        <w:t>pVal</w:t>
      </w:r>
      <w:r>
        <w:rPr>
          <w:rFonts w:hint="eastAsia"/>
        </w:rPr>
        <w:t>：广义线性回归模型系数的线性假设检验的</w:t>
      </w:r>
      <w:r>
        <w:rPr>
          <w:rFonts w:hint="eastAsia"/>
        </w:rPr>
        <w:t>p</w:t>
      </w:r>
      <w:r>
        <w:rPr>
          <w:rFonts w:hint="eastAsia"/>
        </w:rPr>
        <w:t>值。</w:t>
      </w:r>
    </w:p>
    <w:p w14:paraId="6F159DFD" w14:textId="77777777" w:rsidR="00EF2A5B" w:rsidRDefault="00C174DD">
      <w:pPr>
        <w:pStyle w:val="4"/>
      </w:pPr>
      <w:r>
        <w:rPr>
          <w:rFonts w:hint="eastAsia"/>
        </w:rPr>
        <w:t>开发方案</w:t>
      </w:r>
    </w:p>
    <w:p w14:paraId="2B5AEF38" w14:textId="77777777" w:rsidR="00EF2A5B" w:rsidRDefault="00C174DD">
      <w:pPr>
        <w:pStyle w:val="a1"/>
        <w:ind w:firstLine="480"/>
      </w:pPr>
      <w:r>
        <w:rPr>
          <w:rFonts w:hint="eastAsia"/>
        </w:rPr>
        <w:t>这部分主要对</w:t>
      </w:r>
      <w:r>
        <w:t>coefTest</w:t>
      </w:r>
      <w:r>
        <w:rPr>
          <w:rFonts w:hint="eastAsia"/>
        </w:rPr>
        <w:t>函数进行说明，本函数通过对</w:t>
      </w:r>
      <w:r>
        <w:t>Python</w:t>
      </w:r>
      <w:r>
        <w:rPr>
          <w:rFonts w:hint="eastAsia"/>
        </w:rPr>
        <w:t>中</w:t>
      </w:r>
      <w:r>
        <w:t>statsmodels</w:t>
      </w:r>
      <w:r>
        <w:rPr>
          <w:rFonts w:hint="eastAsia"/>
        </w:rPr>
        <w:t>库</w:t>
      </w:r>
      <w:r>
        <w:t>f_test</w:t>
      </w:r>
      <w:r>
        <w:rPr>
          <w:rFonts w:hint="eastAsia"/>
        </w:rPr>
        <w:t>函数进行重写而来，实现了</w:t>
      </w:r>
      <w:r>
        <w:rPr>
          <w:rFonts w:hint="eastAsia"/>
        </w:rPr>
        <w:t>matlab</w:t>
      </w:r>
      <w:r>
        <w:t xml:space="preserve"> </w:t>
      </w:r>
      <w:r>
        <w:rPr>
          <w:rFonts w:hint="eastAsia"/>
        </w:rPr>
        <w:t>模型的构建与评估</w:t>
      </w:r>
      <w:r>
        <w:t>coefTest ()</w:t>
      </w:r>
      <w:r>
        <w:rPr>
          <w:rFonts w:hint="eastAsia"/>
        </w:rPr>
        <w:t>函数的</w:t>
      </w:r>
      <w:r>
        <w:rPr>
          <w:rFonts w:hint="eastAsia"/>
        </w:rPr>
        <w:t>Julia</w:t>
      </w:r>
      <w:r>
        <w:rPr>
          <w:rFonts w:hint="eastAsia"/>
        </w:rPr>
        <w:t>语言实现。</w:t>
      </w:r>
    </w:p>
    <w:p w14:paraId="5A97F801" w14:textId="77777777" w:rsidR="00EF2A5B" w:rsidRDefault="00C174DD">
      <w:pPr>
        <w:pStyle w:val="30"/>
      </w:pPr>
      <w:bookmarkStart w:id="75" w:name="_Toc108100556"/>
      <w:r>
        <w:t>dwtest</w:t>
      </w:r>
      <w:r>
        <w:rPr>
          <w:rFonts w:hint="eastAsia"/>
        </w:rPr>
        <w:t>函数</w:t>
      </w:r>
      <w:bookmarkEnd w:id="75"/>
    </w:p>
    <w:p w14:paraId="13123534" w14:textId="77777777" w:rsidR="00EF2A5B" w:rsidRDefault="00C174DD">
      <w:pPr>
        <w:pStyle w:val="4"/>
      </w:pPr>
      <w:r>
        <w:rPr>
          <w:rFonts w:hint="eastAsia"/>
        </w:rPr>
        <w:t>调用方式</w:t>
      </w:r>
    </w:p>
    <w:p w14:paraId="3C8FC284" w14:textId="77777777" w:rsidR="00EF2A5B" w:rsidRDefault="00C174DD">
      <w:pPr>
        <w:pStyle w:val="11"/>
      </w:pPr>
      <w:r>
        <w:t>p = dwtest(mdl)</w:t>
      </w:r>
    </w:p>
    <w:p w14:paraId="72260563" w14:textId="77777777" w:rsidR="00EF2A5B" w:rsidRDefault="00C174DD">
      <w:pPr>
        <w:pStyle w:val="11"/>
        <w:numPr>
          <w:ilvl w:val="0"/>
          <w:numId w:val="0"/>
        </w:numPr>
        <w:ind w:left="400"/>
      </w:pPr>
      <w:r>
        <w:rPr>
          <w:rFonts w:hint="eastAsia"/>
        </w:rPr>
        <w:t>返回线性回归模型对象的</w:t>
      </w:r>
      <w:r>
        <w:rPr>
          <w:rFonts w:hint="eastAsia"/>
        </w:rPr>
        <w:t>Durbin-Watson</w:t>
      </w:r>
      <w:r>
        <w:rPr>
          <w:rFonts w:hint="eastAsia"/>
        </w:rPr>
        <w:t>检验值。</w:t>
      </w:r>
    </w:p>
    <w:p w14:paraId="37A99316" w14:textId="77777777" w:rsidR="00EF2A5B" w:rsidRDefault="00C174DD">
      <w:pPr>
        <w:pStyle w:val="4"/>
      </w:pPr>
      <w:r>
        <w:rPr>
          <w:rFonts w:hint="eastAsia"/>
        </w:rPr>
        <w:t>输入参数</w:t>
      </w:r>
    </w:p>
    <w:p w14:paraId="7F7C9106" w14:textId="77777777" w:rsidR="00EF2A5B" w:rsidRDefault="00C174DD">
      <w:pPr>
        <w:pStyle w:val="11"/>
      </w:pPr>
      <w:r>
        <w:rPr>
          <w:rFonts w:hint="eastAsia"/>
        </w:rPr>
        <w:t>m</w:t>
      </w:r>
      <w:r>
        <w:t>dl</w:t>
      </w:r>
      <w:r>
        <w:rPr>
          <w:rFonts w:hint="eastAsia"/>
        </w:rPr>
        <w:t>：线性回归模型。</w:t>
      </w:r>
    </w:p>
    <w:p w14:paraId="68D491CE" w14:textId="77777777" w:rsidR="00EF2A5B" w:rsidRDefault="00C174DD">
      <w:pPr>
        <w:pStyle w:val="4"/>
      </w:pPr>
      <w:r>
        <w:rPr>
          <w:rFonts w:hint="eastAsia"/>
        </w:rPr>
        <w:t>返回值</w:t>
      </w:r>
    </w:p>
    <w:p w14:paraId="3DEA8B24" w14:textId="77777777" w:rsidR="00EF2A5B" w:rsidRDefault="00C174DD">
      <w:pPr>
        <w:pStyle w:val="11"/>
      </w:pPr>
      <w:r>
        <w:t>p</w:t>
      </w:r>
      <w:r>
        <w:rPr>
          <w:rFonts w:hint="eastAsia"/>
        </w:rPr>
        <w:t>：线性回归模型对象的</w:t>
      </w:r>
      <w:r>
        <w:rPr>
          <w:rFonts w:hint="eastAsia"/>
        </w:rPr>
        <w:t>Durbin-Watson</w:t>
      </w:r>
      <w:r>
        <w:rPr>
          <w:rFonts w:hint="eastAsia"/>
        </w:rPr>
        <w:t>检验值。</w:t>
      </w:r>
    </w:p>
    <w:p w14:paraId="69E8AEDB" w14:textId="77777777" w:rsidR="00EF2A5B" w:rsidRDefault="00C174DD">
      <w:pPr>
        <w:pStyle w:val="4"/>
      </w:pPr>
      <w:r>
        <w:rPr>
          <w:rFonts w:hint="eastAsia"/>
        </w:rPr>
        <w:t>开发方案</w:t>
      </w:r>
    </w:p>
    <w:p w14:paraId="1E88EC0A" w14:textId="77777777" w:rsidR="00EF2A5B" w:rsidRDefault="00C174DD">
      <w:pPr>
        <w:pStyle w:val="a1"/>
        <w:ind w:firstLine="480"/>
      </w:pPr>
      <w:r>
        <w:rPr>
          <w:rFonts w:hint="eastAsia"/>
        </w:rPr>
        <w:t>这部分主要对</w:t>
      </w:r>
      <w:r>
        <w:t>dwtest</w:t>
      </w:r>
      <w:r>
        <w:rPr>
          <w:rFonts w:hint="eastAsia"/>
        </w:rPr>
        <w:t>函数进行说明，本函数通过对</w:t>
      </w:r>
      <w:r>
        <w:t>P</w:t>
      </w:r>
      <w:r>
        <w:rPr>
          <w:rFonts w:hint="eastAsia"/>
        </w:rPr>
        <w:t>ython</w:t>
      </w:r>
      <w:r>
        <w:rPr>
          <w:rFonts w:hint="eastAsia"/>
        </w:rPr>
        <w:t>中</w:t>
      </w:r>
      <w:r>
        <w:t>statsmodels.stats.stattools</w:t>
      </w:r>
      <w:r>
        <w:rPr>
          <w:rFonts w:hint="eastAsia"/>
        </w:rPr>
        <w:t>库</w:t>
      </w:r>
      <w:r>
        <w:t>durbin_watson</w:t>
      </w:r>
      <w:r>
        <w:rPr>
          <w:rFonts w:hint="eastAsia"/>
        </w:rPr>
        <w:t>函数进行重写而来，实现了</w:t>
      </w:r>
      <w:r>
        <w:rPr>
          <w:rFonts w:hint="eastAsia"/>
        </w:rPr>
        <w:t>matlab</w:t>
      </w:r>
      <w:r>
        <w:t xml:space="preserve"> </w:t>
      </w:r>
      <w:r>
        <w:rPr>
          <w:rFonts w:hint="eastAsia"/>
        </w:rPr>
        <w:t>模型的构建与评估</w:t>
      </w:r>
      <w:r>
        <w:t>dwtest()</w:t>
      </w:r>
      <w:r>
        <w:rPr>
          <w:rFonts w:hint="eastAsia"/>
        </w:rPr>
        <w:t>函数的</w:t>
      </w:r>
      <w:r>
        <w:rPr>
          <w:rFonts w:hint="eastAsia"/>
        </w:rPr>
        <w:t>Julia</w:t>
      </w:r>
      <w:r>
        <w:rPr>
          <w:rFonts w:hint="eastAsia"/>
        </w:rPr>
        <w:t>语言实现。</w:t>
      </w:r>
    </w:p>
    <w:p w14:paraId="05D4055E" w14:textId="77777777" w:rsidR="00EF2A5B" w:rsidRDefault="00C174DD">
      <w:pPr>
        <w:pStyle w:val="10"/>
      </w:pPr>
      <w:bookmarkStart w:id="76" w:name="_Toc108100557"/>
      <w:r>
        <w:rPr>
          <w:rFonts w:hint="eastAsia"/>
        </w:rPr>
        <w:lastRenderedPageBreak/>
        <w:t>分类</w:t>
      </w:r>
      <w:bookmarkEnd w:id="76"/>
    </w:p>
    <w:p w14:paraId="31DE906F" w14:textId="77777777" w:rsidR="00EF2A5B" w:rsidRDefault="00C174DD">
      <w:pPr>
        <w:pStyle w:val="20"/>
      </w:pPr>
      <w:bookmarkStart w:id="77" w:name="_Toc108100558"/>
      <w:r>
        <w:rPr>
          <w:rFonts w:hint="eastAsia"/>
        </w:rPr>
        <w:t>分类树</w:t>
      </w:r>
      <w:bookmarkEnd w:id="77"/>
    </w:p>
    <w:p w14:paraId="4257CF63" w14:textId="77777777" w:rsidR="00EF2A5B" w:rsidRDefault="00C174DD">
      <w:pPr>
        <w:pStyle w:val="30"/>
      </w:pPr>
      <w:bookmarkStart w:id="78" w:name="_Toc108100559"/>
      <w:r>
        <w:rPr>
          <w:rFonts w:hint="eastAsia"/>
        </w:rPr>
        <w:t>分类树</w:t>
      </w:r>
      <w:r>
        <w:t>fitctree</w:t>
      </w:r>
      <w:r>
        <w:rPr>
          <w:rFonts w:hint="eastAsia"/>
        </w:rPr>
        <w:t>函数</w:t>
      </w:r>
      <w:bookmarkEnd w:id="78"/>
    </w:p>
    <w:p w14:paraId="3DBBD35E" w14:textId="77777777" w:rsidR="00EF2A5B" w:rsidRDefault="00C174DD">
      <w:pPr>
        <w:pStyle w:val="4"/>
      </w:pPr>
      <w:r>
        <w:rPr>
          <w:rFonts w:hint="eastAsia"/>
        </w:rPr>
        <w:t>调用方式</w:t>
      </w:r>
    </w:p>
    <w:p w14:paraId="69A8A526" w14:textId="77777777" w:rsidR="00EF2A5B" w:rsidRDefault="00C174DD">
      <w:pPr>
        <w:pStyle w:val="11"/>
      </w:pPr>
      <w:r>
        <w:rPr>
          <w:rFonts w:hint="eastAsia"/>
        </w:rPr>
        <w:t>mdl</w:t>
      </w:r>
      <w:r>
        <w:t xml:space="preserve"> = fitctree(</w:t>
      </w:r>
      <w:proofErr w:type="gramStart"/>
      <w:r>
        <w:t>X,</w:t>
      </w:r>
      <w:r>
        <w:rPr>
          <w:rFonts w:hint="eastAsia"/>
        </w:rPr>
        <w:t>y</w:t>
      </w:r>
      <w:proofErr w:type="gramEnd"/>
      <w:r>
        <w:t>)</w:t>
      </w:r>
    </w:p>
    <w:p w14:paraId="05D48125" w14:textId="77777777" w:rsidR="00EF2A5B" w:rsidRDefault="00C174DD">
      <w:pPr>
        <w:pStyle w:val="11"/>
        <w:numPr>
          <w:ilvl w:val="0"/>
          <w:numId w:val="0"/>
        </w:numPr>
        <w:ind w:firstLineChars="200" w:firstLine="480"/>
      </w:pPr>
      <w:r>
        <w:rPr>
          <w:rFonts w:hint="eastAsia"/>
        </w:rPr>
        <w:t>返回使用矩阵</w:t>
      </w:r>
      <w:r>
        <w:rPr>
          <w:rFonts w:hint="eastAsia"/>
        </w:rPr>
        <w:t>X</w:t>
      </w:r>
      <w:r>
        <w:rPr>
          <w:rFonts w:hint="eastAsia"/>
        </w:rPr>
        <w:t>中的预测值和向量</w:t>
      </w:r>
      <w:r>
        <w:t>y</w:t>
      </w:r>
      <w:r>
        <w:rPr>
          <w:rFonts w:hint="eastAsia"/>
        </w:rPr>
        <w:t>中的响应值训练的完整、经过训练的分类树模型。</w:t>
      </w:r>
    </w:p>
    <w:p w14:paraId="446B0FDB" w14:textId="77777777" w:rsidR="00EF2A5B" w:rsidRDefault="00C174DD">
      <w:pPr>
        <w:pStyle w:val="4"/>
      </w:pPr>
      <w:r>
        <w:rPr>
          <w:rFonts w:hint="eastAsia"/>
        </w:rPr>
        <w:t>输入参数</w:t>
      </w:r>
    </w:p>
    <w:p w14:paraId="5A4C0CDD" w14:textId="77777777" w:rsidR="00EF2A5B" w:rsidRDefault="00C174DD">
      <w:pPr>
        <w:pStyle w:val="11"/>
      </w:pPr>
      <w:r>
        <w:t>X:</w:t>
      </w:r>
      <w:r>
        <w:rPr>
          <w:rFonts w:hint="eastAsia"/>
        </w:rPr>
        <w:t xml:space="preserve"> </w:t>
      </w:r>
      <w:r>
        <w:rPr>
          <w:rFonts w:hint="eastAsia"/>
        </w:rPr>
        <w:t>包含列中自变量值的矩阵。</w:t>
      </w:r>
    </w:p>
    <w:p w14:paraId="32965EFD" w14:textId="77777777" w:rsidR="00EF2A5B" w:rsidRDefault="00C174DD">
      <w:pPr>
        <w:pStyle w:val="11"/>
      </w:pPr>
      <w:r>
        <w:rPr>
          <w:rFonts w:hint="eastAsia"/>
        </w:rPr>
        <w:t>y</w:t>
      </w:r>
      <w:r>
        <w:rPr>
          <w:rFonts w:hint="eastAsia"/>
        </w:rPr>
        <w:t>：包含因变量值的向量。</w:t>
      </w:r>
    </w:p>
    <w:p w14:paraId="4DC6EE8B" w14:textId="77777777" w:rsidR="00EF2A5B" w:rsidRDefault="00C174DD">
      <w:pPr>
        <w:pStyle w:val="4"/>
      </w:pPr>
      <w:r>
        <w:rPr>
          <w:rFonts w:hint="eastAsia"/>
        </w:rPr>
        <w:t>返回值</w:t>
      </w:r>
    </w:p>
    <w:p w14:paraId="63BA3425" w14:textId="77777777" w:rsidR="00EF2A5B" w:rsidRDefault="00C174DD">
      <w:pPr>
        <w:pStyle w:val="11"/>
        <w:numPr>
          <w:ilvl w:val="0"/>
          <w:numId w:val="0"/>
        </w:numPr>
        <w:ind w:firstLineChars="200" w:firstLine="480"/>
      </w:pPr>
      <w:r>
        <w:rPr>
          <w:rFonts w:hint="eastAsia"/>
        </w:rPr>
        <w:t>m</w:t>
      </w:r>
      <w:r>
        <w:t>dl</w:t>
      </w:r>
      <w:r>
        <w:rPr>
          <w:rFonts w:hint="eastAsia"/>
        </w:rPr>
        <w:t>：返回模型训练结果列表，包括：</w:t>
      </w:r>
      <w:r>
        <w:t>Leaves</w:t>
      </w:r>
      <w:r>
        <w:rPr>
          <w:rFonts w:hint="eastAsia"/>
        </w:rPr>
        <w:t>、</w:t>
      </w:r>
      <w:r>
        <w:t>Depth</w:t>
      </w:r>
      <w:r>
        <w:rPr>
          <w:rFonts w:hint="eastAsia"/>
        </w:rPr>
        <w:t>。</w:t>
      </w:r>
    </w:p>
    <w:p w14:paraId="796F4DA0" w14:textId="77777777" w:rsidR="00EF2A5B" w:rsidRDefault="00C174DD">
      <w:pPr>
        <w:pStyle w:val="4"/>
      </w:pPr>
      <w:r>
        <w:rPr>
          <w:rFonts w:hint="eastAsia"/>
        </w:rPr>
        <w:t>开发方案</w:t>
      </w:r>
    </w:p>
    <w:p w14:paraId="3E01D954" w14:textId="77777777" w:rsidR="00EF2A5B" w:rsidRDefault="00C174DD">
      <w:pPr>
        <w:pStyle w:val="a1"/>
        <w:ind w:firstLine="480"/>
      </w:pPr>
      <w:r>
        <w:rPr>
          <w:rFonts w:hint="eastAsia"/>
        </w:rPr>
        <w:t>这部分主要对分类树</w:t>
      </w:r>
      <w:r>
        <w:t>fitctree</w:t>
      </w:r>
      <w:r>
        <w:rPr>
          <w:rFonts w:hint="eastAsia"/>
        </w:rPr>
        <w:t>函数进行说明，本函数通过对</w:t>
      </w:r>
      <w:r>
        <w:rPr>
          <w:rFonts w:hint="eastAsia"/>
        </w:rPr>
        <w:t>Julia</w:t>
      </w:r>
      <w:r>
        <w:rPr>
          <w:rFonts w:hint="eastAsia"/>
        </w:rPr>
        <w:t>中</w:t>
      </w:r>
      <w:r>
        <w:t>DecisionTree</w:t>
      </w:r>
      <w:r>
        <w:rPr>
          <w:rFonts w:hint="eastAsia"/>
        </w:rPr>
        <w:t>库</w:t>
      </w:r>
      <w:r>
        <w:t>build_tree ()</w:t>
      </w:r>
      <w:r>
        <w:rPr>
          <w:rFonts w:hint="eastAsia"/>
        </w:rPr>
        <w:t>函数进行重写而来，实现了</w:t>
      </w:r>
      <w:r>
        <w:rPr>
          <w:rFonts w:hint="eastAsia"/>
        </w:rPr>
        <w:t>matlab</w:t>
      </w:r>
      <w:r>
        <w:rPr>
          <w:rFonts w:hint="eastAsia"/>
        </w:rPr>
        <w:t>分类树</w:t>
      </w:r>
      <w:r>
        <w:t>fitctree</w:t>
      </w:r>
      <w:r>
        <w:rPr>
          <w:rFonts w:hint="eastAsia"/>
        </w:rPr>
        <w:t>函数的</w:t>
      </w:r>
      <w:r>
        <w:rPr>
          <w:rFonts w:hint="eastAsia"/>
        </w:rPr>
        <w:t>Julia</w:t>
      </w:r>
      <w:r>
        <w:rPr>
          <w:rFonts w:hint="eastAsia"/>
        </w:rPr>
        <w:t>语言实现。</w:t>
      </w:r>
    </w:p>
    <w:p w14:paraId="67FB3C10" w14:textId="77777777" w:rsidR="00EF2A5B" w:rsidRDefault="00C174DD">
      <w:pPr>
        <w:pStyle w:val="30"/>
      </w:pPr>
      <w:bookmarkStart w:id="79" w:name="_Toc108100560"/>
      <w:r>
        <w:rPr>
          <w:rFonts w:hint="eastAsia"/>
        </w:rPr>
        <w:t>分类树</w:t>
      </w:r>
      <w:r>
        <w:t>partialDependence</w:t>
      </w:r>
      <w:r>
        <w:rPr>
          <w:rFonts w:hint="eastAsia"/>
        </w:rPr>
        <w:t>函数</w:t>
      </w:r>
      <w:bookmarkEnd w:id="79"/>
    </w:p>
    <w:p w14:paraId="2C3C15C5" w14:textId="77777777" w:rsidR="00EF2A5B" w:rsidRDefault="00C174DD">
      <w:pPr>
        <w:pStyle w:val="4"/>
      </w:pPr>
      <w:r>
        <w:rPr>
          <w:rFonts w:hint="eastAsia"/>
        </w:rPr>
        <w:t>调用方式</w:t>
      </w:r>
    </w:p>
    <w:p w14:paraId="181BE5E2" w14:textId="16E4CB08" w:rsidR="00EF2A5B" w:rsidRDefault="00677C7D">
      <w:pPr>
        <w:pStyle w:val="11"/>
      </w:pPr>
      <w:r w:rsidRPr="00677C7D">
        <w:t xml:space="preserve">pd = </w:t>
      </w:r>
      <w:proofErr w:type="gramStart"/>
      <w:r w:rsidRPr="00677C7D">
        <w:t>partialDependence(</w:t>
      </w:r>
      <w:proofErr w:type="gramEnd"/>
      <w:r w:rsidRPr="00677C7D">
        <w:t>ClassificationMdl,Vars,Labels</w:t>
      </w:r>
      <w:r w:rsidR="00C174DD">
        <w:t>)</w:t>
      </w:r>
    </w:p>
    <w:p w14:paraId="014ED53D" w14:textId="77777777" w:rsidR="00EF2A5B" w:rsidRDefault="00C174DD">
      <w:pPr>
        <w:pStyle w:val="11"/>
        <w:numPr>
          <w:ilvl w:val="0"/>
          <w:numId w:val="0"/>
        </w:numPr>
        <w:ind w:left="400"/>
      </w:pPr>
      <w:r>
        <w:rPr>
          <w:rFonts w:hint="eastAsia"/>
        </w:rPr>
        <w:t>计算部分相关性。</w:t>
      </w:r>
    </w:p>
    <w:p w14:paraId="4857393C" w14:textId="77777777" w:rsidR="00EF2A5B" w:rsidRDefault="00C174DD">
      <w:pPr>
        <w:pStyle w:val="4"/>
      </w:pPr>
      <w:r>
        <w:rPr>
          <w:rFonts w:hint="eastAsia"/>
        </w:rPr>
        <w:lastRenderedPageBreak/>
        <w:t>输入参数</w:t>
      </w:r>
    </w:p>
    <w:p w14:paraId="553B95DA" w14:textId="382EB3C4" w:rsidR="00EF2A5B" w:rsidRDefault="00677C7D">
      <w:pPr>
        <w:pStyle w:val="11"/>
      </w:pPr>
      <w:r w:rsidRPr="00677C7D">
        <w:t>ClassificationMdl</w:t>
      </w:r>
      <w:r w:rsidR="00C174DD">
        <w:t>:</w:t>
      </w:r>
      <w:r w:rsidR="00C174DD">
        <w:rPr>
          <w:rFonts w:hint="eastAsia"/>
        </w:rPr>
        <w:t xml:space="preserve"> </w:t>
      </w:r>
      <w:r w:rsidR="00C174DD">
        <w:rPr>
          <w:rFonts w:hint="eastAsia"/>
        </w:rPr>
        <w:t>训练完成的分类模型。</w:t>
      </w:r>
    </w:p>
    <w:p w14:paraId="69F0B671" w14:textId="77777777" w:rsidR="00EF2A5B" w:rsidRDefault="00C174DD">
      <w:pPr>
        <w:pStyle w:val="11"/>
      </w:pPr>
      <w:r>
        <w:t>Vars</w:t>
      </w:r>
      <w:r>
        <w:rPr>
          <w:rFonts w:hint="eastAsia"/>
        </w:rPr>
        <w:t>：列出的预测变量。</w:t>
      </w:r>
    </w:p>
    <w:p w14:paraId="5293FC9E" w14:textId="77777777" w:rsidR="00EF2A5B" w:rsidRDefault="00C174DD">
      <w:pPr>
        <w:pStyle w:val="4"/>
      </w:pPr>
      <w:r>
        <w:rPr>
          <w:rFonts w:hint="eastAsia"/>
        </w:rPr>
        <w:t>返回值</w:t>
      </w:r>
    </w:p>
    <w:p w14:paraId="124F2500" w14:textId="77777777" w:rsidR="00EF2A5B" w:rsidRDefault="00C174DD">
      <w:pPr>
        <w:pStyle w:val="11"/>
      </w:pPr>
      <w:r>
        <w:t>pd</w:t>
      </w:r>
      <w:r>
        <w:rPr>
          <w:rFonts w:hint="eastAsia"/>
        </w:rPr>
        <w:t>：部分相关性值向量。</w:t>
      </w:r>
    </w:p>
    <w:p w14:paraId="014B1E30" w14:textId="77777777" w:rsidR="00EF2A5B" w:rsidRDefault="00C174DD">
      <w:pPr>
        <w:pStyle w:val="4"/>
      </w:pPr>
      <w:r>
        <w:rPr>
          <w:rFonts w:hint="eastAsia"/>
        </w:rPr>
        <w:t>开发方案</w:t>
      </w:r>
    </w:p>
    <w:p w14:paraId="39D1B8DB" w14:textId="77777777" w:rsidR="00EF2A5B" w:rsidRDefault="00C174DD">
      <w:pPr>
        <w:pStyle w:val="a1"/>
        <w:ind w:firstLine="480"/>
      </w:pPr>
      <w:r>
        <w:rPr>
          <w:rFonts w:hint="eastAsia"/>
        </w:rPr>
        <w:t>这部分主要对分类树</w:t>
      </w:r>
      <w:r>
        <w:t>partialDependence</w:t>
      </w:r>
      <w:r>
        <w:rPr>
          <w:rFonts w:hint="eastAsia"/>
        </w:rPr>
        <w:t>函数进行说明，本函数通过对</w:t>
      </w:r>
      <w:r>
        <w:t>P</w:t>
      </w:r>
      <w:r>
        <w:rPr>
          <w:rFonts w:hint="eastAsia"/>
        </w:rPr>
        <w:t>ython</w:t>
      </w:r>
      <w:r>
        <w:rPr>
          <w:rFonts w:hint="eastAsia"/>
        </w:rPr>
        <w:t>中</w:t>
      </w:r>
      <w:r>
        <w:t>sklearn.inspection</w:t>
      </w:r>
      <w:r>
        <w:rPr>
          <w:rFonts w:hint="eastAsia"/>
        </w:rPr>
        <w:t>库</w:t>
      </w:r>
      <w:r>
        <w:t>partial_dependence ()</w:t>
      </w:r>
      <w:r>
        <w:rPr>
          <w:rFonts w:hint="eastAsia"/>
        </w:rPr>
        <w:t>函数进行重写而来，实现了</w:t>
      </w:r>
      <w:r>
        <w:rPr>
          <w:rFonts w:hint="eastAsia"/>
        </w:rPr>
        <w:t>matlab</w:t>
      </w:r>
      <w:r>
        <w:rPr>
          <w:rFonts w:hint="eastAsia"/>
        </w:rPr>
        <w:t>分类树</w:t>
      </w:r>
      <w:r>
        <w:t xml:space="preserve"> partialDependence()</w:t>
      </w:r>
      <w:r>
        <w:rPr>
          <w:rFonts w:hint="eastAsia"/>
        </w:rPr>
        <w:t>函数的</w:t>
      </w:r>
      <w:r>
        <w:rPr>
          <w:rFonts w:hint="eastAsia"/>
        </w:rPr>
        <w:t>Julia</w:t>
      </w:r>
      <w:r>
        <w:rPr>
          <w:rFonts w:hint="eastAsia"/>
        </w:rPr>
        <w:t>语言实现。</w:t>
      </w:r>
    </w:p>
    <w:p w14:paraId="3DAD83D9" w14:textId="77777777" w:rsidR="00EF2A5B" w:rsidRDefault="00C174DD">
      <w:pPr>
        <w:pStyle w:val="30"/>
      </w:pPr>
      <w:bookmarkStart w:id="80" w:name="_Toc108100561"/>
      <w:r>
        <w:rPr>
          <w:rFonts w:hint="eastAsia"/>
        </w:rPr>
        <w:t>分类树</w:t>
      </w:r>
      <w:r>
        <w:t>predictorImportance</w:t>
      </w:r>
      <w:r>
        <w:rPr>
          <w:rFonts w:hint="eastAsia"/>
        </w:rPr>
        <w:t>函数</w:t>
      </w:r>
      <w:bookmarkEnd w:id="80"/>
    </w:p>
    <w:p w14:paraId="44A7FC6A" w14:textId="77777777" w:rsidR="00EF2A5B" w:rsidRDefault="00C174DD">
      <w:pPr>
        <w:pStyle w:val="4"/>
      </w:pPr>
      <w:r>
        <w:rPr>
          <w:rFonts w:hint="eastAsia"/>
        </w:rPr>
        <w:t>调用方式</w:t>
      </w:r>
    </w:p>
    <w:p w14:paraId="7B8B4D83" w14:textId="7EE8B8B8" w:rsidR="00EF2A5B" w:rsidRDefault="00C174DD">
      <w:pPr>
        <w:pStyle w:val="11"/>
      </w:pPr>
      <w:r>
        <w:t>imp = predictorImportance(</w:t>
      </w:r>
      <w:proofErr w:type="gramStart"/>
      <w:r w:rsidR="00205045">
        <w:t>X,y</w:t>
      </w:r>
      <w:proofErr w:type="gramEnd"/>
      <w:r>
        <w:t>)</w:t>
      </w:r>
    </w:p>
    <w:p w14:paraId="2A29A715" w14:textId="77777777" w:rsidR="00EF2A5B" w:rsidRDefault="00C174DD">
      <w:pPr>
        <w:pStyle w:val="11"/>
        <w:numPr>
          <w:ilvl w:val="0"/>
          <w:numId w:val="0"/>
        </w:numPr>
        <w:ind w:left="400"/>
      </w:pPr>
      <w:r>
        <w:rPr>
          <w:rFonts w:hint="eastAsia"/>
        </w:rPr>
        <w:t>返回分类树的预测重要性估计向量。</w:t>
      </w:r>
    </w:p>
    <w:p w14:paraId="1AFB9A49" w14:textId="77777777" w:rsidR="00EF2A5B" w:rsidRDefault="00C174DD">
      <w:pPr>
        <w:pStyle w:val="4"/>
      </w:pPr>
      <w:r>
        <w:rPr>
          <w:rFonts w:hint="eastAsia"/>
        </w:rPr>
        <w:t>输入参数</w:t>
      </w:r>
    </w:p>
    <w:p w14:paraId="415AAB33" w14:textId="4E66FA9A" w:rsidR="00EF2A5B" w:rsidRDefault="00205045">
      <w:pPr>
        <w:pStyle w:val="11"/>
      </w:pPr>
      <w:r>
        <w:t>X</w:t>
      </w:r>
      <w:r w:rsidR="00C174DD">
        <w:rPr>
          <w:rFonts w:hint="eastAsia"/>
        </w:rPr>
        <w:t>：</w:t>
      </w:r>
      <w:r w:rsidR="009C03A2">
        <w:rPr>
          <w:rFonts w:hint="eastAsia"/>
        </w:rPr>
        <w:t>样本</w:t>
      </w:r>
      <w:r w:rsidR="00B72C66">
        <w:rPr>
          <w:rFonts w:hint="eastAsia"/>
        </w:rPr>
        <w:t>数据</w:t>
      </w:r>
      <w:r w:rsidR="00C174DD">
        <w:rPr>
          <w:rFonts w:hint="eastAsia"/>
        </w:rPr>
        <w:t>。</w:t>
      </w:r>
    </w:p>
    <w:p w14:paraId="721ED933" w14:textId="68DE6972" w:rsidR="009C03A2" w:rsidRDefault="009C03A2">
      <w:pPr>
        <w:pStyle w:val="11"/>
      </w:pPr>
      <w:r>
        <w:rPr>
          <w:rFonts w:hint="eastAsia"/>
        </w:rPr>
        <w:t>y</w:t>
      </w:r>
      <w:r>
        <w:rPr>
          <w:rFonts w:hint="eastAsia"/>
        </w:rPr>
        <w:t>：</w:t>
      </w:r>
      <w:r w:rsidR="00B72C66">
        <w:rPr>
          <w:rFonts w:hint="eastAsia"/>
        </w:rPr>
        <w:t>样本</w:t>
      </w:r>
      <w:r>
        <w:rPr>
          <w:rFonts w:hint="eastAsia"/>
        </w:rPr>
        <w:t>标签。</w:t>
      </w:r>
    </w:p>
    <w:p w14:paraId="4E66A4B5" w14:textId="77777777" w:rsidR="00EF2A5B" w:rsidRDefault="00C174DD">
      <w:pPr>
        <w:pStyle w:val="4"/>
      </w:pPr>
      <w:r>
        <w:rPr>
          <w:rFonts w:hint="eastAsia"/>
        </w:rPr>
        <w:t>返回值</w:t>
      </w:r>
    </w:p>
    <w:p w14:paraId="52C9A425" w14:textId="77777777" w:rsidR="00EF2A5B" w:rsidRDefault="00C174DD">
      <w:pPr>
        <w:pStyle w:val="11"/>
      </w:pPr>
      <w:r>
        <w:rPr>
          <w:rFonts w:hint="eastAsia"/>
        </w:rPr>
        <w:t>imp</w:t>
      </w:r>
      <w:r>
        <w:rPr>
          <w:rFonts w:hint="eastAsia"/>
        </w:rPr>
        <w:t>：返回分类树的预测重要性估计向量。</w:t>
      </w:r>
    </w:p>
    <w:p w14:paraId="1CAB0AF7" w14:textId="77777777" w:rsidR="00EF2A5B" w:rsidRDefault="00C174DD">
      <w:pPr>
        <w:pStyle w:val="4"/>
      </w:pPr>
      <w:r>
        <w:rPr>
          <w:rFonts w:hint="eastAsia"/>
        </w:rPr>
        <w:t>开发方案</w:t>
      </w:r>
    </w:p>
    <w:p w14:paraId="68D0724E" w14:textId="77777777" w:rsidR="00EF2A5B" w:rsidRDefault="00C174DD">
      <w:pPr>
        <w:pStyle w:val="a1"/>
        <w:ind w:firstLine="480"/>
      </w:pPr>
      <w:r>
        <w:rPr>
          <w:rFonts w:hint="eastAsia"/>
        </w:rPr>
        <w:t>这部分主要对分类树</w:t>
      </w:r>
      <w:r>
        <w:t>predictorImportance</w:t>
      </w:r>
      <w:r>
        <w:rPr>
          <w:rFonts w:hint="eastAsia"/>
        </w:rPr>
        <w:t>函数进行说明，本函数通过对</w:t>
      </w:r>
      <w:r>
        <w:t>P</w:t>
      </w:r>
      <w:r>
        <w:rPr>
          <w:rFonts w:hint="eastAsia"/>
        </w:rPr>
        <w:t>ython</w:t>
      </w:r>
      <w:r>
        <w:rPr>
          <w:rFonts w:hint="eastAsia"/>
        </w:rPr>
        <w:t>中</w:t>
      </w:r>
      <w:r>
        <w:t>sklearn.tree.DecisionTreeC</w:t>
      </w:r>
      <w:r>
        <w:rPr>
          <w:rFonts w:hint="eastAsia"/>
        </w:rPr>
        <w:t>la</w:t>
      </w:r>
      <w:r>
        <w:t>ssifier</w:t>
      </w:r>
      <w:r>
        <w:rPr>
          <w:rFonts w:hint="eastAsia"/>
        </w:rPr>
        <w:t>库</w:t>
      </w:r>
      <w:r>
        <w:t>feature_importances_</w:t>
      </w:r>
      <w:r>
        <w:rPr>
          <w:rFonts w:hint="eastAsia"/>
        </w:rPr>
        <w:t>函数进行重写而来，实现了</w:t>
      </w:r>
      <w:r>
        <w:rPr>
          <w:rFonts w:hint="eastAsia"/>
        </w:rPr>
        <w:t>matlab</w:t>
      </w:r>
      <w:r>
        <w:rPr>
          <w:rFonts w:hint="eastAsia"/>
        </w:rPr>
        <w:t>分类树</w:t>
      </w:r>
      <w:r>
        <w:t xml:space="preserve"> predictorImportance ()</w:t>
      </w:r>
      <w:r>
        <w:rPr>
          <w:rFonts w:hint="eastAsia"/>
        </w:rPr>
        <w:t>函数的</w:t>
      </w:r>
      <w:r>
        <w:rPr>
          <w:rFonts w:hint="eastAsia"/>
        </w:rPr>
        <w:t>Julia</w:t>
      </w:r>
      <w:r>
        <w:rPr>
          <w:rFonts w:hint="eastAsia"/>
        </w:rPr>
        <w:t>语言实现。</w:t>
      </w:r>
    </w:p>
    <w:p w14:paraId="1FBE0C9B" w14:textId="77777777" w:rsidR="00EF2A5B" w:rsidRDefault="00C174DD">
      <w:pPr>
        <w:pStyle w:val="30"/>
      </w:pPr>
      <w:bookmarkStart w:id="81" w:name="_Toc108100562"/>
      <w:r>
        <w:rPr>
          <w:rFonts w:hint="eastAsia"/>
        </w:rPr>
        <w:lastRenderedPageBreak/>
        <w:t>分类树</w:t>
      </w:r>
      <w:r>
        <w:t>view</w:t>
      </w:r>
      <w:r>
        <w:rPr>
          <w:rFonts w:hint="eastAsia"/>
        </w:rPr>
        <w:t>函数</w:t>
      </w:r>
      <w:bookmarkEnd w:id="81"/>
    </w:p>
    <w:p w14:paraId="58F649DC" w14:textId="77777777" w:rsidR="00EF2A5B" w:rsidRDefault="00C174DD">
      <w:pPr>
        <w:pStyle w:val="4"/>
      </w:pPr>
      <w:r>
        <w:rPr>
          <w:rFonts w:hint="eastAsia"/>
        </w:rPr>
        <w:t>调用方式</w:t>
      </w:r>
    </w:p>
    <w:p w14:paraId="7B7C558F" w14:textId="77777777" w:rsidR="00EF2A5B" w:rsidRDefault="00C174DD">
      <w:pPr>
        <w:pStyle w:val="11"/>
      </w:pPr>
      <w:r>
        <w:t>view(tree)</w:t>
      </w:r>
    </w:p>
    <w:p w14:paraId="6BEB4A94" w14:textId="77777777" w:rsidR="00EF2A5B" w:rsidRDefault="00C174DD">
      <w:pPr>
        <w:pStyle w:val="11"/>
        <w:numPr>
          <w:ilvl w:val="0"/>
          <w:numId w:val="0"/>
        </w:numPr>
        <w:ind w:left="400"/>
      </w:pPr>
      <w:r>
        <w:rPr>
          <w:rFonts w:hint="eastAsia"/>
        </w:rPr>
        <w:t>返回决策树的文本描述和图结构。</w:t>
      </w:r>
    </w:p>
    <w:p w14:paraId="3C9904E1" w14:textId="77777777" w:rsidR="00EF2A5B" w:rsidRDefault="00C174DD">
      <w:pPr>
        <w:pStyle w:val="4"/>
      </w:pPr>
      <w:r>
        <w:rPr>
          <w:rFonts w:hint="eastAsia"/>
        </w:rPr>
        <w:t>输入参数</w:t>
      </w:r>
    </w:p>
    <w:p w14:paraId="555D01FB" w14:textId="77777777" w:rsidR="00EF2A5B" w:rsidRDefault="00C174DD">
      <w:pPr>
        <w:pStyle w:val="11"/>
      </w:pPr>
      <w:r>
        <w:rPr>
          <w:rFonts w:hint="eastAsia"/>
        </w:rPr>
        <w:t>tree</w:t>
      </w:r>
      <w:r>
        <w:rPr>
          <w:rFonts w:hint="eastAsia"/>
        </w:rPr>
        <w:t>：经过训练的决策树模型。</w:t>
      </w:r>
    </w:p>
    <w:p w14:paraId="6C21D6A5" w14:textId="77777777" w:rsidR="00EF2A5B" w:rsidRDefault="00C174DD">
      <w:pPr>
        <w:pStyle w:val="4"/>
      </w:pPr>
      <w:r>
        <w:rPr>
          <w:rFonts w:hint="eastAsia"/>
        </w:rPr>
        <w:t>返回值</w:t>
      </w:r>
    </w:p>
    <w:p w14:paraId="69345753" w14:textId="77777777" w:rsidR="00EF2A5B" w:rsidRDefault="00C174DD">
      <w:pPr>
        <w:pStyle w:val="a1"/>
        <w:ind w:firstLine="480"/>
      </w:pPr>
      <w:r>
        <w:rPr>
          <w:rFonts w:hint="eastAsia"/>
        </w:rPr>
        <w:t>无</w:t>
      </w:r>
    </w:p>
    <w:p w14:paraId="1806EDD6" w14:textId="77777777" w:rsidR="00EF2A5B" w:rsidRDefault="00C174DD">
      <w:pPr>
        <w:pStyle w:val="4"/>
      </w:pPr>
      <w:r>
        <w:rPr>
          <w:rFonts w:hint="eastAsia"/>
        </w:rPr>
        <w:t>开发方案</w:t>
      </w:r>
    </w:p>
    <w:p w14:paraId="5CDEE6AF" w14:textId="7C00E3E7" w:rsidR="00EF2A5B" w:rsidRDefault="00C174DD">
      <w:pPr>
        <w:pStyle w:val="a1"/>
        <w:ind w:firstLine="480"/>
      </w:pPr>
      <w:r>
        <w:rPr>
          <w:rFonts w:hint="eastAsia"/>
        </w:rPr>
        <w:t>这部分主要对分类树</w:t>
      </w:r>
      <w:r>
        <w:t>view</w:t>
      </w:r>
      <w:r>
        <w:rPr>
          <w:rFonts w:hint="eastAsia"/>
        </w:rPr>
        <w:t>函数进行说明，本函数通过对</w:t>
      </w:r>
      <w:r w:rsidR="00AE259D">
        <w:t>J</w:t>
      </w:r>
      <w:r w:rsidR="00AE259D">
        <w:rPr>
          <w:rFonts w:hint="eastAsia"/>
        </w:rPr>
        <w:t>ulia</w:t>
      </w:r>
      <w:r>
        <w:rPr>
          <w:rFonts w:hint="eastAsia"/>
        </w:rPr>
        <w:t>中</w:t>
      </w:r>
      <w:r w:rsidR="00AE259D" w:rsidRPr="00AE259D">
        <w:t>DecisionTree</w:t>
      </w:r>
      <w:r>
        <w:rPr>
          <w:rFonts w:hint="eastAsia"/>
        </w:rPr>
        <w:t>库</w:t>
      </w:r>
      <w:r>
        <w:t>p</w:t>
      </w:r>
      <w:r w:rsidR="00AE259D">
        <w:t>rint</w:t>
      </w:r>
      <w:r>
        <w:t>_tree</w:t>
      </w:r>
      <w:r>
        <w:rPr>
          <w:rFonts w:hint="eastAsia"/>
        </w:rPr>
        <w:t>函数进行重写而来，实现了</w:t>
      </w:r>
      <w:r>
        <w:rPr>
          <w:rFonts w:hint="eastAsia"/>
        </w:rPr>
        <w:t>matlab</w:t>
      </w:r>
      <w:r>
        <w:t xml:space="preserve"> </w:t>
      </w:r>
      <w:r>
        <w:rPr>
          <w:rFonts w:hint="eastAsia"/>
        </w:rPr>
        <w:t>分类树</w:t>
      </w:r>
      <w:r>
        <w:t>view()</w:t>
      </w:r>
      <w:r>
        <w:rPr>
          <w:rFonts w:hint="eastAsia"/>
        </w:rPr>
        <w:t>函数的</w:t>
      </w:r>
      <w:r>
        <w:rPr>
          <w:rFonts w:hint="eastAsia"/>
        </w:rPr>
        <w:t>Julia</w:t>
      </w:r>
      <w:r>
        <w:rPr>
          <w:rFonts w:hint="eastAsia"/>
        </w:rPr>
        <w:t>语言实现。</w:t>
      </w:r>
    </w:p>
    <w:p w14:paraId="6E44AD66" w14:textId="0B356778" w:rsidR="00EF2A5B" w:rsidRDefault="00606369">
      <w:pPr>
        <w:pStyle w:val="30"/>
      </w:pPr>
      <w:bookmarkStart w:id="82" w:name="_Toc108100563"/>
      <w:r>
        <w:rPr>
          <w:rFonts w:hint="eastAsia"/>
        </w:rPr>
        <w:t xml:space="preserve"> </w:t>
      </w:r>
      <w:r w:rsidR="00C174DD">
        <w:rPr>
          <w:rFonts w:hint="eastAsia"/>
        </w:rPr>
        <w:t>分类树</w:t>
      </w:r>
      <w:r w:rsidR="00C174DD">
        <w:t>crossval</w:t>
      </w:r>
      <w:r w:rsidR="00C174DD">
        <w:rPr>
          <w:rFonts w:hint="eastAsia"/>
        </w:rPr>
        <w:t>函数</w:t>
      </w:r>
      <w:bookmarkEnd w:id="82"/>
    </w:p>
    <w:p w14:paraId="5BBD1C7C" w14:textId="77777777" w:rsidR="00EF2A5B" w:rsidRDefault="00C174DD">
      <w:pPr>
        <w:pStyle w:val="4"/>
      </w:pPr>
      <w:r>
        <w:rPr>
          <w:rFonts w:hint="eastAsia"/>
        </w:rPr>
        <w:t>调用方式</w:t>
      </w:r>
    </w:p>
    <w:p w14:paraId="00FAB9C3" w14:textId="77777777" w:rsidR="00EF2A5B" w:rsidRDefault="00C174DD">
      <w:pPr>
        <w:pStyle w:val="11"/>
      </w:pPr>
      <w:r>
        <w:t>CVMdl = crossval(</w:t>
      </w:r>
      <w:r>
        <w:rPr>
          <w:rFonts w:hint="eastAsia"/>
        </w:rPr>
        <w:t>m</w:t>
      </w:r>
      <w:r>
        <w:t>dl)</w:t>
      </w:r>
    </w:p>
    <w:p w14:paraId="2DB512DB" w14:textId="77777777" w:rsidR="00EF2A5B" w:rsidRDefault="00C174DD">
      <w:pPr>
        <w:pStyle w:val="11"/>
        <w:numPr>
          <w:ilvl w:val="0"/>
          <w:numId w:val="0"/>
        </w:numPr>
        <w:ind w:left="400"/>
      </w:pPr>
      <w:r>
        <w:rPr>
          <w:rFonts w:hint="eastAsia"/>
        </w:rPr>
        <w:t>从经过训练的模型</w:t>
      </w:r>
      <w:r>
        <w:rPr>
          <w:rFonts w:hint="eastAsia"/>
        </w:rPr>
        <w:t xml:space="preserve"> (mdl) </w:t>
      </w:r>
      <w:r>
        <w:rPr>
          <w:rFonts w:hint="eastAsia"/>
        </w:rPr>
        <w:t>返回交叉验证的机器学习模型</w:t>
      </w:r>
      <w:r>
        <w:rPr>
          <w:rFonts w:hint="eastAsia"/>
        </w:rPr>
        <w:t xml:space="preserve"> (CVMdl)</w:t>
      </w:r>
      <w:r>
        <w:rPr>
          <w:rFonts w:hint="eastAsia"/>
        </w:rPr>
        <w:t>。</w:t>
      </w:r>
    </w:p>
    <w:p w14:paraId="16A12B10" w14:textId="77777777" w:rsidR="00EF2A5B" w:rsidRDefault="00C174DD">
      <w:pPr>
        <w:pStyle w:val="4"/>
      </w:pPr>
      <w:r>
        <w:rPr>
          <w:rFonts w:hint="eastAsia"/>
        </w:rPr>
        <w:t>输入参数</w:t>
      </w:r>
    </w:p>
    <w:p w14:paraId="3FFDB913" w14:textId="77777777" w:rsidR="00EF2A5B" w:rsidRDefault="00C174DD">
      <w:pPr>
        <w:pStyle w:val="11"/>
      </w:pPr>
      <w:r>
        <w:rPr>
          <w:rFonts w:hint="eastAsia"/>
        </w:rPr>
        <w:t>mdl</w:t>
      </w:r>
      <w:r>
        <w:rPr>
          <w:rFonts w:hint="eastAsia"/>
        </w:rPr>
        <w:t>：需要使用的机器学习模型。</w:t>
      </w:r>
    </w:p>
    <w:p w14:paraId="03B1EF33" w14:textId="77777777" w:rsidR="00EF2A5B" w:rsidRDefault="00C174DD">
      <w:pPr>
        <w:pStyle w:val="4"/>
      </w:pPr>
      <w:r>
        <w:rPr>
          <w:rFonts w:hint="eastAsia"/>
        </w:rPr>
        <w:t>返回值</w:t>
      </w:r>
    </w:p>
    <w:p w14:paraId="5C3238DD" w14:textId="77777777" w:rsidR="00EF2A5B" w:rsidRDefault="00C174DD">
      <w:pPr>
        <w:pStyle w:val="11"/>
      </w:pPr>
      <w:r>
        <w:t>CVMdl</w:t>
      </w:r>
      <w:r>
        <w:rPr>
          <w:rFonts w:hint="eastAsia"/>
        </w:rPr>
        <w:t>：返回经过训练的模型的交叉验证的机器学习模型。</w:t>
      </w:r>
    </w:p>
    <w:p w14:paraId="0DBC5F1D" w14:textId="77777777" w:rsidR="00EF2A5B" w:rsidRDefault="00C174DD">
      <w:pPr>
        <w:pStyle w:val="4"/>
      </w:pPr>
      <w:r>
        <w:rPr>
          <w:rFonts w:hint="eastAsia"/>
        </w:rPr>
        <w:lastRenderedPageBreak/>
        <w:t>开发方案</w:t>
      </w:r>
    </w:p>
    <w:p w14:paraId="0E99936F" w14:textId="77777777" w:rsidR="00EF2A5B" w:rsidRDefault="00C174DD">
      <w:pPr>
        <w:pStyle w:val="a1"/>
        <w:ind w:firstLine="480"/>
      </w:pPr>
      <w:r>
        <w:rPr>
          <w:rFonts w:hint="eastAsia"/>
        </w:rPr>
        <w:t>这部分主要对分类树</w:t>
      </w:r>
      <w:r>
        <w:t>crossval</w:t>
      </w:r>
      <w:r>
        <w:rPr>
          <w:rFonts w:hint="eastAsia"/>
        </w:rPr>
        <w:t>函数进行说明，本函数通过对</w:t>
      </w:r>
      <w:r>
        <w:t>P</w:t>
      </w:r>
      <w:r>
        <w:rPr>
          <w:rFonts w:hint="eastAsia"/>
        </w:rPr>
        <w:t>ython</w:t>
      </w:r>
      <w:r>
        <w:rPr>
          <w:rFonts w:hint="eastAsia"/>
        </w:rPr>
        <w:t>中</w:t>
      </w:r>
      <w:r>
        <w:t>sklearn.model_selection</w:t>
      </w:r>
      <w:r>
        <w:rPr>
          <w:rFonts w:hint="eastAsia"/>
        </w:rPr>
        <w:t>库</w:t>
      </w:r>
      <w:r>
        <w:t>cross_val_score()</w:t>
      </w:r>
      <w:r>
        <w:rPr>
          <w:rFonts w:hint="eastAsia"/>
        </w:rPr>
        <w:t>函数进行重写而来，实现了</w:t>
      </w:r>
      <w:r>
        <w:rPr>
          <w:rFonts w:hint="eastAsia"/>
        </w:rPr>
        <w:t>matlab</w:t>
      </w:r>
      <w:r>
        <w:t xml:space="preserve"> </w:t>
      </w:r>
      <w:r>
        <w:rPr>
          <w:rFonts w:hint="eastAsia"/>
        </w:rPr>
        <w:t>分类树</w:t>
      </w:r>
      <w:r>
        <w:t>crossval ()</w:t>
      </w:r>
      <w:r>
        <w:rPr>
          <w:rFonts w:hint="eastAsia"/>
        </w:rPr>
        <w:t>函数的</w:t>
      </w:r>
      <w:r>
        <w:rPr>
          <w:rFonts w:hint="eastAsia"/>
        </w:rPr>
        <w:t>Julia</w:t>
      </w:r>
      <w:r>
        <w:rPr>
          <w:rFonts w:hint="eastAsia"/>
        </w:rPr>
        <w:t>语言实现。</w:t>
      </w:r>
    </w:p>
    <w:p w14:paraId="34B9D022" w14:textId="77777777" w:rsidR="00EF2A5B" w:rsidRDefault="00C174DD">
      <w:pPr>
        <w:pStyle w:val="30"/>
      </w:pPr>
      <w:bookmarkStart w:id="83" w:name="_Toc108100564"/>
      <w:r>
        <w:rPr>
          <w:rFonts w:hint="eastAsia"/>
        </w:rPr>
        <w:t>分类树</w:t>
      </w:r>
      <w:r>
        <w:t>kfoldLoss</w:t>
      </w:r>
      <w:r>
        <w:rPr>
          <w:rFonts w:hint="eastAsia"/>
        </w:rPr>
        <w:t>函数</w:t>
      </w:r>
      <w:bookmarkEnd w:id="83"/>
    </w:p>
    <w:p w14:paraId="577274C7" w14:textId="77777777" w:rsidR="00EF2A5B" w:rsidRDefault="00C174DD">
      <w:pPr>
        <w:pStyle w:val="4"/>
      </w:pPr>
      <w:r>
        <w:rPr>
          <w:rFonts w:hint="eastAsia"/>
        </w:rPr>
        <w:t>调用方式</w:t>
      </w:r>
    </w:p>
    <w:p w14:paraId="5CF6DA9F" w14:textId="77777777" w:rsidR="00EF2A5B" w:rsidRDefault="00C174DD">
      <w:pPr>
        <w:pStyle w:val="11"/>
      </w:pPr>
      <w:r>
        <w:t xml:space="preserve">L = </w:t>
      </w:r>
      <w:proofErr w:type="gramStart"/>
      <w:r>
        <w:t>kfoldLoss(</w:t>
      </w:r>
      <w:proofErr w:type="gramEnd"/>
      <w:r>
        <w:t>CVMdl)</w:t>
      </w:r>
    </w:p>
    <w:p w14:paraId="052DE7EC" w14:textId="77777777" w:rsidR="00EF2A5B" w:rsidRDefault="00C174DD">
      <w:pPr>
        <w:pStyle w:val="11"/>
        <w:numPr>
          <w:ilvl w:val="0"/>
          <w:numId w:val="0"/>
        </w:numPr>
        <w:ind w:left="400"/>
      </w:pPr>
      <w:r>
        <w:rPr>
          <w:rFonts w:hint="eastAsia"/>
        </w:rPr>
        <w:t>返回由</w:t>
      </w:r>
      <w:r>
        <w:rPr>
          <w:rFonts w:hint="eastAsia"/>
        </w:rPr>
        <w:t>K</w:t>
      </w:r>
      <w:r>
        <w:rPr>
          <w:rFonts w:hint="eastAsia"/>
        </w:rPr>
        <w:t>折交叉验证分类模型</w:t>
      </w:r>
      <w:r>
        <w:rPr>
          <w:rFonts w:hint="eastAsia"/>
        </w:rPr>
        <w:t xml:space="preserve"> CVMdl </w:t>
      </w:r>
      <w:r>
        <w:rPr>
          <w:rFonts w:hint="eastAsia"/>
        </w:rPr>
        <w:t>预测的损失，默认为</w:t>
      </w:r>
      <w:r>
        <w:rPr>
          <w:rFonts w:hint="eastAsia"/>
        </w:rPr>
        <w:t>1</w:t>
      </w:r>
      <w:r>
        <w:t>0</w:t>
      </w:r>
      <w:r>
        <w:rPr>
          <w:rFonts w:hint="eastAsia"/>
        </w:rPr>
        <w:t>折。</w:t>
      </w:r>
    </w:p>
    <w:p w14:paraId="4D26FA43" w14:textId="77777777" w:rsidR="00EF2A5B" w:rsidRDefault="00C174DD">
      <w:pPr>
        <w:pStyle w:val="4"/>
      </w:pPr>
      <w:r>
        <w:rPr>
          <w:rFonts w:hint="eastAsia"/>
        </w:rPr>
        <w:t>输入参数</w:t>
      </w:r>
    </w:p>
    <w:p w14:paraId="6B5BB8A6" w14:textId="77777777" w:rsidR="00EF2A5B" w:rsidRDefault="00C174DD">
      <w:pPr>
        <w:pStyle w:val="11"/>
      </w:pPr>
      <w:r>
        <w:t>CVMdl</w:t>
      </w:r>
      <w:r>
        <w:rPr>
          <w:rFonts w:hint="eastAsia"/>
        </w:rPr>
        <w:t>：带有交叉验证的机器学习模型。</w:t>
      </w:r>
    </w:p>
    <w:p w14:paraId="38C7B01E" w14:textId="77777777" w:rsidR="00EF2A5B" w:rsidRDefault="00C174DD">
      <w:pPr>
        <w:pStyle w:val="4"/>
      </w:pPr>
      <w:r>
        <w:rPr>
          <w:rFonts w:hint="eastAsia"/>
        </w:rPr>
        <w:t>返回值</w:t>
      </w:r>
    </w:p>
    <w:p w14:paraId="5FBC3375" w14:textId="77777777" w:rsidR="00EF2A5B" w:rsidRDefault="00C174DD">
      <w:pPr>
        <w:pStyle w:val="11"/>
      </w:pPr>
      <w:r>
        <w:t>L</w:t>
      </w:r>
      <w:r>
        <w:rPr>
          <w:rFonts w:hint="eastAsia"/>
        </w:rPr>
        <w:t>：返回经过训练的模型的交叉验证的机器学习模型损失。</w:t>
      </w:r>
    </w:p>
    <w:p w14:paraId="520EF10F" w14:textId="77777777" w:rsidR="00EF2A5B" w:rsidRDefault="00C174DD">
      <w:pPr>
        <w:pStyle w:val="4"/>
      </w:pPr>
      <w:r>
        <w:rPr>
          <w:rFonts w:hint="eastAsia"/>
        </w:rPr>
        <w:t>开发方案</w:t>
      </w:r>
    </w:p>
    <w:p w14:paraId="2242B952" w14:textId="77777777" w:rsidR="00EF2A5B" w:rsidRDefault="00C174DD">
      <w:pPr>
        <w:pStyle w:val="a1"/>
        <w:ind w:firstLine="480"/>
      </w:pPr>
      <w:r>
        <w:rPr>
          <w:rFonts w:hint="eastAsia"/>
        </w:rPr>
        <w:t>这部分主要对分类树</w:t>
      </w:r>
      <w:r>
        <w:t>kfoldLoss</w:t>
      </w:r>
      <w:r>
        <w:rPr>
          <w:rFonts w:hint="eastAsia"/>
        </w:rPr>
        <w:t>函数进行说明，本函数通过对</w:t>
      </w:r>
      <w:r>
        <w:t>P</w:t>
      </w:r>
      <w:r>
        <w:rPr>
          <w:rFonts w:hint="eastAsia"/>
        </w:rPr>
        <w:t>ython</w:t>
      </w:r>
      <w:r>
        <w:rPr>
          <w:rFonts w:hint="eastAsia"/>
        </w:rPr>
        <w:t>中</w:t>
      </w:r>
      <w:r>
        <w:t>sklearn.metrics</w:t>
      </w:r>
      <w:r>
        <w:rPr>
          <w:rFonts w:hint="eastAsia"/>
        </w:rPr>
        <w:t>库</w:t>
      </w:r>
      <w:r>
        <w:t>log_loss ()</w:t>
      </w:r>
      <w:r>
        <w:rPr>
          <w:rFonts w:hint="eastAsia"/>
        </w:rPr>
        <w:t>函数进行重写而来，实现了</w:t>
      </w:r>
      <w:r>
        <w:rPr>
          <w:rFonts w:hint="eastAsia"/>
        </w:rPr>
        <w:t>matlab</w:t>
      </w:r>
      <w:r>
        <w:t xml:space="preserve"> </w:t>
      </w:r>
      <w:r>
        <w:rPr>
          <w:rFonts w:hint="eastAsia"/>
        </w:rPr>
        <w:t>分类树</w:t>
      </w:r>
      <w:r>
        <w:t>kfoldLoss ()</w:t>
      </w:r>
      <w:r>
        <w:rPr>
          <w:rFonts w:hint="eastAsia"/>
        </w:rPr>
        <w:t>函数的</w:t>
      </w:r>
      <w:r>
        <w:rPr>
          <w:rFonts w:hint="eastAsia"/>
        </w:rPr>
        <w:t>Julia</w:t>
      </w:r>
      <w:r>
        <w:rPr>
          <w:rFonts w:hint="eastAsia"/>
        </w:rPr>
        <w:t>语言实现。</w:t>
      </w:r>
    </w:p>
    <w:p w14:paraId="74CC55B4" w14:textId="77777777" w:rsidR="00EF2A5B" w:rsidRDefault="00C174DD">
      <w:pPr>
        <w:pStyle w:val="30"/>
      </w:pPr>
      <w:bookmarkStart w:id="84" w:name="_Toc108100565"/>
      <w:r>
        <w:rPr>
          <w:rFonts w:hint="eastAsia"/>
        </w:rPr>
        <w:t>分类树</w:t>
      </w:r>
      <w:r>
        <w:t>kfoldPredict</w:t>
      </w:r>
      <w:r>
        <w:rPr>
          <w:rFonts w:hint="eastAsia"/>
        </w:rPr>
        <w:t>函数</w:t>
      </w:r>
      <w:bookmarkEnd w:id="84"/>
    </w:p>
    <w:p w14:paraId="5E00CF34" w14:textId="77777777" w:rsidR="00EF2A5B" w:rsidRDefault="00C174DD">
      <w:pPr>
        <w:pStyle w:val="4"/>
      </w:pPr>
      <w:r>
        <w:rPr>
          <w:rFonts w:hint="eastAsia"/>
        </w:rPr>
        <w:t>调用方式</w:t>
      </w:r>
    </w:p>
    <w:p w14:paraId="6019DE9F" w14:textId="77777777" w:rsidR="00EF2A5B" w:rsidRDefault="00C174DD">
      <w:pPr>
        <w:pStyle w:val="11"/>
      </w:pPr>
      <w:r>
        <w:t xml:space="preserve">yFit = </w:t>
      </w:r>
      <w:proofErr w:type="gramStart"/>
      <w:r>
        <w:t>kfoldPredict(</w:t>
      </w:r>
      <w:proofErr w:type="gramEnd"/>
      <w:r>
        <w:t>CVMdl)</w:t>
      </w:r>
    </w:p>
    <w:p w14:paraId="5B7E66B5" w14:textId="77777777" w:rsidR="00EF2A5B" w:rsidRDefault="00C174DD">
      <w:pPr>
        <w:pStyle w:val="11"/>
        <w:numPr>
          <w:ilvl w:val="0"/>
          <w:numId w:val="0"/>
        </w:numPr>
        <w:ind w:left="400"/>
      </w:pPr>
      <w:r>
        <w:rPr>
          <w:rFonts w:hint="eastAsia"/>
        </w:rPr>
        <w:t>返回由</w:t>
      </w:r>
      <w:r>
        <w:rPr>
          <w:rFonts w:hint="eastAsia"/>
        </w:rPr>
        <w:t>K</w:t>
      </w:r>
      <w:r>
        <w:rPr>
          <w:rFonts w:hint="eastAsia"/>
        </w:rPr>
        <w:t>折交叉验证分类模型</w:t>
      </w:r>
      <w:r>
        <w:rPr>
          <w:rFonts w:hint="eastAsia"/>
        </w:rPr>
        <w:t xml:space="preserve"> CVMdl </w:t>
      </w:r>
      <w:r>
        <w:rPr>
          <w:rFonts w:hint="eastAsia"/>
        </w:rPr>
        <w:t>预测的响应，默认为</w:t>
      </w:r>
      <w:r>
        <w:rPr>
          <w:rFonts w:hint="eastAsia"/>
        </w:rPr>
        <w:t>1</w:t>
      </w:r>
      <w:r>
        <w:t>0</w:t>
      </w:r>
      <w:r>
        <w:rPr>
          <w:rFonts w:hint="eastAsia"/>
        </w:rPr>
        <w:t>折。</w:t>
      </w:r>
    </w:p>
    <w:p w14:paraId="1B370BA4" w14:textId="77777777" w:rsidR="00EF2A5B" w:rsidRDefault="00C174DD">
      <w:pPr>
        <w:pStyle w:val="4"/>
      </w:pPr>
      <w:r>
        <w:rPr>
          <w:rFonts w:hint="eastAsia"/>
        </w:rPr>
        <w:lastRenderedPageBreak/>
        <w:t>输入参数</w:t>
      </w:r>
    </w:p>
    <w:p w14:paraId="29C65CE9" w14:textId="77777777" w:rsidR="00EF2A5B" w:rsidRDefault="00C174DD">
      <w:pPr>
        <w:pStyle w:val="11"/>
      </w:pPr>
      <w:r>
        <w:t>CVMdl</w:t>
      </w:r>
      <w:r>
        <w:rPr>
          <w:rFonts w:hint="eastAsia"/>
        </w:rPr>
        <w:t>：带有交叉验证的机器学习模型。</w:t>
      </w:r>
    </w:p>
    <w:p w14:paraId="39E71150" w14:textId="77777777" w:rsidR="00EF2A5B" w:rsidRDefault="00C174DD">
      <w:pPr>
        <w:pStyle w:val="4"/>
      </w:pPr>
      <w:r>
        <w:rPr>
          <w:rFonts w:hint="eastAsia"/>
        </w:rPr>
        <w:t>返回值</w:t>
      </w:r>
    </w:p>
    <w:p w14:paraId="70900C84" w14:textId="77777777" w:rsidR="00EF2A5B" w:rsidRDefault="00C174DD">
      <w:pPr>
        <w:pStyle w:val="11"/>
      </w:pPr>
      <w:r>
        <w:t>yFit</w:t>
      </w:r>
      <w:r>
        <w:rPr>
          <w:rFonts w:hint="eastAsia"/>
        </w:rPr>
        <w:t>：返回经过训练的模型的交叉验证的机器学习模型。</w:t>
      </w:r>
    </w:p>
    <w:p w14:paraId="613D17B7" w14:textId="77777777" w:rsidR="00EF2A5B" w:rsidRDefault="00C174DD">
      <w:pPr>
        <w:pStyle w:val="4"/>
      </w:pPr>
      <w:r>
        <w:rPr>
          <w:rFonts w:hint="eastAsia"/>
        </w:rPr>
        <w:t>开发方案</w:t>
      </w:r>
    </w:p>
    <w:p w14:paraId="7FC3B9BE" w14:textId="77777777" w:rsidR="00EF2A5B" w:rsidRDefault="00C174DD">
      <w:pPr>
        <w:pStyle w:val="a1"/>
        <w:ind w:firstLine="480"/>
      </w:pPr>
      <w:r>
        <w:rPr>
          <w:rFonts w:hint="eastAsia"/>
        </w:rPr>
        <w:t>这部分主要对分类树</w:t>
      </w:r>
      <w:r>
        <w:t>kfoldPredict</w:t>
      </w:r>
      <w:r>
        <w:rPr>
          <w:rFonts w:hint="eastAsia"/>
        </w:rPr>
        <w:t>函数进行说明，本函数通过对</w:t>
      </w:r>
      <w:r>
        <w:t>P</w:t>
      </w:r>
      <w:r>
        <w:rPr>
          <w:rFonts w:hint="eastAsia"/>
        </w:rPr>
        <w:t>ython</w:t>
      </w:r>
      <w:r>
        <w:rPr>
          <w:rFonts w:hint="eastAsia"/>
        </w:rPr>
        <w:t>中</w:t>
      </w:r>
      <w:r>
        <w:t>sklearn.model_selection</w:t>
      </w:r>
      <w:r>
        <w:rPr>
          <w:rFonts w:hint="eastAsia"/>
        </w:rPr>
        <w:t>库</w:t>
      </w:r>
      <w:r>
        <w:t>cross_val_predict ()</w:t>
      </w:r>
      <w:r>
        <w:rPr>
          <w:rFonts w:hint="eastAsia"/>
        </w:rPr>
        <w:t>函数进行重写而来，实现了</w:t>
      </w:r>
      <w:r>
        <w:rPr>
          <w:rFonts w:hint="eastAsia"/>
        </w:rPr>
        <w:t>matlab</w:t>
      </w:r>
      <w:r>
        <w:t xml:space="preserve"> </w:t>
      </w:r>
      <w:r>
        <w:rPr>
          <w:rFonts w:hint="eastAsia"/>
        </w:rPr>
        <w:t>分类树</w:t>
      </w:r>
      <w:r>
        <w:t>kfoldPredict ()</w:t>
      </w:r>
      <w:r>
        <w:rPr>
          <w:rFonts w:hint="eastAsia"/>
        </w:rPr>
        <w:t>函数的</w:t>
      </w:r>
      <w:r>
        <w:rPr>
          <w:rFonts w:hint="eastAsia"/>
        </w:rPr>
        <w:t>Julia</w:t>
      </w:r>
      <w:r>
        <w:rPr>
          <w:rFonts w:hint="eastAsia"/>
        </w:rPr>
        <w:t>语言实现。</w:t>
      </w:r>
    </w:p>
    <w:p w14:paraId="12B9AE4E" w14:textId="77777777" w:rsidR="00EF2A5B" w:rsidRDefault="00C174DD">
      <w:pPr>
        <w:pStyle w:val="30"/>
      </w:pPr>
      <w:bookmarkStart w:id="85" w:name="_Toc108100566"/>
      <w:r>
        <w:rPr>
          <w:rFonts w:hint="eastAsia"/>
        </w:rPr>
        <w:t>分类树</w:t>
      </w:r>
      <w:r>
        <w:t>predict</w:t>
      </w:r>
      <w:r>
        <w:rPr>
          <w:rFonts w:hint="eastAsia"/>
        </w:rPr>
        <w:t>函数</w:t>
      </w:r>
      <w:bookmarkEnd w:id="85"/>
    </w:p>
    <w:p w14:paraId="7860989C" w14:textId="77777777" w:rsidR="00EF2A5B" w:rsidRDefault="00C174DD">
      <w:pPr>
        <w:pStyle w:val="4"/>
      </w:pPr>
      <w:r>
        <w:rPr>
          <w:rFonts w:hint="eastAsia"/>
        </w:rPr>
        <w:t>调用方式</w:t>
      </w:r>
    </w:p>
    <w:p w14:paraId="2CCB944E" w14:textId="77777777" w:rsidR="00EF2A5B" w:rsidRDefault="00C174DD">
      <w:pPr>
        <w:pStyle w:val="11"/>
      </w:pPr>
      <w:r>
        <w:t xml:space="preserve">ypred = </w:t>
      </w:r>
      <w:proofErr w:type="gramStart"/>
      <w:r>
        <w:t>predict(</w:t>
      </w:r>
      <w:proofErr w:type="gramEnd"/>
      <w:r>
        <w:t>mdl, Xnew)</w:t>
      </w:r>
    </w:p>
    <w:p w14:paraId="19054317"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中的点在分类树模型</w:t>
      </w:r>
      <w:r>
        <w:rPr>
          <w:rFonts w:hint="eastAsia"/>
        </w:rPr>
        <w:t>mdl</w:t>
      </w:r>
      <w:r>
        <w:rPr>
          <w:rFonts w:hint="eastAsia"/>
        </w:rPr>
        <w:t>的预测响应值。</w:t>
      </w:r>
    </w:p>
    <w:p w14:paraId="79EB7928" w14:textId="77777777" w:rsidR="00EF2A5B" w:rsidRDefault="00C174DD">
      <w:pPr>
        <w:pStyle w:val="4"/>
      </w:pPr>
      <w:r>
        <w:rPr>
          <w:rFonts w:hint="eastAsia"/>
        </w:rPr>
        <w:t>输入参数</w:t>
      </w:r>
    </w:p>
    <w:p w14:paraId="5993EF63" w14:textId="77777777" w:rsidR="00EF2A5B" w:rsidRDefault="00C174DD">
      <w:pPr>
        <w:pStyle w:val="11"/>
      </w:pPr>
      <w:r>
        <w:rPr>
          <w:rFonts w:hint="eastAsia"/>
        </w:rPr>
        <w:t>mdl</w:t>
      </w:r>
      <w:r>
        <w:rPr>
          <w:rFonts w:hint="eastAsia"/>
        </w:rPr>
        <w:t>：</w:t>
      </w:r>
      <w:r>
        <w:t>f</w:t>
      </w:r>
      <w:r>
        <w:rPr>
          <w:rFonts w:hint="eastAsia"/>
        </w:rPr>
        <w:t>it</w:t>
      </w:r>
      <w:r>
        <w:t>ctree</w:t>
      </w:r>
      <w:r>
        <w:rPr>
          <w:rFonts w:hint="eastAsia"/>
        </w:rPr>
        <w:t>(</w:t>
      </w:r>
      <w:r>
        <w:t>)</w:t>
      </w:r>
      <w:r>
        <w:rPr>
          <w:rFonts w:hint="eastAsia"/>
        </w:rPr>
        <w:t>函数训练而成的模型。</w:t>
      </w:r>
    </w:p>
    <w:p w14:paraId="1B538C8C" w14:textId="77777777" w:rsidR="00EF2A5B" w:rsidRDefault="00C174DD">
      <w:pPr>
        <w:pStyle w:val="11"/>
      </w:pPr>
      <w:r>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6F4399B1" w14:textId="77777777" w:rsidR="00EF2A5B" w:rsidRDefault="00C174DD">
      <w:pPr>
        <w:pStyle w:val="4"/>
      </w:pPr>
      <w:r>
        <w:rPr>
          <w:rFonts w:hint="eastAsia"/>
        </w:rPr>
        <w:t>返回值</w:t>
      </w:r>
    </w:p>
    <w:p w14:paraId="0F6C1C68" w14:textId="77777777" w:rsidR="00EF2A5B" w:rsidRDefault="00C174DD">
      <w:pPr>
        <w:pStyle w:val="11"/>
      </w:pPr>
      <w:r>
        <w:t>ypred</w:t>
      </w:r>
      <w:r>
        <w:rPr>
          <w:rFonts w:hint="eastAsia"/>
        </w:rPr>
        <w:t>：返回模型预测的结果向量。</w:t>
      </w:r>
    </w:p>
    <w:p w14:paraId="418A740F" w14:textId="77777777" w:rsidR="00EF2A5B" w:rsidRDefault="00C174DD">
      <w:pPr>
        <w:pStyle w:val="4"/>
      </w:pPr>
      <w:r>
        <w:rPr>
          <w:rFonts w:hint="eastAsia"/>
        </w:rPr>
        <w:t>开发方案</w:t>
      </w:r>
    </w:p>
    <w:p w14:paraId="779338B7" w14:textId="77777777" w:rsidR="00EF2A5B" w:rsidRDefault="00C174DD">
      <w:pPr>
        <w:pStyle w:val="a1"/>
        <w:ind w:firstLine="480"/>
      </w:pPr>
      <w:r>
        <w:rPr>
          <w:rFonts w:hint="eastAsia"/>
        </w:rPr>
        <w:t>这部分主要对分类树</w:t>
      </w:r>
      <w:r>
        <w:rPr>
          <w:rFonts w:hint="eastAsia"/>
        </w:rPr>
        <w:t>predict</w:t>
      </w:r>
      <w:r>
        <w:rPr>
          <w:rFonts w:hint="eastAsia"/>
        </w:rPr>
        <w:t>函数进行说明，本函数通过对</w:t>
      </w:r>
      <w:r>
        <w:rPr>
          <w:rFonts w:hint="eastAsia"/>
        </w:rPr>
        <w:t>Julia</w:t>
      </w:r>
      <w:r>
        <w:rPr>
          <w:rFonts w:hint="eastAsia"/>
        </w:rPr>
        <w:t>中</w:t>
      </w:r>
      <w:r>
        <w:t>DecisionTree</w:t>
      </w:r>
      <w:r>
        <w:rPr>
          <w:rFonts w:hint="eastAsia"/>
        </w:rPr>
        <w:t>库</w:t>
      </w:r>
      <w:r>
        <w:t>apply_tree ()</w:t>
      </w:r>
      <w:r>
        <w:rPr>
          <w:rFonts w:hint="eastAsia"/>
        </w:rPr>
        <w:t>函数进行重写而来，实现了</w:t>
      </w:r>
      <w:r>
        <w:rPr>
          <w:rFonts w:hint="eastAsia"/>
        </w:rPr>
        <w:t>matlab</w:t>
      </w:r>
      <w:r>
        <w:rPr>
          <w:rFonts w:hint="eastAsia"/>
        </w:rPr>
        <w:t>分类树</w:t>
      </w:r>
      <w:r>
        <w:rPr>
          <w:rFonts w:hint="eastAsia"/>
        </w:rPr>
        <w:t>predict</w:t>
      </w:r>
      <w:r>
        <w:t>()</w:t>
      </w:r>
      <w:r>
        <w:rPr>
          <w:rFonts w:hint="eastAsia"/>
        </w:rPr>
        <w:t>函数的</w:t>
      </w:r>
      <w:r>
        <w:rPr>
          <w:rFonts w:hint="eastAsia"/>
        </w:rPr>
        <w:t>Julia</w:t>
      </w:r>
      <w:r>
        <w:rPr>
          <w:rFonts w:hint="eastAsia"/>
        </w:rPr>
        <w:t>语言实现。</w:t>
      </w:r>
    </w:p>
    <w:p w14:paraId="65F3B971" w14:textId="77777777" w:rsidR="00EF2A5B" w:rsidRDefault="00C174DD">
      <w:pPr>
        <w:pStyle w:val="20"/>
      </w:pPr>
      <w:bookmarkStart w:id="86" w:name="_Toc108100567"/>
      <w:r>
        <w:rPr>
          <w:rFonts w:hint="eastAsia"/>
        </w:rPr>
        <w:lastRenderedPageBreak/>
        <w:t>判别分析</w:t>
      </w:r>
      <w:bookmarkEnd w:id="86"/>
    </w:p>
    <w:p w14:paraId="521E12B8" w14:textId="77777777" w:rsidR="00EF2A5B" w:rsidRDefault="00C174DD">
      <w:pPr>
        <w:pStyle w:val="30"/>
      </w:pPr>
      <w:bookmarkStart w:id="87" w:name="_Toc108100568"/>
      <w:r>
        <w:rPr>
          <w:rFonts w:hint="eastAsia"/>
        </w:rPr>
        <w:t>判别分析</w:t>
      </w:r>
      <w:r>
        <w:t>fitcdiscr</w:t>
      </w:r>
      <w:r>
        <w:rPr>
          <w:rFonts w:hint="eastAsia"/>
        </w:rPr>
        <w:t>函数</w:t>
      </w:r>
      <w:bookmarkEnd w:id="87"/>
    </w:p>
    <w:p w14:paraId="66C1018C" w14:textId="77777777" w:rsidR="00EF2A5B" w:rsidRDefault="00C174DD">
      <w:pPr>
        <w:pStyle w:val="4"/>
      </w:pPr>
      <w:r>
        <w:rPr>
          <w:rFonts w:hint="eastAsia"/>
        </w:rPr>
        <w:t>调用方式</w:t>
      </w:r>
    </w:p>
    <w:p w14:paraId="1565367F" w14:textId="77777777" w:rsidR="00EF2A5B" w:rsidRDefault="00C174DD">
      <w:pPr>
        <w:pStyle w:val="11"/>
      </w:pPr>
      <w:r>
        <w:rPr>
          <w:rFonts w:hint="eastAsia"/>
        </w:rPr>
        <w:t>mdl</w:t>
      </w:r>
      <w:r>
        <w:t>=</w:t>
      </w:r>
      <w:r>
        <w:rPr>
          <w:rFonts w:hint="eastAsia"/>
        </w:rPr>
        <w:t xml:space="preserve"> </w:t>
      </w:r>
      <w:r>
        <w:t>fitcdiscr(</w:t>
      </w:r>
      <w:proofErr w:type="gramStart"/>
      <w:r>
        <w:t>X,</w:t>
      </w:r>
      <w:r>
        <w:rPr>
          <w:rFonts w:hint="eastAsia"/>
        </w:rPr>
        <w:t>y</w:t>
      </w:r>
      <w:proofErr w:type="gramEnd"/>
      <w:r>
        <w:t>)</w:t>
      </w:r>
    </w:p>
    <w:p w14:paraId="66E8696C" w14:textId="77777777" w:rsidR="00EF2A5B" w:rsidRDefault="00C174DD">
      <w:pPr>
        <w:pStyle w:val="11"/>
        <w:numPr>
          <w:ilvl w:val="0"/>
          <w:numId w:val="0"/>
        </w:numPr>
        <w:ind w:firstLineChars="200" w:firstLine="480"/>
      </w:pPr>
      <w:r>
        <w:rPr>
          <w:rFonts w:hint="eastAsia"/>
        </w:rPr>
        <w:t>返回使用矩阵</w:t>
      </w:r>
      <w:r>
        <w:rPr>
          <w:rFonts w:hint="eastAsia"/>
        </w:rPr>
        <w:t>X</w:t>
      </w:r>
      <w:r>
        <w:rPr>
          <w:rFonts w:hint="eastAsia"/>
        </w:rPr>
        <w:t>中的预测值和向量</w:t>
      </w:r>
      <w:r>
        <w:t>y</w:t>
      </w:r>
      <w:r>
        <w:rPr>
          <w:rFonts w:hint="eastAsia"/>
        </w:rPr>
        <w:t>中的响应值训练的完整、经过训练的判别分析模型。</w:t>
      </w:r>
    </w:p>
    <w:p w14:paraId="7D21326A" w14:textId="77777777" w:rsidR="00EF2A5B" w:rsidRDefault="00C174DD">
      <w:pPr>
        <w:pStyle w:val="4"/>
      </w:pPr>
      <w:r>
        <w:rPr>
          <w:rFonts w:hint="eastAsia"/>
        </w:rPr>
        <w:t>输入参数</w:t>
      </w:r>
    </w:p>
    <w:p w14:paraId="7D981912" w14:textId="77777777" w:rsidR="00EF2A5B" w:rsidRDefault="00C174DD">
      <w:pPr>
        <w:pStyle w:val="11"/>
      </w:pPr>
      <w:r>
        <w:t>X:</w:t>
      </w:r>
      <w:r>
        <w:rPr>
          <w:rFonts w:hint="eastAsia"/>
        </w:rPr>
        <w:t xml:space="preserve"> </w:t>
      </w:r>
      <w:r>
        <w:rPr>
          <w:rFonts w:hint="eastAsia"/>
        </w:rPr>
        <w:t>包含列中自变量值的矩阵。</w:t>
      </w:r>
    </w:p>
    <w:p w14:paraId="4F06BE73" w14:textId="77777777" w:rsidR="00EF2A5B" w:rsidRDefault="00C174DD">
      <w:pPr>
        <w:pStyle w:val="11"/>
      </w:pPr>
      <w:r>
        <w:rPr>
          <w:rFonts w:hint="eastAsia"/>
        </w:rPr>
        <w:t>y</w:t>
      </w:r>
      <w:r>
        <w:rPr>
          <w:rFonts w:hint="eastAsia"/>
        </w:rPr>
        <w:t>：包含因变量值的向量。</w:t>
      </w:r>
    </w:p>
    <w:p w14:paraId="50C525CE" w14:textId="77777777" w:rsidR="00EF2A5B" w:rsidRDefault="00C174DD">
      <w:pPr>
        <w:pStyle w:val="4"/>
      </w:pPr>
      <w:r>
        <w:rPr>
          <w:rFonts w:hint="eastAsia"/>
        </w:rPr>
        <w:t>返回值</w:t>
      </w:r>
    </w:p>
    <w:p w14:paraId="36483C7C" w14:textId="77777777" w:rsidR="00EF2A5B" w:rsidRDefault="00C174DD">
      <w:pPr>
        <w:pStyle w:val="11"/>
        <w:numPr>
          <w:ilvl w:val="0"/>
          <w:numId w:val="0"/>
        </w:numPr>
        <w:ind w:firstLineChars="200" w:firstLine="480"/>
      </w:pPr>
      <w:r>
        <w:rPr>
          <w:rFonts w:hint="eastAsia"/>
        </w:rPr>
        <w:t>m</w:t>
      </w:r>
      <w:r>
        <w:t>dl</w:t>
      </w:r>
      <w:r>
        <w:rPr>
          <w:rFonts w:hint="eastAsia"/>
        </w:rPr>
        <w:t>：返回模型训练结果列表。</w:t>
      </w:r>
    </w:p>
    <w:p w14:paraId="0C452310" w14:textId="77777777" w:rsidR="00EF2A5B" w:rsidRDefault="00C174DD">
      <w:pPr>
        <w:pStyle w:val="4"/>
      </w:pPr>
      <w:r>
        <w:rPr>
          <w:rFonts w:hint="eastAsia"/>
        </w:rPr>
        <w:t>开发方案</w:t>
      </w:r>
    </w:p>
    <w:p w14:paraId="535ED143" w14:textId="77777777" w:rsidR="00EF2A5B" w:rsidRDefault="00C174DD">
      <w:pPr>
        <w:pStyle w:val="a1"/>
        <w:ind w:firstLine="480"/>
      </w:pPr>
      <w:r>
        <w:rPr>
          <w:rFonts w:hint="eastAsia"/>
        </w:rPr>
        <w:t>这部分主要对判别分析</w:t>
      </w:r>
      <w:r>
        <w:t>fitcdiscr</w:t>
      </w:r>
      <w:r>
        <w:rPr>
          <w:rFonts w:hint="eastAsia"/>
        </w:rPr>
        <w:t>函数进行说明，本函数通过对</w:t>
      </w:r>
      <w:r>
        <w:t>P</w:t>
      </w:r>
      <w:r>
        <w:rPr>
          <w:rFonts w:hint="eastAsia"/>
        </w:rPr>
        <w:t>ython</w:t>
      </w:r>
      <w:r>
        <w:rPr>
          <w:rFonts w:hint="eastAsia"/>
        </w:rPr>
        <w:t>中</w:t>
      </w:r>
      <w:r>
        <w:t>sklearn.discriminant_analysis</w:t>
      </w:r>
      <w:r>
        <w:rPr>
          <w:rFonts w:hint="eastAsia"/>
        </w:rPr>
        <w:t>库</w:t>
      </w:r>
      <w:r>
        <w:t>LinearDiscriminantAnalysis ()</w:t>
      </w:r>
      <w:r>
        <w:rPr>
          <w:rFonts w:hint="eastAsia"/>
        </w:rPr>
        <w:t>函数和</w:t>
      </w:r>
      <w:r>
        <w:rPr>
          <w:rFonts w:hint="eastAsia"/>
        </w:rPr>
        <w:t>fit</w:t>
      </w:r>
      <w:r>
        <w:t>()</w:t>
      </w:r>
      <w:r>
        <w:rPr>
          <w:rFonts w:hint="eastAsia"/>
        </w:rPr>
        <w:t>函数进行重写和组合而来，实现了</w:t>
      </w:r>
      <w:r>
        <w:rPr>
          <w:rFonts w:hint="eastAsia"/>
        </w:rPr>
        <w:t>matlab</w:t>
      </w:r>
      <w:r>
        <w:rPr>
          <w:rFonts w:hint="eastAsia"/>
        </w:rPr>
        <w:t>判别分析</w:t>
      </w:r>
      <w:r>
        <w:t>fitcdiscr</w:t>
      </w:r>
      <w:r>
        <w:rPr>
          <w:rFonts w:hint="eastAsia"/>
        </w:rPr>
        <w:t>函数的</w:t>
      </w:r>
      <w:r>
        <w:rPr>
          <w:rFonts w:hint="eastAsia"/>
        </w:rPr>
        <w:t>Julia</w:t>
      </w:r>
      <w:r>
        <w:rPr>
          <w:rFonts w:hint="eastAsia"/>
        </w:rPr>
        <w:t>语言实现。</w:t>
      </w:r>
    </w:p>
    <w:p w14:paraId="778ED6DF" w14:textId="77777777" w:rsidR="00EF2A5B" w:rsidRDefault="00C174DD">
      <w:pPr>
        <w:pStyle w:val="30"/>
      </w:pPr>
      <w:bookmarkStart w:id="88" w:name="_Toc108100569"/>
      <w:r>
        <w:rPr>
          <w:rFonts w:hint="eastAsia"/>
        </w:rPr>
        <w:t>判别分析</w:t>
      </w:r>
      <w:r>
        <w:t>partialDependence</w:t>
      </w:r>
      <w:r>
        <w:rPr>
          <w:rFonts w:hint="eastAsia"/>
        </w:rPr>
        <w:t>函数</w:t>
      </w:r>
      <w:bookmarkEnd w:id="88"/>
    </w:p>
    <w:p w14:paraId="3DD6198E" w14:textId="77777777" w:rsidR="00EF2A5B" w:rsidRDefault="00C174DD">
      <w:pPr>
        <w:pStyle w:val="4"/>
      </w:pPr>
      <w:r>
        <w:rPr>
          <w:rFonts w:hint="eastAsia"/>
        </w:rPr>
        <w:t>调用方式</w:t>
      </w:r>
    </w:p>
    <w:p w14:paraId="599F2FD4" w14:textId="77777777" w:rsidR="00EF2A5B" w:rsidRDefault="00C174DD">
      <w:pPr>
        <w:pStyle w:val="11"/>
      </w:pPr>
      <w:r>
        <w:t xml:space="preserve">pd = </w:t>
      </w:r>
      <w:proofErr w:type="gramStart"/>
      <w:r>
        <w:t>partialDependence(</w:t>
      </w:r>
      <w:proofErr w:type="gramEnd"/>
      <w:r>
        <w:t xml:space="preserve">RegressionMdl </w:t>
      </w:r>
      <w:r>
        <w:rPr>
          <w:rFonts w:hint="eastAsia"/>
        </w:rPr>
        <w:t>,</w:t>
      </w:r>
      <w:r>
        <w:t>Vars)</w:t>
      </w:r>
    </w:p>
    <w:p w14:paraId="4AFAD0A6" w14:textId="77777777" w:rsidR="00EF2A5B" w:rsidRDefault="00C174DD">
      <w:pPr>
        <w:pStyle w:val="11"/>
        <w:numPr>
          <w:ilvl w:val="0"/>
          <w:numId w:val="0"/>
        </w:numPr>
        <w:ind w:left="400"/>
      </w:pPr>
      <w:r>
        <w:rPr>
          <w:rFonts w:hint="eastAsia"/>
        </w:rPr>
        <w:t>计算部分相关性。</w:t>
      </w:r>
    </w:p>
    <w:p w14:paraId="13235B15" w14:textId="77777777" w:rsidR="00EF2A5B" w:rsidRDefault="00C174DD">
      <w:pPr>
        <w:pStyle w:val="4"/>
      </w:pPr>
      <w:r>
        <w:rPr>
          <w:rFonts w:hint="eastAsia"/>
        </w:rPr>
        <w:t>输入参数</w:t>
      </w:r>
    </w:p>
    <w:p w14:paraId="4E69E1E3" w14:textId="77777777" w:rsidR="00EF2A5B" w:rsidRDefault="00C174DD">
      <w:pPr>
        <w:pStyle w:val="11"/>
      </w:pPr>
      <w:r>
        <w:t>RegressionMdl:</w:t>
      </w:r>
      <w:r>
        <w:rPr>
          <w:rFonts w:hint="eastAsia"/>
        </w:rPr>
        <w:t xml:space="preserve"> </w:t>
      </w:r>
      <w:r>
        <w:rPr>
          <w:rFonts w:hint="eastAsia"/>
        </w:rPr>
        <w:t>训练完成的分类模型。</w:t>
      </w:r>
    </w:p>
    <w:p w14:paraId="4F0B9037" w14:textId="77777777" w:rsidR="00EF2A5B" w:rsidRDefault="00C174DD">
      <w:pPr>
        <w:pStyle w:val="11"/>
      </w:pPr>
      <w:r>
        <w:lastRenderedPageBreak/>
        <w:t>Vars</w:t>
      </w:r>
      <w:r>
        <w:rPr>
          <w:rFonts w:hint="eastAsia"/>
        </w:rPr>
        <w:t>：列出的预测变量。</w:t>
      </w:r>
    </w:p>
    <w:p w14:paraId="09A86427" w14:textId="77777777" w:rsidR="00EF2A5B" w:rsidRDefault="00C174DD">
      <w:pPr>
        <w:pStyle w:val="4"/>
      </w:pPr>
      <w:r>
        <w:rPr>
          <w:rFonts w:hint="eastAsia"/>
        </w:rPr>
        <w:t>返回值</w:t>
      </w:r>
    </w:p>
    <w:p w14:paraId="1C16DB4D" w14:textId="77777777" w:rsidR="00EF2A5B" w:rsidRDefault="00C174DD">
      <w:pPr>
        <w:pStyle w:val="11"/>
      </w:pPr>
      <w:r>
        <w:t>pd</w:t>
      </w:r>
      <w:r>
        <w:rPr>
          <w:rFonts w:hint="eastAsia"/>
        </w:rPr>
        <w:t>：部分相关性值向量。</w:t>
      </w:r>
    </w:p>
    <w:p w14:paraId="33E7D61D" w14:textId="77777777" w:rsidR="00EF2A5B" w:rsidRDefault="00C174DD">
      <w:pPr>
        <w:pStyle w:val="4"/>
      </w:pPr>
      <w:r>
        <w:rPr>
          <w:rFonts w:hint="eastAsia"/>
        </w:rPr>
        <w:t>开发方案</w:t>
      </w:r>
    </w:p>
    <w:p w14:paraId="600DF8C4" w14:textId="77777777" w:rsidR="00EF2A5B" w:rsidRDefault="00C174DD">
      <w:pPr>
        <w:pStyle w:val="a1"/>
        <w:ind w:firstLine="480"/>
      </w:pPr>
      <w:r>
        <w:rPr>
          <w:rFonts w:hint="eastAsia"/>
        </w:rPr>
        <w:t>这部分主要对判别分析</w:t>
      </w:r>
      <w:r>
        <w:t>partialDependence</w:t>
      </w:r>
      <w:r>
        <w:rPr>
          <w:rFonts w:hint="eastAsia"/>
        </w:rPr>
        <w:t>函数进行说明，本函数通过对</w:t>
      </w:r>
      <w:r>
        <w:t>P</w:t>
      </w:r>
      <w:r>
        <w:rPr>
          <w:rFonts w:hint="eastAsia"/>
        </w:rPr>
        <w:t>ython</w:t>
      </w:r>
      <w:r>
        <w:rPr>
          <w:rFonts w:hint="eastAsia"/>
        </w:rPr>
        <w:t>中</w:t>
      </w:r>
      <w:r>
        <w:t>sklearn.inspection</w:t>
      </w:r>
      <w:r>
        <w:rPr>
          <w:rFonts w:hint="eastAsia"/>
        </w:rPr>
        <w:t>库</w:t>
      </w:r>
      <w:r>
        <w:t>partial_dependence ()</w:t>
      </w:r>
      <w:r>
        <w:rPr>
          <w:rFonts w:hint="eastAsia"/>
        </w:rPr>
        <w:t>函数进行重写而来，实现了</w:t>
      </w:r>
      <w:r>
        <w:rPr>
          <w:rFonts w:hint="eastAsia"/>
        </w:rPr>
        <w:t>matlab</w:t>
      </w:r>
      <w:r>
        <w:rPr>
          <w:rFonts w:hint="eastAsia"/>
        </w:rPr>
        <w:t>判别分析</w:t>
      </w:r>
      <w:r>
        <w:t>partialDependence()</w:t>
      </w:r>
      <w:r>
        <w:rPr>
          <w:rFonts w:hint="eastAsia"/>
        </w:rPr>
        <w:t>函数的</w:t>
      </w:r>
      <w:r>
        <w:rPr>
          <w:rFonts w:hint="eastAsia"/>
        </w:rPr>
        <w:t>Julia</w:t>
      </w:r>
      <w:r>
        <w:rPr>
          <w:rFonts w:hint="eastAsia"/>
        </w:rPr>
        <w:t>语言实现。</w:t>
      </w:r>
    </w:p>
    <w:p w14:paraId="130D5611" w14:textId="77777777" w:rsidR="00EF2A5B" w:rsidRDefault="00C174DD">
      <w:pPr>
        <w:pStyle w:val="30"/>
      </w:pPr>
      <w:bookmarkStart w:id="89" w:name="_Toc108100570"/>
      <w:r>
        <w:rPr>
          <w:rFonts w:hint="eastAsia"/>
        </w:rPr>
        <w:t>判别分析</w:t>
      </w:r>
      <w:r>
        <w:t>crossval</w:t>
      </w:r>
      <w:r>
        <w:rPr>
          <w:rFonts w:hint="eastAsia"/>
        </w:rPr>
        <w:t>函数</w:t>
      </w:r>
      <w:bookmarkEnd w:id="89"/>
    </w:p>
    <w:p w14:paraId="01AB7C02" w14:textId="77777777" w:rsidR="00EF2A5B" w:rsidRDefault="00C174DD">
      <w:pPr>
        <w:pStyle w:val="4"/>
      </w:pPr>
      <w:r>
        <w:rPr>
          <w:rFonts w:hint="eastAsia"/>
        </w:rPr>
        <w:t>调用方式</w:t>
      </w:r>
    </w:p>
    <w:p w14:paraId="2AC10430" w14:textId="77777777" w:rsidR="00EF2A5B" w:rsidRDefault="00C174DD">
      <w:pPr>
        <w:pStyle w:val="11"/>
      </w:pPr>
      <w:r>
        <w:t>CVMdl = crossval(</w:t>
      </w:r>
      <w:r>
        <w:rPr>
          <w:rFonts w:hint="eastAsia"/>
        </w:rPr>
        <w:t>m</w:t>
      </w:r>
      <w:r>
        <w:t>dl)</w:t>
      </w:r>
    </w:p>
    <w:p w14:paraId="49CA6667" w14:textId="77777777" w:rsidR="00EF2A5B" w:rsidRDefault="00C174DD">
      <w:pPr>
        <w:pStyle w:val="11"/>
        <w:numPr>
          <w:ilvl w:val="0"/>
          <w:numId w:val="0"/>
        </w:numPr>
        <w:ind w:left="400"/>
      </w:pPr>
      <w:r>
        <w:rPr>
          <w:rFonts w:hint="eastAsia"/>
        </w:rPr>
        <w:t>从经过训练的模型</w:t>
      </w:r>
      <w:r>
        <w:rPr>
          <w:rFonts w:hint="eastAsia"/>
        </w:rPr>
        <w:t xml:space="preserve"> (mdl) </w:t>
      </w:r>
      <w:r>
        <w:rPr>
          <w:rFonts w:hint="eastAsia"/>
        </w:rPr>
        <w:t>返回交叉验证的机器学习模型</w:t>
      </w:r>
      <w:r>
        <w:rPr>
          <w:rFonts w:hint="eastAsia"/>
        </w:rPr>
        <w:t xml:space="preserve"> (CVMdl)</w:t>
      </w:r>
      <w:r>
        <w:rPr>
          <w:rFonts w:hint="eastAsia"/>
        </w:rPr>
        <w:t>。</w:t>
      </w:r>
    </w:p>
    <w:p w14:paraId="74C75A67" w14:textId="77777777" w:rsidR="00EF2A5B" w:rsidRDefault="00C174DD">
      <w:pPr>
        <w:pStyle w:val="4"/>
      </w:pPr>
      <w:r>
        <w:rPr>
          <w:rFonts w:hint="eastAsia"/>
        </w:rPr>
        <w:t>输入参数</w:t>
      </w:r>
    </w:p>
    <w:p w14:paraId="1EE40B38" w14:textId="77777777" w:rsidR="00EF2A5B" w:rsidRDefault="00C174DD">
      <w:pPr>
        <w:pStyle w:val="11"/>
      </w:pPr>
      <w:r>
        <w:rPr>
          <w:rFonts w:hint="eastAsia"/>
        </w:rPr>
        <w:t>mdl</w:t>
      </w:r>
      <w:r>
        <w:rPr>
          <w:rFonts w:hint="eastAsia"/>
        </w:rPr>
        <w:t>：需要使用的机器学习模型。</w:t>
      </w:r>
    </w:p>
    <w:p w14:paraId="2D8F291A" w14:textId="77777777" w:rsidR="00EF2A5B" w:rsidRDefault="00C174DD">
      <w:pPr>
        <w:pStyle w:val="4"/>
      </w:pPr>
      <w:r>
        <w:rPr>
          <w:rFonts w:hint="eastAsia"/>
        </w:rPr>
        <w:t>返回值</w:t>
      </w:r>
    </w:p>
    <w:p w14:paraId="6828A867" w14:textId="77777777" w:rsidR="00EF2A5B" w:rsidRDefault="00C174DD">
      <w:pPr>
        <w:pStyle w:val="11"/>
      </w:pPr>
      <w:r>
        <w:t>CVMdl</w:t>
      </w:r>
      <w:r>
        <w:rPr>
          <w:rFonts w:hint="eastAsia"/>
        </w:rPr>
        <w:t>：返回经过训练的模型的交叉验证的机器学习模型。</w:t>
      </w:r>
    </w:p>
    <w:p w14:paraId="7AD16F13" w14:textId="77777777" w:rsidR="00EF2A5B" w:rsidRDefault="00C174DD">
      <w:pPr>
        <w:pStyle w:val="4"/>
      </w:pPr>
      <w:r>
        <w:rPr>
          <w:rFonts w:hint="eastAsia"/>
        </w:rPr>
        <w:t>开发方案</w:t>
      </w:r>
    </w:p>
    <w:p w14:paraId="4F9F2F2D" w14:textId="77777777" w:rsidR="00EF2A5B" w:rsidRDefault="00C174DD">
      <w:pPr>
        <w:pStyle w:val="a1"/>
        <w:ind w:firstLine="480"/>
      </w:pPr>
      <w:r>
        <w:rPr>
          <w:rFonts w:hint="eastAsia"/>
        </w:rPr>
        <w:t>这部分主要对判别分析</w:t>
      </w:r>
      <w:r>
        <w:t>crossval</w:t>
      </w:r>
      <w:r>
        <w:rPr>
          <w:rFonts w:hint="eastAsia"/>
        </w:rPr>
        <w:t>函数进行说明，本函数通过对</w:t>
      </w:r>
      <w:r>
        <w:t>P</w:t>
      </w:r>
      <w:r>
        <w:rPr>
          <w:rFonts w:hint="eastAsia"/>
        </w:rPr>
        <w:t>ython</w:t>
      </w:r>
      <w:r>
        <w:rPr>
          <w:rFonts w:hint="eastAsia"/>
        </w:rPr>
        <w:t>中</w:t>
      </w:r>
      <w:r>
        <w:t>sklearn.model_selection</w:t>
      </w:r>
      <w:r>
        <w:rPr>
          <w:rFonts w:hint="eastAsia"/>
        </w:rPr>
        <w:t>库</w:t>
      </w:r>
      <w:r>
        <w:t>cross_val_score()</w:t>
      </w:r>
      <w:r>
        <w:rPr>
          <w:rFonts w:hint="eastAsia"/>
        </w:rPr>
        <w:t>函数进行重写而来，实现了</w:t>
      </w:r>
      <w:r>
        <w:rPr>
          <w:rFonts w:hint="eastAsia"/>
        </w:rPr>
        <w:t>matlab</w:t>
      </w:r>
      <w:r>
        <w:t xml:space="preserve"> </w:t>
      </w:r>
      <w:r>
        <w:rPr>
          <w:rFonts w:hint="eastAsia"/>
        </w:rPr>
        <w:t>判别分析</w:t>
      </w:r>
      <w:r>
        <w:t>crossval ()</w:t>
      </w:r>
      <w:r>
        <w:rPr>
          <w:rFonts w:hint="eastAsia"/>
        </w:rPr>
        <w:t>函数的</w:t>
      </w:r>
      <w:r>
        <w:rPr>
          <w:rFonts w:hint="eastAsia"/>
        </w:rPr>
        <w:t>Julia</w:t>
      </w:r>
      <w:r>
        <w:rPr>
          <w:rFonts w:hint="eastAsia"/>
        </w:rPr>
        <w:t>语言实现。</w:t>
      </w:r>
    </w:p>
    <w:p w14:paraId="28E1B42E" w14:textId="77777777" w:rsidR="00EF2A5B" w:rsidRDefault="00C174DD">
      <w:pPr>
        <w:pStyle w:val="30"/>
      </w:pPr>
      <w:bookmarkStart w:id="90" w:name="_Toc108100571"/>
      <w:r>
        <w:rPr>
          <w:rFonts w:hint="eastAsia"/>
        </w:rPr>
        <w:lastRenderedPageBreak/>
        <w:t>判别分析</w:t>
      </w:r>
      <w:r>
        <w:t>kfoldLoss</w:t>
      </w:r>
      <w:r>
        <w:rPr>
          <w:rFonts w:hint="eastAsia"/>
        </w:rPr>
        <w:t>函数</w:t>
      </w:r>
      <w:bookmarkEnd w:id="90"/>
    </w:p>
    <w:p w14:paraId="75CA1296" w14:textId="77777777" w:rsidR="00EF2A5B" w:rsidRDefault="00C174DD">
      <w:pPr>
        <w:pStyle w:val="4"/>
      </w:pPr>
      <w:r>
        <w:rPr>
          <w:rFonts w:hint="eastAsia"/>
        </w:rPr>
        <w:t>调用方式</w:t>
      </w:r>
    </w:p>
    <w:p w14:paraId="64380870" w14:textId="77777777" w:rsidR="00EF2A5B" w:rsidRDefault="00C174DD">
      <w:pPr>
        <w:pStyle w:val="11"/>
      </w:pPr>
      <w:r>
        <w:t xml:space="preserve">L = </w:t>
      </w:r>
      <w:proofErr w:type="gramStart"/>
      <w:r>
        <w:t>kfoldLoss(</w:t>
      </w:r>
      <w:proofErr w:type="gramEnd"/>
      <w:r>
        <w:t>CVMdl)</w:t>
      </w:r>
    </w:p>
    <w:p w14:paraId="54A8ABF2" w14:textId="77777777" w:rsidR="00EF2A5B" w:rsidRDefault="00C174DD">
      <w:pPr>
        <w:pStyle w:val="11"/>
        <w:numPr>
          <w:ilvl w:val="0"/>
          <w:numId w:val="0"/>
        </w:numPr>
        <w:ind w:left="400"/>
      </w:pPr>
      <w:r>
        <w:rPr>
          <w:rFonts w:hint="eastAsia"/>
        </w:rPr>
        <w:t>返回由</w:t>
      </w:r>
      <w:r>
        <w:rPr>
          <w:rFonts w:hint="eastAsia"/>
        </w:rPr>
        <w:t>K</w:t>
      </w:r>
      <w:r>
        <w:rPr>
          <w:rFonts w:hint="eastAsia"/>
        </w:rPr>
        <w:t>折交叉验证分类模型</w:t>
      </w:r>
      <w:r>
        <w:rPr>
          <w:rFonts w:hint="eastAsia"/>
        </w:rPr>
        <w:t xml:space="preserve"> CVMdl </w:t>
      </w:r>
      <w:r>
        <w:rPr>
          <w:rFonts w:hint="eastAsia"/>
        </w:rPr>
        <w:t>预测的损失，默认为</w:t>
      </w:r>
      <w:r>
        <w:rPr>
          <w:rFonts w:hint="eastAsia"/>
        </w:rPr>
        <w:t>1</w:t>
      </w:r>
      <w:r>
        <w:t>0</w:t>
      </w:r>
      <w:r>
        <w:rPr>
          <w:rFonts w:hint="eastAsia"/>
        </w:rPr>
        <w:t>折。</w:t>
      </w:r>
    </w:p>
    <w:p w14:paraId="65D93509" w14:textId="77777777" w:rsidR="00EF2A5B" w:rsidRDefault="00C174DD">
      <w:pPr>
        <w:pStyle w:val="4"/>
      </w:pPr>
      <w:r>
        <w:rPr>
          <w:rFonts w:hint="eastAsia"/>
        </w:rPr>
        <w:t>输入参数</w:t>
      </w:r>
    </w:p>
    <w:p w14:paraId="58D4771B" w14:textId="77777777" w:rsidR="00EF2A5B" w:rsidRDefault="00C174DD">
      <w:pPr>
        <w:pStyle w:val="11"/>
      </w:pPr>
      <w:r>
        <w:t>CVMdl</w:t>
      </w:r>
      <w:r>
        <w:rPr>
          <w:rFonts w:hint="eastAsia"/>
        </w:rPr>
        <w:t>：带有交叉验证的机器学习模型。</w:t>
      </w:r>
    </w:p>
    <w:p w14:paraId="69EA22AB" w14:textId="77777777" w:rsidR="00EF2A5B" w:rsidRDefault="00C174DD">
      <w:pPr>
        <w:pStyle w:val="4"/>
      </w:pPr>
      <w:r>
        <w:rPr>
          <w:rFonts w:hint="eastAsia"/>
        </w:rPr>
        <w:t>返回值</w:t>
      </w:r>
    </w:p>
    <w:p w14:paraId="5640EE7C" w14:textId="77777777" w:rsidR="00EF2A5B" w:rsidRDefault="00C174DD">
      <w:pPr>
        <w:pStyle w:val="11"/>
      </w:pPr>
      <w:r>
        <w:t>L</w:t>
      </w:r>
      <w:r>
        <w:rPr>
          <w:rFonts w:hint="eastAsia"/>
        </w:rPr>
        <w:t>：返回经过训练的模型的交叉验证的机器学习模型损失。</w:t>
      </w:r>
    </w:p>
    <w:p w14:paraId="1409E843" w14:textId="77777777" w:rsidR="00EF2A5B" w:rsidRDefault="00C174DD">
      <w:pPr>
        <w:pStyle w:val="4"/>
      </w:pPr>
      <w:r>
        <w:rPr>
          <w:rFonts w:hint="eastAsia"/>
        </w:rPr>
        <w:t>开发方案</w:t>
      </w:r>
    </w:p>
    <w:p w14:paraId="5B200451" w14:textId="77777777" w:rsidR="00EF2A5B" w:rsidRDefault="00C174DD">
      <w:pPr>
        <w:pStyle w:val="a1"/>
        <w:ind w:firstLine="480"/>
      </w:pPr>
      <w:r>
        <w:rPr>
          <w:rFonts w:hint="eastAsia"/>
        </w:rPr>
        <w:t>这部分主要对判别分析</w:t>
      </w:r>
      <w:r>
        <w:t>kfoldLoss</w:t>
      </w:r>
      <w:r>
        <w:rPr>
          <w:rFonts w:hint="eastAsia"/>
        </w:rPr>
        <w:t>函数进行说明，本函数通过对</w:t>
      </w:r>
      <w:r>
        <w:t>P</w:t>
      </w:r>
      <w:r>
        <w:rPr>
          <w:rFonts w:hint="eastAsia"/>
        </w:rPr>
        <w:t>ython</w:t>
      </w:r>
      <w:r>
        <w:rPr>
          <w:rFonts w:hint="eastAsia"/>
        </w:rPr>
        <w:t>中</w:t>
      </w:r>
      <w:r>
        <w:t>sklearn.metrics</w:t>
      </w:r>
      <w:r>
        <w:rPr>
          <w:rFonts w:hint="eastAsia"/>
        </w:rPr>
        <w:t>库</w:t>
      </w:r>
      <w:r>
        <w:t>log_loss ()</w:t>
      </w:r>
      <w:r>
        <w:rPr>
          <w:rFonts w:hint="eastAsia"/>
        </w:rPr>
        <w:t>函数进行重写而来，实现了</w:t>
      </w:r>
      <w:r>
        <w:rPr>
          <w:rFonts w:hint="eastAsia"/>
        </w:rPr>
        <w:t>matlab</w:t>
      </w:r>
      <w:r>
        <w:t xml:space="preserve"> </w:t>
      </w:r>
      <w:r>
        <w:rPr>
          <w:rFonts w:hint="eastAsia"/>
        </w:rPr>
        <w:t>判别分析</w:t>
      </w:r>
      <w:r>
        <w:t>kfoldLoss ()</w:t>
      </w:r>
      <w:r>
        <w:rPr>
          <w:rFonts w:hint="eastAsia"/>
        </w:rPr>
        <w:t>函数的</w:t>
      </w:r>
      <w:r>
        <w:rPr>
          <w:rFonts w:hint="eastAsia"/>
        </w:rPr>
        <w:t>Julia</w:t>
      </w:r>
      <w:r>
        <w:rPr>
          <w:rFonts w:hint="eastAsia"/>
        </w:rPr>
        <w:t>语言实现。</w:t>
      </w:r>
    </w:p>
    <w:p w14:paraId="7652772E" w14:textId="77777777" w:rsidR="00EF2A5B" w:rsidRDefault="00C174DD">
      <w:pPr>
        <w:pStyle w:val="30"/>
      </w:pPr>
      <w:bookmarkStart w:id="91" w:name="_Toc108100572"/>
      <w:r>
        <w:rPr>
          <w:rFonts w:hint="eastAsia"/>
        </w:rPr>
        <w:t>判别分析</w:t>
      </w:r>
      <w:r>
        <w:t>kfoldPredict</w:t>
      </w:r>
      <w:r>
        <w:rPr>
          <w:rFonts w:hint="eastAsia"/>
        </w:rPr>
        <w:t>函数</w:t>
      </w:r>
      <w:bookmarkEnd w:id="91"/>
    </w:p>
    <w:p w14:paraId="54B32528" w14:textId="77777777" w:rsidR="00EF2A5B" w:rsidRDefault="00C174DD">
      <w:pPr>
        <w:pStyle w:val="4"/>
      </w:pPr>
      <w:r>
        <w:rPr>
          <w:rFonts w:hint="eastAsia"/>
        </w:rPr>
        <w:t>调用方式</w:t>
      </w:r>
    </w:p>
    <w:p w14:paraId="77A55CB3" w14:textId="77777777" w:rsidR="00EF2A5B" w:rsidRDefault="00C174DD">
      <w:pPr>
        <w:pStyle w:val="11"/>
      </w:pPr>
      <w:r>
        <w:t xml:space="preserve">yFit = </w:t>
      </w:r>
      <w:proofErr w:type="gramStart"/>
      <w:r>
        <w:t>kfoldPredict(</w:t>
      </w:r>
      <w:proofErr w:type="gramEnd"/>
      <w:r>
        <w:t>CVMdl)</w:t>
      </w:r>
    </w:p>
    <w:p w14:paraId="1DE231D2" w14:textId="77777777" w:rsidR="00EF2A5B" w:rsidRDefault="00C174DD">
      <w:pPr>
        <w:pStyle w:val="11"/>
        <w:numPr>
          <w:ilvl w:val="0"/>
          <w:numId w:val="0"/>
        </w:numPr>
        <w:ind w:left="400"/>
      </w:pPr>
      <w:r>
        <w:rPr>
          <w:rFonts w:hint="eastAsia"/>
        </w:rPr>
        <w:t>返回由</w:t>
      </w:r>
      <w:r>
        <w:rPr>
          <w:rFonts w:hint="eastAsia"/>
        </w:rPr>
        <w:t>K</w:t>
      </w:r>
      <w:r>
        <w:rPr>
          <w:rFonts w:hint="eastAsia"/>
        </w:rPr>
        <w:t>折交叉验证分类模型</w:t>
      </w:r>
      <w:r>
        <w:rPr>
          <w:rFonts w:hint="eastAsia"/>
        </w:rPr>
        <w:t xml:space="preserve"> CVMdl </w:t>
      </w:r>
      <w:r>
        <w:rPr>
          <w:rFonts w:hint="eastAsia"/>
        </w:rPr>
        <w:t>预测的响应，默认为</w:t>
      </w:r>
      <w:r>
        <w:rPr>
          <w:rFonts w:hint="eastAsia"/>
        </w:rPr>
        <w:t>1</w:t>
      </w:r>
      <w:r>
        <w:t>0</w:t>
      </w:r>
      <w:r>
        <w:rPr>
          <w:rFonts w:hint="eastAsia"/>
        </w:rPr>
        <w:t>折。</w:t>
      </w:r>
    </w:p>
    <w:p w14:paraId="099E0342" w14:textId="77777777" w:rsidR="00EF2A5B" w:rsidRDefault="00C174DD">
      <w:pPr>
        <w:pStyle w:val="4"/>
      </w:pPr>
      <w:r>
        <w:rPr>
          <w:rFonts w:hint="eastAsia"/>
        </w:rPr>
        <w:t>输入参数</w:t>
      </w:r>
    </w:p>
    <w:p w14:paraId="0DEFB6C6" w14:textId="77777777" w:rsidR="00EF2A5B" w:rsidRDefault="00C174DD">
      <w:pPr>
        <w:pStyle w:val="11"/>
      </w:pPr>
      <w:r>
        <w:t>CVMdl</w:t>
      </w:r>
      <w:r>
        <w:rPr>
          <w:rFonts w:hint="eastAsia"/>
        </w:rPr>
        <w:t>：带有交叉验证的机器学习模型。</w:t>
      </w:r>
    </w:p>
    <w:p w14:paraId="40437B75" w14:textId="77777777" w:rsidR="00EF2A5B" w:rsidRDefault="00C174DD">
      <w:pPr>
        <w:pStyle w:val="4"/>
      </w:pPr>
      <w:r>
        <w:rPr>
          <w:rFonts w:hint="eastAsia"/>
        </w:rPr>
        <w:t>返回值</w:t>
      </w:r>
    </w:p>
    <w:p w14:paraId="77E413D0" w14:textId="77777777" w:rsidR="00EF2A5B" w:rsidRDefault="00C174DD">
      <w:pPr>
        <w:pStyle w:val="11"/>
      </w:pPr>
      <w:r>
        <w:t>yFit</w:t>
      </w:r>
      <w:r>
        <w:rPr>
          <w:rFonts w:hint="eastAsia"/>
        </w:rPr>
        <w:t>：返回经过训练的模型的交叉验证的机器学习模型。</w:t>
      </w:r>
    </w:p>
    <w:p w14:paraId="03D90A60" w14:textId="77777777" w:rsidR="00EF2A5B" w:rsidRDefault="00C174DD">
      <w:pPr>
        <w:pStyle w:val="4"/>
      </w:pPr>
      <w:r>
        <w:rPr>
          <w:rFonts w:hint="eastAsia"/>
        </w:rPr>
        <w:lastRenderedPageBreak/>
        <w:t>开发方案</w:t>
      </w:r>
    </w:p>
    <w:p w14:paraId="386FC96F" w14:textId="77777777" w:rsidR="00EF2A5B" w:rsidRDefault="00C174DD">
      <w:pPr>
        <w:pStyle w:val="a1"/>
        <w:ind w:firstLine="480"/>
      </w:pPr>
      <w:r>
        <w:rPr>
          <w:rFonts w:hint="eastAsia"/>
        </w:rPr>
        <w:t>这部分主要对判别分析</w:t>
      </w:r>
      <w:r>
        <w:t>kfoldPredict</w:t>
      </w:r>
      <w:r>
        <w:rPr>
          <w:rFonts w:hint="eastAsia"/>
        </w:rPr>
        <w:t>函数进行说明，本函数通过对</w:t>
      </w:r>
      <w:r>
        <w:t>P</w:t>
      </w:r>
      <w:r>
        <w:rPr>
          <w:rFonts w:hint="eastAsia"/>
        </w:rPr>
        <w:t>ython</w:t>
      </w:r>
      <w:r>
        <w:rPr>
          <w:rFonts w:hint="eastAsia"/>
        </w:rPr>
        <w:t>中</w:t>
      </w:r>
      <w:r>
        <w:t>sklearn.model_selection</w:t>
      </w:r>
      <w:r>
        <w:rPr>
          <w:rFonts w:hint="eastAsia"/>
        </w:rPr>
        <w:t>库</w:t>
      </w:r>
      <w:r>
        <w:t>cross_val_predict ()</w:t>
      </w:r>
      <w:r>
        <w:rPr>
          <w:rFonts w:hint="eastAsia"/>
        </w:rPr>
        <w:t>函数进行重写而来，实现了</w:t>
      </w:r>
      <w:r>
        <w:rPr>
          <w:rFonts w:hint="eastAsia"/>
        </w:rPr>
        <w:t>matlab</w:t>
      </w:r>
      <w:r>
        <w:t xml:space="preserve"> </w:t>
      </w:r>
      <w:r>
        <w:rPr>
          <w:rFonts w:hint="eastAsia"/>
        </w:rPr>
        <w:t>判别分析</w:t>
      </w:r>
      <w:r>
        <w:t>kfoldPredict ()</w:t>
      </w:r>
      <w:r>
        <w:rPr>
          <w:rFonts w:hint="eastAsia"/>
        </w:rPr>
        <w:t>函数的</w:t>
      </w:r>
      <w:r>
        <w:rPr>
          <w:rFonts w:hint="eastAsia"/>
        </w:rPr>
        <w:t>Julia</w:t>
      </w:r>
      <w:r>
        <w:rPr>
          <w:rFonts w:hint="eastAsia"/>
        </w:rPr>
        <w:t>语言实现。</w:t>
      </w:r>
    </w:p>
    <w:p w14:paraId="338F88E2" w14:textId="77777777" w:rsidR="00EF2A5B" w:rsidRDefault="00C174DD">
      <w:pPr>
        <w:pStyle w:val="30"/>
      </w:pPr>
      <w:bookmarkStart w:id="92" w:name="_Toc108100573"/>
      <w:r>
        <w:rPr>
          <w:rFonts w:hint="eastAsia"/>
        </w:rPr>
        <w:t>判别分析</w:t>
      </w:r>
      <w:r>
        <w:t>predict</w:t>
      </w:r>
      <w:r>
        <w:rPr>
          <w:rFonts w:hint="eastAsia"/>
        </w:rPr>
        <w:t>函数</w:t>
      </w:r>
      <w:bookmarkEnd w:id="92"/>
    </w:p>
    <w:p w14:paraId="24830C9C" w14:textId="77777777" w:rsidR="00EF2A5B" w:rsidRDefault="00C174DD">
      <w:pPr>
        <w:pStyle w:val="4"/>
      </w:pPr>
      <w:r>
        <w:rPr>
          <w:rFonts w:hint="eastAsia"/>
        </w:rPr>
        <w:t>调用方式</w:t>
      </w:r>
    </w:p>
    <w:p w14:paraId="52879396" w14:textId="77777777" w:rsidR="00EF2A5B" w:rsidRDefault="00C174DD">
      <w:pPr>
        <w:pStyle w:val="11"/>
      </w:pPr>
      <w:r>
        <w:t xml:space="preserve">ypred = </w:t>
      </w:r>
      <w:proofErr w:type="gramStart"/>
      <w:r>
        <w:t>predict(</w:t>
      </w:r>
      <w:proofErr w:type="gramEnd"/>
      <w:r>
        <w:t>mdl, Xnew)</w:t>
      </w:r>
    </w:p>
    <w:p w14:paraId="3635D64E"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中的点在判别分析模型</w:t>
      </w:r>
      <w:r>
        <w:rPr>
          <w:rFonts w:hint="eastAsia"/>
        </w:rPr>
        <w:t>mdl</w:t>
      </w:r>
      <w:r>
        <w:rPr>
          <w:rFonts w:hint="eastAsia"/>
        </w:rPr>
        <w:t>的预测响应值。</w:t>
      </w:r>
    </w:p>
    <w:p w14:paraId="4A6B4EFE" w14:textId="77777777" w:rsidR="00EF2A5B" w:rsidRDefault="00C174DD">
      <w:pPr>
        <w:pStyle w:val="4"/>
      </w:pPr>
      <w:r>
        <w:rPr>
          <w:rFonts w:hint="eastAsia"/>
        </w:rPr>
        <w:t>输入参数</w:t>
      </w:r>
    </w:p>
    <w:p w14:paraId="11C24C41" w14:textId="77777777" w:rsidR="00EF2A5B" w:rsidRDefault="00C174DD">
      <w:pPr>
        <w:pStyle w:val="11"/>
      </w:pPr>
      <w:r>
        <w:rPr>
          <w:rFonts w:hint="eastAsia"/>
        </w:rPr>
        <w:t>mdl</w:t>
      </w:r>
      <w:r>
        <w:rPr>
          <w:rFonts w:hint="eastAsia"/>
        </w:rPr>
        <w:t>：</w:t>
      </w:r>
      <w:r>
        <w:t>fitcdiscr</w:t>
      </w:r>
      <w:r>
        <w:rPr>
          <w:rFonts w:hint="eastAsia"/>
        </w:rPr>
        <w:t xml:space="preserve"> (</w:t>
      </w:r>
      <w:r>
        <w:t>)</w:t>
      </w:r>
      <w:r>
        <w:rPr>
          <w:rFonts w:hint="eastAsia"/>
        </w:rPr>
        <w:t>函数训练而成的模型。</w:t>
      </w:r>
    </w:p>
    <w:p w14:paraId="65F41541" w14:textId="77777777" w:rsidR="00EF2A5B" w:rsidRDefault="00C174DD">
      <w:pPr>
        <w:pStyle w:val="11"/>
      </w:pPr>
      <w:r>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5FE04EEE" w14:textId="77777777" w:rsidR="00EF2A5B" w:rsidRDefault="00C174DD">
      <w:pPr>
        <w:pStyle w:val="4"/>
      </w:pPr>
      <w:r>
        <w:rPr>
          <w:rFonts w:hint="eastAsia"/>
        </w:rPr>
        <w:t>返回值</w:t>
      </w:r>
    </w:p>
    <w:p w14:paraId="3B40E504" w14:textId="77777777" w:rsidR="00EF2A5B" w:rsidRDefault="00C174DD">
      <w:pPr>
        <w:pStyle w:val="11"/>
      </w:pPr>
      <w:r>
        <w:t>ypred</w:t>
      </w:r>
      <w:r>
        <w:rPr>
          <w:rFonts w:hint="eastAsia"/>
        </w:rPr>
        <w:t>：返回模型预测的结果向量。</w:t>
      </w:r>
    </w:p>
    <w:p w14:paraId="439E9B27" w14:textId="77777777" w:rsidR="00EF2A5B" w:rsidRDefault="00C174DD">
      <w:pPr>
        <w:pStyle w:val="4"/>
      </w:pPr>
      <w:r>
        <w:rPr>
          <w:rFonts w:hint="eastAsia"/>
        </w:rPr>
        <w:t>开发方案</w:t>
      </w:r>
    </w:p>
    <w:p w14:paraId="36B2F2B2" w14:textId="77777777" w:rsidR="00EF2A5B" w:rsidRDefault="00C174DD">
      <w:pPr>
        <w:pStyle w:val="a1"/>
        <w:ind w:firstLine="480"/>
      </w:pPr>
      <w:r>
        <w:rPr>
          <w:rFonts w:hint="eastAsia"/>
        </w:rPr>
        <w:t>这部分主要对判别分析</w:t>
      </w:r>
      <w:r>
        <w:rPr>
          <w:rFonts w:hint="eastAsia"/>
        </w:rPr>
        <w:t>predict</w:t>
      </w:r>
      <w:r>
        <w:rPr>
          <w:rFonts w:hint="eastAsia"/>
        </w:rPr>
        <w:t>函数进行说明，本函数通过对</w:t>
      </w:r>
      <w:r>
        <w:t>P</w:t>
      </w:r>
      <w:r>
        <w:rPr>
          <w:rFonts w:hint="eastAsia"/>
        </w:rPr>
        <w:t>ython</w:t>
      </w:r>
      <w:r>
        <w:rPr>
          <w:rFonts w:hint="eastAsia"/>
        </w:rPr>
        <w:t>中</w:t>
      </w:r>
      <w:r>
        <w:rPr>
          <w:rFonts w:hint="eastAsia"/>
        </w:rPr>
        <w:t>predict</w:t>
      </w:r>
      <w:r>
        <w:t xml:space="preserve"> ()</w:t>
      </w:r>
      <w:r>
        <w:rPr>
          <w:rFonts w:hint="eastAsia"/>
        </w:rPr>
        <w:t>函数进行重写而来，实现了</w:t>
      </w:r>
      <w:r>
        <w:rPr>
          <w:rFonts w:hint="eastAsia"/>
        </w:rPr>
        <w:t>matlab</w:t>
      </w:r>
      <w:r>
        <w:rPr>
          <w:rFonts w:hint="eastAsia"/>
        </w:rPr>
        <w:t>判别分析</w:t>
      </w:r>
      <w:r>
        <w:rPr>
          <w:rFonts w:hint="eastAsia"/>
        </w:rPr>
        <w:t>predict</w:t>
      </w:r>
      <w:r>
        <w:t>()</w:t>
      </w:r>
      <w:r>
        <w:rPr>
          <w:rFonts w:hint="eastAsia"/>
        </w:rPr>
        <w:t>函数的</w:t>
      </w:r>
      <w:r>
        <w:rPr>
          <w:rFonts w:hint="eastAsia"/>
        </w:rPr>
        <w:t>Julia</w:t>
      </w:r>
      <w:r>
        <w:rPr>
          <w:rFonts w:hint="eastAsia"/>
        </w:rPr>
        <w:t>语言实现。</w:t>
      </w:r>
    </w:p>
    <w:p w14:paraId="0A15741A" w14:textId="77777777" w:rsidR="00EF2A5B" w:rsidRDefault="00C174DD">
      <w:pPr>
        <w:pStyle w:val="20"/>
      </w:pPr>
      <w:bookmarkStart w:id="93" w:name="_Toc108100574"/>
      <w:r>
        <w:rPr>
          <w:rFonts w:hint="eastAsia"/>
        </w:rPr>
        <w:t>朴素贝叶斯</w:t>
      </w:r>
      <w:bookmarkEnd w:id="93"/>
    </w:p>
    <w:p w14:paraId="7413D053" w14:textId="77777777" w:rsidR="00EF2A5B" w:rsidRDefault="00C174DD">
      <w:pPr>
        <w:pStyle w:val="30"/>
      </w:pPr>
      <w:bookmarkStart w:id="94" w:name="_Toc108100575"/>
      <w:r>
        <w:rPr>
          <w:rFonts w:hint="eastAsia"/>
        </w:rPr>
        <w:t>朴素贝叶斯</w:t>
      </w:r>
      <w:r>
        <w:t>fitcnb</w:t>
      </w:r>
      <w:r>
        <w:rPr>
          <w:rFonts w:hint="eastAsia"/>
        </w:rPr>
        <w:t>函数</w:t>
      </w:r>
      <w:bookmarkEnd w:id="94"/>
    </w:p>
    <w:p w14:paraId="372BF9E9" w14:textId="77777777" w:rsidR="00EF2A5B" w:rsidRDefault="00C174DD">
      <w:pPr>
        <w:pStyle w:val="4"/>
      </w:pPr>
      <w:r>
        <w:rPr>
          <w:rFonts w:hint="eastAsia"/>
        </w:rPr>
        <w:t>调用方式</w:t>
      </w:r>
    </w:p>
    <w:p w14:paraId="2D1F3FEE" w14:textId="77777777" w:rsidR="00EF2A5B" w:rsidRDefault="00C174DD">
      <w:pPr>
        <w:pStyle w:val="11"/>
      </w:pPr>
      <w:r>
        <w:rPr>
          <w:rFonts w:hint="eastAsia"/>
        </w:rPr>
        <w:t>mdl</w:t>
      </w:r>
      <w:r>
        <w:t>=</w:t>
      </w:r>
      <w:r>
        <w:rPr>
          <w:rFonts w:hint="eastAsia"/>
        </w:rPr>
        <w:t xml:space="preserve"> </w:t>
      </w:r>
      <w:r>
        <w:t>fitcnb(</w:t>
      </w:r>
      <w:proofErr w:type="gramStart"/>
      <w:r>
        <w:t>X,y</w:t>
      </w:r>
      <w:proofErr w:type="gramEnd"/>
      <w:r>
        <w:t>)</w:t>
      </w:r>
    </w:p>
    <w:p w14:paraId="22E45099" w14:textId="77777777" w:rsidR="00EF2A5B" w:rsidRDefault="00C174DD">
      <w:pPr>
        <w:pStyle w:val="11"/>
        <w:numPr>
          <w:ilvl w:val="0"/>
          <w:numId w:val="0"/>
        </w:numPr>
        <w:ind w:firstLineChars="200" w:firstLine="480"/>
      </w:pPr>
      <w:r>
        <w:rPr>
          <w:rFonts w:hint="eastAsia"/>
        </w:rPr>
        <w:t>返回使用矩阵</w:t>
      </w:r>
      <w:r>
        <w:rPr>
          <w:rFonts w:hint="eastAsia"/>
        </w:rPr>
        <w:t>X</w:t>
      </w:r>
      <w:r>
        <w:rPr>
          <w:rFonts w:hint="eastAsia"/>
        </w:rPr>
        <w:t>中的预测值和向量</w:t>
      </w:r>
      <w:r>
        <w:t>y</w:t>
      </w:r>
      <w:r>
        <w:rPr>
          <w:rFonts w:hint="eastAsia"/>
        </w:rPr>
        <w:t>中的响应值训练的完整、经过训练的</w:t>
      </w:r>
      <w:r>
        <w:rPr>
          <w:rFonts w:hint="eastAsia"/>
        </w:rPr>
        <w:lastRenderedPageBreak/>
        <w:t>朴素贝叶斯模型（默认使用高斯朴素贝叶斯）。</w:t>
      </w:r>
    </w:p>
    <w:p w14:paraId="2BF4CDD5" w14:textId="77777777" w:rsidR="00EF2A5B" w:rsidRDefault="00C174DD">
      <w:pPr>
        <w:pStyle w:val="4"/>
      </w:pPr>
      <w:r>
        <w:rPr>
          <w:rFonts w:hint="eastAsia"/>
        </w:rPr>
        <w:t>输入参数</w:t>
      </w:r>
    </w:p>
    <w:p w14:paraId="69892C75" w14:textId="77777777" w:rsidR="00EF2A5B" w:rsidRDefault="00C174DD">
      <w:pPr>
        <w:pStyle w:val="11"/>
      </w:pPr>
      <w:r>
        <w:t>X:</w:t>
      </w:r>
      <w:r>
        <w:rPr>
          <w:rFonts w:hint="eastAsia"/>
        </w:rPr>
        <w:t xml:space="preserve"> </w:t>
      </w:r>
      <w:r>
        <w:rPr>
          <w:rFonts w:hint="eastAsia"/>
        </w:rPr>
        <w:t>包含列中自变量值的矩阵。</w:t>
      </w:r>
    </w:p>
    <w:p w14:paraId="4E7B7AAA" w14:textId="77777777" w:rsidR="00EF2A5B" w:rsidRDefault="00C174DD">
      <w:pPr>
        <w:pStyle w:val="11"/>
      </w:pPr>
      <w:r>
        <w:rPr>
          <w:rFonts w:hint="eastAsia"/>
        </w:rPr>
        <w:t>y</w:t>
      </w:r>
      <w:r>
        <w:rPr>
          <w:rFonts w:hint="eastAsia"/>
        </w:rPr>
        <w:t>：包含因变量值的向量。</w:t>
      </w:r>
    </w:p>
    <w:p w14:paraId="721DB6C1" w14:textId="77777777" w:rsidR="00EF2A5B" w:rsidRDefault="00C174DD">
      <w:pPr>
        <w:pStyle w:val="4"/>
      </w:pPr>
      <w:r>
        <w:rPr>
          <w:rFonts w:hint="eastAsia"/>
        </w:rPr>
        <w:t>返回值</w:t>
      </w:r>
    </w:p>
    <w:p w14:paraId="78F8F2A3" w14:textId="77777777" w:rsidR="00EF2A5B" w:rsidRDefault="00C174DD">
      <w:pPr>
        <w:pStyle w:val="11"/>
        <w:numPr>
          <w:ilvl w:val="0"/>
          <w:numId w:val="0"/>
        </w:numPr>
        <w:ind w:firstLineChars="200" w:firstLine="480"/>
      </w:pPr>
      <w:r>
        <w:rPr>
          <w:rFonts w:hint="eastAsia"/>
        </w:rPr>
        <w:t>m</w:t>
      </w:r>
      <w:r>
        <w:t>dl</w:t>
      </w:r>
      <w:r>
        <w:rPr>
          <w:rFonts w:hint="eastAsia"/>
        </w:rPr>
        <w:t>：返回模型训练结构类型。</w:t>
      </w:r>
    </w:p>
    <w:p w14:paraId="0181400B" w14:textId="77777777" w:rsidR="00EF2A5B" w:rsidRDefault="00C174DD">
      <w:pPr>
        <w:pStyle w:val="4"/>
      </w:pPr>
      <w:r>
        <w:rPr>
          <w:rFonts w:hint="eastAsia"/>
        </w:rPr>
        <w:t>开发方案</w:t>
      </w:r>
    </w:p>
    <w:p w14:paraId="56829DF7" w14:textId="77777777" w:rsidR="00EF2A5B" w:rsidRDefault="00C174DD">
      <w:pPr>
        <w:pStyle w:val="a1"/>
        <w:ind w:firstLine="480"/>
      </w:pPr>
      <w:r>
        <w:rPr>
          <w:rFonts w:hint="eastAsia"/>
        </w:rPr>
        <w:t>这部分主要对朴素贝叶斯</w:t>
      </w:r>
      <w:r>
        <w:t>fitcnb</w:t>
      </w:r>
      <w:r>
        <w:rPr>
          <w:rFonts w:hint="eastAsia"/>
        </w:rPr>
        <w:t>函数进行说明，本函数通过对</w:t>
      </w:r>
      <w:r>
        <w:rPr>
          <w:rFonts w:hint="eastAsia"/>
        </w:rPr>
        <w:t>Julia</w:t>
      </w:r>
      <w:r>
        <w:rPr>
          <w:rFonts w:hint="eastAsia"/>
        </w:rPr>
        <w:t>中</w:t>
      </w:r>
      <w:r>
        <w:t>NaiveBayes</w:t>
      </w:r>
      <w:r>
        <w:rPr>
          <w:rFonts w:hint="eastAsia"/>
        </w:rPr>
        <w:t>库</w:t>
      </w:r>
      <w:r>
        <w:t>GaussianNB ()</w:t>
      </w:r>
      <w:r>
        <w:rPr>
          <w:rFonts w:hint="eastAsia"/>
        </w:rPr>
        <w:t>函数和</w:t>
      </w:r>
      <w:r>
        <w:rPr>
          <w:rFonts w:hint="eastAsia"/>
        </w:rPr>
        <w:t>fit</w:t>
      </w:r>
      <w:r>
        <w:t>()</w:t>
      </w:r>
      <w:r>
        <w:rPr>
          <w:rFonts w:hint="eastAsia"/>
        </w:rPr>
        <w:t>函数进行重写和组合而来，实现了</w:t>
      </w:r>
      <w:r>
        <w:rPr>
          <w:rFonts w:hint="eastAsia"/>
        </w:rPr>
        <w:t>matlab</w:t>
      </w:r>
      <w:r>
        <w:rPr>
          <w:rFonts w:hint="eastAsia"/>
        </w:rPr>
        <w:t>朴素贝叶斯</w:t>
      </w:r>
      <w:r>
        <w:t>fitcnb</w:t>
      </w:r>
      <w:r>
        <w:rPr>
          <w:rFonts w:hint="eastAsia"/>
        </w:rPr>
        <w:t>函数的</w:t>
      </w:r>
      <w:r>
        <w:rPr>
          <w:rFonts w:hint="eastAsia"/>
        </w:rPr>
        <w:t>Julia</w:t>
      </w:r>
      <w:r>
        <w:rPr>
          <w:rFonts w:hint="eastAsia"/>
        </w:rPr>
        <w:t>语言实现。</w:t>
      </w:r>
    </w:p>
    <w:p w14:paraId="6BF300DE" w14:textId="77777777" w:rsidR="00EF2A5B" w:rsidRDefault="00C174DD">
      <w:pPr>
        <w:pStyle w:val="30"/>
      </w:pPr>
      <w:bookmarkStart w:id="95" w:name="_Toc108100576"/>
      <w:r>
        <w:rPr>
          <w:rFonts w:hint="eastAsia"/>
        </w:rPr>
        <w:t>朴素贝叶斯</w:t>
      </w:r>
      <w:r>
        <w:t>partialDependence</w:t>
      </w:r>
      <w:r>
        <w:rPr>
          <w:rFonts w:hint="eastAsia"/>
        </w:rPr>
        <w:t>函数</w:t>
      </w:r>
      <w:bookmarkEnd w:id="95"/>
    </w:p>
    <w:p w14:paraId="64753EC8" w14:textId="77777777" w:rsidR="00EF2A5B" w:rsidRDefault="00C174DD">
      <w:pPr>
        <w:pStyle w:val="4"/>
      </w:pPr>
      <w:r>
        <w:rPr>
          <w:rFonts w:hint="eastAsia"/>
        </w:rPr>
        <w:t>调用方式</w:t>
      </w:r>
    </w:p>
    <w:p w14:paraId="00F65B7F" w14:textId="77777777" w:rsidR="00EF2A5B" w:rsidRDefault="00C174DD">
      <w:pPr>
        <w:pStyle w:val="11"/>
      </w:pPr>
      <w:r>
        <w:t xml:space="preserve">pd = </w:t>
      </w:r>
      <w:proofErr w:type="gramStart"/>
      <w:r>
        <w:t>partialDependence(</w:t>
      </w:r>
      <w:proofErr w:type="gramEnd"/>
      <w:r>
        <w:t xml:space="preserve">RegressionMdl </w:t>
      </w:r>
      <w:r>
        <w:rPr>
          <w:rFonts w:hint="eastAsia"/>
        </w:rPr>
        <w:t>,</w:t>
      </w:r>
      <w:r>
        <w:t>Vars)</w:t>
      </w:r>
    </w:p>
    <w:p w14:paraId="0620CCA4" w14:textId="77777777" w:rsidR="00EF2A5B" w:rsidRDefault="00C174DD">
      <w:pPr>
        <w:pStyle w:val="11"/>
        <w:numPr>
          <w:ilvl w:val="0"/>
          <w:numId w:val="0"/>
        </w:numPr>
        <w:ind w:left="400"/>
      </w:pPr>
      <w:r>
        <w:rPr>
          <w:rFonts w:hint="eastAsia"/>
        </w:rPr>
        <w:t>计算部分相关性。</w:t>
      </w:r>
    </w:p>
    <w:p w14:paraId="33575738" w14:textId="77777777" w:rsidR="00EF2A5B" w:rsidRDefault="00C174DD">
      <w:pPr>
        <w:pStyle w:val="4"/>
      </w:pPr>
      <w:r>
        <w:rPr>
          <w:rFonts w:hint="eastAsia"/>
        </w:rPr>
        <w:t>输入参数</w:t>
      </w:r>
    </w:p>
    <w:p w14:paraId="38B9C1B0" w14:textId="77777777" w:rsidR="00EF2A5B" w:rsidRDefault="00C174DD">
      <w:pPr>
        <w:pStyle w:val="11"/>
      </w:pPr>
      <w:r>
        <w:t>RegressionMdl:</w:t>
      </w:r>
      <w:r>
        <w:rPr>
          <w:rFonts w:hint="eastAsia"/>
        </w:rPr>
        <w:t xml:space="preserve"> </w:t>
      </w:r>
      <w:r>
        <w:rPr>
          <w:rFonts w:hint="eastAsia"/>
        </w:rPr>
        <w:t>训练完成的分类模型。</w:t>
      </w:r>
    </w:p>
    <w:p w14:paraId="49485C49" w14:textId="77777777" w:rsidR="00EF2A5B" w:rsidRDefault="00C174DD">
      <w:pPr>
        <w:pStyle w:val="11"/>
      </w:pPr>
      <w:r>
        <w:t>Vars</w:t>
      </w:r>
      <w:r>
        <w:rPr>
          <w:rFonts w:hint="eastAsia"/>
        </w:rPr>
        <w:t>：列出的预测变量。</w:t>
      </w:r>
    </w:p>
    <w:p w14:paraId="7809287E" w14:textId="77777777" w:rsidR="00EF2A5B" w:rsidRDefault="00C174DD">
      <w:pPr>
        <w:pStyle w:val="4"/>
      </w:pPr>
      <w:r>
        <w:rPr>
          <w:rFonts w:hint="eastAsia"/>
        </w:rPr>
        <w:t>返回值</w:t>
      </w:r>
    </w:p>
    <w:p w14:paraId="12637106" w14:textId="77777777" w:rsidR="00EF2A5B" w:rsidRDefault="00C174DD">
      <w:pPr>
        <w:pStyle w:val="11"/>
      </w:pPr>
      <w:r>
        <w:t>pd</w:t>
      </w:r>
      <w:r>
        <w:rPr>
          <w:rFonts w:hint="eastAsia"/>
        </w:rPr>
        <w:t>：部分相关性值向量。</w:t>
      </w:r>
    </w:p>
    <w:p w14:paraId="0BF3A16A" w14:textId="77777777" w:rsidR="00EF2A5B" w:rsidRDefault="00C174DD">
      <w:pPr>
        <w:pStyle w:val="4"/>
      </w:pPr>
      <w:r>
        <w:rPr>
          <w:rFonts w:hint="eastAsia"/>
        </w:rPr>
        <w:t>开发方案</w:t>
      </w:r>
    </w:p>
    <w:p w14:paraId="1C8415C2" w14:textId="77777777" w:rsidR="00EF2A5B" w:rsidRDefault="00C174DD">
      <w:pPr>
        <w:pStyle w:val="a1"/>
        <w:ind w:firstLine="480"/>
      </w:pPr>
      <w:r>
        <w:rPr>
          <w:rFonts w:hint="eastAsia"/>
        </w:rPr>
        <w:t>这部分主要对朴素贝叶斯</w:t>
      </w:r>
      <w:r>
        <w:t>partialDependence</w:t>
      </w:r>
      <w:r>
        <w:rPr>
          <w:rFonts w:hint="eastAsia"/>
        </w:rPr>
        <w:t>函数进行说明，本函数通过对</w:t>
      </w:r>
      <w:r>
        <w:t>P</w:t>
      </w:r>
      <w:r>
        <w:rPr>
          <w:rFonts w:hint="eastAsia"/>
        </w:rPr>
        <w:t>ython</w:t>
      </w:r>
      <w:r>
        <w:rPr>
          <w:rFonts w:hint="eastAsia"/>
        </w:rPr>
        <w:t>中</w:t>
      </w:r>
      <w:r>
        <w:t>sklearn.inspection</w:t>
      </w:r>
      <w:r>
        <w:rPr>
          <w:rFonts w:hint="eastAsia"/>
        </w:rPr>
        <w:t>库</w:t>
      </w:r>
      <w:r>
        <w:t>partial_dependence ()</w:t>
      </w:r>
      <w:r>
        <w:rPr>
          <w:rFonts w:hint="eastAsia"/>
        </w:rPr>
        <w:t>函数进行重写而来，实现了</w:t>
      </w:r>
      <w:r>
        <w:rPr>
          <w:rFonts w:hint="eastAsia"/>
        </w:rPr>
        <w:lastRenderedPageBreak/>
        <w:t>matlab</w:t>
      </w:r>
      <w:r>
        <w:rPr>
          <w:rFonts w:hint="eastAsia"/>
        </w:rPr>
        <w:t>朴素贝叶斯</w:t>
      </w:r>
      <w:r>
        <w:t>partialDependence()</w:t>
      </w:r>
      <w:r>
        <w:rPr>
          <w:rFonts w:hint="eastAsia"/>
        </w:rPr>
        <w:t>函数的</w:t>
      </w:r>
      <w:r>
        <w:rPr>
          <w:rFonts w:hint="eastAsia"/>
        </w:rPr>
        <w:t>Julia</w:t>
      </w:r>
      <w:r>
        <w:rPr>
          <w:rFonts w:hint="eastAsia"/>
        </w:rPr>
        <w:t>语言实现。</w:t>
      </w:r>
    </w:p>
    <w:p w14:paraId="12437A70" w14:textId="77777777" w:rsidR="00EF2A5B" w:rsidRDefault="00C174DD">
      <w:pPr>
        <w:pStyle w:val="30"/>
      </w:pPr>
      <w:bookmarkStart w:id="96" w:name="_Toc108100577"/>
      <w:r>
        <w:rPr>
          <w:rFonts w:hint="eastAsia"/>
        </w:rPr>
        <w:t>朴素贝叶斯</w:t>
      </w:r>
      <w:r>
        <w:t>crossval</w:t>
      </w:r>
      <w:r>
        <w:rPr>
          <w:rFonts w:hint="eastAsia"/>
        </w:rPr>
        <w:t>函数</w:t>
      </w:r>
      <w:bookmarkEnd w:id="96"/>
    </w:p>
    <w:p w14:paraId="41BCCEB0" w14:textId="77777777" w:rsidR="00EF2A5B" w:rsidRDefault="00C174DD">
      <w:pPr>
        <w:pStyle w:val="4"/>
      </w:pPr>
      <w:r>
        <w:rPr>
          <w:rFonts w:hint="eastAsia"/>
        </w:rPr>
        <w:t>调用方式</w:t>
      </w:r>
    </w:p>
    <w:p w14:paraId="03521207" w14:textId="77777777" w:rsidR="00EF2A5B" w:rsidRDefault="00C174DD">
      <w:pPr>
        <w:pStyle w:val="11"/>
      </w:pPr>
      <w:r>
        <w:t>CVMdl = crossval(</w:t>
      </w:r>
      <w:r>
        <w:rPr>
          <w:rFonts w:hint="eastAsia"/>
        </w:rPr>
        <w:t>m</w:t>
      </w:r>
      <w:r>
        <w:t>dl)</w:t>
      </w:r>
    </w:p>
    <w:p w14:paraId="7E8A5315" w14:textId="77777777" w:rsidR="00EF2A5B" w:rsidRDefault="00C174DD">
      <w:pPr>
        <w:pStyle w:val="11"/>
        <w:numPr>
          <w:ilvl w:val="0"/>
          <w:numId w:val="0"/>
        </w:numPr>
        <w:ind w:left="400"/>
      </w:pPr>
      <w:r>
        <w:rPr>
          <w:rFonts w:hint="eastAsia"/>
        </w:rPr>
        <w:t>从经过训练的模型</w:t>
      </w:r>
      <w:r>
        <w:rPr>
          <w:rFonts w:hint="eastAsia"/>
        </w:rPr>
        <w:t xml:space="preserve"> (mdl) </w:t>
      </w:r>
      <w:r>
        <w:rPr>
          <w:rFonts w:hint="eastAsia"/>
        </w:rPr>
        <w:t>返回交叉验证的机器学习模型</w:t>
      </w:r>
      <w:r>
        <w:rPr>
          <w:rFonts w:hint="eastAsia"/>
        </w:rPr>
        <w:t xml:space="preserve"> (CVMdl)</w:t>
      </w:r>
      <w:r>
        <w:rPr>
          <w:rFonts w:hint="eastAsia"/>
        </w:rPr>
        <w:t>。</w:t>
      </w:r>
    </w:p>
    <w:p w14:paraId="1BA243D8" w14:textId="77777777" w:rsidR="00EF2A5B" w:rsidRDefault="00C174DD">
      <w:pPr>
        <w:pStyle w:val="4"/>
      </w:pPr>
      <w:r>
        <w:rPr>
          <w:rFonts w:hint="eastAsia"/>
        </w:rPr>
        <w:t>输入参数</w:t>
      </w:r>
    </w:p>
    <w:p w14:paraId="3B117F93" w14:textId="77777777" w:rsidR="00EF2A5B" w:rsidRDefault="00C174DD">
      <w:pPr>
        <w:pStyle w:val="11"/>
      </w:pPr>
      <w:r>
        <w:rPr>
          <w:rFonts w:hint="eastAsia"/>
        </w:rPr>
        <w:t>mdl</w:t>
      </w:r>
      <w:r>
        <w:rPr>
          <w:rFonts w:hint="eastAsia"/>
        </w:rPr>
        <w:t>：需要使用的机器学习模型。</w:t>
      </w:r>
    </w:p>
    <w:p w14:paraId="2957F688" w14:textId="77777777" w:rsidR="00EF2A5B" w:rsidRDefault="00C174DD">
      <w:pPr>
        <w:pStyle w:val="4"/>
      </w:pPr>
      <w:r>
        <w:rPr>
          <w:rFonts w:hint="eastAsia"/>
        </w:rPr>
        <w:t>返回值</w:t>
      </w:r>
    </w:p>
    <w:p w14:paraId="2E9987DD" w14:textId="77777777" w:rsidR="00EF2A5B" w:rsidRDefault="00C174DD">
      <w:pPr>
        <w:pStyle w:val="11"/>
      </w:pPr>
      <w:r>
        <w:t>CVMdl</w:t>
      </w:r>
      <w:r>
        <w:rPr>
          <w:rFonts w:hint="eastAsia"/>
        </w:rPr>
        <w:t>：返回经过训练的模型的交叉验证的机器学习模型。</w:t>
      </w:r>
    </w:p>
    <w:p w14:paraId="52FDF590" w14:textId="77777777" w:rsidR="00EF2A5B" w:rsidRDefault="00C174DD">
      <w:pPr>
        <w:pStyle w:val="4"/>
      </w:pPr>
      <w:r>
        <w:rPr>
          <w:rFonts w:hint="eastAsia"/>
        </w:rPr>
        <w:t>开发方案</w:t>
      </w:r>
    </w:p>
    <w:p w14:paraId="73C26BB4" w14:textId="77777777" w:rsidR="00EF2A5B" w:rsidRDefault="00C174DD">
      <w:pPr>
        <w:pStyle w:val="a1"/>
        <w:ind w:firstLine="480"/>
      </w:pPr>
      <w:r>
        <w:rPr>
          <w:rFonts w:hint="eastAsia"/>
        </w:rPr>
        <w:t>这部分主要对朴素贝叶斯</w:t>
      </w:r>
      <w:r>
        <w:t>crossval</w:t>
      </w:r>
      <w:r>
        <w:rPr>
          <w:rFonts w:hint="eastAsia"/>
        </w:rPr>
        <w:t>函数进行说明，本函数通过对</w:t>
      </w:r>
      <w:r>
        <w:t>P</w:t>
      </w:r>
      <w:r>
        <w:rPr>
          <w:rFonts w:hint="eastAsia"/>
        </w:rPr>
        <w:t>ython</w:t>
      </w:r>
      <w:r>
        <w:rPr>
          <w:rFonts w:hint="eastAsia"/>
        </w:rPr>
        <w:t>中</w:t>
      </w:r>
      <w:r>
        <w:t>sklearn.model_selection</w:t>
      </w:r>
      <w:r>
        <w:rPr>
          <w:rFonts w:hint="eastAsia"/>
        </w:rPr>
        <w:t>库</w:t>
      </w:r>
      <w:r>
        <w:t>cross_val_score()</w:t>
      </w:r>
      <w:r>
        <w:rPr>
          <w:rFonts w:hint="eastAsia"/>
        </w:rPr>
        <w:t>函数进行重写而来，实现了</w:t>
      </w:r>
      <w:r>
        <w:rPr>
          <w:rFonts w:hint="eastAsia"/>
        </w:rPr>
        <w:t>matlab</w:t>
      </w:r>
      <w:r>
        <w:t xml:space="preserve"> </w:t>
      </w:r>
      <w:r>
        <w:rPr>
          <w:rFonts w:hint="eastAsia"/>
        </w:rPr>
        <w:t>朴素贝叶斯</w:t>
      </w:r>
      <w:r>
        <w:t>crossval ()</w:t>
      </w:r>
      <w:r>
        <w:rPr>
          <w:rFonts w:hint="eastAsia"/>
        </w:rPr>
        <w:t>函数的</w:t>
      </w:r>
      <w:r>
        <w:rPr>
          <w:rFonts w:hint="eastAsia"/>
        </w:rPr>
        <w:t>Julia</w:t>
      </w:r>
      <w:r>
        <w:rPr>
          <w:rFonts w:hint="eastAsia"/>
        </w:rPr>
        <w:t>语言实现。</w:t>
      </w:r>
    </w:p>
    <w:p w14:paraId="04AAC2CB" w14:textId="77777777" w:rsidR="00EF2A5B" w:rsidRDefault="00C174DD">
      <w:pPr>
        <w:pStyle w:val="30"/>
      </w:pPr>
      <w:bookmarkStart w:id="97" w:name="_Toc108100578"/>
      <w:r>
        <w:rPr>
          <w:rFonts w:hint="eastAsia"/>
        </w:rPr>
        <w:t>朴素贝叶斯</w:t>
      </w:r>
      <w:r>
        <w:t>kfoldLoss</w:t>
      </w:r>
      <w:r>
        <w:rPr>
          <w:rFonts w:hint="eastAsia"/>
        </w:rPr>
        <w:t>函数</w:t>
      </w:r>
      <w:bookmarkEnd w:id="97"/>
    </w:p>
    <w:p w14:paraId="25FF9687" w14:textId="77777777" w:rsidR="00EF2A5B" w:rsidRDefault="00C174DD">
      <w:pPr>
        <w:pStyle w:val="4"/>
      </w:pPr>
      <w:r>
        <w:rPr>
          <w:rFonts w:hint="eastAsia"/>
        </w:rPr>
        <w:t>调用方式</w:t>
      </w:r>
    </w:p>
    <w:p w14:paraId="593E7609" w14:textId="77777777" w:rsidR="00EF2A5B" w:rsidRDefault="00C174DD">
      <w:pPr>
        <w:pStyle w:val="11"/>
      </w:pPr>
      <w:r>
        <w:t xml:space="preserve">L = </w:t>
      </w:r>
      <w:proofErr w:type="gramStart"/>
      <w:r>
        <w:t>kfoldLoss(</w:t>
      </w:r>
      <w:proofErr w:type="gramEnd"/>
      <w:r>
        <w:t>CVMdl)</w:t>
      </w:r>
    </w:p>
    <w:p w14:paraId="4C430B90" w14:textId="77777777" w:rsidR="00EF2A5B" w:rsidRDefault="00C174DD">
      <w:pPr>
        <w:pStyle w:val="11"/>
        <w:numPr>
          <w:ilvl w:val="0"/>
          <w:numId w:val="0"/>
        </w:numPr>
        <w:ind w:left="400"/>
      </w:pPr>
      <w:r>
        <w:rPr>
          <w:rFonts w:hint="eastAsia"/>
        </w:rPr>
        <w:t>返回由</w:t>
      </w:r>
      <w:r>
        <w:rPr>
          <w:rFonts w:hint="eastAsia"/>
        </w:rPr>
        <w:t>K</w:t>
      </w:r>
      <w:r>
        <w:rPr>
          <w:rFonts w:hint="eastAsia"/>
        </w:rPr>
        <w:t>折交叉验证分类模型</w:t>
      </w:r>
      <w:r>
        <w:rPr>
          <w:rFonts w:hint="eastAsia"/>
        </w:rPr>
        <w:t xml:space="preserve"> CVMdl </w:t>
      </w:r>
      <w:r>
        <w:rPr>
          <w:rFonts w:hint="eastAsia"/>
        </w:rPr>
        <w:t>预测的损失，默认为</w:t>
      </w:r>
      <w:r>
        <w:rPr>
          <w:rFonts w:hint="eastAsia"/>
        </w:rPr>
        <w:t>1</w:t>
      </w:r>
      <w:r>
        <w:t>0</w:t>
      </w:r>
      <w:r>
        <w:rPr>
          <w:rFonts w:hint="eastAsia"/>
        </w:rPr>
        <w:t>折。</w:t>
      </w:r>
    </w:p>
    <w:p w14:paraId="431F7A6A" w14:textId="77777777" w:rsidR="00EF2A5B" w:rsidRDefault="00C174DD">
      <w:pPr>
        <w:pStyle w:val="4"/>
      </w:pPr>
      <w:r>
        <w:rPr>
          <w:rFonts w:hint="eastAsia"/>
        </w:rPr>
        <w:t>输入参数</w:t>
      </w:r>
    </w:p>
    <w:p w14:paraId="29A80BF3" w14:textId="77777777" w:rsidR="00EF2A5B" w:rsidRDefault="00C174DD">
      <w:pPr>
        <w:pStyle w:val="11"/>
      </w:pPr>
      <w:r>
        <w:t>CVMdl</w:t>
      </w:r>
      <w:r>
        <w:rPr>
          <w:rFonts w:hint="eastAsia"/>
        </w:rPr>
        <w:t>：带有交叉验证的机器学习模型。</w:t>
      </w:r>
    </w:p>
    <w:p w14:paraId="2EDF4225" w14:textId="77777777" w:rsidR="00EF2A5B" w:rsidRDefault="00C174DD">
      <w:pPr>
        <w:pStyle w:val="4"/>
      </w:pPr>
      <w:r>
        <w:rPr>
          <w:rFonts w:hint="eastAsia"/>
        </w:rPr>
        <w:t>返回值</w:t>
      </w:r>
    </w:p>
    <w:p w14:paraId="45F94940" w14:textId="77777777" w:rsidR="00EF2A5B" w:rsidRDefault="00C174DD">
      <w:pPr>
        <w:pStyle w:val="11"/>
      </w:pPr>
      <w:r>
        <w:t>L</w:t>
      </w:r>
      <w:r>
        <w:rPr>
          <w:rFonts w:hint="eastAsia"/>
        </w:rPr>
        <w:t>：返回经过训练的模型的交叉验证的机器学习模型损失。</w:t>
      </w:r>
    </w:p>
    <w:p w14:paraId="077C04DB" w14:textId="77777777" w:rsidR="00EF2A5B" w:rsidRDefault="00C174DD">
      <w:pPr>
        <w:pStyle w:val="4"/>
      </w:pPr>
      <w:r>
        <w:rPr>
          <w:rFonts w:hint="eastAsia"/>
        </w:rPr>
        <w:lastRenderedPageBreak/>
        <w:t>开发方案</w:t>
      </w:r>
    </w:p>
    <w:p w14:paraId="3BD2E88D" w14:textId="77777777" w:rsidR="00EF2A5B" w:rsidRDefault="00C174DD">
      <w:pPr>
        <w:pStyle w:val="a1"/>
        <w:ind w:firstLine="480"/>
      </w:pPr>
      <w:r>
        <w:rPr>
          <w:rFonts w:hint="eastAsia"/>
        </w:rPr>
        <w:t>这部分主要对朴素贝叶斯</w:t>
      </w:r>
      <w:r>
        <w:t>kfoldLoss</w:t>
      </w:r>
      <w:r>
        <w:rPr>
          <w:rFonts w:hint="eastAsia"/>
        </w:rPr>
        <w:t>函数进行说明，本函数通过对</w:t>
      </w:r>
      <w:r>
        <w:t>P</w:t>
      </w:r>
      <w:r>
        <w:rPr>
          <w:rFonts w:hint="eastAsia"/>
        </w:rPr>
        <w:t>ython</w:t>
      </w:r>
      <w:r>
        <w:rPr>
          <w:rFonts w:hint="eastAsia"/>
        </w:rPr>
        <w:t>中</w:t>
      </w:r>
      <w:r>
        <w:t>sklearn.metrics</w:t>
      </w:r>
      <w:r>
        <w:rPr>
          <w:rFonts w:hint="eastAsia"/>
        </w:rPr>
        <w:t>库</w:t>
      </w:r>
      <w:r>
        <w:t>log_loss ()</w:t>
      </w:r>
      <w:r>
        <w:rPr>
          <w:rFonts w:hint="eastAsia"/>
        </w:rPr>
        <w:t>函数进行重写而来，实现了</w:t>
      </w:r>
      <w:r>
        <w:rPr>
          <w:rFonts w:hint="eastAsia"/>
        </w:rPr>
        <w:t>matlab</w:t>
      </w:r>
      <w:r>
        <w:t xml:space="preserve"> </w:t>
      </w:r>
      <w:r>
        <w:rPr>
          <w:rFonts w:hint="eastAsia"/>
        </w:rPr>
        <w:t>朴素贝叶斯</w:t>
      </w:r>
      <w:r>
        <w:t>kfoldLoss ()</w:t>
      </w:r>
      <w:r>
        <w:rPr>
          <w:rFonts w:hint="eastAsia"/>
        </w:rPr>
        <w:t>函数的</w:t>
      </w:r>
      <w:r>
        <w:rPr>
          <w:rFonts w:hint="eastAsia"/>
        </w:rPr>
        <w:t>Julia</w:t>
      </w:r>
      <w:r>
        <w:rPr>
          <w:rFonts w:hint="eastAsia"/>
        </w:rPr>
        <w:t>语言实现。</w:t>
      </w:r>
    </w:p>
    <w:p w14:paraId="25303C65" w14:textId="77777777" w:rsidR="00EF2A5B" w:rsidRDefault="00C174DD">
      <w:pPr>
        <w:pStyle w:val="30"/>
      </w:pPr>
      <w:bookmarkStart w:id="98" w:name="_Toc108100579"/>
      <w:r>
        <w:rPr>
          <w:rFonts w:hint="eastAsia"/>
        </w:rPr>
        <w:t>朴素贝叶斯</w:t>
      </w:r>
      <w:r>
        <w:t>kfoldPredict</w:t>
      </w:r>
      <w:r>
        <w:rPr>
          <w:rFonts w:hint="eastAsia"/>
        </w:rPr>
        <w:t>函数</w:t>
      </w:r>
      <w:bookmarkEnd w:id="98"/>
    </w:p>
    <w:p w14:paraId="4689B9FF" w14:textId="77777777" w:rsidR="00EF2A5B" w:rsidRDefault="00C174DD">
      <w:pPr>
        <w:pStyle w:val="4"/>
      </w:pPr>
      <w:r>
        <w:rPr>
          <w:rFonts w:hint="eastAsia"/>
        </w:rPr>
        <w:t>调用方式</w:t>
      </w:r>
    </w:p>
    <w:p w14:paraId="2CB1342B" w14:textId="77777777" w:rsidR="00EF2A5B" w:rsidRDefault="00C174DD">
      <w:pPr>
        <w:pStyle w:val="11"/>
      </w:pPr>
      <w:r>
        <w:t xml:space="preserve">yFit = </w:t>
      </w:r>
      <w:proofErr w:type="gramStart"/>
      <w:r>
        <w:t>kfoldPredict(</w:t>
      </w:r>
      <w:proofErr w:type="gramEnd"/>
      <w:r>
        <w:t>CVMdl)</w:t>
      </w:r>
    </w:p>
    <w:p w14:paraId="252B28DE" w14:textId="77777777" w:rsidR="00EF2A5B" w:rsidRDefault="00C174DD">
      <w:pPr>
        <w:pStyle w:val="11"/>
        <w:numPr>
          <w:ilvl w:val="0"/>
          <w:numId w:val="0"/>
        </w:numPr>
        <w:ind w:left="400"/>
      </w:pPr>
      <w:r>
        <w:rPr>
          <w:rFonts w:hint="eastAsia"/>
        </w:rPr>
        <w:t>返回由</w:t>
      </w:r>
      <w:r>
        <w:rPr>
          <w:rFonts w:hint="eastAsia"/>
        </w:rPr>
        <w:t>K</w:t>
      </w:r>
      <w:r>
        <w:rPr>
          <w:rFonts w:hint="eastAsia"/>
        </w:rPr>
        <w:t>折交叉验证分类模型</w:t>
      </w:r>
      <w:r>
        <w:rPr>
          <w:rFonts w:hint="eastAsia"/>
        </w:rPr>
        <w:t xml:space="preserve"> CVMdl </w:t>
      </w:r>
      <w:r>
        <w:rPr>
          <w:rFonts w:hint="eastAsia"/>
        </w:rPr>
        <w:t>预测的响应，默认为</w:t>
      </w:r>
      <w:r>
        <w:rPr>
          <w:rFonts w:hint="eastAsia"/>
        </w:rPr>
        <w:t>1</w:t>
      </w:r>
      <w:r>
        <w:t>0</w:t>
      </w:r>
      <w:r>
        <w:rPr>
          <w:rFonts w:hint="eastAsia"/>
        </w:rPr>
        <w:t>折。</w:t>
      </w:r>
    </w:p>
    <w:p w14:paraId="03CB9EEC" w14:textId="77777777" w:rsidR="00EF2A5B" w:rsidRDefault="00C174DD">
      <w:pPr>
        <w:pStyle w:val="4"/>
      </w:pPr>
      <w:r>
        <w:rPr>
          <w:rFonts w:hint="eastAsia"/>
        </w:rPr>
        <w:t>输入参数</w:t>
      </w:r>
    </w:p>
    <w:p w14:paraId="359C8825" w14:textId="77777777" w:rsidR="00EF2A5B" w:rsidRDefault="00C174DD">
      <w:pPr>
        <w:pStyle w:val="11"/>
      </w:pPr>
      <w:r>
        <w:t>CVMdl</w:t>
      </w:r>
      <w:r>
        <w:rPr>
          <w:rFonts w:hint="eastAsia"/>
        </w:rPr>
        <w:t>：带有交叉验证的机器学习模型。</w:t>
      </w:r>
    </w:p>
    <w:p w14:paraId="511FC710" w14:textId="77777777" w:rsidR="00EF2A5B" w:rsidRDefault="00C174DD">
      <w:pPr>
        <w:pStyle w:val="4"/>
      </w:pPr>
      <w:r>
        <w:rPr>
          <w:rFonts w:hint="eastAsia"/>
        </w:rPr>
        <w:t>返回值</w:t>
      </w:r>
    </w:p>
    <w:p w14:paraId="4B247F90" w14:textId="77777777" w:rsidR="00EF2A5B" w:rsidRDefault="00C174DD">
      <w:pPr>
        <w:pStyle w:val="11"/>
      </w:pPr>
      <w:r>
        <w:t>yFit</w:t>
      </w:r>
      <w:r>
        <w:rPr>
          <w:rFonts w:hint="eastAsia"/>
        </w:rPr>
        <w:t>：返回经过训练的模型的交叉验证的机器学习模型。</w:t>
      </w:r>
    </w:p>
    <w:p w14:paraId="523E8D7B" w14:textId="77777777" w:rsidR="00EF2A5B" w:rsidRDefault="00C174DD">
      <w:pPr>
        <w:pStyle w:val="4"/>
      </w:pPr>
      <w:r>
        <w:rPr>
          <w:rFonts w:hint="eastAsia"/>
        </w:rPr>
        <w:t>开发方案</w:t>
      </w:r>
    </w:p>
    <w:p w14:paraId="44C67D2D" w14:textId="77777777" w:rsidR="00EF2A5B" w:rsidRDefault="00C174DD">
      <w:pPr>
        <w:pStyle w:val="a1"/>
        <w:ind w:firstLine="480"/>
      </w:pPr>
      <w:r>
        <w:rPr>
          <w:rFonts w:hint="eastAsia"/>
        </w:rPr>
        <w:t>这部分主要对朴素贝叶斯</w:t>
      </w:r>
      <w:r>
        <w:t>kfoldPredict</w:t>
      </w:r>
      <w:r>
        <w:rPr>
          <w:rFonts w:hint="eastAsia"/>
        </w:rPr>
        <w:t>函数进行说明，本函数通过对</w:t>
      </w:r>
      <w:r>
        <w:t>P</w:t>
      </w:r>
      <w:r>
        <w:rPr>
          <w:rFonts w:hint="eastAsia"/>
        </w:rPr>
        <w:t>ython</w:t>
      </w:r>
      <w:r>
        <w:rPr>
          <w:rFonts w:hint="eastAsia"/>
        </w:rPr>
        <w:t>中</w:t>
      </w:r>
      <w:r>
        <w:t>sklearn.model_selection</w:t>
      </w:r>
      <w:r>
        <w:rPr>
          <w:rFonts w:hint="eastAsia"/>
        </w:rPr>
        <w:t>库</w:t>
      </w:r>
      <w:r>
        <w:t>cross_val_predict ()</w:t>
      </w:r>
      <w:r>
        <w:rPr>
          <w:rFonts w:hint="eastAsia"/>
        </w:rPr>
        <w:t>函数进行重写而来，实现了</w:t>
      </w:r>
      <w:r>
        <w:rPr>
          <w:rFonts w:hint="eastAsia"/>
        </w:rPr>
        <w:t>matlab</w:t>
      </w:r>
      <w:r>
        <w:t xml:space="preserve"> </w:t>
      </w:r>
      <w:r>
        <w:rPr>
          <w:rFonts w:hint="eastAsia"/>
        </w:rPr>
        <w:t>朴素贝叶斯</w:t>
      </w:r>
      <w:r>
        <w:t>kfoldPredict ()</w:t>
      </w:r>
      <w:r>
        <w:rPr>
          <w:rFonts w:hint="eastAsia"/>
        </w:rPr>
        <w:t>函数的</w:t>
      </w:r>
      <w:r>
        <w:rPr>
          <w:rFonts w:hint="eastAsia"/>
        </w:rPr>
        <w:t>Julia</w:t>
      </w:r>
      <w:r>
        <w:rPr>
          <w:rFonts w:hint="eastAsia"/>
        </w:rPr>
        <w:t>语言实现。</w:t>
      </w:r>
    </w:p>
    <w:p w14:paraId="0DBD0ADB" w14:textId="77777777" w:rsidR="00EF2A5B" w:rsidRDefault="00C174DD">
      <w:pPr>
        <w:pStyle w:val="30"/>
      </w:pPr>
      <w:bookmarkStart w:id="99" w:name="_Toc108100580"/>
      <w:r>
        <w:rPr>
          <w:rFonts w:hint="eastAsia"/>
        </w:rPr>
        <w:t>朴素贝叶斯</w:t>
      </w:r>
      <w:r>
        <w:t>predict</w:t>
      </w:r>
      <w:r>
        <w:rPr>
          <w:rFonts w:hint="eastAsia"/>
        </w:rPr>
        <w:t>函数</w:t>
      </w:r>
      <w:bookmarkEnd w:id="99"/>
    </w:p>
    <w:p w14:paraId="28562F6E" w14:textId="77777777" w:rsidR="00EF2A5B" w:rsidRDefault="00C174DD">
      <w:pPr>
        <w:pStyle w:val="4"/>
      </w:pPr>
      <w:r>
        <w:rPr>
          <w:rFonts w:hint="eastAsia"/>
        </w:rPr>
        <w:t>调用方式</w:t>
      </w:r>
    </w:p>
    <w:p w14:paraId="0D664776" w14:textId="77777777" w:rsidR="00EF2A5B" w:rsidRDefault="00C174DD">
      <w:pPr>
        <w:pStyle w:val="11"/>
      </w:pPr>
      <w:r>
        <w:t xml:space="preserve">ypred = </w:t>
      </w:r>
      <w:proofErr w:type="gramStart"/>
      <w:r>
        <w:t>predict(</w:t>
      </w:r>
      <w:proofErr w:type="gramEnd"/>
      <w:r>
        <w:t>mdl, Xnew)</w:t>
      </w:r>
    </w:p>
    <w:p w14:paraId="27D02BB2"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中的点在朴素贝叶斯模型</w:t>
      </w:r>
      <w:r>
        <w:rPr>
          <w:rFonts w:hint="eastAsia"/>
        </w:rPr>
        <w:t>mdl</w:t>
      </w:r>
      <w:r>
        <w:rPr>
          <w:rFonts w:hint="eastAsia"/>
        </w:rPr>
        <w:t>的预测响应值。</w:t>
      </w:r>
    </w:p>
    <w:p w14:paraId="78291D7C" w14:textId="77777777" w:rsidR="00EF2A5B" w:rsidRDefault="00C174DD">
      <w:pPr>
        <w:pStyle w:val="4"/>
      </w:pPr>
      <w:r>
        <w:rPr>
          <w:rFonts w:hint="eastAsia"/>
        </w:rPr>
        <w:lastRenderedPageBreak/>
        <w:t>输入参数</w:t>
      </w:r>
    </w:p>
    <w:p w14:paraId="5C5D055F" w14:textId="77777777" w:rsidR="00EF2A5B" w:rsidRDefault="00C174DD">
      <w:pPr>
        <w:pStyle w:val="11"/>
      </w:pPr>
      <w:r>
        <w:rPr>
          <w:rFonts w:hint="eastAsia"/>
        </w:rPr>
        <w:t>mdl</w:t>
      </w:r>
      <w:r>
        <w:rPr>
          <w:rFonts w:hint="eastAsia"/>
        </w:rPr>
        <w:t>：</w:t>
      </w:r>
      <w:r>
        <w:t>fitcnb</w:t>
      </w:r>
      <w:r>
        <w:rPr>
          <w:rFonts w:hint="eastAsia"/>
        </w:rPr>
        <w:t xml:space="preserve"> (</w:t>
      </w:r>
      <w:r>
        <w:t>)</w:t>
      </w:r>
      <w:r>
        <w:rPr>
          <w:rFonts w:hint="eastAsia"/>
        </w:rPr>
        <w:t>函数训练而成的模型。</w:t>
      </w:r>
    </w:p>
    <w:p w14:paraId="77A3F9EE" w14:textId="77777777" w:rsidR="00EF2A5B" w:rsidRDefault="00C174DD">
      <w:pPr>
        <w:pStyle w:val="11"/>
      </w:pPr>
      <w:r>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68B8194B" w14:textId="77777777" w:rsidR="00EF2A5B" w:rsidRDefault="00C174DD">
      <w:pPr>
        <w:pStyle w:val="4"/>
      </w:pPr>
      <w:r>
        <w:rPr>
          <w:rFonts w:hint="eastAsia"/>
        </w:rPr>
        <w:t>返回值</w:t>
      </w:r>
    </w:p>
    <w:p w14:paraId="79AF3992" w14:textId="77777777" w:rsidR="00EF2A5B" w:rsidRDefault="00C174DD">
      <w:pPr>
        <w:pStyle w:val="11"/>
      </w:pPr>
      <w:r>
        <w:t>ypred</w:t>
      </w:r>
      <w:r>
        <w:rPr>
          <w:rFonts w:hint="eastAsia"/>
        </w:rPr>
        <w:t>：返回模型预测的结果向量。</w:t>
      </w:r>
    </w:p>
    <w:p w14:paraId="52408262" w14:textId="77777777" w:rsidR="00EF2A5B" w:rsidRDefault="00C174DD">
      <w:pPr>
        <w:pStyle w:val="4"/>
      </w:pPr>
      <w:r>
        <w:rPr>
          <w:rFonts w:hint="eastAsia"/>
        </w:rPr>
        <w:t>开发方案</w:t>
      </w:r>
    </w:p>
    <w:p w14:paraId="0FD6DC9F" w14:textId="77777777" w:rsidR="00EF2A5B" w:rsidRDefault="00C174DD">
      <w:pPr>
        <w:pStyle w:val="a1"/>
        <w:ind w:firstLine="480"/>
      </w:pPr>
      <w:r>
        <w:rPr>
          <w:rFonts w:hint="eastAsia"/>
        </w:rPr>
        <w:t>这部分主要对朴素贝叶斯</w:t>
      </w:r>
      <w:r>
        <w:rPr>
          <w:rFonts w:hint="eastAsia"/>
        </w:rPr>
        <w:t>predict</w:t>
      </w:r>
      <w:r>
        <w:rPr>
          <w:rFonts w:hint="eastAsia"/>
        </w:rPr>
        <w:t>函数进行说明，本函数通过对</w:t>
      </w:r>
      <w:r>
        <w:rPr>
          <w:rFonts w:hint="eastAsia"/>
        </w:rPr>
        <w:t>Julia</w:t>
      </w:r>
      <w:r>
        <w:rPr>
          <w:rFonts w:hint="eastAsia"/>
        </w:rPr>
        <w:t>中</w:t>
      </w:r>
      <w:r>
        <w:t>NaiveBayes</w:t>
      </w:r>
      <w:r>
        <w:rPr>
          <w:rFonts w:hint="eastAsia"/>
        </w:rPr>
        <w:t>库</w:t>
      </w:r>
      <w:r>
        <w:t>predict ()</w:t>
      </w:r>
      <w:r>
        <w:rPr>
          <w:rFonts w:hint="eastAsia"/>
        </w:rPr>
        <w:t>函数进行重写而来，实现了</w:t>
      </w:r>
      <w:r>
        <w:rPr>
          <w:rFonts w:hint="eastAsia"/>
        </w:rPr>
        <w:t>matlab</w:t>
      </w:r>
      <w:r>
        <w:rPr>
          <w:rFonts w:hint="eastAsia"/>
        </w:rPr>
        <w:t>朴素贝叶斯</w:t>
      </w:r>
      <w:r>
        <w:rPr>
          <w:rFonts w:hint="eastAsia"/>
        </w:rPr>
        <w:t>predict</w:t>
      </w:r>
      <w:r>
        <w:t>()</w:t>
      </w:r>
      <w:r>
        <w:rPr>
          <w:rFonts w:hint="eastAsia"/>
        </w:rPr>
        <w:t>函数的</w:t>
      </w:r>
      <w:r>
        <w:rPr>
          <w:rFonts w:hint="eastAsia"/>
        </w:rPr>
        <w:t>Julia</w:t>
      </w:r>
      <w:r>
        <w:rPr>
          <w:rFonts w:hint="eastAsia"/>
        </w:rPr>
        <w:t>语言实现。</w:t>
      </w:r>
    </w:p>
    <w:p w14:paraId="40DA6C45" w14:textId="77777777" w:rsidR="00EF2A5B" w:rsidRDefault="00C174DD">
      <w:pPr>
        <w:pStyle w:val="20"/>
      </w:pPr>
      <w:bookmarkStart w:id="100" w:name="_Toc108100581"/>
      <w:r>
        <w:rPr>
          <w:rFonts w:hint="eastAsia"/>
        </w:rPr>
        <w:t>最近邻</w:t>
      </w:r>
      <w:bookmarkEnd w:id="100"/>
    </w:p>
    <w:p w14:paraId="167868DD" w14:textId="77777777" w:rsidR="00EF2A5B" w:rsidRDefault="00C174DD">
      <w:pPr>
        <w:pStyle w:val="30"/>
      </w:pPr>
      <w:bookmarkStart w:id="101" w:name="_Toc108100582"/>
      <w:r>
        <w:rPr>
          <w:rFonts w:hint="eastAsia"/>
        </w:rPr>
        <w:t>最近邻</w:t>
      </w:r>
      <w:r>
        <w:t>fitcknn</w:t>
      </w:r>
      <w:r>
        <w:rPr>
          <w:rFonts w:hint="eastAsia"/>
        </w:rPr>
        <w:t>函数</w:t>
      </w:r>
      <w:bookmarkEnd w:id="101"/>
    </w:p>
    <w:p w14:paraId="245B98F0" w14:textId="77777777" w:rsidR="00EF2A5B" w:rsidRDefault="00C174DD">
      <w:pPr>
        <w:pStyle w:val="4"/>
      </w:pPr>
      <w:r>
        <w:rPr>
          <w:rFonts w:hint="eastAsia"/>
        </w:rPr>
        <w:t>调用方式</w:t>
      </w:r>
    </w:p>
    <w:p w14:paraId="690700EF" w14:textId="77777777" w:rsidR="00EF2A5B" w:rsidRDefault="00C174DD">
      <w:pPr>
        <w:pStyle w:val="11"/>
      </w:pPr>
      <w:r>
        <w:rPr>
          <w:rFonts w:hint="eastAsia"/>
        </w:rPr>
        <w:t>mdl</w:t>
      </w:r>
      <w:r>
        <w:t>=</w:t>
      </w:r>
      <w:r>
        <w:rPr>
          <w:rFonts w:hint="eastAsia"/>
        </w:rPr>
        <w:t xml:space="preserve"> </w:t>
      </w:r>
      <w:r>
        <w:t>fitcknn(</w:t>
      </w:r>
      <w:proofErr w:type="gramStart"/>
      <w:r>
        <w:t>X,y</w:t>
      </w:r>
      <w:proofErr w:type="gramEnd"/>
      <w:r>
        <w:t>)</w:t>
      </w:r>
    </w:p>
    <w:p w14:paraId="4CBBB12E" w14:textId="77777777" w:rsidR="00EF2A5B" w:rsidRDefault="00C174DD">
      <w:pPr>
        <w:pStyle w:val="11"/>
        <w:numPr>
          <w:ilvl w:val="0"/>
          <w:numId w:val="0"/>
        </w:numPr>
        <w:ind w:firstLineChars="200" w:firstLine="480"/>
      </w:pPr>
      <w:r>
        <w:rPr>
          <w:rFonts w:hint="eastAsia"/>
        </w:rPr>
        <w:t>返回使用矩阵</w:t>
      </w:r>
      <w:r>
        <w:rPr>
          <w:rFonts w:hint="eastAsia"/>
        </w:rPr>
        <w:t>X</w:t>
      </w:r>
      <w:r>
        <w:rPr>
          <w:rFonts w:hint="eastAsia"/>
        </w:rPr>
        <w:t>中的预测值和向量</w:t>
      </w:r>
      <w:r>
        <w:t>y</w:t>
      </w:r>
      <w:r>
        <w:rPr>
          <w:rFonts w:hint="eastAsia"/>
        </w:rPr>
        <w:t>中的响应值训练的完整、经过训练的最近邻模型。</w:t>
      </w:r>
    </w:p>
    <w:p w14:paraId="5789222D" w14:textId="77777777" w:rsidR="00EF2A5B" w:rsidRDefault="00C174DD">
      <w:pPr>
        <w:pStyle w:val="4"/>
      </w:pPr>
      <w:r>
        <w:rPr>
          <w:rFonts w:hint="eastAsia"/>
        </w:rPr>
        <w:t>输入参数</w:t>
      </w:r>
    </w:p>
    <w:p w14:paraId="42F10AD7" w14:textId="77777777" w:rsidR="00EF2A5B" w:rsidRDefault="00C174DD">
      <w:pPr>
        <w:pStyle w:val="11"/>
      </w:pPr>
      <w:r>
        <w:t>X:</w:t>
      </w:r>
      <w:r>
        <w:rPr>
          <w:rFonts w:hint="eastAsia"/>
        </w:rPr>
        <w:t xml:space="preserve"> </w:t>
      </w:r>
      <w:r>
        <w:rPr>
          <w:rFonts w:hint="eastAsia"/>
        </w:rPr>
        <w:t>包含列中自变量值的矩阵。</w:t>
      </w:r>
    </w:p>
    <w:p w14:paraId="3439A290" w14:textId="77777777" w:rsidR="00EF2A5B" w:rsidRDefault="00C174DD">
      <w:pPr>
        <w:pStyle w:val="11"/>
      </w:pPr>
      <w:r>
        <w:rPr>
          <w:rFonts w:hint="eastAsia"/>
        </w:rPr>
        <w:t>y</w:t>
      </w:r>
      <w:r>
        <w:rPr>
          <w:rFonts w:hint="eastAsia"/>
        </w:rPr>
        <w:t>：包含因变量值的向量。</w:t>
      </w:r>
    </w:p>
    <w:p w14:paraId="221E3A97" w14:textId="77777777" w:rsidR="00EF2A5B" w:rsidRDefault="00C174DD">
      <w:pPr>
        <w:pStyle w:val="4"/>
      </w:pPr>
      <w:r>
        <w:rPr>
          <w:rFonts w:hint="eastAsia"/>
        </w:rPr>
        <w:t>返回值</w:t>
      </w:r>
    </w:p>
    <w:p w14:paraId="7CBA893F" w14:textId="77777777" w:rsidR="00EF2A5B" w:rsidRDefault="00C174DD">
      <w:pPr>
        <w:pStyle w:val="11"/>
        <w:numPr>
          <w:ilvl w:val="0"/>
          <w:numId w:val="0"/>
        </w:numPr>
        <w:ind w:firstLineChars="200" w:firstLine="480"/>
      </w:pPr>
      <w:r>
        <w:rPr>
          <w:rFonts w:hint="eastAsia"/>
        </w:rPr>
        <w:t>m</w:t>
      </w:r>
      <w:r>
        <w:t>dl</w:t>
      </w:r>
      <w:r>
        <w:rPr>
          <w:rFonts w:hint="eastAsia"/>
        </w:rPr>
        <w:t>：返回模型训练结果列表，包括</w:t>
      </w:r>
      <w:r>
        <w:t>Number of points</w:t>
      </w:r>
      <w:r>
        <w:rPr>
          <w:rFonts w:hint="eastAsia"/>
        </w:rPr>
        <w:t>、</w:t>
      </w:r>
      <w:r>
        <w:t>Dimensions</w:t>
      </w:r>
      <w:r>
        <w:rPr>
          <w:rFonts w:hint="eastAsia"/>
        </w:rPr>
        <w:t>、</w:t>
      </w:r>
      <w:r>
        <w:t>Metric</w:t>
      </w:r>
      <w:r>
        <w:rPr>
          <w:rFonts w:hint="eastAsia"/>
        </w:rPr>
        <w:t>、</w:t>
      </w:r>
      <w:r>
        <w:t>Reordered</w:t>
      </w:r>
      <w:r>
        <w:rPr>
          <w:rFonts w:hint="eastAsia"/>
        </w:rPr>
        <w:t>等。</w:t>
      </w:r>
    </w:p>
    <w:p w14:paraId="1B30204A" w14:textId="77777777" w:rsidR="00EF2A5B" w:rsidRDefault="00C174DD">
      <w:pPr>
        <w:pStyle w:val="4"/>
      </w:pPr>
      <w:r>
        <w:rPr>
          <w:rFonts w:hint="eastAsia"/>
        </w:rPr>
        <w:lastRenderedPageBreak/>
        <w:t>开发方案</w:t>
      </w:r>
    </w:p>
    <w:p w14:paraId="205367AA" w14:textId="77777777" w:rsidR="00EF2A5B" w:rsidRDefault="00C174DD">
      <w:pPr>
        <w:pStyle w:val="a1"/>
        <w:ind w:firstLine="480"/>
      </w:pPr>
      <w:r>
        <w:rPr>
          <w:rFonts w:hint="eastAsia"/>
        </w:rPr>
        <w:t>这部分主要对最近邻</w:t>
      </w:r>
      <w:r>
        <w:t>fitcknn</w:t>
      </w:r>
      <w:r>
        <w:rPr>
          <w:rFonts w:hint="eastAsia"/>
        </w:rPr>
        <w:t>函数进行说明，本函数通过对</w:t>
      </w:r>
      <w:r>
        <w:rPr>
          <w:rFonts w:hint="eastAsia"/>
        </w:rPr>
        <w:t>Julia</w:t>
      </w:r>
      <w:r>
        <w:rPr>
          <w:rFonts w:hint="eastAsia"/>
        </w:rPr>
        <w:t>中</w:t>
      </w:r>
      <w:r>
        <w:t>NearestNeighborModels</w:t>
      </w:r>
      <w:r>
        <w:rPr>
          <w:rFonts w:hint="eastAsia"/>
        </w:rPr>
        <w:t>库</w:t>
      </w:r>
      <w:r>
        <w:t>KNNClassifier ()</w:t>
      </w:r>
      <w:r>
        <w:rPr>
          <w:rFonts w:hint="eastAsia"/>
        </w:rPr>
        <w:t>函数和</w:t>
      </w:r>
      <w:r>
        <w:t>MLJBase</w:t>
      </w:r>
      <w:r>
        <w:rPr>
          <w:rFonts w:hint="eastAsia"/>
        </w:rPr>
        <w:t>库</w:t>
      </w:r>
      <w:r>
        <w:rPr>
          <w:rFonts w:hint="eastAsia"/>
        </w:rPr>
        <w:t>fit</w:t>
      </w:r>
      <w:r>
        <w:t>()</w:t>
      </w:r>
      <w:r>
        <w:rPr>
          <w:rFonts w:hint="eastAsia"/>
        </w:rPr>
        <w:t>函数进行重写和组合而来，实现了</w:t>
      </w:r>
      <w:r>
        <w:rPr>
          <w:rFonts w:hint="eastAsia"/>
        </w:rPr>
        <w:t>matlab</w:t>
      </w:r>
      <w:r>
        <w:rPr>
          <w:rFonts w:hint="eastAsia"/>
        </w:rPr>
        <w:t>最近邻</w:t>
      </w:r>
      <w:r>
        <w:t>fitcknn</w:t>
      </w:r>
      <w:r>
        <w:rPr>
          <w:rFonts w:hint="eastAsia"/>
        </w:rPr>
        <w:t>函数的</w:t>
      </w:r>
      <w:r>
        <w:rPr>
          <w:rFonts w:hint="eastAsia"/>
        </w:rPr>
        <w:t>Julia</w:t>
      </w:r>
      <w:r>
        <w:rPr>
          <w:rFonts w:hint="eastAsia"/>
        </w:rPr>
        <w:t>语言实现。</w:t>
      </w:r>
    </w:p>
    <w:p w14:paraId="3ABCA1C0" w14:textId="77777777" w:rsidR="00EF2A5B" w:rsidRDefault="00C174DD">
      <w:pPr>
        <w:pStyle w:val="30"/>
      </w:pPr>
      <w:bookmarkStart w:id="102" w:name="_Toc108100583"/>
      <w:r>
        <w:rPr>
          <w:rFonts w:hint="eastAsia"/>
        </w:rPr>
        <w:t>最近邻</w:t>
      </w:r>
      <w:r>
        <w:t>KDTreeSearcher</w:t>
      </w:r>
      <w:r>
        <w:rPr>
          <w:rFonts w:hint="eastAsia"/>
        </w:rPr>
        <w:t>函数</w:t>
      </w:r>
      <w:bookmarkEnd w:id="102"/>
    </w:p>
    <w:p w14:paraId="7196170B" w14:textId="77777777" w:rsidR="00EF2A5B" w:rsidRDefault="00C174DD">
      <w:pPr>
        <w:pStyle w:val="4"/>
      </w:pPr>
      <w:r>
        <w:rPr>
          <w:rFonts w:hint="eastAsia"/>
        </w:rPr>
        <w:t>调用方式</w:t>
      </w:r>
    </w:p>
    <w:p w14:paraId="25FEE819" w14:textId="77777777" w:rsidR="00EF2A5B" w:rsidRDefault="00C174DD">
      <w:pPr>
        <w:pStyle w:val="11"/>
      </w:pPr>
      <w:r>
        <w:rPr>
          <w:rFonts w:hint="eastAsia"/>
        </w:rPr>
        <w:t>m</w:t>
      </w:r>
      <w:r>
        <w:t>dl = KDTreeSearcher(X)</w:t>
      </w:r>
    </w:p>
    <w:p w14:paraId="3F1ADE86" w14:textId="77777777" w:rsidR="00EF2A5B" w:rsidRDefault="00C174DD">
      <w:pPr>
        <w:pStyle w:val="11"/>
        <w:numPr>
          <w:ilvl w:val="0"/>
          <w:numId w:val="0"/>
        </w:numPr>
        <w:ind w:firstLineChars="200" w:firstLine="480"/>
      </w:pPr>
      <w:r>
        <w:rPr>
          <w:rFonts w:hint="eastAsia"/>
        </w:rPr>
        <w:t>创建</w:t>
      </w:r>
      <w:r>
        <w:rPr>
          <w:rFonts w:hint="eastAsia"/>
        </w:rPr>
        <w:t>Kd</w:t>
      </w:r>
      <w:r>
        <w:rPr>
          <w:rFonts w:hint="eastAsia"/>
        </w:rPr>
        <w:t>树最近邻搜索器。</w:t>
      </w:r>
    </w:p>
    <w:p w14:paraId="04D7938C" w14:textId="77777777" w:rsidR="00EF2A5B" w:rsidRDefault="00C174DD">
      <w:pPr>
        <w:pStyle w:val="4"/>
      </w:pPr>
      <w:r>
        <w:rPr>
          <w:rFonts w:hint="eastAsia"/>
        </w:rPr>
        <w:t>输入参数</w:t>
      </w:r>
    </w:p>
    <w:p w14:paraId="5D4425AB" w14:textId="77777777" w:rsidR="00EF2A5B" w:rsidRDefault="00C174DD">
      <w:pPr>
        <w:pStyle w:val="11"/>
      </w:pPr>
      <w:r>
        <w:t>X:</w:t>
      </w:r>
      <w:r>
        <w:rPr>
          <w:rFonts w:hint="eastAsia"/>
        </w:rPr>
        <w:t xml:space="preserve"> </w:t>
      </w:r>
      <w:r>
        <w:rPr>
          <w:rFonts w:hint="eastAsia"/>
        </w:rPr>
        <w:t>包含列中自变量值的矩阵。</w:t>
      </w:r>
    </w:p>
    <w:p w14:paraId="1A65F9B9" w14:textId="77777777" w:rsidR="00EF2A5B" w:rsidRDefault="00C174DD">
      <w:pPr>
        <w:pStyle w:val="4"/>
      </w:pPr>
      <w:r>
        <w:rPr>
          <w:rFonts w:hint="eastAsia"/>
        </w:rPr>
        <w:t>返回值</w:t>
      </w:r>
    </w:p>
    <w:p w14:paraId="5529F790" w14:textId="77777777" w:rsidR="00EF2A5B" w:rsidRDefault="00C174DD">
      <w:pPr>
        <w:pStyle w:val="11"/>
        <w:numPr>
          <w:ilvl w:val="0"/>
          <w:numId w:val="0"/>
        </w:numPr>
        <w:ind w:firstLineChars="200" w:firstLine="480"/>
      </w:pPr>
      <w:r>
        <w:rPr>
          <w:rFonts w:hint="eastAsia"/>
        </w:rPr>
        <w:t>m</w:t>
      </w:r>
      <w:r>
        <w:t>dl</w:t>
      </w:r>
      <w:r>
        <w:rPr>
          <w:rFonts w:hint="eastAsia"/>
        </w:rPr>
        <w:t>：返回模型创建的结构类型。</w:t>
      </w:r>
    </w:p>
    <w:p w14:paraId="460B227C" w14:textId="77777777" w:rsidR="00EF2A5B" w:rsidRDefault="00C174DD">
      <w:pPr>
        <w:pStyle w:val="4"/>
      </w:pPr>
      <w:r>
        <w:rPr>
          <w:rFonts w:hint="eastAsia"/>
        </w:rPr>
        <w:t>开发方案</w:t>
      </w:r>
    </w:p>
    <w:p w14:paraId="3436BA5A" w14:textId="77777777" w:rsidR="00EF2A5B" w:rsidRDefault="00C174DD">
      <w:pPr>
        <w:pStyle w:val="a1"/>
        <w:ind w:firstLine="480"/>
      </w:pPr>
      <w:r>
        <w:rPr>
          <w:rFonts w:hint="eastAsia"/>
        </w:rPr>
        <w:t>这部分主要对最近邻</w:t>
      </w:r>
      <w:r>
        <w:t>KDTreeSearcher</w:t>
      </w:r>
      <w:r>
        <w:rPr>
          <w:rFonts w:hint="eastAsia"/>
        </w:rPr>
        <w:t>函数进行说明，本函数通过对</w:t>
      </w:r>
      <w:r>
        <w:t>P</w:t>
      </w:r>
      <w:r>
        <w:rPr>
          <w:rFonts w:hint="eastAsia"/>
        </w:rPr>
        <w:t>ython</w:t>
      </w:r>
      <w:r>
        <w:rPr>
          <w:rFonts w:hint="eastAsia"/>
        </w:rPr>
        <w:t>中</w:t>
      </w:r>
      <w:r>
        <w:t>sklearn.neighbors</w:t>
      </w:r>
      <w:r>
        <w:rPr>
          <w:rFonts w:hint="eastAsia"/>
        </w:rPr>
        <w:t>库</w:t>
      </w:r>
      <w:r>
        <w:t>KDTree ()</w:t>
      </w:r>
      <w:r>
        <w:rPr>
          <w:rFonts w:hint="eastAsia"/>
        </w:rPr>
        <w:t>函数进行重写而来，实现了</w:t>
      </w:r>
      <w:r>
        <w:rPr>
          <w:rFonts w:hint="eastAsia"/>
        </w:rPr>
        <w:t>matlab</w:t>
      </w:r>
      <w:r>
        <w:rPr>
          <w:rFonts w:hint="eastAsia"/>
        </w:rPr>
        <w:t>最近邻</w:t>
      </w:r>
      <w:r>
        <w:t>KDTreeSearcher</w:t>
      </w:r>
      <w:r>
        <w:rPr>
          <w:rFonts w:hint="eastAsia"/>
        </w:rPr>
        <w:t>函数的</w:t>
      </w:r>
      <w:r>
        <w:rPr>
          <w:rFonts w:hint="eastAsia"/>
        </w:rPr>
        <w:t>Julia</w:t>
      </w:r>
      <w:r>
        <w:rPr>
          <w:rFonts w:hint="eastAsia"/>
        </w:rPr>
        <w:t>语言实现。</w:t>
      </w:r>
    </w:p>
    <w:p w14:paraId="3297D73A" w14:textId="77777777" w:rsidR="00EF2A5B" w:rsidRDefault="00C174DD">
      <w:pPr>
        <w:pStyle w:val="30"/>
      </w:pPr>
      <w:bookmarkStart w:id="103" w:name="_Toc108100584"/>
      <w:r>
        <w:rPr>
          <w:rFonts w:hint="eastAsia"/>
        </w:rPr>
        <w:t>最近邻</w:t>
      </w:r>
      <w:r>
        <w:t>partialDependence</w:t>
      </w:r>
      <w:r>
        <w:rPr>
          <w:rFonts w:hint="eastAsia"/>
        </w:rPr>
        <w:t>函数</w:t>
      </w:r>
      <w:bookmarkEnd w:id="103"/>
    </w:p>
    <w:p w14:paraId="06289F52" w14:textId="77777777" w:rsidR="00EF2A5B" w:rsidRDefault="00C174DD">
      <w:pPr>
        <w:pStyle w:val="4"/>
      </w:pPr>
      <w:r>
        <w:rPr>
          <w:rFonts w:hint="eastAsia"/>
        </w:rPr>
        <w:t>调用方式</w:t>
      </w:r>
    </w:p>
    <w:p w14:paraId="5F74B8B2" w14:textId="77777777" w:rsidR="00EF2A5B" w:rsidRDefault="00C174DD">
      <w:pPr>
        <w:pStyle w:val="11"/>
      </w:pPr>
      <w:r>
        <w:t xml:space="preserve">pd = </w:t>
      </w:r>
      <w:proofErr w:type="gramStart"/>
      <w:r>
        <w:t>partialDependence(</w:t>
      </w:r>
      <w:proofErr w:type="gramEnd"/>
      <w:r>
        <w:t xml:space="preserve">RegressionMdl </w:t>
      </w:r>
      <w:r>
        <w:rPr>
          <w:rFonts w:hint="eastAsia"/>
        </w:rPr>
        <w:t>,</w:t>
      </w:r>
      <w:r>
        <w:t>Vars)</w:t>
      </w:r>
    </w:p>
    <w:p w14:paraId="1BDE6F70" w14:textId="77777777" w:rsidR="00EF2A5B" w:rsidRDefault="00C174DD">
      <w:pPr>
        <w:pStyle w:val="11"/>
        <w:numPr>
          <w:ilvl w:val="0"/>
          <w:numId w:val="0"/>
        </w:numPr>
        <w:ind w:left="400"/>
      </w:pPr>
      <w:r>
        <w:rPr>
          <w:rFonts w:hint="eastAsia"/>
        </w:rPr>
        <w:t>计算部分相关性。</w:t>
      </w:r>
    </w:p>
    <w:p w14:paraId="3F65EF4F" w14:textId="77777777" w:rsidR="00EF2A5B" w:rsidRDefault="00C174DD">
      <w:pPr>
        <w:pStyle w:val="4"/>
      </w:pPr>
      <w:r>
        <w:rPr>
          <w:rFonts w:hint="eastAsia"/>
        </w:rPr>
        <w:lastRenderedPageBreak/>
        <w:t>输入参数</w:t>
      </w:r>
    </w:p>
    <w:p w14:paraId="449A7873" w14:textId="77777777" w:rsidR="00EF2A5B" w:rsidRDefault="00C174DD">
      <w:pPr>
        <w:pStyle w:val="11"/>
      </w:pPr>
      <w:r>
        <w:t>RegressionMdl:</w:t>
      </w:r>
      <w:r>
        <w:rPr>
          <w:rFonts w:hint="eastAsia"/>
        </w:rPr>
        <w:t xml:space="preserve"> </w:t>
      </w:r>
      <w:r>
        <w:rPr>
          <w:rFonts w:hint="eastAsia"/>
        </w:rPr>
        <w:t>训练完成的分类模型。</w:t>
      </w:r>
    </w:p>
    <w:p w14:paraId="750BA9F1" w14:textId="77777777" w:rsidR="00EF2A5B" w:rsidRDefault="00C174DD">
      <w:pPr>
        <w:pStyle w:val="11"/>
      </w:pPr>
      <w:r>
        <w:t>Vars</w:t>
      </w:r>
      <w:r>
        <w:rPr>
          <w:rFonts w:hint="eastAsia"/>
        </w:rPr>
        <w:t>：列出的预测变量。</w:t>
      </w:r>
    </w:p>
    <w:p w14:paraId="5B837E68" w14:textId="77777777" w:rsidR="00EF2A5B" w:rsidRDefault="00C174DD">
      <w:pPr>
        <w:pStyle w:val="4"/>
      </w:pPr>
      <w:r>
        <w:rPr>
          <w:rFonts w:hint="eastAsia"/>
        </w:rPr>
        <w:t>返回值</w:t>
      </w:r>
    </w:p>
    <w:p w14:paraId="5E953F5C" w14:textId="77777777" w:rsidR="00EF2A5B" w:rsidRDefault="00C174DD">
      <w:pPr>
        <w:pStyle w:val="11"/>
      </w:pPr>
      <w:r>
        <w:t>pd</w:t>
      </w:r>
      <w:r>
        <w:rPr>
          <w:rFonts w:hint="eastAsia"/>
        </w:rPr>
        <w:t>：部分相关性值向量。</w:t>
      </w:r>
    </w:p>
    <w:p w14:paraId="1EAC95A0" w14:textId="77777777" w:rsidR="00EF2A5B" w:rsidRDefault="00C174DD">
      <w:pPr>
        <w:pStyle w:val="4"/>
      </w:pPr>
      <w:r>
        <w:rPr>
          <w:rFonts w:hint="eastAsia"/>
        </w:rPr>
        <w:t>开发方案</w:t>
      </w:r>
    </w:p>
    <w:p w14:paraId="5DF4CF80" w14:textId="77777777" w:rsidR="00EF2A5B" w:rsidRDefault="00C174DD">
      <w:pPr>
        <w:pStyle w:val="a1"/>
        <w:ind w:firstLine="480"/>
      </w:pPr>
      <w:r>
        <w:rPr>
          <w:rFonts w:hint="eastAsia"/>
        </w:rPr>
        <w:t>这部分主要对最近邻</w:t>
      </w:r>
      <w:r>
        <w:t>partialDependence</w:t>
      </w:r>
      <w:r>
        <w:rPr>
          <w:rFonts w:hint="eastAsia"/>
        </w:rPr>
        <w:t>函数进行说明，本函数通过对</w:t>
      </w:r>
      <w:r>
        <w:t>P</w:t>
      </w:r>
      <w:r>
        <w:rPr>
          <w:rFonts w:hint="eastAsia"/>
        </w:rPr>
        <w:t>ython</w:t>
      </w:r>
      <w:r>
        <w:rPr>
          <w:rFonts w:hint="eastAsia"/>
        </w:rPr>
        <w:t>中</w:t>
      </w:r>
      <w:r>
        <w:t>sklearn.inspection</w:t>
      </w:r>
      <w:r>
        <w:rPr>
          <w:rFonts w:hint="eastAsia"/>
        </w:rPr>
        <w:t>库</w:t>
      </w:r>
      <w:r>
        <w:t>partial_dependence ()</w:t>
      </w:r>
      <w:r>
        <w:rPr>
          <w:rFonts w:hint="eastAsia"/>
        </w:rPr>
        <w:t>函数进行重写而来，实现了</w:t>
      </w:r>
      <w:r>
        <w:rPr>
          <w:rFonts w:hint="eastAsia"/>
        </w:rPr>
        <w:t>matlab</w:t>
      </w:r>
      <w:r>
        <w:rPr>
          <w:rFonts w:hint="eastAsia"/>
        </w:rPr>
        <w:t>最近邻</w:t>
      </w:r>
      <w:r>
        <w:t>partialDependence()</w:t>
      </w:r>
      <w:r>
        <w:rPr>
          <w:rFonts w:hint="eastAsia"/>
        </w:rPr>
        <w:t>函数的</w:t>
      </w:r>
      <w:r>
        <w:rPr>
          <w:rFonts w:hint="eastAsia"/>
        </w:rPr>
        <w:t>Julia</w:t>
      </w:r>
      <w:r>
        <w:rPr>
          <w:rFonts w:hint="eastAsia"/>
        </w:rPr>
        <w:t>语言实现。</w:t>
      </w:r>
    </w:p>
    <w:p w14:paraId="13C93A11" w14:textId="77777777" w:rsidR="00EF2A5B" w:rsidRDefault="00C174DD">
      <w:pPr>
        <w:pStyle w:val="30"/>
      </w:pPr>
      <w:bookmarkStart w:id="104" w:name="_Toc108100585"/>
      <w:r>
        <w:rPr>
          <w:rFonts w:hint="eastAsia"/>
        </w:rPr>
        <w:t>最近邻</w:t>
      </w:r>
      <w:r>
        <w:t>crossval</w:t>
      </w:r>
      <w:r>
        <w:rPr>
          <w:rFonts w:hint="eastAsia"/>
        </w:rPr>
        <w:t>函数</w:t>
      </w:r>
      <w:bookmarkEnd w:id="104"/>
    </w:p>
    <w:p w14:paraId="29C56C7A" w14:textId="77777777" w:rsidR="00EF2A5B" w:rsidRDefault="00C174DD">
      <w:pPr>
        <w:pStyle w:val="4"/>
      </w:pPr>
      <w:r>
        <w:rPr>
          <w:rFonts w:hint="eastAsia"/>
        </w:rPr>
        <w:t>调用方式</w:t>
      </w:r>
    </w:p>
    <w:p w14:paraId="15DF570B" w14:textId="77777777" w:rsidR="00EF2A5B" w:rsidRDefault="00C174DD">
      <w:pPr>
        <w:pStyle w:val="11"/>
      </w:pPr>
      <w:r>
        <w:t>CVMdl = crossval(</w:t>
      </w:r>
      <w:r>
        <w:rPr>
          <w:rFonts w:hint="eastAsia"/>
        </w:rPr>
        <w:t>m</w:t>
      </w:r>
      <w:r>
        <w:t>dl)</w:t>
      </w:r>
    </w:p>
    <w:p w14:paraId="341B08DA" w14:textId="77777777" w:rsidR="00EF2A5B" w:rsidRDefault="00C174DD">
      <w:pPr>
        <w:pStyle w:val="11"/>
        <w:numPr>
          <w:ilvl w:val="0"/>
          <w:numId w:val="0"/>
        </w:numPr>
        <w:ind w:left="400"/>
      </w:pPr>
      <w:r>
        <w:rPr>
          <w:rFonts w:hint="eastAsia"/>
        </w:rPr>
        <w:t>从经过训练的模型</w:t>
      </w:r>
      <w:r>
        <w:rPr>
          <w:rFonts w:hint="eastAsia"/>
        </w:rPr>
        <w:t xml:space="preserve"> (mdl) </w:t>
      </w:r>
      <w:r>
        <w:rPr>
          <w:rFonts w:hint="eastAsia"/>
        </w:rPr>
        <w:t>返回交叉验证的机器学习模型</w:t>
      </w:r>
      <w:r>
        <w:rPr>
          <w:rFonts w:hint="eastAsia"/>
        </w:rPr>
        <w:t xml:space="preserve"> (CVMdl)</w:t>
      </w:r>
      <w:r>
        <w:rPr>
          <w:rFonts w:hint="eastAsia"/>
        </w:rPr>
        <w:t>。</w:t>
      </w:r>
    </w:p>
    <w:p w14:paraId="0C2F7475" w14:textId="77777777" w:rsidR="00EF2A5B" w:rsidRDefault="00C174DD">
      <w:pPr>
        <w:pStyle w:val="4"/>
      </w:pPr>
      <w:r>
        <w:rPr>
          <w:rFonts w:hint="eastAsia"/>
        </w:rPr>
        <w:t>输入参数</w:t>
      </w:r>
    </w:p>
    <w:p w14:paraId="13935724" w14:textId="77777777" w:rsidR="00EF2A5B" w:rsidRDefault="00C174DD">
      <w:pPr>
        <w:pStyle w:val="11"/>
      </w:pPr>
      <w:r>
        <w:rPr>
          <w:rFonts w:hint="eastAsia"/>
        </w:rPr>
        <w:t>mdl</w:t>
      </w:r>
      <w:r>
        <w:rPr>
          <w:rFonts w:hint="eastAsia"/>
        </w:rPr>
        <w:t>：需要使用的机器学习模型。</w:t>
      </w:r>
    </w:p>
    <w:p w14:paraId="1682C11E" w14:textId="77777777" w:rsidR="00EF2A5B" w:rsidRDefault="00C174DD">
      <w:pPr>
        <w:pStyle w:val="4"/>
      </w:pPr>
      <w:r>
        <w:rPr>
          <w:rFonts w:hint="eastAsia"/>
        </w:rPr>
        <w:t>返回值</w:t>
      </w:r>
    </w:p>
    <w:p w14:paraId="313768DA" w14:textId="77777777" w:rsidR="00EF2A5B" w:rsidRDefault="00C174DD">
      <w:pPr>
        <w:pStyle w:val="11"/>
      </w:pPr>
      <w:r>
        <w:t>CVMdl</w:t>
      </w:r>
      <w:r>
        <w:rPr>
          <w:rFonts w:hint="eastAsia"/>
        </w:rPr>
        <w:t>：返回经过训练的模型的交叉验证的机器学习模型。</w:t>
      </w:r>
    </w:p>
    <w:p w14:paraId="35BE3B94" w14:textId="77777777" w:rsidR="00EF2A5B" w:rsidRDefault="00C174DD">
      <w:pPr>
        <w:pStyle w:val="4"/>
      </w:pPr>
      <w:r>
        <w:rPr>
          <w:rFonts w:hint="eastAsia"/>
        </w:rPr>
        <w:t>开发方案</w:t>
      </w:r>
    </w:p>
    <w:p w14:paraId="5E006213" w14:textId="77777777" w:rsidR="00EF2A5B" w:rsidRDefault="00C174DD">
      <w:pPr>
        <w:pStyle w:val="a1"/>
        <w:ind w:firstLine="480"/>
      </w:pPr>
      <w:r>
        <w:rPr>
          <w:rFonts w:hint="eastAsia"/>
        </w:rPr>
        <w:t>这部分主要对最近邻</w:t>
      </w:r>
      <w:r>
        <w:t>crossval</w:t>
      </w:r>
      <w:r>
        <w:rPr>
          <w:rFonts w:hint="eastAsia"/>
        </w:rPr>
        <w:t>函数进行说明，本函数通过对</w:t>
      </w:r>
      <w:r>
        <w:t>P</w:t>
      </w:r>
      <w:r>
        <w:rPr>
          <w:rFonts w:hint="eastAsia"/>
        </w:rPr>
        <w:t>ython</w:t>
      </w:r>
      <w:r>
        <w:rPr>
          <w:rFonts w:hint="eastAsia"/>
        </w:rPr>
        <w:t>中</w:t>
      </w:r>
      <w:r>
        <w:t>sklearn.model_selection</w:t>
      </w:r>
      <w:r>
        <w:rPr>
          <w:rFonts w:hint="eastAsia"/>
        </w:rPr>
        <w:t>库</w:t>
      </w:r>
      <w:r>
        <w:t>cross_val_score()</w:t>
      </w:r>
      <w:r>
        <w:rPr>
          <w:rFonts w:hint="eastAsia"/>
        </w:rPr>
        <w:t>函数进行重写而来，实现了</w:t>
      </w:r>
      <w:r>
        <w:rPr>
          <w:rFonts w:hint="eastAsia"/>
        </w:rPr>
        <w:t>matlab</w:t>
      </w:r>
      <w:r>
        <w:t xml:space="preserve"> </w:t>
      </w:r>
      <w:r>
        <w:rPr>
          <w:rFonts w:hint="eastAsia"/>
        </w:rPr>
        <w:t>最近邻</w:t>
      </w:r>
      <w:r>
        <w:t>crossval ()</w:t>
      </w:r>
      <w:r>
        <w:rPr>
          <w:rFonts w:hint="eastAsia"/>
        </w:rPr>
        <w:t>函数的</w:t>
      </w:r>
      <w:r>
        <w:rPr>
          <w:rFonts w:hint="eastAsia"/>
        </w:rPr>
        <w:t>Julia</w:t>
      </w:r>
      <w:r>
        <w:rPr>
          <w:rFonts w:hint="eastAsia"/>
        </w:rPr>
        <w:t>语言实现。</w:t>
      </w:r>
    </w:p>
    <w:p w14:paraId="4FBF4D6A" w14:textId="77777777" w:rsidR="00EF2A5B" w:rsidRDefault="00C174DD">
      <w:pPr>
        <w:pStyle w:val="30"/>
      </w:pPr>
      <w:bookmarkStart w:id="105" w:name="_Toc108100586"/>
      <w:r>
        <w:rPr>
          <w:rFonts w:hint="eastAsia"/>
        </w:rPr>
        <w:lastRenderedPageBreak/>
        <w:t>最近邻</w:t>
      </w:r>
      <w:r>
        <w:t>kfoldLoss</w:t>
      </w:r>
      <w:r>
        <w:rPr>
          <w:rFonts w:hint="eastAsia"/>
        </w:rPr>
        <w:t>函数</w:t>
      </w:r>
      <w:bookmarkEnd w:id="105"/>
    </w:p>
    <w:p w14:paraId="7909C587" w14:textId="77777777" w:rsidR="00EF2A5B" w:rsidRDefault="00C174DD">
      <w:pPr>
        <w:pStyle w:val="4"/>
      </w:pPr>
      <w:r>
        <w:rPr>
          <w:rFonts w:hint="eastAsia"/>
        </w:rPr>
        <w:t>调用方式</w:t>
      </w:r>
    </w:p>
    <w:p w14:paraId="06EBCD13" w14:textId="77777777" w:rsidR="00EF2A5B" w:rsidRDefault="00C174DD">
      <w:pPr>
        <w:pStyle w:val="11"/>
      </w:pPr>
      <w:r>
        <w:t xml:space="preserve">L = </w:t>
      </w:r>
      <w:proofErr w:type="gramStart"/>
      <w:r>
        <w:t>kfoldLoss(</w:t>
      </w:r>
      <w:proofErr w:type="gramEnd"/>
      <w:r>
        <w:t>CVMdl)</w:t>
      </w:r>
    </w:p>
    <w:p w14:paraId="1F26FD4A" w14:textId="77777777" w:rsidR="00EF2A5B" w:rsidRDefault="00C174DD">
      <w:pPr>
        <w:pStyle w:val="11"/>
        <w:numPr>
          <w:ilvl w:val="0"/>
          <w:numId w:val="0"/>
        </w:numPr>
        <w:ind w:left="400"/>
      </w:pPr>
      <w:r>
        <w:rPr>
          <w:rFonts w:hint="eastAsia"/>
        </w:rPr>
        <w:t>返回由</w:t>
      </w:r>
      <w:r>
        <w:rPr>
          <w:rFonts w:hint="eastAsia"/>
        </w:rPr>
        <w:t>K</w:t>
      </w:r>
      <w:r>
        <w:rPr>
          <w:rFonts w:hint="eastAsia"/>
        </w:rPr>
        <w:t>折交叉验证分类模型</w:t>
      </w:r>
      <w:r>
        <w:rPr>
          <w:rFonts w:hint="eastAsia"/>
        </w:rPr>
        <w:t xml:space="preserve"> CVMdl </w:t>
      </w:r>
      <w:r>
        <w:rPr>
          <w:rFonts w:hint="eastAsia"/>
        </w:rPr>
        <w:t>预测的损失，默认为</w:t>
      </w:r>
      <w:r>
        <w:rPr>
          <w:rFonts w:hint="eastAsia"/>
        </w:rPr>
        <w:t>1</w:t>
      </w:r>
      <w:r>
        <w:t>0</w:t>
      </w:r>
      <w:r>
        <w:rPr>
          <w:rFonts w:hint="eastAsia"/>
        </w:rPr>
        <w:t>折。</w:t>
      </w:r>
    </w:p>
    <w:p w14:paraId="35CFB9E1" w14:textId="77777777" w:rsidR="00EF2A5B" w:rsidRDefault="00C174DD">
      <w:pPr>
        <w:pStyle w:val="4"/>
      </w:pPr>
      <w:r>
        <w:rPr>
          <w:rFonts w:hint="eastAsia"/>
        </w:rPr>
        <w:t>输入参数</w:t>
      </w:r>
    </w:p>
    <w:p w14:paraId="7D1AB6D7" w14:textId="77777777" w:rsidR="00EF2A5B" w:rsidRDefault="00C174DD">
      <w:pPr>
        <w:pStyle w:val="11"/>
      </w:pPr>
      <w:r>
        <w:t>CVMdl</w:t>
      </w:r>
      <w:r>
        <w:rPr>
          <w:rFonts w:hint="eastAsia"/>
        </w:rPr>
        <w:t>：带有交叉验证的机器学习模型。</w:t>
      </w:r>
    </w:p>
    <w:p w14:paraId="04E5489A" w14:textId="77777777" w:rsidR="00EF2A5B" w:rsidRDefault="00C174DD">
      <w:pPr>
        <w:pStyle w:val="4"/>
      </w:pPr>
      <w:r>
        <w:rPr>
          <w:rFonts w:hint="eastAsia"/>
        </w:rPr>
        <w:t>返回值</w:t>
      </w:r>
    </w:p>
    <w:p w14:paraId="6B1EDE09" w14:textId="77777777" w:rsidR="00EF2A5B" w:rsidRDefault="00C174DD">
      <w:pPr>
        <w:pStyle w:val="11"/>
      </w:pPr>
      <w:r>
        <w:t>L</w:t>
      </w:r>
      <w:r>
        <w:rPr>
          <w:rFonts w:hint="eastAsia"/>
        </w:rPr>
        <w:t>：返回经过训练的模型的交叉验证的机器学习模型损失。</w:t>
      </w:r>
    </w:p>
    <w:p w14:paraId="1A38F1EA" w14:textId="77777777" w:rsidR="00EF2A5B" w:rsidRDefault="00C174DD">
      <w:pPr>
        <w:pStyle w:val="4"/>
      </w:pPr>
      <w:r>
        <w:rPr>
          <w:rFonts w:hint="eastAsia"/>
        </w:rPr>
        <w:t>开发方案</w:t>
      </w:r>
    </w:p>
    <w:p w14:paraId="15A54E31" w14:textId="77777777" w:rsidR="00EF2A5B" w:rsidRDefault="00C174DD">
      <w:pPr>
        <w:pStyle w:val="a1"/>
        <w:ind w:firstLine="480"/>
      </w:pPr>
      <w:r>
        <w:rPr>
          <w:rFonts w:hint="eastAsia"/>
        </w:rPr>
        <w:t>这部分主要对最近邻</w:t>
      </w:r>
      <w:r>
        <w:t>kfoldLoss</w:t>
      </w:r>
      <w:r>
        <w:rPr>
          <w:rFonts w:hint="eastAsia"/>
        </w:rPr>
        <w:t>函数进行说明，本函数通过对</w:t>
      </w:r>
      <w:r>
        <w:t>P</w:t>
      </w:r>
      <w:r>
        <w:rPr>
          <w:rFonts w:hint="eastAsia"/>
        </w:rPr>
        <w:t>ython</w:t>
      </w:r>
      <w:r>
        <w:rPr>
          <w:rFonts w:hint="eastAsia"/>
        </w:rPr>
        <w:t>中</w:t>
      </w:r>
      <w:r>
        <w:t>sklearn.metrics</w:t>
      </w:r>
      <w:r>
        <w:rPr>
          <w:rFonts w:hint="eastAsia"/>
        </w:rPr>
        <w:t>库</w:t>
      </w:r>
      <w:r>
        <w:t>log_loss ()</w:t>
      </w:r>
      <w:r>
        <w:rPr>
          <w:rFonts w:hint="eastAsia"/>
        </w:rPr>
        <w:t>函数进行重写而来，实现了</w:t>
      </w:r>
      <w:r>
        <w:rPr>
          <w:rFonts w:hint="eastAsia"/>
        </w:rPr>
        <w:t>matlab</w:t>
      </w:r>
      <w:r>
        <w:t xml:space="preserve"> </w:t>
      </w:r>
      <w:r>
        <w:rPr>
          <w:rFonts w:hint="eastAsia"/>
        </w:rPr>
        <w:t>最近邻</w:t>
      </w:r>
      <w:r>
        <w:t>kfoldLoss ()</w:t>
      </w:r>
      <w:r>
        <w:rPr>
          <w:rFonts w:hint="eastAsia"/>
        </w:rPr>
        <w:t>函数的</w:t>
      </w:r>
      <w:r>
        <w:rPr>
          <w:rFonts w:hint="eastAsia"/>
        </w:rPr>
        <w:t>Julia</w:t>
      </w:r>
      <w:r>
        <w:rPr>
          <w:rFonts w:hint="eastAsia"/>
        </w:rPr>
        <w:t>语言实现。</w:t>
      </w:r>
    </w:p>
    <w:p w14:paraId="01B5596A" w14:textId="77777777" w:rsidR="00EF2A5B" w:rsidRDefault="00C174DD">
      <w:pPr>
        <w:pStyle w:val="30"/>
      </w:pPr>
      <w:bookmarkStart w:id="106" w:name="_Toc108100587"/>
      <w:r>
        <w:rPr>
          <w:rFonts w:hint="eastAsia"/>
        </w:rPr>
        <w:t>最近邻</w:t>
      </w:r>
      <w:r>
        <w:t>kfoldPredict</w:t>
      </w:r>
      <w:r>
        <w:rPr>
          <w:rFonts w:hint="eastAsia"/>
        </w:rPr>
        <w:t>函数</w:t>
      </w:r>
      <w:bookmarkEnd w:id="106"/>
    </w:p>
    <w:p w14:paraId="2533E00C" w14:textId="77777777" w:rsidR="00EF2A5B" w:rsidRDefault="00C174DD">
      <w:pPr>
        <w:pStyle w:val="4"/>
      </w:pPr>
      <w:r>
        <w:rPr>
          <w:rFonts w:hint="eastAsia"/>
        </w:rPr>
        <w:t>调用方式</w:t>
      </w:r>
    </w:p>
    <w:p w14:paraId="5226EA1A" w14:textId="77777777" w:rsidR="00EF2A5B" w:rsidRDefault="00C174DD">
      <w:pPr>
        <w:pStyle w:val="11"/>
      </w:pPr>
      <w:r>
        <w:t xml:space="preserve">yFit = </w:t>
      </w:r>
      <w:proofErr w:type="gramStart"/>
      <w:r>
        <w:t>kfoldPredict(</w:t>
      </w:r>
      <w:proofErr w:type="gramEnd"/>
      <w:r>
        <w:t>CVMdl)</w:t>
      </w:r>
    </w:p>
    <w:p w14:paraId="39EFCBB3" w14:textId="77777777" w:rsidR="00EF2A5B" w:rsidRDefault="00C174DD">
      <w:pPr>
        <w:pStyle w:val="11"/>
        <w:numPr>
          <w:ilvl w:val="0"/>
          <w:numId w:val="0"/>
        </w:numPr>
        <w:ind w:left="400"/>
      </w:pPr>
      <w:r>
        <w:rPr>
          <w:rFonts w:hint="eastAsia"/>
        </w:rPr>
        <w:t>返回由</w:t>
      </w:r>
      <w:r>
        <w:rPr>
          <w:rFonts w:hint="eastAsia"/>
        </w:rPr>
        <w:t>K</w:t>
      </w:r>
      <w:r>
        <w:rPr>
          <w:rFonts w:hint="eastAsia"/>
        </w:rPr>
        <w:t>折交叉验证分类模型</w:t>
      </w:r>
      <w:r>
        <w:rPr>
          <w:rFonts w:hint="eastAsia"/>
        </w:rPr>
        <w:t xml:space="preserve"> CVMdl </w:t>
      </w:r>
      <w:r>
        <w:rPr>
          <w:rFonts w:hint="eastAsia"/>
        </w:rPr>
        <w:t>预测的响应，默认为</w:t>
      </w:r>
      <w:r>
        <w:rPr>
          <w:rFonts w:hint="eastAsia"/>
        </w:rPr>
        <w:t>1</w:t>
      </w:r>
      <w:r>
        <w:t>0</w:t>
      </w:r>
      <w:r>
        <w:rPr>
          <w:rFonts w:hint="eastAsia"/>
        </w:rPr>
        <w:t>折。</w:t>
      </w:r>
    </w:p>
    <w:p w14:paraId="3F666D37" w14:textId="77777777" w:rsidR="00EF2A5B" w:rsidRDefault="00C174DD">
      <w:pPr>
        <w:pStyle w:val="4"/>
      </w:pPr>
      <w:r>
        <w:rPr>
          <w:rFonts w:hint="eastAsia"/>
        </w:rPr>
        <w:t>输入参数</w:t>
      </w:r>
    </w:p>
    <w:p w14:paraId="5778B2FE" w14:textId="77777777" w:rsidR="00EF2A5B" w:rsidRDefault="00C174DD">
      <w:pPr>
        <w:pStyle w:val="11"/>
      </w:pPr>
      <w:r>
        <w:t>CVMdl</w:t>
      </w:r>
      <w:r>
        <w:rPr>
          <w:rFonts w:hint="eastAsia"/>
        </w:rPr>
        <w:t>：带有交叉验证的机器学习模型。</w:t>
      </w:r>
    </w:p>
    <w:p w14:paraId="4C779636" w14:textId="77777777" w:rsidR="00EF2A5B" w:rsidRDefault="00C174DD">
      <w:pPr>
        <w:pStyle w:val="4"/>
      </w:pPr>
      <w:r>
        <w:rPr>
          <w:rFonts w:hint="eastAsia"/>
        </w:rPr>
        <w:t>返回值</w:t>
      </w:r>
    </w:p>
    <w:p w14:paraId="22CA6A97" w14:textId="77777777" w:rsidR="00EF2A5B" w:rsidRDefault="00C174DD">
      <w:pPr>
        <w:pStyle w:val="11"/>
      </w:pPr>
      <w:r>
        <w:t>yFit</w:t>
      </w:r>
      <w:r>
        <w:rPr>
          <w:rFonts w:hint="eastAsia"/>
        </w:rPr>
        <w:t>：返回经过训练的模型的交叉验证的机器学习模型。</w:t>
      </w:r>
    </w:p>
    <w:p w14:paraId="4A67D595" w14:textId="77777777" w:rsidR="00EF2A5B" w:rsidRDefault="00C174DD">
      <w:pPr>
        <w:pStyle w:val="4"/>
      </w:pPr>
      <w:r>
        <w:rPr>
          <w:rFonts w:hint="eastAsia"/>
        </w:rPr>
        <w:lastRenderedPageBreak/>
        <w:t>开发方案</w:t>
      </w:r>
    </w:p>
    <w:p w14:paraId="0C798DD9" w14:textId="77777777" w:rsidR="00EF2A5B" w:rsidRDefault="00C174DD">
      <w:pPr>
        <w:pStyle w:val="a1"/>
        <w:ind w:firstLine="480"/>
      </w:pPr>
      <w:r>
        <w:rPr>
          <w:rFonts w:hint="eastAsia"/>
        </w:rPr>
        <w:t>这部分主要对最近邻</w:t>
      </w:r>
      <w:r>
        <w:t>kfoldPredict</w:t>
      </w:r>
      <w:r>
        <w:rPr>
          <w:rFonts w:hint="eastAsia"/>
        </w:rPr>
        <w:t>函数进行说明，本函数通过对</w:t>
      </w:r>
      <w:r>
        <w:t>P</w:t>
      </w:r>
      <w:r>
        <w:rPr>
          <w:rFonts w:hint="eastAsia"/>
        </w:rPr>
        <w:t>ython</w:t>
      </w:r>
      <w:r>
        <w:rPr>
          <w:rFonts w:hint="eastAsia"/>
        </w:rPr>
        <w:t>中</w:t>
      </w:r>
      <w:r>
        <w:t>sklearn.model_selection</w:t>
      </w:r>
      <w:r>
        <w:rPr>
          <w:rFonts w:hint="eastAsia"/>
        </w:rPr>
        <w:t>库</w:t>
      </w:r>
      <w:r>
        <w:t>cross_val_predict ()</w:t>
      </w:r>
      <w:r>
        <w:rPr>
          <w:rFonts w:hint="eastAsia"/>
        </w:rPr>
        <w:t>函数进行重写而来，实现了</w:t>
      </w:r>
      <w:r>
        <w:rPr>
          <w:rFonts w:hint="eastAsia"/>
        </w:rPr>
        <w:t>matlab</w:t>
      </w:r>
      <w:r>
        <w:t xml:space="preserve"> </w:t>
      </w:r>
      <w:r>
        <w:rPr>
          <w:rFonts w:hint="eastAsia"/>
        </w:rPr>
        <w:t>最近邻</w:t>
      </w:r>
      <w:r>
        <w:t>kfoldPredict ()</w:t>
      </w:r>
      <w:r>
        <w:rPr>
          <w:rFonts w:hint="eastAsia"/>
        </w:rPr>
        <w:t>函数的</w:t>
      </w:r>
      <w:r>
        <w:rPr>
          <w:rFonts w:hint="eastAsia"/>
        </w:rPr>
        <w:t>Julia</w:t>
      </w:r>
      <w:r>
        <w:rPr>
          <w:rFonts w:hint="eastAsia"/>
        </w:rPr>
        <w:t>语言实现。</w:t>
      </w:r>
    </w:p>
    <w:p w14:paraId="2E4373B5" w14:textId="77777777" w:rsidR="00EF2A5B" w:rsidRDefault="00C174DD">
      <w:pPr>
        <w:pStyle w:val="30"/>
      </w:pPr>
      <w:bookmarkStart w:id="107" w:name="_Toc108100588"/>
      <w:r>
        <w:rPr>
          <w:rFonts w:hint="eastAsia"/>
        </w:rPr>
        <w:t>最近邻</w:t>
      </w:r>
      <w:r>
        <w:t>predict</w:t>
      </w:r>
      <w:r>
        <w:rPr>
          <w:rFonts w:hint="eastAsia"/>
        </w:rPr>
        <w:t>函数</w:t>
      </w:r>
      <w:bookmarkEnd w:id="107"/>
    </w:p>
    <w:p w14:paraId="6CBAB13B" w14:textId="77777777" w:rsidR="00EF2A5B" w:rsidRDefault="00C174DD">
      <w:pPr>
        <w:pStyle w:val="4"/>
      </w:pPr>
      <w:r>
        <w:rPr>
          <w:rFonts w:hint="eastAsia"/>
        </w:rPr>
        <w:t>调用方式</w:t>
      </w:r>
    </w:p>
    <w:p w14:paraId="512E1367" w14:textId="77777777" w:rsidR="00EF2A5B" w:rsidRDefault="00C174DD">
      <w:pPr>
        <w:pStyle w:val="11"/>
      </w:pPr>
      <w:r>
        <w:t xml:space="preserve">ypred = </w:t>
      </w:r>
      <w:proofErr w:type="gramStart"/>
      <w:r>
        <w:t>predict(</w:t>
      </w:r>
      <w:proofErr w:type="gramEnd"/>
      <w:r>
        <w:t>mdl, Xnew)</w:t>
      </w:r>
    </w:p>
    <w:p w14:paraId="6FAB30B4"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中的点在最近邻模型</w:t>
      </w:r>
      <w:r>
        <w:rPr>
          <w:rFonts w:hint="eastAsia"/>
        </w:rPr>
        <w:t>mdl</w:t>
      </w:r>
      <w:r>
        <w:rPr>
          <w:rFonts w:hint="eastAsia"/>
        </w:rPr>
        <w:t>的预测响应值。</w:t>
      </w:r>
    </w:p>
    <w:p w14:paraId="157864E0" w14:textId="77777777" w:rsidR="00EF2A5B" w:rsidRDefault="00C174DD">
      <w:pPr>
        <w:pStyle w:val="4"/>
      </w:pPr>
      <w:r>
        <w:rPr>
          <w:rFonts w:hint="eastAsia"/>
        </w:rPr>
        <w:t>输入参数</w:t>
      </w:r>
    </w:p>
    <w:p w14:paraId="46C2A60A" w14:textId="77777777" w:rsidR="00EF2A5B" w:rsidRDefault="00C174DD">
      <w:pPr>
        <w:pStyle w:val="11"/>
      </w:pPr>
      <w:r>
        <w:rPr>
          <w:rFonts w:hint="eastAsia"/>
        </w:rPr>
        <w:t>mdl</w:t>
      </w:r>
      <w:r>
        <w:rPr>
          <w:rFonts w:hint="eastAsia"/>
        </w:rPr>
        <w:t>：</w:t>
      </w:r>
      <w:r>
        <w:t>fitcknn</w:t>
      </w:r>
      <w:r>
        <w:rPr>
          <w:rFonts w:hint="eastAsia"/>
        </w:rPr>
        <w:t xml:space="preserve"> (</w:t>
      </w:r>
      <w:r>
        <w:t>)</w:t>
      </w:r>
      <w:r>
        <w:rPr>
          <w:rFonts w:hint="eastAsia"/>
        </w:rPr>
        <w:t>函数训练而成的模型。</w:t>
      </w:r>
    </w:p>
    <w:p w14:paraId="34689E1B" w14:textId="77777777" w:rsidR="00EF2A5B" w:rsidRDefault="00C174DD">
      <w:pPr>
        <w:pStyle w:val="11"/>
      </w:pPr>
      <w:r>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2C864ECC" w14:textId="77777777" w:rsidR="00EF2A5B" w:rsidRDefault="00C174DD">
      <w:pPr>
        <w:pStyle w:val="4"/>
      </w:pPr>
      <w:r>
        <w:rPr>
          <w:rFonts w:hint="eastAsia"/>
        </w:rPr>
        <w:t>返回值</w:t>
      </w:r>
    </w:p>
    <w:p w14:paraId="3789AB8C" w14:textId="77777777" w:rsidR="00EF2A5B" w:rsidRDefault="00C174DD">
      <w:pPr>
        <w:pStyle w:val="11"/>
      </w:pPr>
      <w:r>
        <w:t>ypred</w:t>
      </w:r>
      <w:r>
        <w:rPr>
          <w:rFonts w:hint="eastAsia"/>
        </w:rPr>
        <w:t>：返回模型预测的结果向量。</w:t>
      </w:r>
    </w:p>
    <w:p w14:paraId="3786DF9E" w14:textId="77777777" w:rsidR="00EF2A5B" w:rsidRDefault="00C174DD">
      <w:pPr>
        <w:pStyle w:val="4"/>
      </w:pPr>
      <w:r>
        <w:rPr>
          <w:rFonts w:hint="eastAsia"/>
        </w:rPr>
        <w:t>开发方案</w:t>
      </w:r>
    </w:p>
    <w:p w14:paraId="4C3D8E5C" w14:textId="77777777" w:rsidR="00EF2A5B" w:rsidRDefault="00C174DD">
      <w:pPr>
        <w:pStyle w:val="a1"/>
        <w:ind w:firstLine="480"/>
      </w:pPr>
      <w:r>
        <w:rPr>
          <w:rFonts w:hint="eastAsia"/>
        </w:rPr>
        <w:t>这部分主要对最近邻</w:t>
      </w:r>
      <w:r>
        <w:rPr>
          <w:rFonts w:hint="eastAsia"/>
        </w:rPr>
        <w:t>predict</w:t>
      </w:r>
      <w:r>
        <w:rPr>
          <w:rFonts w:hint="eastAsia"/>
        </w:rPr>
        <w:t>函数进行说明，本函数通过对</w:t>
      </w:r>
      <w:r>
        <w:rPr>
          <w:rFonts w:hint="eastAsia"/>
        </w:rPr>
        <w:t>Julia</w:t>
      </w:r>
      <w:r>
        <w:rPr>
          <w:rFonts w:hint="eastAsia"/>
        </w:rPr>
        <w:t>中</w:t>
      </w:r>
      <w:r>
        <w:t>MLJBase</w:t>
      </w:r>
      <w:r>
        <w:rPr>
          <w:rFonts w:hint="eastAsia"/>
        </w:rPr>
        <w:t>库</w:t>
      </w:r>
      <w:r>
        <w:rPr>
          <w:rFonts w:hint="eastAsia"/>
        </w:rPr>
        <w:t>predict</w:t>
      </w:r>
      <w:r>
        <w:t xml:space="preserve"> ()</w:t>
      </w:r>
      <w:r>
        <w:rPr>
          <w:rFonts w:hint="eastAsia"/>
        </w:rPr>
        <w:t>函数进行重写而来，实现了</w:t>
      </w:r>
      <w:r>
        <w:rPr>
          <w:rFonts w:hint="eastAsia"/>
        </w:rPr>
        <w:t>matlab</w:t>
      </w:r>
      <w:r>
        <w:rPr>
          <w:rFonts w:hint="eastAsia"/>
        </w:rPr>
        <w:t>最近邻</w:t>
      </w:r>
      <w:r>
        <w:rPr>
          <w:rFonts w:hint="eastAsia"/>
        </w:rPr>
        <w:t>predict</w:t>
      </w:r>
      <w:r>
        <w:t>()</w:t>
      </w:r>
      <w:r>
        <w:rPr>
          <w:rFonts w:hint="eastAsia"/>
        </w:rPr>
        <w:t>函数的</w:t>
      </w:r>
      <w:r>
        <w:rPr>
          <w:rFonts w:hint="eastAsia"/>
        </w:rPr>
        <w:t>Julia</w:t>
      </w:r>
      <w:r>
        <w:rPr>
          <w:rFonts w:hint="eastAsia"/>
        </w:rPr>
        <w:t>语言实现。</w:t>
      </w:r>
    </w:p>
    <w:p w14:paraId="708B30B7" w14:textId="77777777" w:rsidR="00EF2A5B" w:rsidRDefault="00C174DD">
      <w:pPr>
        <w:pStyle w:val="30"/>
      </w:pPr>
      <w:bookmarkStart w:id="108" w:name="_Toc108100589"/>
      <w:r>
        <w:rPr>
          <w:rFonts w:hint="eastAsia"/>
        </w:rPr>
        <w:t>最近邻</w:t>
      </w:r>
      <w:r>
        <w:t>pdist</w:t>
      </w:r>
      <w:r>
        <w:rPr>
          <w:rFonts w:hint="eastAsia"/>
        </w:rPr>
        <w:t>函数</w:t>
      </w:r>
      <w:bookmarkEnd w:id="108"/>
    </w:p>
    <w:p w14:paraId="26D8DFC2" w14:textId="77777777" w:rsidR="00EF2A5B" w:rsidRDefault="00C174DD">
      <w:pPr>
        <w:pStyle w:val="4"/>
      </w:pPr>
      <w:r>
        <w:rPr>
          <w:rFonts w:hint="eastAsia"/>
        </w:rPr>
        <w:t>调用方式</w:t>
      </w:r>
    </w:p>
    <w:p w14:paraId="690CD1F1" w14:textId="77777777" w:rsidR="00EF2A5B" w:rsidRDefault="00C174DD">
      <w:pPr>
        <w:pStyle w:val="11"/>
      </w:pPr>
      <w:r>
        <w:t>D = pdist(X)</w:t>
      </w:r>
    </w:p>
    <w:p w14:paraId="2BDEFACB" w14:textId="77777777" w:rsidR="00EF2A5B" w:rsidRDefault="00C174DD">
      <w:pPr>
        <w:pStyle w:val="11"/>
        <w:numPr>
          <w:ilvl w:val="0"/>
          <w:numId w:val="0"/>
        </w:numPr>
        <w:ind w:firstLineChars="200" w:firstLine="480"/>
      </w:pPr>
      <w:r>
        <w:rPr>
          <w:rFonts w:hint="eastAsia"/>
        </w:rPr>
        <w:t>返回成对观测值之间的成对距离，默认使用欧几里得空间距离。</w:t>
      </w:r>
    </w:p>
    <w:p w14:paraId="24481B55" w14:textId="77777777" w:rsidR="00EF2A5B" w:rsidRDefault="00C174DD">
      <w:pPr>
        <w:pStyle w:val="4"/>
      </w:pPr>
      <w:r>
        <w:rPr>
          <w:rFonts w:hint="eastAsia"/>
        </w:rPr>
        <w:lastRenderedPageBreak/>
        <w:t>输入参数</w:t>
      </w:r>
    </w:p>
    <w:p w14:paraId="7D4D60B2" w14:textId="77777777" w:rsidR="00EF2A5B" w:rsidRDefault="00C174DD">
      <w:pPr>
        <w:pStyle w:val="11"/>
      </w:pPr>
      <w:r>
        <w:t>X:</w:t>
      </w:r>
      <w:r>
        <w:rPr>
          <w:rFonts w:hint="eastAsia"/>
        </w:rPr>
        <w:t xml:space="preserve"> </w:t>
      </w:r>
      <w:r>
        <w:rPr>
          <w:rFonts w:hint="eastAsia"/>
        </w:rPr>
        <w:t>包含变量值的向量。</w:t>
      </w:r>
    </w:p>
    <w:p w14:paraId="1C837E2F" w14:textId="77777777" w:rsidR="00EF2A5B" w:rsidRDefault="00C174DD">
      <w:pPr>
        <w:pStyle w:val="4"/>
      </w:pPr>
      <w:r>
        <w:rPr>
          <w:rFonts w:hint="eastAsia"/>
        </w:rPr>
        <w:t>返回值</w:t>
      </w:r>
    </w:p>
    <w:p w14:paraId="7B8C8BBD" w14:textId="77777777" w:rsidR="00EF2A5B" w:rsidRDefault="00C174DD">
      <w:pPr>
        <w:pStyle w:val="11"/>
        <w:numPr>
          <w:ilvl w:val="0"/>
          <w:numId w:val="0"/>
        </w:numPr>
        <w:ind w:firstLineChars="200" w:firstLine="480"/>
      </w:pPr>
      <w:r>
        <w:t>D</w:t>
      </w:r>
      <w:r>
        <w:rPr>
          <w:rFonts w:hint="eastAsia"/>
        </w:rPr>
        <w:t>：返回成对观测值之间的距离值。</w:t>
      </w:r>
    </w:p>
    <w:p w14:paraId="59D9DA7A" w14:textId="77777777" w:rsidR="00EF2A5B" w:rsidRDefault="00C174DD">
      <w:pPr>
        <w:pStyle w:val="4"/>
      </w:pPr>
      <w:r>
        <w:rPr>
          <w:rFonts w:hint="eastAsia"/>
        </w:rPr>
        <w:t>开发方案</w:t>
      </w:r>
    </w:p>
    <w:p w14:paraId="159F6E3D" w14:textId="77777777" w:rsidR="00EF2A5B" w:rsidRDefault="00C174DD">
      <w:pPr>
        <w:pStyle w:val="a1"/>
        <w:ind w:firstLine="480"/>
      </w:pPr>
      <w:r>
        <w:rPr>
          <w:rFonts w:hint="eastAsia"/>
        </w:rPr>
        <w:t>这部分主要对最近邻</w:t>
      </w:r>
      <w:r>
        <w:t>pdist</w:t>
      </w:r>
      <w:r>
        <w:rPr>
          <w:rFonts w:hint="eastAsia"/>
        </w:rPr>
        <w:t>函数进行说明，本函数通过对</w:t>
      </w:r>
      <w:r>
        <w:t>Python</w:t>
      </w:r>
      <w:r>
        <w:rPr>
          <w:rFonts w:hint="eastAsia"/>
        </w:rPr>
        <w:t>中</w:t>
      </w:r>
      <w:r>
        <w:t>scipy.spatial.distance</w:t>
      </w:r>
      <w:r>
        <w:rPr>
          <w:rFonts w:hint="eastAsia"/>
        </w:rPr>
        <w:t>库</w:t>
      </w:r>
      <w:r>
        <w:t>pdist ()</w:t>
      </w:r>
      <w:r>
        <w:rPr>
          <w:rFonts w:hint="eastAsia"/>
        </w:rPr>
        <w:t>函数进行重写而来，实现了</w:t>
      </w:r>
      <w:r>
        <w:rPr>
          <w:rFonts w:hint="eastAsia"/>
        </w:rPr>
        <w:t>matlab</w:t>
      </w:r>
      <w:r>
        <w:rPr>
          <w:rFonts w:hint="eastAsia"/>
        </w:rPr>
        <w:t>最近邻</w:t>
      </w:r>
      <w:r>
        <w:t>pdist</w:t>
      </w:r>
      <w:r>
        <w:rPr>
          <w:rFonts w:hint="eastAsia"/>
        </w:rPr>
        <w:t>函数的</w:t>
      </w:r>
      <w:r>
        <w:rPr>
          <w:rFonts w:hint="eastAsia"/>
        </w:rPr>
        <w:t>Julia</w:t>
      </w:r>
      <w:r>
        <w:rPr>
          <w:rFonts w:hint="eastAsia"/>
        </w:rPr>
        <w:t>语言实现。</w:t>
      </w:r>
    </w:p>
    <w:p w14:paraId="2054CD90" w14:textId="77777777" w:rsidR="00EF2A5B" w:rsidRDefault="00C174DD">
      <w:pPr>
        <w:pStyle w:val="30"/>
      </w:pPr>
      <w:bookmarkStart w:id="109" w:name="_Toc108100590"/>
      <w:r>
        <w:rPr>
          <w:rFonts w:hint="eastAsia"/>
        </w:rPr>
        <w:t>最近邻</w:t>
      </w:r>
      <w:r>
        <w:t>pdist2</w:t>
      </w:r>
      <w:r>
        <w:rPr>
          <w:rFonts w:hint="eastAsia"/>
        </w:rPr>
        <w:t>函数</w:t>
      </w:r>
      <w:bookmarkEnd w:id="109"/>
    </w:p>
    <w:p w14:paraId="705ED803" w14:textId="77777777" w:rsidR="00EF2A5B" w:rsidRDefault="00C174DD">
      <w:pPr>
        <w:pStyle w:val="4"/>
      </w:pPr>
      <w:r>
        <w:rPr>
          <w:rFonts w:hint="eastAsia"/>
        </w:rPr>
        <w:t>调用方式</w:t>
      </w:r>
    </w:p>
    <w:p w14:paraId="0191EEF8" w14:textId="77777777" w:rsidR="00EF2A5B" w:rsidRDefault="00C174DD">
      <w:pPr>
        <w:pStyle w:val="11"/>
      </w:pPr>
      <w:r>
        <w:t>D = pdist2(</w:t>
      </w:r>
      <w:proofErr w:type="gramStart"/>
      <w:r>
        <w:t>X,Y</w:t>
      </w:r>
      <w:proofErr w:type="gramEnd"/>
      <w:r>
        <w:t>,Distance)</w:t>
      </w:r>
    </w:p>
    <w:p w14:paraId="56894794" w14:textId="77777777" w:rsidR="00EF2A5B" w:rsidRDefault="00C174DD">
      <w:pPr>
        <w:pStyle w:val="11"/>
        <w:numPr>
          <w:ilvl w:val="0"/>
          <w:numId w:val="0"/>
        </w:numPr>
        <w:ind w:firstLineChars="200" w:firstLine="480"/>
      </w:pPr>
      <w:r>
        <w:rPr>
          <w:rFonts w:hint="eastAsia"/>
        </w:rPr>
        <w:t>使用距离指定的度量返回</w:t>
      </w:r>
      <w:r>
        <w:rPr>
          <w:rFonts w:hint="eastAsia"/>
        </w:rPr>
        <w:t xml:space="preserve"> X </w:t>
      </w:r>
      <w:r>
        <w:rPr>
          <w:rFonts w:hint="eastAsia"/>
        </w:rPr>
        <w:t>和</w:t>
      </w:r>
      <w:r>
        <w:rPr>
          <w:rFonts w:hint="eastAsia"/>
        </w:rPr>
        <w:t xml:space="preserve"> Y </w:t>
      </w:r>
      <w:r>
        <w:rPr>
          <w:rFonts w:hint="eastAsia"/>
        </w:rPr>
        <w:t>中每对观测值之间的距离。</w:t>
      </w:r>
    </w:p>
    <w:p w14:paraId="6B8BEE67" w14:textId="77777777" w:rsidR="00EF2A5B" w:rsidRDefault="00C174DD">
      <w:pPr>
        <w:pStyle w:val="4"/>
      </w:pPr>
      <w:r>
        <w:rPr>
          <w:rFonts w:hint="eastAsia"/>
        </w:rPr>
        <w:t>输入参数</w:t>
      </w:r>
    </w:p>
    <w:p w14:paraId="7245D176" w14:textId="77777777" w:rsidR="00EF2A5B" w:rsidRDefault="00C174DD">
      <w:pPr>
        <w:pStyle w:val="11"/>
      </w:pPr>
      <w:r>
        <w:t>X:</w:t>
      </w:r>
      <w:r>
        <w:rPr>
          <w:rFonts w:hint="eastAsia"/>
        </w:rPr>
        <w:t xml:space="preserve"> </w:t>
      </w:r>
      <w:r>
        <w:rPr>
          <w:rFonts w:hint="eastAsia"/>
        </w:rPr>
        <w:t>包含变量值的向量。</w:t>
      </w:r>
    </w:p>
    <w:p w14:paraId="7B81995E" w14:textId="77777777" w:rsidR="00EF2A5B" w:rsidRDefault="00C174DD">
      <w:pPr>
        <w:pStyle w:val="11"/>
      </w:pPr>
      <w:r>
        <w:t>Y</w:t>
      </w:r>
      <w:r>
        <w:rPr>
          <w:rFonts w:hint="eastAsia"/>
        </w:rPr>
        <w:t>：包含变量值的向量。</w:t>
      </w:r>
    </w:p>
    <w:p w14:paraId="35E5B4F1" w14:textId="77777777" w:rsidR="00EF2A5B" w:rsidRDefault="00C174DD">
      <w:pPr>
        <w:pStyle w:val="11"/>
      </w:pPr>
      <w:r>
        <w:t>Distance</w:t>
      </w:r>
      <w:r>
        <w:rPr>
          <w:rFonts w:hint="eastAsia"/>
        </w:rPr>
        <w:t>：距离度量方式：</w:t>
      </w:r>
      <w:r>
        <w:t>'seuclidean', 'minkowski', or 'mahalanobis'</w:t>
      </w:r>
      <w:r>
        <w:rPr>
          <w:rFonts w:hint="eastAsia"/>
        </w:rPr>
        <w:t>等。</w:t>
      </w:r>
    </w:p>
    <w:p w14:paraId="485B5CE3" w14:textId="77777777" w:rsidR="00EF2A5B" w:rsidRDefault="00C174DD">
      <w:pPr>
        <w:pStyle w:val="4"/>
      </w:pPr>
      <w:r>
        <w:rPr>
          <w:rFonts w:hint="eastAsia"/>
        </w:rPr>
        <w:t>返回值</w:t>
      </w:r>
    </w:p>
    <w:p w14:paraId="74075A69" w14:textId="77777777" w:rsidR="00EF2A5B" w:rsidRDefault="00C174DD">
      <w:pPr>
        <w:pStyle w:val="11"/>
        <w:numPr>
          <w:ilvl w:val="0"/>
          <w:numId w:val="0"/>
        </w:numPr>
        <w:ind w:firstLineChars="200" w:firstLine="480"/>
      </w:pPr>
      <w:r>
        <w:t>D</w:t>
      </w:r>
      <w:r>
        <w:rPr>
          <w:rFonts w:hint="eastAsia"/>
        </w:rPr>
        <w:t>：返回两组观测值之间的成对距离。</w:t>
      </w:r>
    </w:p>
    <w:p w14:paraId="59246834" w14:textId="77777777" w:rsidR="00EF2A5B" w:rsidRDefault="00C174DD">
      <w:pPr>
        <w:pStyle w:val="4"/>
      </w:pPr>
      <w:r>
        <w:rPr>
          <w:rFonts w:hint="eastAsia"/>
        </w:rPr>
        <w:t>开发方案</w:t>
      </w:r>
    </w:p>
    <w:p w14:paraId="64BE68AE" w14:textId="77777777" w:rsidR="00EF2A5B" w:rsidRDefault="00C174DD">
      <w:pPr>
        <w:pStyle w:val="a1"/>
        <w:ind w:firstLine="480"/>
      </w:pPr>
      <w:r>
        <w:rPr>
          <w:rFonts w:hint="eastAsia"/>
        </w:rPr>
        <w:t>这部分主要对最近邻</w:t>
      </w:r>
      <w:r>
        <w:t>pdist2</w:t>
      </w:r>
      <w:r>
        <w:rPr>
          <w:rFonts w:hint="eastAsia"/>
        </w:rPr>
        <w:t>函数进行说明，本函数通过对</w:t>
      </w:r>
      <w:r>
        <w:t>P</w:t>
      </w:r>
      <w:r>
        <w:rPr>
          <w:rFonts w:hint="eastAsia"/>
        </w:rPr>
        <w:t>ython</w:t>
      </w:r>
      <w:r>
        <w:rPr>
          <w:rFonts w:hint="eastAsia"/>
        </w:rPr>
        <w:t>中</w:t>
      </w:r>
      <w:r>
        <w:t>scipy.spatial.distance</w:t>
      </w:r>
      <w:r>
        <w:rPr>
          <w:rFonts w:hint="eastAsia"/>
        </w:rPr>
        <w:t>库</w:t>
      </w:r>
      <w:r>
        <w:t>cdist ()</w:t>
      </w:r>
      <w:r>
        <w:rPr>
          <w:rFonts w:hint="eastAsia"/>
        </w:rPr>
        <w:t>函数进行重写而来，实现了</w:t>
      </w:r>
      <w:r>
        <w:rPr>
          <w:rFonts w:hint="eastAsia"/>
        </w:rPr>
        <w:t>matlab</w:t>
      </w:r>
      <w:r>
        <w:rPr>
          <w:rFonts w:hint="eastAsia"/>
        </w:rPr>
        <w:t>最近邻</w:t>
      </w:r>
      <w:r>
        <w:t>pdist2</w:t>
      </w:r>
      <w:r>
        <w:rPr>
          <w:rFonts w:hint="eastAsia"/>
        </w:rPr>
        <w:t>函数的</w:t>
      </w:r>
      <w:r>
        <w:rPr>
          <w:rFonts w:hint="eastAsia"/>
        </w:rPr>
        <w:t>Julia</w:t>
      </w:r>
      <w:r>
        <w:rPr>
          <w:rFonts w:hint="eastAsia"/>
        </w:rPr>
        <w:t>语言实现。</w:t>
      </w:r>
    </w:p>
    <w:p w14:paraId="77C2DA96" w14:textId="77777777" w:rsidR="00EF2A5B" w:rsidRDefault="00C174DD">
      <w:pPr>
        <w:pStyle w:val="20"/>
      </w:pPr>
      <w:bookmarkStart w:id="110" w:name="_Toc108100591"/>
      <w:r>
        <w:rPr>
          <w:rFonts w:hint="eastAsia"/>
        </w:rPr>
        <w:lastRenderedPageBreak/>
        <w:t>支持</w:t>
      </w:r>
      <w:proofErr w:type="gramStart"/>
      <w:r>
        <w:rPr>
          <w:rFonts w:hint="eastAsia"/>
        </w:rPr>
        <w:t>向量机</w:t>
      </w:r>
      <w:proofErr w:type="gramEnd"/>
      <w:r>
        <w:rPr>
          <w:rFonts w:hint="eastAsia"/>
        </w:rPr>
        <w:t>分类</w:t>
      </w:r>
      <w:bookmarkEnd w:id="110"/>
    </w:p>
    <w:p w14:paraId="0948A49B" w14:textId="77777777" w:rsidR="00EF2A5B" w:rsidRDefault="00C174DD">
      <w:pPr>
        <w:pStyle w:val="30"/>
      </w:pPr>
      <w:bookmarkStart w:id="111" w:name="_Toc108100592"/>
      <w:r>
        <w:rPr>
          <w:rFonts w:hint="eastAsia"/>
        </w:rPr>
        <w:t>支持</w:t>
      </w:r>
      <w:proofErr w:type="gramStart"/>
      <w:r>
        <w:rPr>
          <w:rFonts w:hint="eastAsia"/>
        </w:rPr>
        <w:t>向量机</w:t>
      </w:r>
      <w:proofErr w:type="gramEnd"/>
      <w:r>
        <w:rPr>
          <w:rFonts w:hint="eastAsia"/>
        </w:rPr>
        <w:t>分类</w:t>
      </w:r>
      <w:r>
        <w:t>fitcsvm</w:t>
      </w:r>
      <w:r>
        <w:rPr>
          <w:rFonts w:hint="eastAsia"/>
        </w:rPr>
        <w:t>函数</w:t>
      </w:r>
      <w:bookmarkEnd w:id="111"/>
    </w:p>
    <w:p w14:paraId="42DF8861" w14:textId="77777777" w:rsidR="00EF2A5B" w:rsidRDefault="00C174DD">
      <w:pPr>
        <w:pStyle w:val="4"/>
      </w:pPr>
      <w:r>
        <w:rPr>
          <w:rFonts w:hint="eastAsia"/>
        </w:rPr>
        <w:t>调用方式</w:t>
      </w:r>
    </w:p>
    <w:p w14:paraId="147FC250" w14:textId="77777777" w:rsidR="00EF2A5B" w:rsidRDefault="00C174DD">
      <w:pPr>
        <w:pStyle w:val="11"/>
      </w:pPr>
      <w:r>
        <w:rPr>
          <w:rFonts w:hint="eastAsia"/>
        </w:rPr>
        <w:t>mdl</w:t>
      </w:r>
      <w:r>
        <w:t>=</w:t>
      </w:r>
      <w:r>
        <w:rPr>
          <w:rFonts w:hint="eastAsia"/>
        </w:rPr>
        <w:t xml:space="preserve"> f</w:t>
      </w:r>
      <w:r>
        <w:t>it</w:t>
      </w:r>
      <w:r>
        <w:rPr>
          <w:rFonts w:hint="eastAsia"/>
        </w:rPr>
        <w:t>c</w:t>
      </w:r>
      <w:r>
        <w:t>svm (</w:t>
      </w:r>
      <w:proofErr w:type="gramStart"/>
      <w:r>
        <w:t>X,y</w:t>
      </w:r>
      <w:proofErr w:type="gramEnd"/>
      <w:r>
        <w:t>)</w:t>
      </w:r>
    </w:p>
    <w:p w14:paraId="044E3F13" w14:textId="77777777" w:rsidR="00EF2A5B" w:rsidRDefault="00C174DD">
      <w:pPr>
        <w:pStyle w:val="11"/>
        <w:numPr>
          <w:ilvl w:val="0"/>
          <w:numId w:val="0"/>
        </w:numPr>
        <w:ind w:firstLineChars="200" w:firstLine="480"/>
      </w:pPr>
      <w:r>
        <w:rPr>
          <w:rFonts w:hint="eastAsia"/>
        </w:rPr>
        <w:t>返回使用矩阵</w:t>
      </w:r>
      <w:r>
        <w:rPr>
          <w:rFonts w:hint="eastAsia"/>
        </w:rPr>
        <w:t>X</w:t>
      </w:r>
      <w:r>
        <w:rPr>
          <w:rFonts w:hint="eastAsia"/>
        </w:rPr>
        <w:t>中的预测值和向量</w:t>
      </w:r>
      <w:r>
        <w:t>y</w:t>
      </w:r>
      <w:r>
        <w:rPr>
          <w:rFonts w:hint="eastAsia"/>
        </w:rPr>
        <w:t>中的响应值训练的完整、经过训练的支持</w:t>
      </w:r>
      <w:proofErr w:type="gramStart"/>
      <w:r>
        <w:rPr>
          <w:rFonts w:hint="eastAsia"/>
        </w:rPr>
        <w:t>向量机</w:t>
      </w:r>
      <w:proofErr w:type="gramEnd"/>
      <w:r>
        <w:rPr>
          <w:rFonts w:hint="eastAsia"/>
        </w:rPr>
        <w:t>分类模型。</w:t>
      </w:r>
    </w:p>
    <w:p w14:paraId="48D65E5F" w14:textId="77777777" w:rsidR="00EF2A5B" w:rsidRDefault="00C174DD">
      <w:pPr>
        <w:pStyle w:val="4"/>
      </w:pPr>
      <w:r>
        <w:rPr>
          <w:rFonts w:hint="eastAsia"/>
        </w:rPr>
        <w:t>输入参数</w:t>
      </w:r>
    </w:p>
    <w:p w14:paraId="62EF2B44" w14:textId="77777777" w:rsidR="00EF2A5B" w:rsidRDefault="00C174DD">
      <w:pPr>
        <w:pStyle w:val="11"/>
      </w:pPr>
      <w:r>
        <w:t>X:</w:t>
      </w:r>
      <w:r>
        <w:rPr>
          <w:rFonts w:hint="eastAsia"/>
        </w:rPr>
        <w:t xml:space="preserve"> </w:t>
      </w:r>
      <w:r>
        <w:rPr>
          <w:rFonts w:hint="eastAsia"/>
        </w:rPr>
        <w:t>包含列中自变量值的矩阵。</w:t>
      </w:r>
    </w:p>
    <w:p w14:paraId="0C5BB7DB" w14:textId="77777777" w:rsidR="00EF2A5B" w:rsidRDefault="00C174DD">
      <w:pPr>
        <w:pStyle w:val="11"/>
      </w:pPr>
      <w:r>
        <w:rPr>
          <w:rFonts w:hint="eastAsia"/>
        </w:rPr>
        <w:t>y</w:t>
      </w:r>
      <w:r>
        <w:rPr>
          <w:rFonts w:hint="eastAsia"/>
        </w:rPr>
        <w:t>：包含因变量值的向量。</w:t>
      </w:r>
    </w:p>
    <w:p w14:paraId="35A91278" w14:textId="77777777" w:rsidR="00EF2A5B" w:rsidRDefault="00C174DD">
      <w:pPr>
        <w:pStyle w:val="4"/>
      </w:pPr>
      <w:r>
        <w:rPr>
          <w:rFonts w:hint="eastAsia"/>
        </w:rPr>
        <w:t>返回值</w:t>
      </w:r>
    </w:p>
    <w:p w14:paraId="32364B21" w14:textId="77777777" w:rsidR="00EF2A5B" w:rsidRDefault="00C174DD">
      <w:pPr>
        <w:pStyle w:val="11"/>
      </w:pPr>
      <w:r>
        <w:rPr>
          <w:rFonts w:hint="eastAsia"/>
        </w:rPr>
        <w:t>m</w:t>
      </w:r>
      <w:r>
        <w:t>dl</w:t>
      </w:r>
      <w:r>
        <w:rPr>
          <w:rFonts w:hint="eastAsia"/>
        </w:rPr>
        <w:t>：返回模型训练结果。</w:t>
      </w:r>
    </w:p>
    <w:p w14:paraId="67ECFA0B" w14:textId="77777777" w:rsidR="00EF2A5B" w:rsidRDefault="00C174DD">
      <w:pPr>
        <w:pStyle w:val="4"/>
      </w:pPr>
      <w:r>
        <w:rPr>
          <w:rFonts w:hint="eastAsia"/>
        </w:rPr>
        <w:t>开发方案</w:t>
      </w:r>
    </w:p>
    <w:p w14:paraId="094155A9" w14:textId="77777777" w:rsidR="00EF2A5B" w:rsidRDefault="00C174DD">
      <w:pPr>
        <w:pStyle w:val="a1"/>
        <w:ind w:firstLine="480"/>
      </w:pPr>
      <w:r>
        <w:rPr>
          <w:rFonts w:hint="eastAsia"/>
        </w:rPr>
        <w:t>这部分主要对支持</w:t>
      </w:r>
      <w:proofErr w:type="gramStart"/>
      <w:r>
        <w:rPr>
          <w:rFonts w:hint="eastAsia"/>
        </w:rPr>
        <w:t>向量机</w:t>
      </w:r>
      <w:proofErr w:type="gramEnd"/>
      <w:r>
        <w:rPr>
          <w:rFonts w:hint="eastAsia"/>
        </w:rPr>
        <w:t>分类进行说明，本函数通过对</w:t>
      </w:r>
      <w:r>
        <w:rPr>
          <w:rFonts w:hint="eastAsia"/>
        </w:rPr>
        <w:t>Julia</w:t>
      </w:r>
      <w:r>
        <w:rPr>
          <w:rFonts w:hint="eastAsia"/>
        </w:rPr>
        <w:t>中</w:t>
      </w:r>
      <w:r>
        <w:t>LIBSVM</w:t>
      </w:r>
      <w:r>
        <w:rPr>
          <w:rFonts w:hint="eastAsia"/>
        </w:rPr>
        <w:t>库</w:t>
      </w:r>
      <w:r>
        <w:t>svmtrain ()</w:t>
      </w:r>
      <w:r>
        <w:rPr>
          <w:rFonts w:hint="eastAsia"/>
        </w:rPr>
        <w:t>函数进行重写而来，实现了</w:t>
      </w:r>
      <w:r>
        <w:rPr>
          <w:rFonts w:hint="eastAsia"/>
        </w:rPr>
        <w:t>matlab</w:t>
      </w:r>
      <w:r>
        <w:t xml:space="preserve"> </w:t>
      </w:r>
      <w:r>
        <w:rPr>
          <w:rFonts w:hint="eastAsia"/>
        </w:rPr>
        <w:t>支持</w:t>
      </w:r>
      <w:proofErr w:type="gramStart"/>
      <w:r>
        <w:rPr>
          <w:rFonts w:hint="eastAsia"/>
        </w:rPr>
        <w:t>向量机</w:t>
      </w:r>
      <w:proofErr w:type="gramEnd"/>
      <w:r>
        <w:rPr>
          <w:rFonts w:hint="eastAsia"/>
        </w:rPr>
        <w:t>分类</w:t>
      </w:r>
      <w:r>
        <w:t xml:space="preserve"> </w:t>
      </w:r>
      <w:r>
        <w:rPr>
          <w:rFonts w:hint="eastAsia"/>
        </w:rPr>
        <w:t>f</w:t>
      </w:r>
      <w:r>
        <w:t>it</w:t>
      </w:r>
      <w:r>
        <w:rPr>
          <w:rFonts w:hint="eastAsia"/>
        </w:rPr>
        <w:t>c</w:t>
      </w:r>
      <w:r>
        <w:t>svm</w:t>
      </w:r>
      <w:r>
        <w:rPr>
          <w:rFonts w:hint="eastAsia"/>
        </w:rPr>
        <w:t>函数的</w:t>
      </w:r>
      <w:r>
        <w:rPr>
          <w:rFonts w:hint="eastAsia"/>
        </w:rPr>
        <w:t>Julia</w:t>
      </w:r>
      <w:r>
        <w:rPr>
          <w:rFonts w:hint="eastAsia"/>
        </w:rPr>
        <w:t>语言实现。</w:t>
      </w:r>
    </w:p>
    <w:p w14:paraId="0D375F5F" w14:textId="77777777" w:rsidR="00EF2A5B" w:rsidRDefault="00C174DD">
      <w:pPr>
        <w:pStyle w:val="30"/>
      </w:pPr>
      <w:bookmarkStart w:id="112" w:name="_Toc108100594"/>
      <w:r>
        <w:rPr>
          <w:rFonts w:hint="eastAsia"/>
        </w:rPr>
        <w:t>支持</w:t>
      </w:r>
      <w:proofErr w:type="gramStart"/>
      <w:r>
        <w:rPr>
          <w:rFonts w:hint="eastAsia"/>
        </w:rPr>
        <w:t>向量机</w:t>
      </w:r>
      <w:proofErr w:type="gramEnd"/>
      <w:r>
        <w:rPr>
          <w:rFonts w:hint="eastAsia"/>
        </w:rPr>
        <w:t>分类</w:t>
      </w:r>
      <w:r>
        <w:t>predict</w:t>
      </w:r>
      <w:r>
        <w:rPr>
          <w:rFonts w:hint="eastAsia"/>
        </w:rPr>
        <w:t>函数</w:t>
      </w:r>
      <w:bookmarkEnd w:id="112"/>
    </w:p>
    <w:p w14:paraId="205275FD" w14:textId="77777777" w:rsidR="00EF2A5B" w:rsidRDefault="00C174DD">
      <w:pPr>
        <w:pStyle w:val="4"/>
      </w:pPr>
      <w:r>
        <w:rPr>
          <w:rFonts w:hint="eastAsia"/>
        </w:rPr>
        <w:t>调用方式</w:t>
      </w:r>
    </w:p>
    <w:p w14:paraId="16852069" w14:textId="77777777" w:rsidR="00EF2A5B" w:rsidRDefault="00C174DD">
      <w:pPr>
        <w:pStyle w:val="11"/>
      </w:pPr>
      <w:r>
        <w:t xml:space="preserve">ypred = </w:t>
      </w:r>
      <w:proofErr w:type="gramStart"/>
      <w:r>
        <w:t>predict(</w:t>
      </w:r>
      <w:proofErr w:type="gramEnd"/>
      <w:r>
        <w:t>mdl, Xnew)</w:t>
      </w:r>
    </w:p>
    <w:p w14:paraId="0C392A26" w14:textId="77777777" w:rsidR="00EF2A5B" w:rsidRDefault="00C174DD">
      <w:pPr>
        <w:pStyle w:val="11"/>
        <w:numPr>
          <w:ilvl w:val="0"/>
          <w:numId w:val="0"/>
        </w:numPr>
        <w:ind w:left="400"/>
      </w:pPr>
      <w:r>
        <w:rPr>
          <w:rFonts w:hint="eastAsia"/>
        </w:rPr>
        <w:t>返回需要预测的值</w:t>
      </w:r>
      <w:r>
        <w:rPr>
          <w:rFonts w:hint="eastAsia"/>
        </w:rPr>
        <w:t>Xnew</w:t>
      </w:r>
      <w:r>
        <w:rPr>
          <w:rFonts w:hint="eastAsia"/>
        </w:rPr>
        <w:t>中的点在支持</w:t>
      </w:r>
      <w:proofErr w:type="gramStart"/>
      <w:r>
        <w:rPr>
          <w:rFonts w:hint="eastAsia"/>
        </w:rPr>
        <w:t>向量机</w:t>
      </w:r>
      <w:proofErr w:type="gramEnd"/>
      <w:r>
        <w:rPr>
          <w:rFonts w:hint="eastAsia"/>
        </w:rPr>
        <w:t>分类模型</w:t>
      </w:r>
      <w:r>
        <w:rPr>
          <w:rFonts w:hint="eastAsia"/>
        </w:rPr>
        <w:t>mdl</w:t>
      </w:r>
      <w:r>
        <w:rPr>
          <w:rFonts w:hint="eastAsia"/>
        </w:rPr>
        <w:t>的预测响应值。</w:t>
      </w:r>
    </w:p>
    <w:p w14:paraId="0812AAA8" w14:textId="77777777" w:rsidR="00EF2A5B" w:rsidRDefault="00C174DD">
      <w:pPr>
        <w:pStyle w:val="4"/>
      </w:pPr>
      <w:r>
        <w:rPr>
          <w:rFonts w:hint="eastAsia"/>
        </w:rPr>
        <w:t>输入参数</w:t>
      </w:r>
    </w:p>
    <w:p w14:paraId="4F29A102" w14:textId="77777777" w:rsidR="00EF2A5B" w:rsidRDefault="00C174DD">
      <w:pPr>
        <w:pStyle w:val="11"/>
      </w:pPr>
      <w:r>
        <w:rPr>
          <w:rFonts w:hint="eastAsia"/>
        </w:rPr>
        <w:t>mdl</w:t>
      </w:r>
      <w:r>
        <w:rPr>
          <w:rFonts w:hint="eastAsia"/>
        </w:rPr>
        <w:t>：</w:t>
      </w:r>
      <w:r>
        <w:t>f</w:t>
      </w:r>
      <w:r>
        <w:rPr>
          <w:rFonts w:hint="eastAsia"/>
        </w:rPr>
        <w:t>it</w:t>
      </w:r>
      <w:r>
        <w:t>ctree</w:t>
      </w:r>
      <w:r>
        <w:rPr>
          <w:rFonts w:hint="eastAsia"/>
        </w:rPr>
        <w:t>(</w:t>
      </w:r>
      <w:r>
        <w:t>)</w:t>
      </w:r>
      <w:r>
        <w:rPr>
          <w:rFonts w:hint="eastAsia"/>
        </w:rPr>
        <w:t>函数训练而成的模型。</w:t>
      </w:r>
    </w:p>
    <w:p w14:paraId="0B12A97D" w14:textId="77777777" w:rsidR="00EF2A5B" w:rsidRDefault="00C174DD">
      <w:pPr>
        <w:pStyle w:val="11"/>
      </w:pPr>
      <w:r>
        <w:lastRenderedPageBreak/>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65FCD921" w14:textId="77777777" w:rsidR="00EF2A5B" w:rsidRDefault="00C174DD">
      <w:pPr>
        <w:pStyle w:val="4"/>
      </w:pPr>
      <w:r>
        <w:rPr>
          <w:rFonts w:hint="eastAsia"/>
        </w:rPr>
        <w:t>返回值</w:t>
      </w:r>
    </w:p>
    <w:p w14:paraId="3022B416" w14:textId="77777777" w:rsidR="00EF2A5B" w:rsidRDefault="00C174DD">
      <w:pPr>
        <w:pStyle w:val="11"/>
      </w:pPr>
      <w:r>
        <w:t>ypred</w:t>
      </w:r>
      <w:r>
        <w:rPr>
          <w:rFonts w:hint="eastAsia"/>
        </w:rPr>
        <w:t>：返回模型预测的结果向量。</w:t>
      </w:r>
    </w:p>
    <w:p w14:paraId="3E637573" w14:textId="77777777" w:rsidR="00EF2A5B" w:rsidRDefault="00C174DD">
      <w:pPr>
        <w:pStyle w:val="4"/>
      </w:pPr>
      <w:r>
        <w:rPr>
          <w:rFonts w:hint="eastAsia"/>
        </w:rPr>
        <w:t>开发方案</w:t>
      </w:r>
    </w:p>
    <w:p w14:paraId="089DA53B" w14:textId="77777777" w:rsidR="00EF2A5B" w:rsidRDefault="00C174DD">
      <w:pPr>
        <w:pStyle w:val="a1"/>
        <w:ind w:firstLine="480"/>
      </w:pPr>
      <w:r>
        <w:rPr>
          <w:rFonts w:hint="eastAsia"/>
        </w:rPr>
        <w:t>这部分主要对支持</w:t>
      </w:r>
      <w:proofErr w:type="gramStart"/>
      <w:r>
        <w:rPr>
          <w:rFonts w:hint="eastAsia"/>
        </w:rPr>
        <w:t>向量机</w:t>
      </w:r>
      <w:proofErr w:type="gramEnd"/>
      <w:r>
        <w:rPr>
          <w:rFonts w:hint="eastAsia"/>
        </w:rPr>
        <w:t>分类</w:t>
      </w:r>
      <w:r>
        <w:rPr>
          <w:rFonts w:hint="eastAsia"/>
        </w:rPr>
        <w:t>predict</w:t>
      </w:r>
      <w:r>
        <w:rPr>
          <w:rFonts w:hint="eastAsia"/>
        </w:rPr>
        <w:t>函数进行说明，本函数通过对</w:t>
      </w:r>
      <w:r>
        <w:rPr>
          <w:rFonts w:hint="eastAsia"/>
        </w:rPr>
        <w:t>Julia</w:t>
      </w:r>
      <w:r>
        <w:rPr>
          <w:rFonts w:hint="eastAsia"/>
        </w:rPr>
        <w:t>中</w:t>
      </w:r>
      <w:r>
        <w:t>LIBSVM</w:t>
      </w:r>
      <w:r>
        <w:rPr>
          <w:rFonts w:hint="eastAsia"/>
        </w:rPr>
        <w:t>库</w:t>
      </w:r>
      <w:r>
        <w:t>svmpredict ()</w:t>
      </w:r>
      <w:r>
        <w:rPr>
          <w:rFonts w:hint="eastAsia"/>
        </w:rPr>
        <w:t>函数进行重写而来，实现了</w:t>
      </w:r>
      <w:r>
        <w:rPr>
          <w:rFonts w:hint="eastAsia"/>
        </w:rPr>
        <w:t>matlab</w:t>
      </w:r>
      <w:r>
        <w:rPr>
          <w:rFonts w:hint="eastAsia"/>
        </w:rPr>
        <w:t>支持</w:t>
      </w:r>
      <w:proofErr w:type="gramStart"/>
      <w:r>
        <w:rPr>
          <w:rFonts w:hint="eastAsia"/>
        </w:rPr>
        <w:t>向量机</w:t>
      </w:r>
      <w:proofErr w:type="gramEnd"/>
      <w:r>
        <w:rPr>
          <w:rFonts w:hint="eastAsia"/>
        </w:rPr>
        <w:t>分类</w:t>
      </w:r>
      <w:r>
        <w:rPr>
          <w:rFonts w:hint="eastAsia"/>
        </w:rPr>
        <w:t>predict</w:t>
      </w:r>
      <w:r>
        <w:t>()</w:t>
      </w:r>
      <w:r>
        <w:rPr>
          <w:rFonts w:hint="eastAsia"/>
        </w:rPr>
        <w:t>函数的</w:t>
      </w:r>
      <w:r>
        <w:rPr>
          <w:rFonts w:hint="eastAsia"/>
        </w:rPr>
        <w:t>Julia</w:t>
      </w:r>
      <w:r>
        <w:rPr>
          <w:rFonts w:hint="eastAsia"/>
        </w:rPr>
        <w:t>语言实现。</w:t>
      </w:r>
    </w:p>
    <w:p w14:paraId="22D883DB" w14:textId="77777777" w:rsidR="00EF2A5B" w:rsidRDefault="00C174DD">
      <w:pPr>
        <w:pStyle w:val="30"/>
      </w:pPr>
      <w:bookmarkStart w:id="113" w:name="_Toc108100595"/>
      <w:r>
        <w:rPr>
          <w:rFonts w:hint="eastAsia"/>
        </w:rPr>
        <w:t>支持</w:t>
      </w:r>
      <w:proofErr w:type="gramStart"/>
      <w:r>
        <w:rPr>
          <w:rFonts w:hint="eastAsia"/>
        </w:rPr>
        <w:t>向量机</w:t>
      </w:r>
      <w:proofErr w:type="gramEnd"/>
      <w:r>
        <w:rPr>
          <w:rFonts w:hint="eastAsia"/>
        </w:rPr>
        <w:t>分类</w:t>
      </w:r>
      <w:r>
        <w:t>fitclinear</w:t>
      </w:r>
      <w:r>
        <w:rPr>
          <w:rFonts w:hint="eastAsia"/>
        </w:rPr>
        <w:t>函数</w:t>
      </w:r>
      <w:bookmarkEnd w:id="113"/>
    </w:p>
    <w:p w14:paraId="67471D9B" w14:textId="77777777" w:rsidR="00EF2A5B" w:rsidRDefault="00C174DD">
      <w:pPr>
        <w:pStyle w:val="4"/>
      </w:pPr>
      <w:r>
        <w:rPr>
          <w:rFonts w:hint="eastAsia"/>
        </w:rPr>
        <w:t>调用方式</w:t>
      </w:r>
    </w:p>
    <w:p w14:paraId="2E47B43A" w14:textId="77777777" w:rsidR="00EF2A5B" w:rsidRDefault="00C174DD">
      <w:pPr>
        <w:pStyle w:val="11"/>
      </w:pPr>
      <w:r>
        <w:t>mdl = fitclinear(</w:t>
      </w:r>
      <w:proofErr w:type="gramStart"/>
      <w:r>
        <w:t>X,y</w:t>
      </w:r>
      <w:proofErr w:type="gramEnd"/>
      <w:r>
        <w:t>)</w:t>
      </w:r>
    </w:p>
    <w:p w14:paraId="0FD9E4A6" w14:textId="77777777" w:rsidR="00EF2A5B" w:rsidRDefault="00C174DD">
      <w:pPr>
        <w:pStyle w:val="11"/>
        <w:numPr>
          <w:ilvl w:val="0"/>
          <w:numId w:val="0"/>
        </w:numPr>
        <w:ind w:firstLineChars="200" w:firstLine="480"/>
      </w:pPr>
      <w:r>
        <w:rPr>
          <w:rFonts w:hint="eastAsia"/>
        </w:rPr>
        <w:t>返回使用矩阵</w:t>
      </w:r>
      <w:r>
        <w:rPr>
          <w:rFonts w:hint="eastAsia"/>
        </w:rPr>
        <w:t>X</w:t>
      </w:r>
      <w:r>
        <w:rPr>
          <w:rFonts w:hint="eastAsia"/>
        </w:rPr>
        <w:t>中的预测值和向量</w:t>
      </w:r>
      <w:r>
        <w:t>y</w:t>
      </w:r>
      <w:r>
        <w:rPr>
          <w:rFonts w:hint="eastAsia"/>
        </w:rPr>
        <w:t>中的响应值训练的完整、经过训练的支持</w:t>
      </w:r>
      <w:proofErr w:type="gramStart"/>
      <w:r>
        <w:rPr>
          <w:rFonts w:hint="eastAsia"/>
        </w:rPr>
        <w:t>向量机</w:t>
      </w:r>
      <w:proofErr w:type="gramEnd"/>
      <w:r>
        <w:rPr>
          <w:rFonts w:hint="eastAsia"/>
        </w:rPr>
        <w:t>分类模型。</w:t>
      </w:r>
    </w:p>
    <w:p w14:paraId="35256409" w14:textId="77777777" w:rsidR="00EF2A5B" w:rsidRDefault="00C174DD">
      <w:pPr>
        <w:pStyle w:val="4"/>
      </w:pPr>
      <w:r>
        <w:rPr>
          <w:rFonts w:hint="eastAsia"/>
        </w:rPr>
        <w:t>输入参数</w:t>
      </w:r>
    </w:p>
    <w:p w14:paraId="767B7BCB" w14:textId="77777777" w:rsidR="00EF2A5B" w:rsidRDefault="00C174DD">
      <w:pPr>
        <w:pStyle w:val="11"/>
      </w:pPr>
      <w:r>
        <w:t>X:</w:t>
      </w:r>
      <w:r>
        <w:rPr>
          <w:rFonts w:hint="eastAsia"/>
        </w:rPr>
        <w:t xml:space="preserve"> </w:t>
      </w:r>
      <w:r>
        <w:rPr>
          <w:rFonts w:hint="eastAsia"/>
        </w:rPr>
        <w:t>包含列中自变量值的矩阵。</w:t>
      </w:r>
    </w:p>
    <w:p w14:paraId="7A49025E" w14:textId="77777777" w:rsidR="00EF2A5B" w:rsidRDefault="00C174DD">
      <w:pPr>
        <w:pStyle w:val="11"/>
      </w:pPr>
      <w:r>
        <w:rPr>
          <w:rFonts w:hint="eastAsia"/>
        </w:rPr>
        <w:t>y</w:t>
      </w:r>
      <w:r>
        <w:rPr>
          <w:rFonts w:hint="eastAsia"/>
        </w:rPr>
        <w:t>：包含因变量值的向量。</w:t>
      </w:r>
    </w:p>
    <w:p w14:paraId="5DECD871" w14:textId="77777777" w:rsidR="00EF2A5B" w:rsidRDefault="00C174DD">
      <w:pPr>
        <w:pStyle w:val="4"/>
      </w:pPr>
      <w:r>
        <w:rPr>
          <w:rFonts w:hint="eastAsia"/>
        </w:rPr>
        <w:t>返回值</w:t>
      </w:r>
    </w:p>
    <w:p w14:paraId="62385079" w14:textId="77777777" w:rsidR="00EF2A5B" w:rsidRDefault="00C174DD">
      <w:pPr>
        <w:pStyle w:val="11"/>
        <w:numPr>
          <w:ilvl w:val="0"/>
          <w:numId w:val="0"/>
        </w:numPr>
        <w:ind w:firstLineChars="200" w:firstLine="480"/>
      </w:pPr>
      <w:r>
        <w:rPr>
          <w:rFonts w:hint="eastAsia"/>
        </w:rPr>
        <w:t>m</w:t>
      </w:r>
      <w:r>
        <w:t>dl</w:t>
      </w:r>
      <w:r>
        <w:rPr>
          <w:rFonts w:hint="eastAsia"/>
        </w:rPr>
        <w:t>：返回模型训练结构类型。</w:t>
      </w:r>
    </w:p>
    <w:p w14:paraId="2574219A" w14:textId="77777777" w:rsidR="00EF2A5B" w:rsidRDefault="00C174DD">
      <w:pPr>
        <w:pStyle w:val="4"/>
      </w:pPr>
      <w:r>
        <w:rPr>
          <w:rFonts w:hint="eastAsia"/>
        </w:rPr>
        <w:t>开发方案</w:t>
      </w:r>
    </w:p>
    <w:p w14:paraId="7339DD25" w14:textId="42D9D363" w:rsidR="00EF2A5B" w:rsidRDefault="00C174DD">
      <w:pPr>
        <w:pStyle w:val="a1"/>
        <w:ind w:firstLine="480"/>
      </w:pPr>
      <w:r>
        <w:rPr>
          <w:rFonts w:hint="eastAsia"/>
        </w:rPr>
        <w:t>这部分主要对支持</w:t>
      </w:r>
      <w:proofErr w:type="gramStart"/>
      <w:r>
        <w:rPr>
          <w:rFonts w:hint="eastAsia"/>
        </w:rPr>
        <w:t>向量机</w:t>
      </w:r>
      <w:proofErr w:type="gramEnd"/>
      <w:r>
        <w:rPr>
          <w:rFonts w:hint="eastAsia"/>
        </w:rPr>
        <w:t>分类</w:t>
      </w:r>
      <w:r>
        <w:t>fitclinear</w:t>
      </w:r>
      <w:r>
        <w:rPr>
          <w:rFonts w:hint="eastAsia"/>
        </w:rPr>
        <w:t>函数进行说明，本函数通过对</w:t>
      </w:r>
      <w:r>
        <w:rPr>
          <w:rFonts w:hint="eastAsia"/>
        </w:rPr>
        <w:t>Julia</w:t>
      </w:r>
      <w:r>
        <w:rPr>
          <w:rFonts w:hint="eastAsia"/>
        </w:rPr>
        <w:t>中</w:t>
      </w:r>
      <w:r>
        <w:t>sklearn.svm</w:t>
      </w:r>
      <w:r>
        <w:rPr>
          <w:rFonts w:hint="eastAsia"/>
        </w:rPr>
        <w:t>库</w:t>
      </w:r>
      <w:r w:rsidR="00315035">
        <w:rPr>
          <w:rFonts w:hint="eastAsia"/>
        </w:rPr>
        <w:t>linear</w:t>
      </w:r>
      <w:r>
        <w:rPr>
          <w:rFonts w:hint="eastAsia"/>
        </w:rPr>
        <w:t>S</w:t>
      </w:r>
      <w:r>
        <w:t>VC()</w:t>
      </w:r>
      <w:r>
        <w:rPr>
          <w:rFonts w:hint="eastAsia"/>
        </w:rPr>
        <w:t>函数和</w:t>
      </w:r>
      <w:r>
        <w:rPr>
          <w:rFonts w:hint="eastAsia"/>
        </w:rPr>
        <w:t>fit</w:t>
      </w:r>
      <w:r>
        <w:t>()</w:t>
      </w:r>
      <w:r>
        <w:rPr>
          <w:rFonts w:hint="eastAsia"/>
        </w:rPr>
        <w:t>函数进行重写和组合而来，实现了</w:t>
      </w:r>
      <w:r>
        <w:rPr>
          <w:rFonts w:hint="eastAsia"/>
        </w:rPr>
        <w:t>matlab</w:t>
      </w:r>
      <w:r>
        <w:rPr>
          <w:rFonts w:hint="eastAsia"/>
        </w:rPr>
        <w:t>支持</w:t>
      </w:r>
      <w:proofErr w:type="gramStart"/>
      <w:r>
        <w:rPr>
          <w:rFonts w:hint="eastAsia"/>
        </w:rPr>
        <w:t>向量机</w:t>
      </w:r>
      <w:proofErr w:type="gramEnd"/>
      <w:r>
        <w:rPr>
          <w:rFonts w:hint="eastAsia"/>
        </w:rPr>
        <w:t>分类</w:t>
      </w:r>
      <w:r>
        <w:t>fitclinear</w:t>
      </w:r>
      <w:r>
        <w:rPr>
          <w:rFonts w:hint="eastAsia"/>
        </w:rPr>
        <w:t>函数的</w:t>
      </w:r>
      <w:r>
        <w:rPr>
          <w:rFonts w:hint="eastAsia"/>
        </w:rPr>
        <w:t>Julia</w:t>
      </w:r>
      <w:r>
        <w:rPr>
          <w:rFonts w:hint="eastAsia"/>
        </w:rPr>
        <w:t>语言实现。</w:t>
      </w:r>
    </w:p>
    <w:p w14:paraId="0DE5CA3B" w14:textId="77777777" w:rsidR="00EF2A5B" w:rsidRDefault="00C174DD">
      <w:pPr>
        <w:pStyle w:val="30"/>
      </w:pPr>
      <w:bookmarkStart w:id="114" w:name="_Toc108100596"/>
      <w:r>
        <w:rPr>
          <w:rFonts w:hint="eastAsia"/>
        </w:rPr>
        <w:lastRenderedPageBreak/>
        <w:t>支持</w:t>
      </w:r>
      <w:proofErr w:type="gramStart"/>
      <w:r>
        <w:rPr>
          <w:rFonts w:hint="eastAsia"/>
        </w:rPr>
        <w:t>向量机</w:t>
      </w:r>
      <w:proofErr w:type="gramEnd"/>
      <w:r>
        <w:rPr>
          <w:rFonts w:hint="eastAsia"/>
        </w:rPr>
        <w:t>分类</w:t>
      </w:r>
      <w:r>
        <w:t>fitrkernel</w:t>
      </w:r>
      <w:r>
        <w:rPr>
          <w:rFonts w:hint="eastAsia"/>
        </w:rPr>
        <w:t>函数</w:t>
      </w:r>
      <w:bookmarkEnd w:id="114"/>
    </w:p>
    <w:p w14:paraId="438C0197" w14:textId="77777777" w:rsidR="00EF2A5B" w:rsidRDefault="00C174DD">
      <w:pPr>
        <w:pStyle w:val="4"/>
      </w:pPr>
      <w:r>
        <w:rPr>
          <w:rFonts w:hint="eastAsia"/>
        </w:rPr>
        <w:t>调用方式</w:t>
      </w:r>
    </w:p>
    <w:p w14:paraId="6D25D49F" w14:textId="77777777" w:rsidR="00EF2A5B" w:rsidRDefault="00C174DD">
      <w:pPr>
        <w:pStyle w:val="11"/>
      </w:pPr>
      <w:r>
        <w:rPr>
          <w:rFonts w:hint="eastAsia"/>
        </w:rPr>
        <w:t>mdl</w:t>
      </w:r>
      <w:r>
        <w:t>=</w:t>
      </w:r>
      <w:r>
        <w:rPr>
          <w:rFonts w:hint="eastAsia"/>
        </w:rPr>
        <w:t xml:space="preserve"> </w:t>
      </w:r>
      <w:r>
        <w:t>fitrkernel (</w:t>
      </w:r>
      <w:proofErr w:type="gramStart"/>
      <w:r>
        <w:t>X,y</w:t>
      </w:r>
      <w:proofErr w:type="gramEnd"/>
      <w:r>
        <w:t>)</w:t>
      </w:r>
    </w:p>
    <w:p w14:paraId="5F5ABEA3" w14:textId="77777777" w:rsidR="00EF2A5B" w:rsidRDefault="00C174DD">
      <w:pPr>
        <w:pStyle w:val="11"/>
        <w:numPr>
          <w:ilvl w:val="0"/>
          <w:numId w:val="0"/>
        </w:numPr>
        <w:ind w:firstLineChars="200" w:firstLine="480"/>
      </w:pPr>
      <w:r>
        <w:rPr>
          <w:rFonts w:hint="eastAsia"/>
        </w:rPr>
        <w:t>返回使用矩阵</w:t>
      </w:r>
      <w:r>
        <w:rPr>
          <w:rFonts w:hint="eastAsia"/>
        </w:rPr>
        <w:t>X</w:t>
      </w:r>
      <w:r>
        <w:rPr>
          <w:rFonts w:hint="eastAsia"/>
        </w:rPr>
        <w:t>中的预测值和向量</w:t>
      </w:r>
      <w:r>
        <w:t>y</w:t>
      </w:r>
      <w:r>
        <w:rPr>
          <w:rFonts w:hint="eastAsia"/>
        </w:rPr>
        <w:t>中的响应值训练的完整、经过训练的支持</w:t>
      </w:r>
      <w:proofErr w:type="gramStart"/>
      <w:r>
        <w:rPr>
          <w:rFonts w:hint="eastAsia"/>
        </w:rPr>
        <w:t>向量机</w:t>
      </w:r>
      <w:proofErr w:type="gramEnd"/>
      <w:r>
        <w:rPr>
          <w:rFonts w:hint="eastAsia"/>
        </w:rPr>
        <w:t>分类模型。</w:t>
      </w:r>
    </w:p>
    <w:p w14:paraId="37505C31" w14:textId="77777777" w:rsidR="00EF2A5B" w:rsidRDefault="00C174DD">
      <w:pPr>
        <w:pStyle w:val="4"/>
      </w:pPr>
      <w:r>
        <w:rPr>
          <w:rFonts w:hint="eastAsia"/>
        </w:rPr>
        <w:t>输入参数</w:t>
      </w:r>
    </w:p>
    <w:p w14:paraId="20ED89A3" w14:textId="77777777" w:rsidR="00EF2A5B" w:rsidRDefault="00C174DD">
      <w:pPr>
        <w:pStyle w:val="11"/>
      </w:pPr>
      <w:r>
        <w:t>X:</w:t>
      </w:r>
      <w:r>
        <w:rPr>
          <w:rFonts w:hint="eastAsia"/>
        </w:rPr>
        <w:t xml:space="preserve"> </w:t>
      </w:r>
      <w:r>
        <w:rPr>
          <w:rFonts w:hint="eastAsia"/>
        </w:rPr>
        <w:t>包含列中自变量值的矩阵。</w:t>
      </w:r>
    </w:p>
    <w:p w14:paraId="53C5F0C7" w14:textId="77777777" w:rsidR="00EF2A5B" w:rsidRDefault="00C174DD">
      <w:pPr>
        <w:pStyle w:val="11"/>
      </w:pPr>
      <w:r>
        <w:rPr>
          <w:rFonts w:hint="eastAsia"/>
        </w:rPr>
        <w:t>y</w:t>
      </w:r>
      <w:r>
        <w:rPr>
          <w:rFonts w:hint="eastAsia"/>
        </w:rPr>
        <w:t>：包含因变量值的向量。</w:t>
      </w:r>
    </w:p>
    <w:p w14:paraId="6BB2F5D4" w14:textId="77777777" w:rsidR="00EF2A5B" w:rsidRDefault="00C174DD">
      <w:pPr>
        <w:pStyle w:val="4"/>
      </w:pPr>
      <w:r>
        <w:rPr>
          <w:rFonts w:hint="eastAsia"/>
        </w:rPr>
        <w:t>返回值</w:t>
      </w:r>
    </w:p>
    <w:p w14:paraId="4B8DC9AA" w14:textId="77777777" w:rsidR="00EF2A5B" w:rsidRDefault="00C174DD">
      <w:pPr>
        <w:pStyle w:val="11"/>
        <w:numPr>
          <w:ilvl w:val="0"/>
          <w:numId w:val="0"/>
        </w:numPr>
        <w:ind w:firstLineChars="200" w:firstLine="480"/>
      </w:pPr>
      <w:r>
        <w:rPr>
          <w:rFonts w:hint="eastAsia"/>
        </w:rPr>
        <w:t>m</w:t>
      </w:r>
      <w:r>
        <w:t>dl</w:t>
      </w:r>
      <w:r>
        <w:rPr>
          <w:rFonts w:hint="eastAsia"/>
        </w:rPr>
        <w:t>：返回模型训练结构类型。</w:t>
      </w:r>
    </w:p>
    <w:p w14:paraId="197E5E25" w14:textId="77777777" w:rsidR="00EF2A5B" w:rsidRDefault="00C174DD">
      <w:pPr>
        <w:pStyle w:val="4"/>
      </w:pPr>
      <w:r>
        <w:rPr>
          <w:rFonts w:hint="eastAsia"/>
        </w:rPr>
        <w:t>开发方案</w:t>
      </w:r>
    </w:p>
    <w:p w14:paraId="1FEE6DB0" w14:textId="031D4EDB" w:rsidR="00EF2A5B" w:rsidRDefault="00C174DD">
      <w:pPr>
        <w:pStyle w:val="a1"/>
        <w:ind w:firstLine="480"/>
      </w:pPr>
      <w:r>
        <w:rPr>
          <w:rFonts w:hint="eastAsia"/>
        </w:rPr>
        <w:t>这部分主要对支持</w:t>
      </w:r>
      <w:proofErr w:type="gramStart"/>
      <w:r>
        <w:rPr>
          <w:rFonts w:hint="eastAsia"/>
        </w:rPr>
        <w:t>向量机</w:t>
      </w:r>
      <w:proofErr w:type="gramEnd"/>
      <w:r>
        <w:rPr>
          <w:rFonts w:hint="eastAsia"/>
        </w:rPr>
        <w:t>分类</w:t>
      </w:r>
      <w:r>
        <w:t>fitrkernel</w:t>
      </w:r>
      <w:r>
        <w:rPr>
          <w:rFonts w:hint="eastAsia"/>
        </w:rPr>
        <w:t>函数进行说明，本函数通过对</w:t>
      </w:r>
      <w:r>
        <w:rPr>
          <w:rFonts w:hint="eastAsia"/>
        </w:rPr>
        <w:t>Julia</w:t>
      </w:r>
      <w:r>
        <w:rPr>
          <w:rFonts w:hint="eastAsia"/>
        </w:rPr>
        <w:t>中</w:t>
      </w:r>
      <w:r>
        <w:t>sklearn.svm</w:t>
      </w:r>
      <w:r>
        <w:rPr>
          <w:rFonts w:hint="eastAsia"/>
        </w:rPr>
        <w:t>库</w:t>
      </w:r>
      <w:r>
        <w:rPr>
          <w:rFonts w:hint="eastAsia"/>
        </w:rPr>
        <w:t>S</w:t>
      </w:r>
      <w:r>
        <w:t>V</w:t>
      </w:r>
      <w:r w:rsidR="00315035">
        <w:t>R</w:t>
      </w:r>
      <w:r>
        <w:t>()</w:t>
      </w:r>
      <w:r>
        <w:rPr>
          <w:rFonts w:hint="eastAsia"/>
        </w:rPr>
        <w:t>函数和</w:t>
      </w:r>
      <w:r>
        <w:rPr>
          <w:rFonts w:hint="eastAsia"/>
        </w:rPr>
        <w:t>fit</w:t>
      </w:r>
      <w:r>
        <w:t>()</w:t>
      </w:r>
      <w:r>
        <w:rPr>
          <w:rFonts w:hint="eastAsia"/>
        </w:rPr>
        <w:t>函数进行重写和组合而来，实现了</w:t>
      </w:r>
      <w:r>
        <w:rPr>
          <w:rFonts w:hint="eastAsia"/>
        </w:rPr>
        <w:t>matlab</w:t>
      </w:r>
      <w:r>
        <w:rPr>
          <w:rFonts w:hint="eastAsia"/>
        </w:rPr>
        <w:t>支持</w:t>
      </w:r>
      <w:proofErr w:type="gramStart"/>
      <w:r>
        <w:rPr>
          <w:rFonts w:hint="eastAsia"/>
        </w:rPr>
        <w:t>向量机</w:t>
      </w:r>
      <w:proofErr w:type="gramEnd"/>
      <w:r>
        <w:rPr>
          <w:rFonts w:hint="eastAsia"/>
        </w:rPr>
        <w:t>分类</w:t>
      </w:r>
      <w:r>
        <w:t>fitclinear</w:t>
      </w:r>
      <w:r>
        <w:rPr>
          <w:rFonts w:hint="eastAsia"/>
        </w:rPr>
        <w:t>函数的</w:t>
      </w:r>
      <w:r>
        <w:rPr>
          <w:rFonts w:hint="eastAsia"/>
        </w:rPr>
        <w:t>Julia</w:t>
      </w:r>
      <w:r>
        <w:rPr>
          <w:rFonts w:hint="eastAsia"/>
        </w:rPr>
        <w:t>语言实现。</w:t>
      </w:r>
    </w:p>
    <w:p w14:paraId="18F2ADEA" w14:textId="77777777" w:rsidR="00EF2A5B" w:rsidRDefault="00C174DD">
      <w:pPr>
        <w:pStyle w:val="30"/>
      </w:pPr>
      <w:bookmarkStart w:id="115" w:name="_Toc108100597"/>
      <w:bookmarkStart w:id="116" w:name="_GoBack"/>
      <w:bookmarkEnd w:id="116"/>
      <w:r>
        <w:rPr>
          <w:rFonts w:hint="eastAsia"/>
        </w:rPr>
        <w:t>支持</w:t>
      </w:r>
      <w:proofErr w:type="gramStart"/>
      <w:r>
        <w:rPr>
          <w:rFonts w:hint="eastAsia"/>
        </w:rPr>
        <w:t>向量机</w:t>
      </w:r>
      <w:proofErr w:type="gramEnd"/>
      <w:r>
        <w:rPr>
          <w:rFonts w:hint="eastAsia"/>
        </w:rPr>
        <w:t>分类</w:t>
      </w:r>
      <w:r>
        <w:t>fitcecoc</w:t>
      </w:r>
      <w:r>
        <w:rPr>
          <w:rFonts w:hint="eastAsia"/>
        </w:rPr>
        <w:t>函数</w:t>
      </w:r>
      <w:bookmarkEnd w:id="115"/>
    </w:p>
    <w:p w14:paraId="3106AD98" w14:textId="77777777" w:rsidR="00EF2A5B" w:rsidRDefault="00C174DD">
      <w:pPr>
        <w:pStyle w:val="4"/>
      </w:pPr>
      <w:r>
        <w:rPr>
          <w:rFonts w:hint="eastAsia"/>
        </w:rPr>
        <w:t>调用方式</w:t>
      </w:r>
    </w:p>
    <w:p w14:paraId="683E73E9" w14:textId="77777777" w:rsidR="00EF2A5B" w:rsidRDefault="00C174DD">
      <w:pPr>
        <w:pStyle w:val="11"/>
      </w:pPr>
      <w:r>
        <w:rPr>
          <w:rFonts w:hint="eastAsia"/>
        </w:rPr>
        <w:t>m</w:t>
      </w:r>
      <w:r>
        <w:t>dl = fitcecoc(</w:t>
      </w:r>
      <w:proofErr w:type="gramStart"/>
      <w:r>
        <w:t>X,</w:t>
      </w:r>
      <w:r>
        <w:rPr>
          <w:rFonts w:hint="eastAsia"/>
        </w:rPr>
        <w:t>y</w:t>
      </w:r>
      <w:proofErr w:type="gramEnd"/>
      <w:r>
        <w:t>)</w:t>
      </w:r>
    </w:p>
    <w:p w14:paraId="3EF1ADBA" w14:textId="77777777" w:rsidR="00EF2A5B" w:rsidRDefault="00C174DD">
      <w:pPr>
        <w:pStyle w:val="11"/>
        <w:numPr>
          <w:ilvl w:val="0"/>
          <w:numId w:val="0"/>
        </w:numPr>
        <w:ind w:firstLineChars="200" w:firstLine="480"/>
      </w:pPr>
      <w:r>
        <w:rPr>
          <w:rFonts w:hint="eastAsia"/>
        </w:rPr>
        <w:t>返回使用矩阵</w:t>
      </w:r>
      <w:r>
        <w:rPr>
          <w:rFonts w:hint="eastAsia"/>
        </w:rPr>
        <w:t>X</w:t>
      </w:r>
      <w:r>
        <w:rPr>
          <w:rFonts w:hint="eastAsia"/>
        </w:rPr>
        <w:t>中的预测值和向量</w:t>
      </w:r>
      <w:r>
        <w:t>y</w:t>
      </w:r>
      <w:r>
        <w:rPr>
          <w:rFonts w:hint="eastAsia"/>
        </w:rPr>
        <w:t>中的响应值训练的完整、经过训练的多类模型，默认为</w:t>
      </w:r>
      <w:r>
        <w:rPr>
          <w:rFonts w:hint="eastAsia"/>
        </w:rPr>
        <w:t>S</w:t>
      </w:r>
      <w:r>
        <w:t>VM</w:t>
      </w:r>
      <w:r>
        <w:rPr>
          <w:rFonts w:hint="eastAsia"/>
        </w:rPr>
        <w:t>。</w:t>
      </w:r>
    </w:p>
    <w:p w14:paraId="58A28A9E" w14:textId="77777777" w:rsidR="00EF2A5B" w:rsidRDefault="00C174DD">
      <w:pPr>
        <w:pStyle w:val="4"/>
      </w:pPr>
      <w:r>
        <w:rPr>
          <w:rFonts w:hint="eastAsia"/>
        </w:rPr>
        <w:t>输入参数</w:t>
      </w:r>
    </w:p>
    <w:p w14:paraId="6EACA544" w14:textId="77777777" w:rsidR="00EF2A5B" w:rsidRDefault="00C174DD">
      <w:pPr>
        <w:pStyle w:val="11"/>
      </w:pPr>
      <w:r>
        <w:t>X:</w:t>
      </w:r>
      <w:r>
        <w:rPr>
          <w:rFonts w:hint="eastAsia"/>
        </w:rPr>
        <w:t xml:space="preserve"> </w:t>
      </w:r>
      <w:r>
        <w:rPr>
          <w:rFonts w:hint="eastAsia"/>
        </w:rPr>
        <w:t>包含列中自变量值的矩阵。</w:t>
      </w:r>
    </w:p>
    <w:p w14:paraId="704D01AF" w14:textId="77777777" w:rsidR="00EF2A5B" w:rsidRDefault="00C174DD">
      <w:pPr>
        <w:pStyle w:val="11"/>
      </w:pPr>
      <w:r>
        <w:rPr>
          <w:rFonts w:hint="eastAsia"/>
        </w:rPr>
        <w:t>y</w:t>
      </w:r>
      <w:r>
        <w:rPr>
          <w:rFonts w:hint="eastAsia"/>
        </w:rPr>
        <w:t>：包含因变量值的向量。</w:t>
      </w:r>
    </w:p>
    <w:p w14:paraId="55468AA3" w14:textId="77777777" w:rsidR="00EF2A5B" w:rsidRDefault="00C174DD">
      <w:pPr>
        <w:pStyle w:val="4"/>
      </w:pPr>
      <w:r>
        <w:rPr>
          <w:rFonts w:hint="eastAsia"/>
        </w:rPr>
        <w:lastRenderedPageBreak/>
        <w:t>返回值</w:t>
      </w:r>
    </w:p>
    <w:p w14:paraId="0E4176FE" w14:textId="77777777" w:rsidR="00EF2A5B" w:rsidRDefault="00C174DD">
      <w:pPr>
        <w:pStyle w:val="11"/>
        <w:numPr>
          <w:ilvl w:val="0"/>
          <w:numId w:val="0"/>
        </w:numPr>
        <w:ind w:firstLineChars="200" w:firstLine="480"/>
      </w:pPr>
      <w:r>
        <w:rPr>
          <w:rFonts w:hint="eastAsia"/>
        </w:rPr>
        <w:t>m</w:t>
      </w:r>
      <w:r>
        <w:t>dl</w:t>
      </w:r>
      <w:r>
        <w:rPr>
          <w:rFonts w:hint="eastAsia"/>
        </w:rPr>
        <w:t>：返回模型训练结构类型。</w:t>
      </w:r>
    </w:p>
    <w:p w14:paraId="007EB7B5" w14:textId="77777777" w:rsidR="00EF2A5B" w:rsidRDefault="00C174DD">
      <w:pPr>
        <w:pStyle w:val="4"/>
      </w:pPr>
      <w:r>
        <w:rPr>
          <w:rFonts w:hint="eastAsia"/>
        </w:rPr>
        <w:t>开发方案</w:t>
      </w:r>
    </w:p>
    <w:p w14:paraId="185A4E88" w14:textId="77777777" w:rsidR="00EF2A5B" w:rsidRDefault="00C174DD">
      <w:pPr>
        <w:pStyle w:val="a1"/>
        <w:ind w:firstLine="480"/>
      </w:pPr>
      <w:r>
        <w:rPr>
          <w:rFonts w:hint="eastAsia"/>
        </w:rPr>
        <w:t>这部分主要对支持</w:t>
      </w:r>
      <w:proofErr w:type="gramStart"/>
      <w:r>
        <w:rPr>
          <w:rFonts w:hint="eastAsia"/>
        </w:rPr>
        <w:t>向量机</w:t>
      </w:r>
      <w:proofErr w:type="gramEnd"/>
      <w:r>
        <w:rPr>
          <w:rFonts w:hint="eastAsia"/>
        </w:rPr>
        <w:t>分类</w:t>
      </w:r>
      <w:r>
        <w:t>fitcecoc</w:t>
      </w:r>
      <w:r>
        <w:rPr>
          <w:rFonts w:hint="eastAsia"/>
        </w:rPr>
        <w:t>函数进行说明，本函数通过对</w:t>
      </w:r>
      <w:r>
        <w:t>P</w:t>
      </w:r>
      <w:r>
        <w:rPr>
          <w:rFonts w:hint="eastAsia"/>
        </w:rPr>
        <w:t>ython</w:t>
      </w:r>
      <w:r>
        <w:rPr>
          <w:rFonts w:hint="eastAsia"/>
        </w:rPr>
        <w:t>中</w:t>
      </w:r>
      <w:r>
        <w:t>sklearn.multiclass</w:t>
      </w:r>
      <w:r>
        <w:rPr>
          <w:rFonts w:hint="eastAsia"/>
        </w:rPr>
        <w:t>库</w:t>
      </w:r>
      <w:r>
        <w:t>OutputCodeClassifier ()</w:t>
      </w:r>
      <w:r>
        <w:rPr>
          <w:rFonts w:hint="eastAsia"/>
        </w:rPr>
        <w:t>函数和</w:t>
      </w:r>
      <w:r>
        <w:rPr>
          <w:rFonts w:hint="eastAsia"/>
        </w:rPr>
        <w:t>fit</w:t>
      </w:r>
      <w:r>
        <w:t>()</w:t>
      </w:r>
      <w:r>
        <w:rPr>
          <w:rFonts w:hint="eastAsia"/>
        </w:rPr>
        <w:t>函数进行重写和组合而来，实现了</w:t>
      </w:r>
      <w:r>
        <w:rPr>
          <w:rFonts w:hint="eastAsia"/>
        </w:rPr>
        <w:t>matlab</w:t>
      </w:r>
      <w:r>
        <w:rPr>
          <w:rFonts w:hint="eastAsia"/>
        </w:rPr>
        <w:t>支持</w:t>
      </w:r>
      <w:proofErr w:type="gramStart"/>
      <w:r>
        <w:rPr>
          <w:rFonts w:hint="eastAsia"/>
        </w:rPr>
        <w:t>向量机</w:t>
      </w:r>
      <w:proofErr w:type="gramEnd"/>
      <w:r>
        <w:rPr>
          <w:rFonts w:hint="eastAsia"/>
        </w:rPr>
        <w:t>分类</w:t>
      </w:r>
      <w:r>
        <w:t>fitcecoc</w:t>
      </w:r>
      <w:r>
        <w:rPr>
          <w:rFonts w:hint="eastAsia"/>
        </w:rPr>
        <w:t>函数的</w:t>
      </w:r>
      <w:r>
        <w:rPr>
          <w:rFonts w:hint="eastAsia"/>
        </w:rPr>
        <w:t>Julia</w:t>
      </w:r>
      <w:r>
        <w:rPr>
          <w:rFonts w:hint="eastAsia"/>
        </w:rPr>
        <w:t>语言实现。</w:t>
      </w:r>
    </w:p>
    <w:p w14:paraId="5B837E97" w14:textId="77777777" w:rsidR="00EF2A5B" w:rsidRDefault="00C174DD">
      <w:pPr>
        <w:pStyle w:val="20"/>
      </w:pPr>
      <w:bookmarkStart w:id="117" w:name="_Toc108100598"/>
      <w:r>
        <w:rPr>
          <w:rFonts w:hint="eastAsia"/>
        </w:rPr>
        <w:t>分类集成</w:t>
      </w:r>
      <w:bookmarkEnd w:id="117"/>
    </w:p>
    <w:p w14:paraId="5E9C3B43" w14:textId="77777777" w:rsidR="00EF2A5B" w:rsidRDefault="00C174DD">
      <w:pPr>
        <w:pStyle w:val="30"/>
      </w:pPr>
      <w:bookmarkStart w:id="118" w:name="_Toc108100599"/>
      <w:r>
        <w:rPr>
          <w:rFonts w:hint="eastAsia"/>
        </w:rPr>
        <w:t>分类集成</w:t>
      </w:r>
      <w:r>
        <w:t>fitcecoc</w:t>
      </w:r>
      <w:r>
        <w:rPr>
          <w:rFonts w:hint="eastAsia"/>
        </w:rPr>
        <w:t>函数</w:t>
      </w:r>
      <w:bookmarkEnd w:id="118"/>
    </w:p>
    <w:p w14:paraId="2A9A57C0" w14:textId="77777777" w:rsidR="00EF2A5B" w:rsidRDefault="00C174DD">
      <w:pPr>
        <w:pStyle w:val="4"/>
      </w:pPr>
      <w:r>
        <w:rPr>
          <w:rFonts w:hint="eastAsia"/>
        </w:rPr>
        <w:t>调用方式</w:t>
      </w:r>
    </w:p>
    <w:p w14:paraId="7E25357E" w14:textId="77777777" w:rsidR="00EF2A5B" w:rsidRDefault="00C174DD">
      <w:pPr>
        <w:pStyle w:val="11"/>
      </w:pPr>
      <w:r>
        <w:rPr>
          <w:rFonts w:hint="eastAsia"/>
        </w:rPr>
        <w:t>m</w:t>
      </w:r>
      <w:r>
        <w:t>dl = fitcecoc(</w:t>
      </w:r>
      <w:proofErr w:type="gramStart"/>
      <w:r>
        <w:t>X,</w:t>
      </w:r>
      <w:r>
        <w:rPr>
          <w:rFonts w:hint="eastAsia"/>
        </w:rPr>
        <w:t>y</w:t>
      </w:r>
      <w:proofErr w:type="gramEnd"/>
      <w:r>
        <w:t>)</w:t>
      </w:r>
    </w:p>
    <w:p w14:paraId="74820D52" w14:textId="77777777" w:rsidR="00EF2A5B" w:rsidRDefault="00C174DD">
      <w:pPr>
        <w:pStyle w:val="11"/>
        <w:numPr>
          <w:ilvl w:val="0"/>
          <w:numId w:val="0"/>
        </w:numPr>
        <w:ind w:firstLineChars="200" w:firstLine="480"/>
      </w:pPr>
      <w:r>
        <w:rPr>
          <w:rFonts w:hint="eastAsia"/>
        </w:rPr>
        <w:t>返回使用矩阵</w:t>
      </w:r>
      <w:r>
        <w:rPr>
          <w:rFonts w:hint="eastAsia"/>
        </w:rPr>
        <w:t>X</w:t>
      </w:r>
      <w:r>
        <w:rPr>
          <w:rFonts w:hint="eastAsia"/>
        </w:rPr>
        <w:t>中的预测值和向量</w:t>
      </w:r>
      <w:r>
        <w:t>y</w:t>
      </w:r>
      <w:r>
        <w:rPr>
          <w:rFonts w:hint="eastAsia"/>
        </w:rPr>
        <w:t>中的响应值训练的完整、经过训练的多类模型，默认为</w:t>
      </w:r>
      <w:r>
        <w:rPr>
          <w:rFonts w:hint="eastAsia"/>
        </w:rPr>
        <w:t>S</w:t>
      </w:r>
      <w:r>
        <w:t>VM</w:t>
      </w:r>
      <w:r>
        <w:rPr>
          <w:rFonts w:hint="eastAsia"/>
        </w:rPr>
        <w:t>。</w:t>
      </w:r>
    </w:p>
    <w:p w14:paraId="3C45E805" w14:textId="77777777" w:rsidR="00EF2A5B" w:rsidRDefault="00C174DD">
      <w:pPr>
        <w:pStyle w:val="4"/>
      </w:pPr>
      <w:r>
        <w:rPr>
          <w:rFonts w:hint="eastAsia"/>
        </w:rPr>
        <w:t>输入参数</w:t>
      </w:r>
    </w:p>
    <w:p w14:paraId="60E2CA93" w14:textId="77777777" w:rsidR="00EF2A5B" w:rsidRDefault="00C174DD">
      <w:pPr>
        <w:pStyle w:val="11"/>
      </w:pPr>
      <w:r>
        <w:t>X:</w:t>
      </w:r>
      <w:r>
        <w:rPr>
          <w:rFonts w:hint="eastAsia"/>
        </w:rPr>
        <w:t xml:space="preserve"> </w:t>
      </w:r>
      <w:r>
        <w:rPr>
          <w:rFonts w:hint="eastAsia"/>
        </w:rPr>
        <w:t>包含列中自变量值的矩阵。</w:t>
      </w:r>
    </w:p>
    <w:p w14:paraId="77826388" w14:textId="77777777" w:rsidR="00EF2A5B" w:rsidRDefault="00C174DD">
      <w:pPr>
        <w:pStyle w:val="11"/>
      </w:pPr>
      <w:r>
        <w:rPr>
          <w:rFonts w:hint="eastAsia"/>
        </w:rPr>
        <w:t>y</w:t>
      </w:r>
      <w:r>
        <w:rPr>
          <w:rFonts w:hint="eastAsia"/>
        </w:rPr>
        <w:t>：包含因变量值的向量。</w:t>
      </w:r>
    </w:p>
    <w:p w14:paraId="60315B74" w14:textId="77777777" w:rsidR="00EF2A5B" w:rsidRDefault="00C174DD">
      <w:pPr>
        <w:pStyle w:val="4"/>
      </w:pPr>
      <w:r>
        <w:rPr>
          <w:rFonts w:hint="eastAsia"/>
        </w:rPr>
        <w:t>返回值</w:t>
      </w:r>
    </w:p>
    <w:p w14:paraId="608E6581" w14:textId="77777777" w:rsidR="00EF2A5B" w:rsidRDefault="00C174DD">
      <w:pPr>
        <w:pStyle w:val="11"/>
        <w:numPr>
          <w:ilvl w:val="0"/>
          <w:numId w:val="0"/>
        </w:numPr>
        <w:ind w:firstLineChars="200" w:firstLine="480"/>
      </w:pPr>
      <w:r>
        <w:rPr>
          <w:rFonts w:hint="eastAsia"/>
        </w:rPr>
        <w:t>m</w:t>
      </w:r>
      <w:r>
        <w:t>dl</w:t>
      </w:r>
      <w:r>
        <w:rPr>
          <w:rFonts w:hint="eastAsia"/>
        </w:rPr>
        <w:t>：返回模型训练结构类型。</w:t>
      </w:r>
    </w:p>
    <w:p w14:paraId="51D8E313" w14:textId="77777777" w:rsidR="00EF2A5B" w:rsidRDefault="00C174DD">
      <w:pPr>
        <w:pStyle w:val="4"/>
      </w:pPr>
      <w:r>
        <w:rPr>
          <w:rFonts w:hint="eastAsia"/>
        </w:rPr>
        <w:t>开发方案</w:t>
      </w:r>
    </w:p>
    <w:p w14:paraId="088C283F" w14:textId="77777777" w:rsidR="00EF2A5B" w:rsidRDefault="00C174DD">
      <w:pPr>
        <w:pStyle w:val="a1"/>
        <w:ind w:firstLine="480"/>
      </w:pPr>
      <w:r>
        <w:rPr>
          <w:rFonts w:hint="eastAsia"/>
        </w:rPr>
        <w:t>这部分主要对分类集成</w:t>
      </w:r>
      <w:r>
        <w:t>fitcecoc</w:t>
      </w:r>
      <w:r>
        <w:rPr>
          <w:rFonts w:hint="eastAsia"/>
        </w:rPr>
        <w:t>函数进行说明，本函数通过对</w:t>
      </w:r>
      <w:r>
        <w:t>P</w:t>
      </w:r>
      <w:r>
        <w:rPr>
          <w:rFonts w:hint="eastAsia"/>
        </w:rPr>
        <w:t>ython</w:t>
      </w:r>
      <w:r>
        <w:rPr>
          <w:rFonts w:hint="eastAsia"/>
        </w:rPr>
        <w:t>中</w:t>
      </w:r>
      <w:r>
        <w:t>sklearn.multiclass</w:t>
      </w:r>
      <w:r>
        <w:rPr>
          <w:rFonts w:hint="eastAsia"/>
        </w:rPr>
        <w:t>库</w:t>
      </w:r>
      <w:r>
        <w:t>OutputCodeClassifier ()</w:t>
      </w:r>
      <w:r>
        <w:rPr>
          <w:rFonts w:hint="eastAsia"/>
        </w:rPr>
        <w:t>函数和</w:t>
      </w:r>
      <w:r>
        <w:rPr>
          <w:rFonts w:hint="eastAsia"/>
        </w:rPr>
        <w:t>fit</w:t>
      </w:r>
      <w:r>
        <w:t>()</w:t>
      </w:r>
      <w:r>
        <w:rPr>
          <w:rFonts w:hint="eastAsia"/>
        </w:rPr>
        <w:t>函数进行重写和组合而来，实现了</w:t>
      </w:r>
      <w:r>
        <w:rPr>
          <w:rFonts w:hint="eastAsia"/>
        </w:rPr>
        <w:t>matlab</w:t>
      </w:r>
      <w:r>
        <w:rPr>
          <w:rFonts w:hint="eastAsia"/>
        </w:rPr>
        <w:t>分类集成</w:t>
      </w:r>
      <w:r>
        <w:t>fitcecoc</w:t>
      </w:r>
      <w:r>
        <w:rPr>
          <w:rFonts w:hint="eastAsia"/>
        </w:rPr>
        <w:t>函数的</w:t>
      </w:r>
      <w:r>
        <w:rPr>
          <w:rFonts w:hint="eastAsia"/>
        </w:rPr>
        <w:t>Julia</w:t>
      </w:r>
      <w:r>
        <w:rPr>
          <w:rFonts w:hint="eastAsia"/>
        </w:rPr>
        <w:t>语言实现。</w:t>
      </w:r>
    </w:p>
    <w:p w14:paraId="03F0B249" w14:textId="77777777" w:rsidR="00EF2A5B" w:rsidRDefault="00C174DD">
      <w:pPr>
        <w:pStyle w:val="30"/>
      </w:pPr>
      <w:bookmarkStart w:id="119" w:name="_Toc108100600"/>
      <w:r>
        <w:rPr>
          <w:rFonts w:hint="eastAsia"/>
        </w:rPr>
        <w:lastRenderedPageBreak/>
        <w:t>分类集成</w:t>
      </w:r>
      <w:r>
        <w:t>predict</w:t>
      </w:r>
      <w:r>
        <w:rPr>
          <w:rFonts w:hint="eastAsia"/>
        </w:rPr>
        <w:t>函数</w:t>
      </w:r>
      <w:bookmarkEnd w:id="119"/>
    </w:p>
    <w:p w14:paraId="43F4533E" w14:textId="77777777" w:rsidR="00EF2A5B" w:rsidRDefault="00C174DD">
      <w:pPr>
        <w:pStyle w:val="4"/>
      </w:pPr>
      <w:r>
        <w:rPr>
          <w:rFonts w:hint="eastAsia"/>
        </w:rPr>
        <w:t>调用方式</w:t>
      </w:r>
    </w:p>
    <w:p w14:paraId="0F2A3842" w14:textId="77777777" w:rsidR="00EF2A5B" w:rsidRDefault="00C174DD">
      <w:pPr>
        <w:pStyle w:val="11"/>
      </w:pPr>
      <w:r>
        <w:t xml:space="preserve">ypred = </w:t>
      </w:r>
      <w:proofErr w:type="gramStart"/>
      <w:r>
        <w:t>predict(</w:t>
      </w:r>
      <w:proofErr w:type="gramEnd"/>
      <w:r>
        <w:t>mdl, Xnew)</w:t>
      </w:r>
    </w:p>
    <w:p w14:paraId="61BD016F" w14:textId="77777777" w:rsidR="00EF2A5B" w:rsidRDefault="00C174DD">
      <w:pPr>
        <w:pStyle w:val="11"/>
        <w:numPr>
          <w:ilvl w:val="0"/>
          <w:numId w:val="0"/>
        </w:numPr>
        <w:ind w:firstLineChars="200" w:firstLine="480"/>
      </w:pPr>
      <w:r>
        <w:rPr>
          <w:rFonts w:hint="eastAsia"/>
        </w:rPr>
        <w:t>返回需要预测的值</w:t>
      </w:r>
      <w:r>
        <w:rPr>
          <w:rFonts w:hint="eastAsia"/>
        </w:rPr>
        <w:t>Xnew</w:t>
      </w:r>
      <w:r>
        <w:rPr>
          <w:rFonts w:hint="eastAsia"/>
        </w:rPr>
        <w:t>中的点多类纠错输出码（</w:t>
      </w:r>
      <w:r>
        <w:rPr>
          <w:rFonts w:hint="eastAsia"/>
        </w:rPr>
        <w:t>ECOC</w:t>
      </w:r>
      <w:r>
        <w:rPr>
          <w:rFonts w:hint="eastAsia"/>
        </w:rPr>
        <w:t>）模型</w:t>
      </w:r>
      <w:r>
        <w:rPr>
          <w:rFonts w:hint="eastAsia"/>
        </w:rPr>
        <w:t>mdl</w:t>
      </w:r>
      <w:r>
        <w:rPr>
          <w:rFonts w:hint="eastAsia"/>
        </w:rPr>
        <w:t>的预测响应值。</w:t>
      </w:r>
    </w:p>
    <w:p w14:paraId="2AECE7C7" w14:textId="77777777" w:rsidR="00EF2A5B" w:rsidRDefault="00C174DD">
      <w:pPr>
        <w:pStyle w:val="4"/>
      </w:pPr>
      <w:r>
        <w:rPr>
          <w:rFonts w:hint="eastAsia"/>
        </w:rPr>
        <w:t>输入参数</w:t>
      </w:r>
    </w:p>
    <w:p w14:paraId="5D8478B6" w14:textId="77777777" w:rsidR="00EF2A5B" w:rsidRDefault="00C174DD">
      <w:pPr>
        <w:pStyle w:val="11"/>
      </w:pPr>
      <w:r>
        <w:rPr>
          <w:rFonts w:hint="eastAsia"/>
        </w:rPr>
        <w:t>mdl</w:t>
      </w:r>
      <w:r>
        <w:rPr>
          <w:rFonts w:hint="eastAsia"/>
        </w:rPr>
        <w:t>：</w:t>
      </w:r>
      <w:r>
        <w:t>fitcecoc</w:t>
      </w:r>
      <w:r>
        <w:rPr>
          <w:rFonts w:hint="eastAsia"/>
        </w:rPr>
        <w:t xml:space="preserve"> (</w:t>
      </w:r>
      <w:r>
        <w:t>)</w:t>
      </w:r>
      <w:r>
        <w:rPr>
          <w:rFonts w:hint="eastAsia"/>
        </w:rPr>
        <w:t>函数训练而成的模型。</w:t>
      </w:r>
    </w:p>
    <w:p w14:paraId="3E17B988" w14:textId="77777777" w:rsidR="00EF2A5B" w:rsidRDefault="00C174DD">
      <w:pPr>
        <w:pStyle w:val="11"/>
      </w:pPr>
      <w:r>
        <w:t>X</w:t>
      </w:r>
      <w:r>
        <w:rPr>
          <w:rFonts w:hint="eastAsia"/>
        </w:rPr>
        <w:t>new</w:t>
      </w:r>
      <w:r>
        <w:rPr>
          <w:rFonts w:hint="eastAsia"/>
        </w:rPr>
        <w:t>：包含需要预测的</w:t>
      </w:r>
      <w:proofErr w:type="gramStart"/>
      <w:r>
        <w:rPr>
          <w:rFonts w:hint="eastAsia"/>
        </w:rPr>
        <w:t>值组成</w:t>
      </w:r>
      <w:proofErr w:type="gramEnd"/>
      <w:r>
        <w:rPr>
          <w:rFonts w:hint="eastAsia"/>
        </w:rPr>
        <w:t>的向量。</w:t>
      </w:r>
    </w:p>
    <w:p w14:paraId="2F3560F6" w14:textId="77777777" w:rsidR="00EF2A5B" w:rsidRDefault="00C174DD">
      <w:pPr>
        <w:pStyle w:val="4"/>
      </w:pPr>
      <w:r>
        <w:rPr>
          <w:rFonts w:hint="eastAsia"/>
        </w:rPr>
        <w:t>返回值</w:t>
      </w:r>
    </w:p>
    <w:p w14:paraId="2DD58CF1" w14:textId="77777777" w:rsidR="00EF2A5B" w:rsidRDefault="00C174DD">
      <w:pPr>
        <w:pStyle w:val="11"/>
      </w:pPr>
      <w:r>
        <w:t>ypred</w:t>
      </w:r>
      <w:r>
        <w:rPr>
          <w:rFonts w:hint="eastAsia"/>
        </w:rPr>
        <w:t>：返回模型预测的结果向量。</w:t>
      </w:r>
    </w:p>
    <w:p w14:paraId="748CCFA4" w14:textId="77777777" w:rsidR="00EF2A5B" w:rsidRDefault="00C174DD">
      <w:pPr>
        <w:pStyle w:val="4"/>
      </w:pPr>
      <w:r>
        <w:rPr>
          <w:rFonts w:hint="eastAsia"/>
        </w:rPr>
        <w:t>开发方案</w:t>
      </w:r>
    </w:p>
    <w:p w14:paraId="5906BB77" w14:textId="77777777" w:rsidR="00EF2A5B" w:rsidRDefault="00C174DD">
      <w:pPr>
        <w:pStyle w:val="a1"/>
        <w:ind w:firstLine="480"/>
      </w:pPr>
      <w:r>
        <w:rPr>
          <w:rFonts w:hint="eastAsia"/>
        </w:rPr>
        <w:t>这部分主要对分类集成</w:t>
      </w:r>
      <w:r>
        <w:rPr>
          <w:rFonts w:hint="eastAsia"/>
        </w:rPr>
        <w:t>predict</w:t>
      </w:r>
      <w:r>
        <w:rPr>
          <w:rFonts w:hint="eastAsia"/>
        </w:rPr>
        <w:t>函数进行说明，本函数通过对</w:t>
      </w:r>
      <w:r>
        <w:rPr>
          <w:rFonts w:hint="eastAsia"/>
        </w:rPr>
        <w:t>Julia</w:t>
      </w:r>
      <w:r>
        <w:rPr>
          <w:rFonts w:hint="eastAsia"/>
        </w:rPr>
        <w:t>中</w:t>
      </w:r>
      <w:r>
        <w:t>ScikitLearnBase</w:t>
      </w:r>
      <w:r>
        <w:rPr>
          <w:rFonts w:hint="eastAsia"/>
        </w:rPr>
        <w:t>库</w:t>
      </w:r>
      <w:r>
        <w:rPr>
          <w:rFonts w:hint="eastAsia"/>
        </w:rPr>
        <w:t>predict</w:t>
      </w:r>
      <w:r>
        <w:t>()</w:t>
      </w:r>
      <w:r>
        <w:rPr>
          <w:rFonts w:hint="eastAsia"/>
        </w:rPr>
        <w:t>函数进行重写而来，实现了</w:t>
      </w:r>
      <w:r>
        <w:rPr>
          <w:rFonts w:hint="eastAsia"/>
        </w:rPr>
        <w:t>matlab</w:t>
      </w:r>
      <w:r>
        <w:rPr>
          <w:rFonts w:hint="eastAsia"/>
        </w:rPr>
        <w:t>分类集成</w:t>
      </w:r>
      <w:r>
        <w:rPr>
          <w:rFonts w:hint="eastAsia"/>
        </w:rPr>
        <w:t>predict</w:t>
      </w:r>
      <w:r>
        <w:t>()</w:t>
      </w:r>
      <w:r>
        <w:rPr>
          <w:rFonts w:hint="eastAsia"/>
        </w:rPr>
        <w:t>函数的</w:t>
      </w:r>
      <w:r>
        <w:rPr>
          <w:rFonts w:hint="eastAsia"/>
        </w:rPr>
        <w:t>Julia</w:t>
      </w:r>
      <w:r>
        <w:rPr>
          <w:rFonts w:hint="eastAsia"/>
        </w:rPr>
        <w:t>语言实现。</w:t>
      </w:r>
    </w:p>
    <w:p w14:paraId="7252ABDB" w14:textId="77777777" w:rsidR="00EF2A5B" w:rsidRDefault="00C174DD">
      <w:pPr>
        <w:pStyle w:val="20"/>
      </w:pPr>
      <w:bookmarkStart w:id="120" w:name="_Toc108100601"/>
      <w:r>
        <w:rPr>
          <w:rFonts w:hint="eastAsia"/>
        </w:rPr>
        <w:t>用于分类的半监督学习</w:t>
      </w:r>
      <w:bookmarkEnd w:id="120"/>
    </w:p>
    <w:p w14:paraId="6897D26A" w14:textId="77777777" w:rsidR="00EF2A5B" w:rsidRDefault="00C174DD">
      <w:pPr>
        <w:pStyle w:val="30"/>
      </w:pPr>
      <w:bookmarkStart w:id="121" w:name="_Toc108100602"/>
      <w:r>
        <w:rPr>
          <w:rFonts w:hint="eastAsia"/>
        </w:rPr>
        <w:t>半监督学习</w:t>
      </w:r>
      <w:r>
        <w:t>fitsemigraph</w:t>
      </w:r>
      <w:r>
        <w:rPr>
          <w:rFonts w:hint="eastAsia"/>
        </w:rPr>
        <w:t>函数</w:t>
      </w:r>
      <w:bookmarkEnd w:id="121"/>
    </w:p>
    <w:p w14:paraId="23700F0A" w14:textId="77777777" w:rsidR="00EF2A5B" w:rsidRDefault="00C174DD">
      <w:pPr>
        <w:pStyle w:val="4"/>
      </w:pPr>
      <w:r>
        <w:rPr>
          <w:rFonts w:hint="eastAsia"/>
        </w:rPr>
        <w:t>调用方式</w:t>
      </w:r>
    </w:p>
    <w:p w14:paraId="1CFDC701" w14:textId="77777777" w:rsidR="00EF2A5B" w:rsidRDefault="00C174DD">
      <w:pPr>
        <w:pStyle w:val="11"/>
      </w:pPr>
      <w:r>
        <w:t>mdl = fitsemigraph(</w:t>
      </w:r>
      <w:proofErr w:type="gramStart"/>
      <w:r>
        <w:t>X,</w:t>
      </w:r>
      <w:r>
        <w:rPr>
          <w:rFonts w:hint="eastAsia"/>
        </w:rPr>
        <w:t>y</w:t>
      </w:r>
      <w:proofErr w:type="gramEnd"/>
      <w:r>
        <w:t>,UnlabeledX)</w:t>
      </w:r>
    </w:p>
    <w:p w14:paraId="4EC83912" w14:textId="77777777" w:rsidR="00EF2A5B" w:rsidRDefault="00C174DD">
      <w:pPr>
        <w:pStyle w:val="11"/>
        <w:numPr>
          <w:ilvl w:val="0"/>
          <w:numId w:val="0"/>
        </w:numPr>
        <w:ind w:firstLineChars="200" w:firstLine="480"/>
      </w:pPr>
      <w:r>
        <w:rPr>
          <w:rFonts w:hint="eastAsia"/>
        </w:rPr>
        <w:t>使用</w:t>
      </w:r>
      <w:r>
        <w:rPr>
          <w:rFonts w:hint="eastAsia"/>
        </w:rPr>
        <w:t xml:space="preserve"> X </w:t>
      </w:r>
      <w:r>
        <w:rPr>
          <w:rFonts w:hint="eastAsia"/>
        </w:rPr>
        <w:t>中的预测变量数据和</w:t>
      </w:r>
      <w:r>
        <w:rPr>
          <w:rFonts w:hint="eastAsia"/>
        </w:rPr>
        <w:t xml:space="preserve"> </w:t>
      </w:r>
      <w:r>
        <w:t>y</w:t>
      </w:r>
      <w:r>
        <w:rPr>
          <w:rFonts w:hint="eastAsia"/>
        </w:rPr>
        <w:t xml:space="preserve"> </w:t>
      </w:r>
      <w:r>
        <w:rPr>
          <w:rFonts w:hint="eastAsia"/>
        </w:rPr>
        <w:t>中的标签来标记</w:t>
      </w:r>
      <w:r>
        <w:rPr>
          <w:rFonts w:hint="eastAsia"/>
        </w:rPr>
        <w:t xml:space="preserve"> UnlabeledX </w:t>
      </w:r>
      <w:r>
        <w:rPr>
          <w:rFonts w:hint="eastAsia"/>
        </w:rPr>
        <w:t>中的数据。</w:t>
      </w:r>
    </w:p>
    <w:p w14:paraId="72423ADB" w14:textId="77777777" w:rsidR="00EF2A5B" w:rsidRDefault="00C174DD">
      <w:pPr>
        <w:pStyle w:val="4"/>
      </w:pPr>
      <w:r>
        <w:rPr>
          <w:rFonts w:hint="eastAsia"/>
        </w:rPr>
        <w:t>输入参数</w:t>
      </w:r>
    </w:p>
    <w:p w14:paraId="71D8E329" w14:textId="77777777" w:rsidR="00EF2A5B" w:rsidRDefault="00C174DD">
      <w:pPr>
        <w:pStyle w:val="11"/>
      </w:pPr>
      <w:r>
        <w:t>X:</w:t>
      </w:r>
      <w:r>
        <w:rPr>
          <w:rFonts w:hint="eastAsia"/>
        </w:rPr>
        <w:t xml:space="preserve"> </w:t>
      </w:r>
      <w:r>
        <w:rPr>
          <w:rFonts w:hint="eastAsia"/>
        </w:rPr>
        <w:t>包含列中自变量值的矩阵（标签已知）。</w:t>
      </w:r>
    </w:p>
    <w:p w14:paraId="288F829F" w14:textId="77777777" w:rsidR="00EF2A5B" w:rsidRDefault="00C174DD">
      <w:pPr>
        <w:pStyle w:val="11"/>
      </w:pPr>
      <w:r>
        <w:rPr>
          <w:rFonts w:hint="eastAsia"/>
        </w:rPr>
        <w:lastRenderedPageBreak/>
        <w:t>y</w:t>
      </w:r>
      <w:r>
        <w:rPr>
          <w:rFonts w:hint="eastAsia"/>
        </w:rPr>
        <w:t>：包含因变量值的向量。</w:t>
      </w:r>
    </w:p>
    <w:p w14:paraId="2492E8CD" w14:textId="77777777" w:rsidR="00EF2A5B" w:rsidRDefault="00C174DD">
      <w:pPr>
        <w:pStyle w:val="11"/>
      </w:pPr>
      <w:r>
        <w:rPr>
          <w:rFonts w:hint="eastAsia"/>
        </w:rPr>
        <w:t>UnlabeledX</w:t>
      </w:r>
      <w:r>
        <w:rPr>
          <w:rFonts w:hint="eastAsia"/>
        </w:rPr>
        <w:t>：包含列中自变量值的矩阵（标签未知）。</w:t>
      </w:r>
    </w:p>
    <w:p w14:paraId="32F9CE8D" w14:textId="77777777" w:rsidR="00EF2A5B" w:rsidRDefault="00C174DD">
      <w:pPr>
        <w:pStyle w:val="4"/>
      </w:pPr>
      <w:r>
        <w:rPr>
          <w:rFonts w:hint="eastAsia"/>
        </w:rPr>
        <w:t>返回值</w:t>
      </w:r>
    </w:p>
    <w:p w14:paraId="3475B50A" w14:textId="77777777" w:rsidR="00EF2A5B" w:rsidRDefault="00C174DD">
      <w:pPr>
        <w:pStyle w:val="11"/>
        <w:numPr>
          <w:ilvl w:val="0"/>
          <w:numId w:val="0"/>
        </w:numPr>
        <w:ind w:firstLineChars="200" w:firstLine="480"/>
      </w:pPr>
      <w:r>
        <w:rPr>
          <w:rFonts w:hint="eastAsia"/>
        </w:rPr>
        <w:t>m</w:t>
      </w:r>
      <w:r>
        <w:t>dl</w:t>
      </w:r>
      <w:r>
        <w:rPr>
          <w:rFonts w:hint="eastAsia"/>
        </w:rPr>
        <w:t>：返回模型的训练结果。</w:t>
      </w:r>
    </w:p>
    <w:p w14:paraId="22AF14DB" w14:textId="77777777" w:rsidR="00EF2A5B" w:rsidRDefault="00C174DD">
      <w:pPr>
        <w:pStyle w:val="4"/>
      </w:pPr>
      <w:r>
        <w:rPr>
          <w:rFonts w:hint="eastAsia"/>
        </w:rPr>
        <w:t>开发方案</w:t>
      </w:r>
    </w:p>
    <w:p w14:paraId="31BFCF54" w14:textId="77777777" w:rsidR="00EF2A5B" w:rsidRDefault="00C174DD">
      <w:pPr>
        <w:pStyle w:val="a1"/>
        <w:ind w:firstLine="480"/>
      </w:pPr>
      <w:r>
        <w:rPr>
          <w:rFonts w:hint="eastAsia"/>
        </w:rPr>
        <w:t>这部分主要对半监督学习</w:t>
      </w:r>
      <w:r>
        <w:t>fitsemigraph</w:t>
      </w:r>
      <w:r>
        <w:rPr>
          <w:rFonts w:hint="eastAsia"/>
        </w:rPr>
        <w:t>函数进行说明，本函数通过对</w:t>
      </w:r>
      <w:r>
        <w:t>P</w:t>
      </w:r>
      <w:r>
        <w:rPr>
          <w:rFonts w:hint="eastAsia"/>
        </w:rPr>
        <w:t>ython</w:t>
      </w:r>
      <w:r>
        <w:rPr>
          <w:rFonts w:hint="eastAsia"/>
        </w:rPr>
        <w:t>中</w:t>
      </w:r>
      <w:r>
        <w:t>sklearn.semi_supervised</w:t>
      </w:r>
      <w:r>
        <w:rPr>
          <w:rFonts w:hint="eastAsia"/>
        </w:rPr>
        <w:t>库</w:t>
      </w:r>
      <w:r>
        <w:t>LabelPropagation ()</w:t>
      </w:r>
      <w:r>
        <w:rPr>
          <w:rFonts w:hint="eastAsia"/>
        </w:rPr>
        <w:t>函数和</w:t>
      </w:r>
      <w:r>
        <w:rPr>
          <w:rFonts w:hint="eastAsia"/>
        </w:rPr>
        <w:t>fit</w:t>
      </w:r>
      <w:r>
        <w:t>()</w:t>
      </w:r>
      <w:r>
        <w:rPr>
          <w:rFonts w:hint="eastAsia"/>
        </w:rPr>
        <w:t>函数进行重写和组合而来，实现了</w:t>
      </w:r>
      <w:r>
        <w:rPr>
          <w:rFonts w:hint="eastAsia"/>
        </w:rPr>
        <w:t>matlab</w:t>
      </w:r>
      <w:r>
        <w:rPr>
          <w:rFonts w:hint="eastAsia"/>
        </w:rPr>
        <w:t>半监督学习</w:t>
      </w:r>
      <w:r>
        <w:t>fitsemigraph</w:t>
      </w:r>
      <w:r>
        <w:rPr>
          <w:rFonts w:hint="eastAsia"/>
        </w:rPr>
        <w:t>函数的</w:t>
      </w:r>
      <w:r>
        <w:rPr>
          <w:rFonts w:hint="eastAsia"/>
        </w:rPr>
        <w:t>Julia</w:t>
      </w:r>
      <w:r>
        <w:rPr>
          <w:rFonts w:hint="eastAsia"/>
        </w:rPr>
        <w:t>语言实现。</w:t>
      </w:r>
    </w:p>
    <w:p w14:paraId="2681A514" w14:textId="77777777" w:rsidR="00EF2A5B" w:rsidRDefault="00C174DD">
      <w:pPr>
        <w:pStyle w:val="30"/>
      </w:pPr>
      <w:bookmarkStart w:id="122" w:name="_Toc108100603"/>
      <w:r>
        <w:rPr>
          <w:rFonts w:hint="eastAsia"/>
        </w:rPr>
        <w:t>半监督学习</w:t>
      </w:r>
      <w:r>
        <w:t>fitsemiself</w:t>
      </w:r>
      <w:r>
        <w:rPr>
          <w:rFonts w:hint="eastAsia"/>
        </w:rPr>
        <w:t>函数</w:t>
      </w:r>
      <w:bookmarkEnd w:id="122"/>
    </w:p>
    <w:p w14:paraId="56A6C8C1" w14:textId="77777777" w:rsidR="00EF2A5B" w:rsidRDefault="00C174DD">
      <w:pPr>
        <w:pStyle w:val="4"/>
      </w:pPr>
      <w:r>
        <w:rPr>
          <w:rFonts w:hint="eastAsia"/>
        </w:rPr>
        <w:t>调用方式</w:t>
      </w:r>
    </w:p>
    <w:p w14:paraId="577081CF" w14:textId="77777777" w:rsidR="00EF2A5B" w:rsidRDefault="00C174DD">
      <w:pPr>
        <w:pStyle w:val="11"/>
      </w:pPr>
      <w:r>
        <w:t>mdl = fitsemiself(</w:t>
      </w:r>
      <w:proofErr w:type="gramStart"/>
      <w:r>
        <w:t>X,y</w:t>
      </w:r>
      <w:proofErr w:type="gramEnd"/>
      <w:r>
        <w:t>,UnlabeledX))</w:t>
      </w:r>
    </w:p>
    <w:p w14:paraId="1230B90B" w14:textId="77777777" w:rsidR="00EF2A5B" w:rsidRDefault="00C174DD">
      <w:pPr>
        <w:pStyle w:val="11"/>
        <w:numPr>
          <w:ilvl w:val="0"/>
          <w:numId w:val="0"/>
        </w:numPr>
        <w:ind w:firstLineChars="200" w:firstLine="480"/>
      </w:pPr>
      <w:r>
        <w:rPr>
          <w:rFonts w:hint="eastAsia"/>
        </w:rPr>
        <w:t>使用</w:t>
      </w:r>
      <w:r>
        <w:rPr>
          <w:rFonts w:hint="eastAsia"/>
        </w:rPr>
        <w:t xml:space="preserve"> X </w:t>
      </w:r>
      <w:r>
        <w:rPr>
          <w:rFonts w:hint="eastAsia"/>
        </w:rPr>
        <w:t>中的预测变量数据和</w:t>
      </w:r>
      <w:r>
        <w:rPr>
          <w:rFonts w:hint="eastAsia"/>
        </w:rPr>
        <w:t xml:space="preserve"> </w:t>
      </w:r>
      <w:r>
        <w:t>y</w:t>
      </w:r>
      <w:r>
        <w:rPr>
          <w:rFonts w:hint="eastAsia"/>
        </w:rPr>
        <w:t xml:space="preserve"> </w:t>
      </w:r>
      <w:r>
        <w:rPr>
          <w:rFonts w:hint="eastAsia"/>
        </w:rPr>
        <w:t>中的标签来标记</w:t>
      </w:r>
      <w:r>
        <w:rPr>
          <w:rFonts w:hint="eastAsia"/>
        </w:rPr>
        <w:t xml:space="preserve"> UnlabeledX </w:t>
      </w:r>
      <w:r>
        <w:rPr>
          <w:rFonts w:hint="eastAsia"/>
        </w:rPr>
        <w:t>中的数据。</w:t>
      </w:r>
    </w:p>
    <w:p w14:paraId="7237A27A" w14:textId="77777777" w:rsidR="00EF2A5B" w:rsidRDefault="00C174DD">
      <w:pPr>
        <w:pStyle w:val="4"/>
      </w:pPr>
      <w:r>
        <w:rPr>
          <w:rFonts w:hint="eastAsia"/>
        </w:rPr>
        <w:t>输入参数</w:t>
      </w:r>
    </w:p>
    <w:p w14:paraId="5B610719" w14:textId="77777777" w:rsidR="00EF2A5B" w:rsidRDefault="00C174DD">
      <w:pPr>
        <w:pStyle w:val="11"/>
      </w:pPr>
      <w:r>
        <w:t>X:</w:t>
      </w:r>
      <w:r>
        <w:rPr>
          <w:rFonts w:hint="eastAsia"/>
        </w:rPr>
        <w:t xml:space="preserve"> </w:t>
      </w:r>
      <w:r>
        <w:rPr>
          <w:rFonts w:hint="eastAsia"/>
        </w:rPr>
        <w:t>包含列中自变量值的矩阵（标签已知）。</w:t>
      </w:r>
    </w:p>
    <w:p w14:paraId="345A2FC3" w14:textId="77777777" w:rsidR="00EF2A5B" w:rsidRDefault="00C174DD">
      <w:pPr>
        <w:pStyle w:val="11"/>
      </w:pPr>
      <w:r>
        <w:rPr>
          <w:rFonts w:hint="eastAsia"/>
        </w:rPr>
        <w:t>y</w:t>
      </w:r>
      <w:r>
        <w:rPr>
          <w:rFonts w:hint="eastAsia"/>
        </w:rPr>
        <w:t>：包含因变量值的向量。</w:t>
      </w:r>
    </w:p>
    <w:p w14:paraId="02E711FA" w14:textId="77777777" w:rsidR="00EF2A5B" w:rsidRDefault="00C174DD">
      <w:pPr>
        <w:pStyle w:val="11"/>
      </w:pPr>
      <w:r>
        <w:rPr>
          <w:rFonts w:hint="eastAsia"/>
        </w:rPr>
        <w:t>UnlabeledX</w:t>
      </w:r>
      <w:r>
        <w:rPr>
          <w:rFonts w:hint="eastAsia"/>
        </w:rPr>
        <w:t>：包含列中自变量值的矩阵（标签未知）。</w:t>
      </w:r>
    </w:p>
    <w:p w14:paraId="75A957E4" w14:textId="77777777" w:rsidR="00EF2A5B" w:rsidRDefault="00C174DD">
      <w:pPr>
        <w:pStyle w:val="4"/>
      </w:pPr>
      <w:r>
        <w:rPr>
          <w:rFonts w:hint="eastAsia"/>
        </w:rPr>
        <w:t>返回值</w:t>
      </w:r>
    </w:p>
    <w:p w14:paraId="7C9DCF3F" w14:textId="77777777" w:rsidR="00EF2A5B" w:rsidRDefault="00C174DD">
      <w:pPr>
        <w:pStyle w:val="11"/>
        <w:numPr>
          <w:ilvl w:val="0"/>
          <w:numId w:val="0"/>
        </w:numPr>
        <w:ind w:firstLineChars="200" w:firstLine="480"/>
      </w:pPr>
      <w:r>
        <w:rPr>
          <w:rFonts w:hint="eastAsia"/>
        </w:rPr>
        <w:t>m</w:t>
      </w:r>
      <w:r>
        <w:t>dl</w:t>
      </w:r>
      <w:r>
        <w:rPr>
          <w:rFonts w:hint="eastAsia"/>
        </w:rPr>
        <w:t>：返回模型的训练结果。</w:t>
      </w:r>
    </w:p>
    <w:p w14:paraId="4D2499C0" w14:textId="77777777" w:rsidR="00EF2A5B" w:rsidRDefault="00C174DD">
      <w:pPr>
        <w:pStyle w:val="4"/>
      </w:pPr>
      <w:r>
        <w:rPr>
          <w:rFonts w:hint="eastAsia"/>
        </w:rPr>
        <w:t>开发方案</w:t>
      </w:r>
    </w:p>
    <w:p w14:paraId="102B29F4" w14:textId="77777777" w:rsidR="00EF2A5B" w:rsidRDefault="00C174DD">
      <w:pPr>
        <w:pStyle w:val="a1"/>
        <w:ind w:firstLine="480"/>
      </w:pPr>
      <w:r>
        <w:rPr>
          <w:rFonts w:hint="eastAsia"/>
        </w:rPr>
        <w:t>这部分主要对半监督学习</w:t>
      </w:r>
      <w:r>
        <w:t>fitsemiself</w:t>
      </w:r>
      <w:r>
        <w:rPr>
          <w:rFonts w:hint="eastAsia"/>
        </w:rPr>
        <w:t>函数进行说明，本函数通过对</w:t>
      </w:r>
      <w:r>
        <w:t>P</w:t>
      </w:r>
      <w:r>
        <w:rPr>
          <w:rFonts w:hint="eastAsia"/>
        </w:rPr>
        <w:t>ython</w:t>
      </w:r>
      <w:r>
        <w:rPr>
          <w:rFonts w:hint="eastAsia"/>
        </w:rPr>
        <w:t>中</w:t>
      </w:r>
      <w:r>
        <w:t>sklearn.semi_supervised</w:t>
      </w:r>
      <w:r>
        <w:rPr>
          <w:rFonts w:hint="eastAsia"/>
        </w:rPr>
        <w:t>库</w:t>
      </w:r>
      <w:r>
        <w:t>SelfTrainingClassifier ()</w:t>
      </w:r>
      <w:r>
        <w:rPr>
          <w:rFonts w:hint="eastAsia"/>
        </w:rPr>
        <w:t>函数和</w:t>
      </w:r>
      <w:r>
        <w:rPr>
          <w:rFonts w:hint="eastAsia"/>
        </w:rPr>
        <w:t>fit</w:t>
      </w:r>
      <w:r>
        <w:t>()</w:t>
      </w:r>
      <w:r>
        <w:rPr>
          <w:rFonts w:hint="eastAsia"/>
        </w:rPr>
        <w:t>函数进行重写和组合而来，实现了</w:t>
      </w:r>
      <w:r>
        <w:rPr>
          <w:rFonts w:hint="eastAsia"/>
        </w:rPr>
        <w:t>matlab</w:t>
      </w:r>
      <w:r>
        <w:rPr>
          <w:rFonts w:hint="eastAsia"/>
        </w:rPr>
        <w:t>半监督学习</w:t>
      </w:r>
      <w:r>
        <w:t>fitsemiself</w:t>
      </w:r>
      <w:r>
        <w:rPr>
          <w:rFonts w:hint="eastAsia"/>
        </w:rPr>
        <w:t>函数的</w:t>
      </w:r>
      <w:r>
        <w:rPr>
          <w:rFonts w:hint="eastAsia"/>
        </w:rPr>
        <w:t>Julia</w:t>
      </w:r>
      <w:r>
        <w:rPr>
          <w:rFonts w:hint="eastAsia"/>
        </w:rPr>
        <w:t>语言实现。</w:t>
      </w:r>
    </w:p>
    <w:p w14:paraId="62F528E4" w14:textId="77777777" w:rsidR="00EF2A5B" w:rsidRDefault="00C174DD">
      <w:pPr>
        <w:pStyle w:val="30"/>
      </w:pPr>
      <w:bookmarkStart w:id="123" w:name="_Toc108100604"/>
      <w:r>
        <w:rPr>
          <w:rFonts w:hint="eastAsia"/>
        </w:rPr>
        <w:lastRenderedPageBreak/>
        <w:t>半监督学习</w:t>
      </w:r>
      <w:r>
        <w:t>predict</w:t>
      </w:r>
      <w:r>
        <w:rPr>
          <w:rFonts w:hint="eastAsia"/>
        </w:rPr>
        <w:t>函数</w:t>
      </w:r>
      <w:bookmarkEnd w:id="123"/>
    </w:p>
    <w:p w14:paraId="722E95F5" w14:textId="77777777" w:rsidR="00EF2A5B" w:rsidRDefault="00C174DD">
      <w:pPr>
        <w:pStyle w:val="4"/>
      </w:pPr>
      <w:r>
        <w:rPr>
          <w:rFonts w:hint="eastAsia"/>
        </w:rPr>
        <w:t>调用方式</w:t>
      </w:r>
    </w:p>
    <w:p w14:paraId="003BBDC3" w14:textId="77777777" w:rsidR="00EF2A5B" w:rsidRDefault="00C174DD">
      <w:pPr>
        <w:pStyle w:val="11"/>
      </w:pPr>
      <w:r>
        <w:t xml:space="preserve">ypred = </w:t>
      </w:r>
      <w:proofErr w:type="gramStart"/>
      <w:r>
        <w:t>predict(</w:t>
      </w:r>
      <w:proofErr w:type="gramEnd"/>
      <w:r>
        <w:t>mdl, Xnew)</w:t>
      </w:r>
    </w:p>
    <w:p w14:paraId="0EEB88BB" w14:textId="77777777" w:rsidR="00EF2A5B" w:rsidRDefault="00C174DD">
      <w:pPr>
        <w:pStyle w:val="11"/>
        <w:numPr>
          <w:ilvl w:val="0"/>
          <w:numId w:val="0"/>
        </w:numPr>
        <w:ind w:firstLineChars="200" w:firstLine="480"/>
      </w:pPr>
      <w:r>
        <w:rPr>
          <w:rFonts w:hint="eastAsia"/>
        </w:rPr>
        <w:t>基于</w:t>
      </w:r>
      <w:proofErr w:type="gramStart"/>
      <w:r>
        <w:rPr>
          <w:rFonts w:hint="eastAsia"/>
        </w:rPr>
        <w:t>半监督图</w:t>
      </w:r>
      <w:proofErr w:type="gramEnd"/>
      <w:r>
        <w:rPr>
          <w:rFonts w:hint="eastAsia"/>
        </w:rPr>
        <w:t>的分类器标记新数据</w:t>
      </w:r>
      <w:r>
        <w:t>Xnew</w:t>
      </w:r>
      <w:r>
        <w:rPr>
          <w:rFonts w:hint="eastAsia"/>
        </w:rPr>
        <w:t>。</w:t>
      </w:r>
    </w:p>
    <w:p w14:paraId="7CE92BD3" w14:textId="77777777" w:rsidR="00EF2A5B" w:rsidRDefault="00C174DD">
      <w:pPr>
        <w:pStyle w:val="4"/>
      </w:pPr>
      <w:r>
        <w:rPr>
          <w:rFonts w:hint="eastAsia"/>
        </w:rPr>
        <w:t>输入参数</w:t>
      </w:r>
    </w:p>
    <w:p w14:paraId="18432736" w14:textId="77777777" w:rsidR="00EF2A5B" w:rsidRDefault="00C174DD">
      <w:pPr>
        <w:pStyle w:val="11"/>
      </w:pPr>
      <w:r>
        <w:rPr>
          <w:rFonts w:hint="eastAsia"/>
        </w:rPr>
        <w:t>mdl</w:t>
      </w:r>
      <w:r>
        <w:rPr>
          <w:rFonts w:hint="eastAsia"/>
        </w:rPr>
        <w:t>：</w:t>
      </w:r>
      <w:r>
        <w:t>fitsemiself</w:t>
      </w:r>
      <w:r>
        <w:rPr>
          <w:rFonts w:hint="eastAsia"/>
        </w:rPr>
        <w:t xml:space="preserve"> (</w:t>
      </w:r>
      <w:r>
        <w:t>)</w:t>
      </w:r>
      <w:r>
        <w:rPr>
          <w:rFonts w:hint="eastAsia"/>
        </w:rPr>
        <w:t>函数或</w:t>
      </w:r>
      <w:r>
        <w:t>fitsemigraph()</w:t>
      </w:r>
      <w:r>
        <w:rPr>
          <w:rFonts w:hint="eastAsia"/>
        </w:rPr>
        <w:t>函数训练而成的模型。</w:t>
      </w:r>
    </w:p>
    <w:p w14:paraId="6343FB56" w14:textId="77777777" w:rsidR="00EF2A5B" w:rsidRDefault="00C174DD">
      <w:pPr>
        <w:pStyle w:val="11"/>
      </w:pPr>
      <w:r>
        <w:t>X</w:t>
      </w:r>
      <w:r>
        <w:rPr>
          <w:rFonts w:hint="eastAsia"/>
        </w:rPr>
        <w:t>new</w:t>
      </w:r>
      <w:r>
        <w:rPr>
          <w:rFonts w:hint="eastAsia"/>
        </w:rPr>
        <w:t>：包含需要标记的</w:t>
      </w:r>
      <w:proofErr w:type="gramStart"/>
      <w:r>
        <w:rPr>
          <w:rFonts w:hint="eastAsia"/>
        </w:rPr>
        <w:t>值组成</w:t>
      </w:r>
      <w:proofErr w:type="gramEnd"/>
      <w:r>
        <w:rPr>
          <w:rFonts w:hint="eastAsia"/>
        </w:rPr>
        <w:t>的向量。</w:t>
      </w:r>
    </w:p>
    <w:p w14:paraId="420DFF57" w14:textId="77777777" w:rsidR="00EF2A5B" w:rsidRDefault="00C174DD">
      <w:pPr>
        <w:pStyle w:val="4"/>
      </w:pPr>
      <w:r>
        <w:rPr>
          <w:rFonts w:hint="eastAsia"/>
        </w:rPr>
        <w:t>返回值</w:t>
      </w:r>
    </w:p>
    <w:p w14:paraId="2E097211" w14:textId="77777777" w:rsidR="00EF2A5B" w:rsidRDefault="00C174DD">
      <w:pPr>
        <w:pStyle w:val="11"/>
      </w:pPr>
      <w:r>
        <w:t>ypred</w:t>
      </w:r>
      <w:r>
        <w:rPr>
          <w:rFonts w:hint="eastAsia"/>
        </w:rPr>
        <w:t>：返回模型标记的结果向量。</w:t>
      </w:r>
    </w:p>
    <w:p w14:paraId="3B69B843" w14:textId="77777777" w:rsidR="00EF2A5B" w:rsidRDefault="00C174DD">
      <w:pPr>
        <w:pStyle w:val="4"/>
      </w:pPr>
      <w:r>
        <w:rPr>
          <w:rFonts w:hint="eastAsia"/>
        </w:rPr>
        <w:t>开发方案</w:t>
      </w:r>
    </w:p>
    <w:p w14:paraId="61CEC41F" w14:textId="77777777" w:rsidR="00EF2A5B" w:rsidRDefault="00C174DD">
      <w:pPr>
        <w:pStyle w:val="a1"/>
        <w:ind w:firstLine="480"/>
      </w:pPr>
      <w:r>
        <w:rPr>
          <w:rFonts w:hint="eastAsia"/>
        </w:rPr>
        <w:t>这部分主要对半监督学习</w:t>
      </w:r>
      <w:r>
        <w:rPr>
          <w:rFonts w:hint="eastAsia"/>
        </w:rPr>
        <w:t>predict</w:t>
      </w:r>
      <w:r>
        <w:rPr>
          <w:rFonts w:hint="eastAsia"/>
        </w:rPr>
        <w:t>函数进行说明，本函数通过对</w:t>
      </w:r>
      <w:r>
        <w:rPr>
          <w:rFonts w:hint="eastAsia"/>
        </w:rPr>
        <w:t>Julia</w:t>
      </w:r>
      <w:r>
        <w:rPr>
          <w:rFonts w:hint="eastAsia"/>
        </w:rPr>
        <w:t>中</w:t>
      </w:r>
      <w:r>
        <w:t>ScikitLearnBase</w:t>
      </w:r>
      <w:r>
        <w:rPr>
          <w:rFonts w:hint="eastAsia"/>
        </w:rPr>
        <w:t>库</w:t>
      </w:r>
      <w:r>
        <w:rPr>
          <w:rFonts w:hint="eastAsia"/>
        </w:rPr>
        <w:t>predict</w:t>
      </w:r>
      <w:r>
        <w:t>()</w:t>
      </w:r>
      <w:r>
        <w:rPr>
          <w:rFonts w:hint="eastAsia"/>
        </w:rPr>
        <w:t>函数进行重写而来，实现了</w:t>
      </w:r>
      <w:r>
        <w:rPr>
          <w:rFonts w:hint="eastAsia"/>
        </w:rPr>
        <w:t>matlab</w:t>
      </w:r>
      <w:r>
        <w:rPr>
          <w:rFonts w:hint="eastAsia"/>
        </w:rPr>
        <w:t>半监督学习</w:t>
      </w:r>
      <w:r>
        <w:rPr>
          <w:rFonts w:hint="eastAsia"/>
        </w:rPr>
        <w:t>predict</w:t>
      </w:r>
      <w:r>
        <w:t>()</w:t>
      </w:r>
      <w:r>
        <w:rPr>
          <w:rFonts w:hint="eastAsia"/>
        </w:rPr>
        <w:t>函数的</w:t>
      </w:r>
      <w:r>
        <w:rPr>
          <w:rFonts w:hint="eastAsia"/>
        </w:rPr>
        <w:t>Julia</w:t>
      </w:r>
      <w:r>
        <w:rPr>
          <w:rFonts w:hint="eastAsia"/>
        </w:rPr>
        <w:t>语言实现。</w:t>
      </w:r>
    </w:p>
    <w:p w14:paraId="5446B4AC" w14:textId="77777777" w:rsidR="00EF2A5B" w:rsidRDefault="00C174DD">
      <w:pPr>
        <w:pStyle w:val="20"/>
      </w:pPr>
      <w:bookmarkStart w:id="124" w:name="_Toc108100605"/>
      <w:r>
        <w:rPr>
          <w:rFonts w:hint="eastAsia"/>
        </w:rPr>
        <w:t>模型的构建与评估</w:t>
      </w:r>
      <w:bookmarkEnd w:id="124"/>
    </w:p>
    <w:p w14:paraId="378E1B67" w14:textId="77777777" w:rsidR="00EF2A5B" w:rsidRDefault="00C174DD">
      <w:pPr>
        <w:pStyle w:val="30"/>
      </w:pPr>
      <w:bookmarkStart w:id="125" w:name="_Toc108100606"/>
      <w:r>
        <w:t>fscchi2</w:t>
      </w:r>
      <w:r>
        <w:rPr>
          <w:rFonts w:hint="eastAsia"/>
        </w:rPr>
        <w:t>函数</w:t>
      </w:r>
      <w:bookmarkEnd w:id="125"/>
    </w:p>
    <w:p w14:paraId="61BE0DFD" w14:textId="77777777" w:rsidR="00EF2A5B" w:rsidRDefault="00C174DD">
      <w:pPr>
        <w:pStyle w:val="4"/>
      </w:pPr>
      <w:r>
        <w:rPr>
          <w:rFonts w:hint="eastAsia"/>
        </w:rPr>
        <w:t>调用方式</w:t>
      </w:r>
    </w:p>
    <w:p w14:paraId="532B9F5D" w14:textId="77777777" w:rsidR="00EF2A5B" w:rsidRDefault="00C174DD">
      <w:pPr>
        <w:pStyle w:val="11"/>
      </w:pPr>
      <w:r>
        <w:t>idx = fscchi2(</w:t>
      </w:r>
      <w:proofErr w:type="gramStart"/>
      <w:r>
        <w:t>X,</w:t>
      </w:r>
      <w:r>
        <w:rPr>
          <w:rFonts w:hint="eastAsia"/>
        </w:rPr>
        <w:t>y</w:t>
      </w:r>
      <w:proofErr w:type="gramEnd"/>
      <w:r>
        <w:t>)</w:t>
      </w:r>
    </w:p>
    <w:p w14:paraId="4B8DA7AC" w14:textId="77777777" w:rsidR="00EF2A5B" w:rsidRDefault="00C174DD">
      <w:pPr>
        <w:pStyle w:val="11"/>
        <w:numPr>
          <w:ilvl w:val="0"/>
          <w:numId w:val="0"/>
        </w:numPr>
        <w:ind w:firstLineChars="200" w:firstLine="480"/>
      </w:pPr>
      <w:r>
        <w:rPr>
          <w:rFonts w:hint="eastAsia"/>
        </w:rPr>
        <w:t>基于卡方检验的单变量特征分类排序，即使用响应变量</w:t>
      </w:r>
      <w:r>
        <w:rPr>
          <w:rFonts w:hint="eastAsia"/>
        </w:rPr>
        <w:t xml:space="preserve"> y</w:t>
      </w:r>
      <w:r>
        <w:rPr>
          <w:rFonts w:hint="eastAsia"/>
        </w:rPr>
        <w:t>对</w:t>
      </w:r>
      <w:r>
        <w:rPr>
          <w:rFonts w:hint="eastAsia"/>
        </w:rPr>
        <w:t xml:space="preserve"> X </w:t>
      </w:r>
      <w:r>
        <w:rPr>
          <w:rFonts w:hint="eastAsia"/>
        </w:rPr>
        <w:t>中的预测变量进行排名。</w:t>
      </w:r>
    </w:p>
    <w:p w14:paraId="1466591D" w14:textId="77777777" w:rsidR="00EF2A5B" w:rsidRDefault="00C174DD">
      <w:pPr>
        <w:pStyle w:val="4"/>
      </w:pPr>
      <w:r>
        <w:rPr>
          <w:rFonts w:hint="eastAsia"/>
        </w:rPr>
        <w:t>输入参数</w:t>
      </w:r>
    </w:p>
    <w:p w14:paraId="35756907" w14:textId="77777777" w:rsidR="00EF2A5B" w:rsidRDefault="00C174DD">
      <w:pPr>
        <w:pStyle w:val="11"/>
      </w:pPr>
      <w:r>
        <w:t>X:</w:t>
      </w:r>
      <w:r>
        <w:rPr>
          <w:rFonts w:hint="eastAsia"/>
        </w:rPr>
        <w:t xml:space="preserve"> </w:t>
      </w:r>
      <w:r>
        <w:rPr>
          <w:rFonts w:hint="eastAsia"/>
        </w:rPr>
        <w:t>包含列中自变量值的矩阵。</w:t>
      </w:r>
    </w:p>
    <w:p w14:paraId="744B13EC" w14:textId="77777777" w:rsidR="00EF2A5B" w:rsidRDefault="00C174DD">
      <w:pPr>
        <w:pStyle w:val="11"/>
      </w:pPr>
      <w:r>
        <w:rPr>
          <w:rFonts w:hint="eastAsia"/>
        </w:rPr>
        <w:lastRenderedPageBreak/>
        <w:t>y</w:t>
      </w:r>
      <w:r>
        <w:rPr>
          <w:rFonts w:hint="eastAsia"/>
        </w:rPr>
        <w:t>：包含因变量值的向量。</w:t>
      </w:r>
    </w:p>
    <w:p w14:paraId="7F483187" w14:textId="77777777" w:rsidR="00EF2A5B" w:rsidRDefault="00C174DD">
      <w:pPr>
        <w:pStyle w:val="4"/>
      </w:pPr>
      <w:r>
        <w:rPr>
          <w:rFonts w:hint="eastAsia"/>
        </w:rPr>
        <w:t>返回值</w:t>
      </w:r>
    </w:p>
    <w:p w14:paraId="0FA0FE5C" w14:textId="77777777" w:rsidR="00EF2A5B" w:rsidRDefault="00C174DD">
      <w:pPr>
        <w:pStyle w:val="11"/>
        <w:numPr>
          <w:ilvl w:val="0"/>
          <w:numId w:val="0"/>
        </w:numPr>
        <w:ind w:firstLineChars="200" w:firstLine="480"/>
      </w:pPr>
      <w:r>
        <w:rPr>
          <w:rFonts w:hint="eastAsia"/>
        </w:rPr>
        <w:t>idx</w:t>
      </w:r>
      <w:r>
        <w:rPr>
          <w:rFonts w:hint="eastAsia"/>
        </w:rPr>
        <w:t>：返回特征分类的排序结果。</w:t>
      </w:r>
    </w:p>
    <w:p w14:paraId="2E4ABBB5" w14:textId="77777777" w:rsidR="00EF2A5B" w:rsidRDefault="00C174DD">
      <w:pPr>
        <w:pStyle w:val="4"/>
      </w:pPr>
      <w:r>
        <w:rPr>
          <w:rFonts w:hint="eastAsia"/>
        </w:rPr>
        <w:t>开发方案</w:t>
      </w:r>
    </w:p>
    <w:p w14:paraId="040FCFA5" w14:textId="77777777" w:rsidR="00EF2A5B" w:rsidRDefault="00C174DD">
      <w:pPr>
        <w:pStyle w:val="a1"/>
        <w:ind w:firstLine="480"/>
      </w:pPr>
      <w:r>
        <w:rPr>
          <w:rFonts w:hint="eastAsia"/>
        </w:rPr>
        <w:t>这部分主要对</w:t>
      </w:r>
      <w:r>
        <w:t>fscchi2</w:t>
      </w:r>
      <w:r>
        <w:rPr>
          <w:rFonts w:hint="eastAsia"/>
        </w:rPr>
        <w:t>函数进行说明，本函数通过对</w:t>
      </w:r>
      <w:r>
        <w:t>P</w:t>
      </w:r>
      <w:r>
        <w:rPr>
          <w:rFonts w:hint="eastAsia"/>
        </w:rPr>
        <w:t>ython</w:t>
      </w:r>
      <w:r>
        <w:rPr>
          <w:rFonts w:hint="eastAsia"/>
        </w:rPr>
        <w:t>中</w:t>
      </w:r>
      <w:r>
        <w:t>sklearn.feature_selection</w:t>
      </w:r>
      <w:r>
        <w:rPr>
          <w:rFonts w:hint="eastAsia"/>
        </w:rPr>
        <w:t>库</w:t>
      </w:r>
      <w:r>
        <w:t>chi2 ()</w:t>
      </w:r>
      <w:r>
        <w:rPr>
          <w:rFonts w:hint="eastAsia"/>
        </w:rPr>
        <w:t>函数和</w:t>
      </w:r>
      <w:r>
        <w:t>sklearn.feature_selection</w:t>
      </w:r>
      <w:r>
        <w:rPr>
          <w:rFonts w:hint="eastAsia"/>
        </w:rPr>
        <w:t>库</w:t>
      </w:r>
      <w:r>
        <w:t>SelectKBest ()</w:t>
      </w:r>
      <w:r>
        <w:rPr>
          <w:rFonts w:hint="eastAsia"/>
        </w:rPr>
        <w:t>函数以及</w:t>
      </w:r>
      <w:r>
        <w:t>fit_transform()</w:t>
      </w:r>
      <w:r>
        <w:rPr>
          <w:rFonts w:hint="eastAsia"/>
        </w:rPr>
        <w:t>函数进行重写和组合而来，实现了</w:t>
      </w:r>
      <w:r>
        <w:rPr>
          <w:rFonts w:hint="eastAsia"/>
        </w:rPr>
        <w:t>matlab</w:t>
      </w:r>
      <w:r>
        <w:rPr>
          <w:rFonts w:hint="eastAsia"/>
        </w:rPr>
        <w:t>模型的构建与评估</w:t>
      </w:r>
      <w:r>
        <w:t>fscchi2</w:t>
      </w:r>
      <w:r>
        <w:rPr>
          <w:rFonts w:hint="eastAsia"/>
        </w:rPr>
        <w:t>函数的</w:t>
      </w:r>
      <w:r>
        <w:rPr>
          <w:rFonts w:hint="eastAsia"/>
        </w:rPr>
        <w:t>Julia</w:t>
      </w:r>
      <w:r>
        <w:rPr>
          <w:rFonts w:hint="eastAsia"/>
        </w:rPr>
        <w:t>语言实现。</w:t>
      </w:r>
    </w:p>
    <w:p w14:paraId="6D9DABF4" w14:textId="77777777" w:rsidR="00EF2A5B" w:rsidRDefault="00C174DD">
      <w:pPr>
        <w:pStyle w:val="30"/>
      </w:pPr>
      <w:bookmarkStart w:id="126" w:name="_Toc108100607"/>
      <w:r>
        <w:t>fscmrmr</w:t>
      </w:r>
      <w:r>
        <w:rPr>
          <w:rFonts w:hint="eastAsia"/>
        </w:rPr>
        <w:t>函数</w:t>
      </w:r>
      <w:bookmarkEnd w:id="126"/>
    </w:p>
    <w:p w14:paraId="54DAA6A0" w14:textId="77777777" w:rsidR="00EF2A5B" w:rsidRDefault="00C174DD">
      <w:pPr>
        <w:pStyle w:val="4"/>
      </w:pPr>
      <w:r>
        <w:rPr>
          <w:rFonts w:hint="eastAsia"/>
        </w:rPr>
        <w:t>调用方式</w:t>
      </w:r>
    </w:p>
    <w:p w14:paraId="6337330C" w14:textId="77777777" w:rsidR="00EF2A5B" w:rsidRDefault="00C174DD">
      <w:pPr>
        <w:pStyle w:val="11"/>
      </w:pPr>
      <w:r>
        <w:t>idx = fscmrmr(</w:t>
      </w:r>
      <w:proofErr w:type="gramStart"/>
      <w:r>
        <w:t>X,</w:t>
      </w:r>
      <w:r>
        <w:rPr>
          <w:rFonts w:hint="eastAsia"/>
        </w:rPr>
        <w:t>y</w:t>
      </w:r>
      <w:proofErr w:type="gramEnd"/>
      <w:r>
        <w:t>)</w:t>
      </w:r>
    </w:p>
    <w:p w14:paraId="57AE34EA" w14:textId="77777777" w:rsidR="00EF2A5B" w:rsidRDefault="00C174DD">
      <w:pPr>
        <w:pStyle w:val="11"/>
        <w:numPr>
          <w:ilvl w:val="0"/>
          <w:numId w:val="0"/>
        </w:numPr>
        <w:ind w:firstLineChars="200" w:firstLine="480"/>
      </w:pPr>
      <w:r>
        <w:rPr>
          <w:rFonts w:hint="eastAsia"/>
        </w:rPr>
        <w:t>利用最小冗余最大相关（</w:t>
      </w:r>
      <w:r>
        <w:rPr>
          <w:rFonts w:hint="eastAsia"/>
        </w:rPr>
        <w:t>MRMR</w:t>
      </w:r>
      <w:r>
        <w:rPr>
          <w:rFonts w:hint="eastAsia"/>
        </w:rPr>
        <w:t>）算法对分类特征进行排序，即使用响应变量</w:t>
      </w:r>
      <w:r>
        <w:rPr>
          <w:rFonts w:hint="eastAsia"/>
        </w:rPr>
        <w:t xml:space="preserve"> y</w:t>
      </w:r>
      <w:r>
        <w:rPr>
          <w:rFonts w:hint="eastAsia"/>
        </w:rPr>
        <w:t>对</w:t>
      </w:r>
      <w:r>
        <w:rPr>
          <w:rFonts w:hint="eastAsia"/>
        </w:rPr>
        <w:t xml:space="preserve"> X </w:t>
      </w:r>
      <w:r>
        <w:rPr>
          <w:rFonts w:hint="eastAsia"/>
        </w:rPr>
        <w:t>中的预测变量进行排名。</w:t>
      </w:r>
    </w:p>
    <w:p w14:paraId="5130E1E1" w14:textId="77777777" w:rsidR="00EF2A5B" w:rsidRDefault="00C174DD">
      <w:pPr>
        <w:pStyle w:val="4"/>
      </w:pPr>
      <w:r>
        <w:rPr>
          <w:rFonts w:hint="eastAsia"/>
        </w:rPr>
        <w:t>输入参数</w:t>
      </w:r>
    </w:p>
    <w:p w14:paraId="5B564BA7" w14:textId="77777777" w:rsidR="00EF2A5B" w:rsidRDefault="00C174DD">
      <w:pPr>
        <w:pStyle w:val="11"/>
      </w:pPr>
      <w:r>
        <w:t>X:</w:t>
      </w:r>
      <w:r>
        <w:rPr>
          <w:rFonts w:hint="eastAsia"/>
        </w:rPr>
        <w:t xml:space="preserve"> </w:t>
      </w:r>
      <w:r>
        <w:rPr>
          <w:rFonts w:hint="eastAsia"/>
        </w:rPr>
        <w:t>包含列中自变量值的矩阵。</w:t>
      </w:r>
    </w:p>
    <w:p w14:paraId="18A13A7C" w14:textId="77777777" w:rsidR="00EF2A5B" w:rsidRDefault="00C174DD">
      <w:pPr>
        <w:pStyle w:val="11"/>
      </w:pPr>
      <w:r>
        <w:rPr>
          <w:rFonts w:hint="eastAsia"/>
        </w:rPr>
        <w:t>y</w:t>
      </w:r>
      <w:r>
        <w:rPr>
          <w:rFonts w:hint="eastAsia"/>
        </w:rPr>
        <w:t>：包含因变量值的向量。</w:t>
      </w:r>
    </w:p>
    <w:p w14:paraId="7C4D6156" w14:textId="77777777" w:rsidR="00EF2A5B" w:rsidRDefault="00C174DD">
      <w:pPr>
        <w:pStyle w:val="4"/>
      </w:pPr>
      <w:r>
        <w:rPr>
          <w:rFonts w:hint="eastAsia"/>
        </w:rPr>
        <w:t>返回值</w:t>
      </w:r>
    </w:p>
    <w:p w14:paraId="3F9C2C95" w14:textId="77777777" w:rsidR="00EF2A5B" w:rsidRDefault="00C174DD">
      <w:pPr>
        <w:pStyle w:val="11"/>
        <w:numPr>
          <w:ilvl w:val="0"/>
          <w:numId w:val="0"/>
        </w:numPr>
        <w:ind w:firstLineChars="200" w:firstLine="480"/>
      </w:pPr>
      <w:r>
        <w:rPr>
          <w:rFonts w:hint="eastAsia"/>
        </w:rPr>
        <w:t>idx</w:t>
      </w:r>
      <w:r>
        <w:rPr>
          <w:rFonts w:hint="eastAsia"/>
        </w:rPr>
        <w:t>：返回特征分类的排序结果。</w:t>
      </w:r>
    </w:p>
    <w:p w14:paraId="65673235" w14:textId="77777777" w:rsidR="00EF2A5B" w:rsidRDefault="00C174DD">
      <w:pPr>
        <w:pStyle w:val="4"/>
      </w:pPr>
      <w:r>
        <w:rPr>
          <w:rFonts w:hint="eastAsia"/>
        </w:rPr>
        <w:t>开发方案</w:t>
      </w:r>
    </w:p>
    <w:p w14:paraId="42FE128A" w14:textId="77777777" w:rsidR="00EF2A5B" w:rsidRDefault="00C174DD">
      <w:pPr>
        <w:pStyle w:val="a1"/>
        <w:ind w:firstLine="480"/>
      </w:pPr>
      <w:r>
        <w:rPr>
          <w:rFonts w:hint="eastAsia"/>
        </w:rPr>
        <w:t>这部分主要对</w:t>
      </w:r>
      <w:r>
        <w:t>fscmrmr</w:t>
      </w:r>
      <w:r>
        <w:rPr>
          <w:rFonts w:hint="eastAsia"/>
        </w:rPr>
        <w:t>函数进行说明，本函数通过对</w:t>
      </w:r>
      <w:r>
        <w:t>P</w:t>
      </w:r>
      <w:r>
        <w:rPr>
          <w:rFonts w:hint="eastAsia"/>
        </w:rPr>
        <w:t>ython</w:t>
      </w:r>
      <w:r>
        <w:rPr>
          <w:rFonts w:hint="eastAsia"/>
        </w:rPr>
        <w:t>中</w:t>
      </w:r>
      <w:r>
        <w:t>pymrmr</w:t>
      </w:r>
      <w:r>
        <w:rPr>
          <w:rFonts w:hint="eastAsia"/>
        </w:rPr>
        <w:t>库</w:t>
      </w:r>
      <w:r>
        <w:t>mRMR ()</w:t>
      </w:r>
      <w:r>
        <w:rPr>
          <w:rFonts w:hint="eastAsia"/>
        </w:rPr>
        <w:t>函数进行重写而来，实现了</w:t>
      </w:r>
      <w:r>
        <w:rPr>
          <w:rFonts w:hint="eastAsia"/>
        </w:rPr>
        <w:t>matlab</w:t>
      </w:r>
      <w:r>
        <w:rPr>
          <w:rFonts w:hint="eastAsia"/>
        </w:rPr>
        <w:t>模型的构建与评估</w:t>
      </w:r>
      <w:r>
        <w:t>fscmrmr</w:t>
      </w:r>
      <w:r>
        <w:rPr>
          <w:rFonts w:hint="eastAsia"/>
        </w:rPr>
        <w:t>函数的</w:t>
      </w:r>
      <w:r>
        <w:rPr>
          <w:rFonts w:hint="eastAsia"/>
        </w:rPr>
        <w:t>Julia</w:t>
      </w:r>
      <w:r>
        <w:rPr>
          <w:rFonts w:hint="eastAsia"/>
        </w:rPr>
        <w:t>语言实现。</w:t>
      </w:r>
    </w:p>
    <w:p w14:paraId="281A1891" w14:textId="77777777" w:rsidR="00EF2A5B" w:rsidRDefault="00C174DD">
      <w:pPr>
        <w:pStyle w:val="30"/>
      </w:pPr>
      <w:bookmarkStart w:id="127" w:name="_Toc108100608"/>
      <w:r>
        <w:lastRenderedPageBreak/>
        <w:t>oobPermutedPredictorImportance</w:t>
      </w:r>
      <w:r>
        <w:rPr>
          <w:rFonts w:hint="eastAsia"/>
        </w:rPr>
        <w:t>函数</w:t>
      </w:r>
      <w:bookmarkEnd w:id="127"/>
    </w:p>
    <w:p w14:paraId="0C2D43C0" w14:textId="77777777" w:rsidR="00EF2A5B" w:rsidRDefault="00C174DD">
      <w:pPr>
        <w:pStyle w:val="4"/>
      </w:pPr>
      <w:r>
        <w:rPr>
          <w:rFonts w:hint="eastAsia"/>
        </w:rPr>
        <w:t>调用方式</w:t>
      </w:r>
    </w:p>
    <w:p w14:paraId="3F8CE4C2" w14:textId="77777777" w:rsidR="00EF2A5B" w:rsidRDefault="00C174DD">
      <w:pPr>
        <w:pStyle w:val="11"/>
      </w:pPr>
      <w:r>
        <w:t>Imp = oobPermutedPredictorImportance(</w:t>
      </w:r>
      <w:r>
        <w:rPr>
          <w:rFonts w:hint="eastAsia"/>
        </w:rPr>
        <w:t>m</w:t>
      </w:r>
      <w:r>
        <w:t>dl)</w:t>
      </w:r>
    </w:p>
    <w:p w14:paraId="1B30AF4F" w14:textId="77777777" w:rsidR="00EF2A5B" w:rsidRDefault="00C174DD">
      <w:pPr>
        <w:pStyle w:val="11"/>
        <w:numPr>
          <w:ilvl w:val="0"/>
          <w:numId w:val="0"/>
        </w:numPr>
        <w:ind w:left="400"/>
      </w:pPr>
      <w:r>
        <w:rPr>
          <w:rFonts w:hint="eastAsia"/>
        </w:rPr>
        <w:t>返回分类树随机森林的预测值排列的预测值重要性估计向量。</w:t>
      </w:r>
    </w:p>
    <w:p w14:paraId="35C23275" w14:textId="77777777" w:rsidR="00EF2A5B" w:rsidRDefault="00C174DD">
      <w:pPr>
        <w:pStyle w:val="4"/>
      </w:pPr>
      <w:r>
        <w:rPr>
          <w:rFonts w:hint="eastAsia"/>
        </w:rPr>
        <w:t>输入参数</w:t>
      </w:r>
    </w:p>
    <w:p w14:paraId="7616744A" w14:textId="77777777" w:rsidR="00EF2A5B" w:rsidRDefault="00C174DD">
      <w:pPr>
        <w:pStyle w:val="11"/>
      </w:pPr>
      <w:r>
        <w:t>Mdl</w:t>
      </w:r>
      <w:r>
        <w:rPr>
          <w:rFonts w:hint="eastAsia"/>
        </w:rPr>
        <w:t>：分类树随机森林机器学习模型。</w:t>
      </w:r>
    </w:p>
    <w:p w14:paraId="56782727" w14:textId="77777777" w:rsidR="00EF2A5B" w:rsidRDefault="00C174DD">
      <w:pPr>
        <w:pStyle w:val="4"/>
      </w:pPr>
      <w:r>
        <w:rPr>
          <w:rFonts w:hint="eastAsia"/>
        </w:rPr>
        <w:t>返回值</w:t>
      </w:r>
    </w:p>
    <w:p w14:paraId="5A82EF23" w14:textId="77777777" w:rsidR="00EF2A5B" w:rsidRDefault="00C174DD">
      <w:pPr>
        <w:pStyle w:val="11"/>
      </w:pPr>
      <w:r>
        <w:t>Imp</w:t>
      </w:r>
      <w:r>
        <w:rPr>
          <w:rFonts w:hint="eastAsia"/>
        </w:rPr>
        <w:t>：分类树随机森林的预测值排列的预测值重要性估计向量。</w:t>
      </w:r>
    </w:p>
    <w:p w14:paraId="6C1D0819" w14:textId="77777777" w:rsidR="00EF2A5B" w:rsidRDefault="00C174DD">
      <w:pPr>
        <w:pStyle w:val="4"/>
      </w:pPr>
      <w:r>
        <w:rPr>
          <w:rFonts w:hint="eastAsia"/>
        </w:rPr>
        <w:t>开发方案</w:t>
      </w:r>
    </w:p>
    <w:p w14:paraId="30CCA6FC" w14:textId="77777777" w:rsidR="00EF2A5B" w:rsidRDefault="00C174DD">
      <w:pPr>
        <w:pStyle w:val="a1"/>
        <w:ind w:firstLine="480"/>
      </w:pPr>
      <w:r>
        <w:rPr>
          <w:rFonts w:hint="eastAsia"/>
        </w:rPr>
        <w:t>这部分主要对</w:t>
      </w:r>
      <w:r>
        <w:t>oobPermutedPredictorImportance</w:t>
      </w:r>
      <w:r>
        <w:rPr>
          <w:rFonts w:hint="eastAsia"/>
        </w:rPr>
        <w:t>函数进行说明，本函数通过对</w:t>
      </w:r>
      <w:r>
        <w:t>P</w:t>
      </w:r>
      <w:r>
        <w:rPr>
          <w:rFonts w:hint="eastAsia"/>
        </w:rPr>
        <w:t>ython</w:t>
      </w:r>
      <w:r>
        <w:rPr>
          <w:rFonts w:hint="eastAsia"/>
        </w:rPr>
        <w:t>中</w:t>
      </w:r>
      <w:r>
        <w:t>sklearn.ensemble.RandomForestC</w:t>
      </w:r>
      <w:r>
        <w:rPr>
          <w:rFonts w:hint="eastAsia"/>
        </w:rPr>
        <w:t>lassifier</w:t>
      </w:r>
      <w:r>
        <w:rPr>
          <w:rFonts w:hint="eastAsia"/>
        </w:rPr>
        <w:t>库</w:t>
      </w:r>
      <w:r>
        <w:t>feature_importances_</w:t>
      </w:r>
      <w:r>
        <w:rPr>
          <w:rFonts w:hint="eastAsia"/>
        </w:rPr>
        <w:t>函数进行重写而来，实现了</w:t>
      </w:r>
      <w:r>
        <w:rPr>
          <w:rFonts w:hint="eastAsia"/>
        </w:rPr>
        <w:t>matlab</w:t>
      </w:r>
      <w:r>
        <w:t xml:space="preserve"> </w:t>
      </w:r>
      <w:r>
        <w:rPr>
          <w:rFonts w:hint="eastAsia"/>
        </w:rPr>
        <w:t>模型的构建与评估</w:t>
      </w:r>
      <w:r>
        <w:t>oobPermutedPredictorImportance ()</w:t>
      </w:r>
      <w:r>
        <w:rPr>
          <w:rFonts w:hint="eastAsia"/>
        </w:rPr>
        <w:t>函数的</w:t>
      </w:r>
      <w:r>
        <w:rPr>
          <w:rFonts w:hint="eastAsia"/>
        </w:rPr>
        <w:t>Julia</w:t>
      </w:r>
      <w:r>
        <w:rPr>
          <w:rFonts w:hint="eastAsia"/>
        </w:rPr>
        <w:t>语言实现。</w:t>
      </w:r>
    </w:p>
    <w:p w14:paraId="362EEDC9" w14:textId="77777777" w:rsidR="00EF2A5B" w:rsidRDefault="00C174DD">
      <w:pPr>
        <w:pStyle w:val="30"/>
      </w:pPr>
      <w:bookmarkStart w:id="128" w:name="_Toc108100609"/>
      <w:r>
        <w:t>predictorImportance</w:t>
      </w:r>
      <w:r>
        <w:rPr>
          <w:rFonts w:hint="eastAsia"/>
        </w:rPr>
        <w:t>函数</w:t>
      </w:r>
      <w:bookmarkEnd w:id="128"/>
    </w:p>
    <w:p w14:paraId="41650280" w14:textId="77777777" w:rsidR="00EF2A5B" w:rsidRDefault="00C174DD">
      <w:pPr>
        <w:pStyle w:val="4"/>
      </w:pPr>
      <w:r>
        <w:rPr>
          <w:rFonts w:hint="eastAsia"/>
        </w:rPr>
        <w:t>调用方式</w:t>
      </w:r>
    </w:p>
    <w:p w14:paraId="5B1DB11B" w14:textId="77777777" w:rsidR="00EF2A5B" w:rsidRDefault="00C174DD">
      <w:pPr>
        <w:pStyle w:val="11"/>
      </w:pPr>
      <w:r>
        <w:t>imp = predictorImportance(tree)</w:t>
      </w:r>
    </w:p>
    <w:p w14:paraId="1D203306" w14:textId="77777777" w:rsidR="00EF2A5B" w:rsidRDefault="00C174DD">
      <w:pPr>
        <w:pStyle w:val="11"/>
        <w:numPr>
          <w:ilvl w:val="0"/>
          <w:numId w:val="0"/>
        </w:numPr>
        <w:ind w:left="400"/>
      </w:pPr>
      <w:r>
        <w:rPr>
          <w:rFonts w:hint="eastAsia"/>
        </w:rPr>
        <w:t>返回分类树的预测重要性估计向量。</w:t>
      </w:r>
    </w:p>
    <w:p w14:paraId="77523B54" w14:textId="77777777" w:rsidR="00EF2A5B" w:rsidRDefault="00C174DD">
      <w:pPr>
        <w:pStyle w:val="4"/>
      </w:pPr>
      <w:r>
        <w:rPr>
          <w:rFonts w:hint="eastAsia"/>
        </w:rPr>
        <w:t>输入参数</w:t>
      </w:r>
    </w:p>
    <w:p w14:paraId="28BAF0AA" w14:textId="77777777" w:rsidR="00EF2A5B" w:rsidRDefault="00C174DD">
      <w:pPr>
        <w:pStyle w:val="11"/>
      </w:pPr>
      <w:r>
        <w:rPr>
          <w:rFonts w:hint="eastAsia"/>
        </w:rPr>
        <w:t>tree</w:t>
      </w:r>
      <w:r>
        <w:rPr>
          <w:rFonts w:hint="eastAsia"/>
        </w:rPr>
        <w:t>：</w:t>
      </w:r>
      <w:r>
        <w:t>f</w:t>
      </w:r>
      <w:r>
        <w:rPr>
          <w:rFonts w:hint="eastAsia"/>
        </w:rPr>
        <w:t>itr</w:t>
      </w:r>
      <w:r>
        <w:t>tree</w:t>
      </w:r>
      <w:r>
        <w:rPr>
          <w:rFonts w:hint="eastAsia"/>
        </w:rPr>
        <w:t>(</w:t>
      </w:r>
      <w:r>
        <w:t>)</w:t>
      </w:r>
      <w:r>
        <w:rPr>
          <w:rFonts w:hint="eastAsia"/>
        </w:rPr>
        <w:t>函数训练而成的模型。</w:t>
      </w:r>
    </w:p>
    <w:p w14:paraId="26AF7A02" w14:textId="77777777" w:rsidR="00EF2A5B" w:rsidRDefault="00C174DD">
      <w:pPr>
        <w:pStyle w:val="4"/>
      </w:pPr>
      <w:r>
        <w:rPr>
          <w:rFonts w:hint="eastAsia"/>
        </w:rPr>
        <w:t>返回值</w:t>
      </w:r>
    </w:p>
    <w:p w14:paraId="34E866CF" w14:textId="77777777" w:rsidR="00EF2A5B" w:rsidRDefault="00C174DD">
      <w:pPr>
        <w:pStyle w:val="11"/>
      </w:pPr>
      <w:r>
        <w:rPr>
          <w:rFonts w:hint="eastAsia"/>
        </w:rPr>
        <w:t>imp</w:t>
      </w:r>
      <w:r>
        <w:rPr>
          <w:rFonts w:hint="eastAsia"/>
        </w:rPr>
        <w:t>：返回分类树的预测重要性估计向量。</w:t>
      </w:r>
    </w:p>
    <w:p w14:paraId="52BCE2FF" w14:textId="77777777" w:rsidR="00EF2A5B" w:rsidRDefault="00C174DD">
      <w:pPr>
        <w:pStyle w:val="4"/>
      </w:pPr>
      <w:r>
        <w:rPr>
          <w:rFonts w:hint="eastAsia"/>
        </w:rPr>
        <w:lastRenderedPageBreak/>
        <w:t>开发方案</w:t>
      </w:r>
    </w:p>
    <w:p w14:paraId="335D3BA3" w14:textId="77777777" w:rsidR="00EF2A5B" w:rsidRDefault="00C174DD">
      <w:pPr>
        <w:pStyle w:val="a1"/>
        <w:ind w:firstLine="480"/>
      </w:pPr>
      <w:r>
        <w:rPr>
          <w:rFonts w:hint="eastAsia"/>
        </w:rPr>
        <w:t>这部分主要对分类树</w:t>
      </w:r>
      <w:r>
        <w:t>predictorImportance</w:t>
      </w:r>
      <w:r>
        <w:rPr>
          <w:rFonts w:hint="eastAsia"/>
        </w:rPr>
        <w:t>函数进行说明，本函数通过对</w:t>
      </w:r>
      <w:r>
        <w:t>P</w:t>
      </w:r>
      <w:r>
        <w:rPr>
          <w:rFonts w:hint="eastAsia"/>
        </w:rPr>
        <w:t>ython</w:t>
      </w:r>
      <w:r>
        <w:rPr>
          <w:rFonts w:hint="eastAsia"/>
        </w:rPr>
        <w:t>中</w:t>
      </w:r>
      <w:r>
        <w:t>sklearn.tree.DecisionTreeC</w:t>
      </w:r>
      <w:r>
        <w:rPr>
          <w:rFonts w:hint="eastAsia"/>
        </w:rPr>
        <w:t>la</w:t>
      </w:r>
      <w:r>
        <w:t>ssifier</w:t>
      </w:r>
      <w:r>
        <w:rPr>
          <w:rFonts w:hint="eastAsia"/>
        </w:rPr>
        <w:t>库</w:t>
      </w:r>
      <w:r>
        <w:t>feature_importances_</w:t>
      </w:r>
      <w:r>
        <w:rPr>
          <w:rFonts w:hint="eastAsia"/>
        </w:rPr>
        <w:t>函数进行重写而来，实现了</w:t>
      </w:r>
      <w:r>
        <w:rPr>
          <w:rFonts w:hint="eastAsia"/>
        </w:rPr>
        <w:t>matlab</w:t>
      </w:r>
      <w:r>
        <w:rPr>
          <w:rFonts w:hint="eastAsia"/>
        </w:rPr>
        <w:t>分类树</w:t>
      </w:r>
      <w:r>
        <w:t xml:space="preserve"> predictorImportance ()</w:t>
      </w:r>
      <w:r>
        <w:rPr>
          <w:rFonts w:hint="eastAsia"/>
        </w:rPr>
        <w:t>函数的</w:t>
      </w:r>
      <w:r>
        <w:rPr>
          <w:rFonts w:hint="eastAsia"/>
        </w:rPr>
        <w:t>Julia</w:t>
      </w:r>
      <w:r>
        <w:rPr>
          <w:rFonts w:hint="eastAsia"/>
        </w:rPr>
        <w:t>语言实现。</w:t>
      </w:r>
    </w:p>
    <w:p w14:paraId="1AC59E61" w14:textId="77777777" w:rsidR="00EF2A5B" w:rsidRDefault="00C174DD">
      <w:pPr>
        <w:pStyle w:val="30"/>
      </w:pPr>
      <w:bookmarkStart w:id="129" w:name="_Toc108100610"/>
      <w:r>
        <w:t>partialDependence</w:t>
      </w:r>
      <w:r>
        <w:rPr>
          <w:rFonts w:hint="eastAsia"/>
        </w:rPr>
        <w:t>函数</w:t>
      </w:r>
      <w:bookmarkEnd w:id="129"/>
    </w:p>
    <w:p w14:paraId="2A59B1A0" w14:textId="77777777" w:rsidR="00EF2A5B" w:rsidRDefault="00C174DD">
      <w:pPr>
        <w:pStyle w:val="4"/>
      </w:pPr>
      <w:r>
        <w:rPr>
          <w:rFonts w:hint="eastAsia"/>
        </w:rPr>
        <w:t>调用方式</w:t>
      </w:r>
    </w:p>
    <w:p w14:paraId="4E001E6A" w14:textId="77777777" w:rsidR="00EF2A5B" w:rsidRDefault="00C174DD">
      <w:pPr>
        <w:pStyle w:val="11"/>
      </w:pPr>
      <w:r>
        <w:t xml:space="preserve">pd = </w:t>
      </w:r>
      <w:proofErr w:type="gramStart"/>
      <w:r>
        <w:t>partialDependence(</w:t>
      </w:r>
      <w:proofErr w:type="gramEnd"/>
      <w:r>
        <w:t xml:space="preserve">RegressionMdl </w:t>
      </w:r>
      <w:r>
        <w:rPr>
          <w:rFonts w:hint="eastAsia"/>
        </w:rPr>
        <w:t>,</w:t>
      </w:r>
      <w:r>
        <w:t>Vars)</w:t>
      </w:r>
    </w:p>
    <w:p w14:paraId="759BB9CC" w14:textId="77777777" w:rsidR="00EF2A5B" w:rsidRDefault="00C174DD">
      <w:pPr>
        <w:pStyle w:val="11"/>
        <w:numPr>
          <w:ilvl w:val="0"/>
          <w:numId w:val="0"/>
        </w:numPr>
        <w:ind w:left="400"/>
      </w:pPr>
      <w:r>
        <w:rPr>
          <w:rFonts w:hint="eastAsia"/>
        </w:rPr>
        <w:t>计算部分相关性。</w:t>
      </w:r>
    </w:p>
    <w:p w14:paraId="7233B986" w14:textId="77777777" w:rsidR="00EF2A5B" w:rsidRDefault="00C174DD">
      <w:pPr>
        <w:pStyle w:val="4"/>
      </w:pPr>
      <w:r>
        <w:rPr>
          <w:rFonts w:hint="eastAsia"/>
        </w:rPr>
        <w:t>输入参数</w:t>
      </w:r>
    </w:p>
    <w:p w14:paraId="4561319B" w14:textId="77777777" w:rsidR="00EF2A5B" w:rsidRDefault="00C174DD">
      <w:pPr>
        <w:pStyle w:val="11"/>
      </w:pPr>
      <w:r>
        <w:t>RegressionMdl:</w:t>
      </w:r>
      <w:r>
        <w:rPr>
          <w:rFonts w:hint="eastAsia"/>
        </w:rPr>
        <w:t xml:space="preserve"> </w:t>
      </w:r>
      <w:r>
        <w:rPr>
          <w:rFonts w:hint="eastAsia"/>
        </w:rPr>
        <w:t>训练完成的分类模型。</w:t>
      </w:r>
    </w:p>
    <w:p w14:paraId="3CB8DEC0" w14:textId="77777777" w:rsidR="00EF2A5B" w:rsidRDefault="00C174DD">
      <w:pPr>
        <w:pStyle w:val="11"/>
      </w:pPr>
      <w:r>
        <w:t>Vars</w:t>
      </w:r>
      <w:r>
        <w:rPr>
          <w:rFonts w:hint="eastAsia"/>
        </w:rPr>
        <w:t>：列出的预测变量。</w:t>
      </w:r>
    </w:p>
    <w:p w14:paraId="1B46449E" w14:textId="77777777" w:rsidR="00EF2A5B" w:rsidRDefault="00C174DD">
      <w:pPr>
        <w:pStyle w:val="4"/>
      </w:pPr>
      <w:r>
        <w:rPr>
          <w:rFonts w:hint="eastAsia"/>
        </w:rPr>
        <w:t>返回值</w:t>
      </w:r>
    </w:p>
    <w:p w14:paraId="71C32535" w14:textId="77777777" w:rsidR="00EF2A5B" w:rsidRDefault="00C174DD">
      <w:pPr>
        <w:pStyle w:val="11"/>
      </w:pPr>
      <w:r>
        <w:t>pd</w:t>
      </w:r>
      <w:r>
        <w:rPr>
          <w:rFonts w:hint="eastAsia"/>
        </w:rPr>
        <w:t>：部分相关性值向量。</w:t>
      </w:r>
    </w:p>
    <w:p w14:paraId="66774ADA" w14:textId="77777777" w:rsidR="00EF2A5B" w:rsidRDefault="00C174DD">
      <w:pPr>
        <w:pStyle w:val="4"/>
      </w:pPr>
      <w:r>
        <w:rPr>
          <w:rFonts w:hint="eastAsia"/>
        </w:rPr>
        <w:t>开发方案</w:t>
      </w:r>
    </w:p>
    <w:p w14:paraId="097F7CEB" w14:textId="13AA709F" w:rsidR="00EF2A5B" w:rsidRDefault="00C174DD">
      <w:pPr>
        <w:pStyle w:val="a1"/>
        <w:ind w:firstLine="480"/>
      </w:pPr>
      <w:r>
        <w:rPr>
          <w:rFonts w:hint="eastAsia"/>
        </w:rPr>
        <w:t>这部分主要对</w:t>
      </w:r>
      <w:r>
        <w:t>partialDependence</w:t>
      </w:r>
      <w:r>
        <w:rPr>
          <w:rFonts w:hint="eastAsia"/>
        </w:rPr>
        <w:t>函数进行说明，本函数通过对</w:t>
      </w:r>
      <w:r>
        <w:t>P</w:t>
      </w:r>
      <w:r>
        <w:rPr>
          <w:rFonts w:hint="eastAsia"/>
        </w:rPr>
        <w:t>ython</w:t>
      </w:r>
      <w:r>
        <w:rPr>
          <w:rFonts w:hint="eastAsia"/>
        </w:rPr>
        <w:t>中</w:t>
      </w:r>
      <w:r>
        <w:t>sklearn.inspection</w:t>
      </w:r>
      <w:r>
        <w:rPr>
          <w:rFonts w:hint="eastAsia"/>
        </w:rPr>
        <w:t>库</w:t>
      </w:r>
      <w:r>
        <w:t>partial_dependence ()</w:t>
      </w:r>
      <w:r>
        <w:rPr>
          <w:rFonts w:hint="eastAsia"/>
        </w:rPr>
        <w:t>函数进行重写而来，实现了</w:t>
      </w:r>
      <w:r>
        <w:rPr>
          <w:rFonts w:hint="eastAsia"/>
        </w:rPr>
        <w:t>matlab</w:t>
      </w:r>
      <w:r>
        <w:rPr>
          <w:rFonts w:hint="eastAsia"/>
        </w:rPr>
        <w:t>模型的构建与评估</w:t>
      </w:r>
      <w:r>
        <w:t>partialDependence()</w:t>
      </w:r>
      <w:r>
        <w:rPr>
          <w:rFonts w:hint="eastAsia"/>
        </w:rPr>
        <w:t>函数的</w:t>
      </w:r>
      <w:r>
        <w:rPr>
          <w:rFonts w:hint="eastAsia"/>
        </w:rPr>
        <w:t>Julia</w:t>
      </w:r>
      <w:r>
        <w:rPr>
          <w:rFonts w:hint="eastAsia"/>
        </w:rPr>
        <w:t>语言实现。</w:t>
      </w:r>
    </w:p>
    <w:p w14:paraId="28B54267" w14:textId="391B3279" w:rsidR="0087299D" w:rsidRDefault="0087299D" w:rsidP="0087299D">
      <w:pPr>
        <w:pStyle w:val="30"/>
      </w:pPr>
      <w:r>
        <w:rPr>
          <w:rFonts w:hint="eastAsia"/>
        </w:rPr>
        <w:t>test</w:t>
      </w:r>
      <w:r>
        <w:rPr>
          <w:rFonts w:hint="eastAsia"/>
        </w:rPr>
        <w:t>函数</w:t>
      </w:r>
    </w:p>
    <w:p w14:paraId="4CC137F1" w14:textId="77777777" w:rsidR="0087299D" w:rsidRDefault="0087299D" w:rsidP="0087299D">
      <w:pPr>
        <w:pStyle w:val="4"/>
      </w:pPr>
      <w:r>
        <w:rPr>
          <w:rFonts w:hint="eastAsia"/>
        </w:rPr>
        <w:t>调用方式</w:t>
      </w:r>
    </w:p>
    <w:p w14:paraId="2B8C002E" w14:textId="6BB97A2B" w:rsidR="0087299D" w:rsidRDefault="0087299D" w:rsidP="0087299D">
      <w:pPr>
        <w:pStyle w:val="11"/>
      </w:pPr>
      <w:r w:rsidRPr="0087299D">
        <w:t>idx = test(c)</w:t>
      </w:r>
    </w:p>
    <w:p w14:paraId="34EFA034" w14:textId="7667AA24" w:rsidR="0087299D" w:rsidRDefault="0087299D" w:rsidP="0087299D">
      <w:pPr>
        <w:pStyle w:val="11"/>
        <w:numPr>
          <w:ilvl w:val="0"/>
          <w:numId w:val="0"/>
        </w:numPr>
        <w:ind w:left="400"/>
      </w:pPr>
      <w:r>
        <w:rPr>
          <w:rFonts w:hint="eastAsia"/>
        </w:rPr>
        <w:t>生成</w:t>
      </w:r>
      <w:r w:rsidRPr="0087299D">
        <w:rPr>
          <w:rFonts w:hint="eastAsia"/>
        </w:rPr>
        <w:t>交叉验证的测试指标</w:t>
      </w:r>
      <w:r>
        <w:rPr>
          <w:rFonts w:hint="eastAsia"/>
        </w:rPr>
        <w:t>。</w:t>
      </w:r>
    </w:p>
    <w:p w14:paraId="67E1CD45" w14:textId="77777777" w:rsidR="0087299D" w:rsidRDefault="0087299D" w:rsidP="0087299D">
      <w:pPr>
        <w:pStyle w:val="4"/>
      </w:pPr>
      <w:r>
        <w:rPr>
          <w:rFonts w:hint="eastAsia"/>
        </w:rPr>
        <w:lastRenderedPageBreak/>
        <w:t>输入参数</w:t>
      </w:r>
    </w:p>
    <w:p w14:paraId="5C8CBCDC" w14:textId="22A5B6E8" w:rsidR="0087299D" w:rsidRDefault="0087299D" w:rsidP="0087299D">
      <w:pPr>
        <w:pStyle w:val="11"/>
      </w:pPr>
      <w:r>
        <w:rPr>
          <w:rFonts w:hint="eastAsia"/>
        </w:rPr>
        <w:t>c</w:t>
      </w:r>
      <w:r>
        <w:t>:</w:t>
      </w:r>
      <w:r>
        <w:rPr>
          <w:rFonts w:hint="eastAsia"/>
        </w:rPr>
        <w:t xml:space="preserve"> </w:t>
      </w:r>
      <w:r w:rsidRPr="0087299D">
        <w:rPr>
          <w:rFonts w:hint="eastAsia"/>
        </w:rPr>
        <w:t>验证分区，指定为</w:t>
      </w:r>
      <w:r w:rsidRPr="0087299D">
        <w:rPr>
          <w:rFonts w:hint="eastAsia"/>
        </w:rPr>
        <w:t xml:space="preserve"> cvpartition </w:t>
      </w:r>
      <w:r w:rsidRPr="0087299D">
        <w:rPr>
          <w:rFonts w:hint="eastAsia"/>
        </w:rPr>
        <w:t>对象。</w:t>
      </w:r>
    </w:p>
    <w:p w14:paraId="2164E25F" w14:textId="77777777" w:rsidR="0087299D" w:rsidRDefault="0087299D" w:rsidP="0087299D">
      <w:pPr>
        <w:pStyle w:val="4"/>
      </w:pPr>
      <w:r>
        <w:rPr>
          <w:rFonts w:hint="eastAsia"/>
        </w:rPr>
        <w:t>返回值</w:t>
      </w:r>
    </w:p>
    <w:p w14:paraId="364D106F" w14:textId="233A5E1A" w:rsidR="0087299D" w:rsidRDefault="0087299D" w:rsidP="0087299D">
      <w:pPr>
        <w:pStyle w:val="11"/>
      </w:pPr>
      <w:r>
        <w:t>idx</w:t>
      </w:r>
      <w:r>
        <w:rPr>
          <w:rFonts w:hint="eastAsia"/>
        </w:rPr>
        <w:t>：</w:t>
      </w:r>
      <w:r w:rsidRPr="0087299D">
        <w:rPr>
          <w:rFonts w:hint="eastAsia"/>
        </w:rPr>
        <w:t>测试集观察的索引，以逻辑向量形式返回。值为</w:t>
      </w:r>
      <w:r w:rsidRPr="0087299D">
        <w:rPr>
          <w:rFonts w:hint="eastAsia"/>
        </w:rPr>
        <w:t xml:space="preserve"> 1 </w:t>
      </w:r>
      <w:r w:rsidRPr="0087299D">
        <w:rPr>
          <w:rFonts w:hint="eastAsia"/>
        </w:rPr>
        <w:t>表示相应的观测值在测试集中。值为</w:t>
      </w:r>
      <w:r w:rsidRPr="0087299D">
        <w:rPr>
          <w:rFonts w:hint="eastAsia"/>
        </w:rPr>
        <w:t xml:space="preserve"> 0 </w:t>
      </w:r>
      <w:r>
        <w:rPr>
          <w:rFonts w:hint="eastAsia"/>
        </w:rPr>
        <w:t>表示对应的观测值在训练集中。</w:t>
      </w:r>
    </w:p>
    <w:p w14:paraId="457C3576" w14:textId="77777777" w:rsidR="0087299D" w:rsidRDefault="0087299D" w:rsidP="0087299D">
      <w:pPr>
        <w:pStyle w:val="4"/>
      </w:pPr>
      <w:r>
        <w:rPr>
          <w:rFonts w:hint="eastAsia"/>
        </w:rPr>
        <w:t>开发方案</w:t>
      </w:r>
    </w:p>
    <w:p w14:paraId="491BC01D" w14:textId="06BBC600" w:rsidR="0087299D" w:rsidRDefault="0087299D" w:rsidP="0087299D">
      <w:pPr>
        <w:pStyle w:val="a1"/>
        <w:ind w:firstLine="480"/>
      </w:pPr>
      <w:r>
        <w:rPr>
          <w:rFonts w:hint="eastAsia"/>
        </w:rPr>
        <w:t>这部分主要对</w:t>
      </w:r>
      <w:r>
        <w:t>test</w:t>
      </w:r>
      <w:r>
        <w:rPr>
          <w:rFonts w:hint="eastAsia"/>
        </w:rPr>
        <w:t>函数进行说明，本函数通过对</w:t>
      </w:r>
      <w:r>
        <w:t>Julia</w:t>
      </w:r>
      <w:r>
        <w:rPr>
          <w:rFonts w:hint="eastAsia"/>
        </w:rPr>
        <w:t>中自定义函数进行编写而来，实现了</w:t>
      </w:r>
      <w:r>
        <w:rPr>
          <w:rFonts w:hint="eastAsia"/>
        </w:rPr>
        <w:t>matlab</w:t>
      </w:r>
      <w:r>
        <w:rPr>
          <w:rFonts w:hint="eastAsia"/>
        </w:rPr>
        <w:t>模型的构建与评估</w:t>
      </w:r>
      <w:r>
        <w:rPr>
          <w:rFonts w:hint="eastAsia"/>
        </w:rPr>
        <w:t>test</w:t>
      </w:r>
      <w:r>
        <w:t>()</w:t>
      </w:r>
      <w:r>
        <w:rPr>
          <w:rFonts w:hint="eastAsia"/>
        </w:rPr>
        <w:t>函数的</w:t>
      </w:r>
      <w:r>
        <w:rPr>
          <w:rFonts w:hint="eastAsia"/>
        </w:rPr>
        <w:t>Julia</w:t>
      </w:r>
      <w:r>
        <w:rPr>
          <w:rFonts w:hint="eastAsia"/>
        </w:rPr>
        <w:t>语言实现。</w:t>
      </w:r>
    </w:p>
    <w:p w14:paraId="0CAF3DE9" w14:textId="77777777" w:rsidR="0087299D" w:rsidRDefault="0087299D">
      <w:pPr>
        <w:pStyle w:val="a1"/>
        <w:ind w:firstLine="480"/>
      </w:pPr>
    </w:p>
    <w:p w14:paraId="7AE7F02D" w14:textId="77777777" w:rsidR="00EF2A5B" w:rsidRDefault="00C174DD">
      <w:pPr>
        <w:pStyle w:val="30"/>
      </w:pPr>
      <w:bookmarkStart w:id="130" w:name="_Toc108100611"/>
      <w:r>
        <w:t>confusionchart</w:t>
      </w:r>
      <w:r>
        <w:rPr>
          <w:rFonts w:hint="eastAsia"/>
        </w:rPr>
        <w:t>函数</w:t>
      </w:r>
      <w:bookmarkEnd w:id="130"/>
    </w:p>
    <w:p w14:paraId="2EF5E004" w14:textId="77777777" w:rsidR="00EF2A5B" w:rsidRDefault="00C174DD">
      <w:pPr>
        <w:pStyle w:val="4"/>
      </w:pPr>
      <w:r>
        <w:rPr>
          <w:rFonts w:hint="eastAsia"/>
        </w:rPr>
        <w:t>调用方式</w:t>
      </w:r>
    </w:p>
    <w:p w14:paraId="299FC20F" w14:textId="77777777" w:rsidR="00EF2A5B" w:rsidRDefault="00C174DD">
      <w:pPr>
        <w:pStyle w:val="11"/>
      </w:pPr>
      <w:r>
        <w:t>confusionchart(</w:t>
      </w:r>
      <w:proofErr w:type="gramStart"/>
      <w:r>
        <w:t>trueLabels,predictedLabels</w:t>
      </w:r>
      <w:proofErr w:type="gramEnd"/>
      <w:r>
        <w:t>)</w:t>
      </w:r>
    </w:p>
    <w:p w14:paraId="70E493A9" w14:textId="77777777" w:rsidR="00EF2A5B" w:rsidRDefault="00C174DD">
      <w:pPr>
        <w:pStyle w:val="11"/>
        <w:numPr>
          <w:ilvl w:val="0"/>
          <w:numId w:val="0"/>
        </w:numPr>
        <w:ind w:firstLineChars="200" w:firstLine="480"/>
      </w:pPr>
      <w:r>
        <w:rPr>
          <w:rFonts w:hint="eastAsia"/>
        </w:rPr>
        <w:t>返回真实标签</w:t>
      </w:r>
      <w:r>
        <w:t>trueLabels</w:t>
      </w:r>
      <w:r>
        <w:rPr>
          <w:rFonts w:hint="eastAsia"/>
        </w:rPr>
        <w:t>和预测标签</w:t>
      </w:r>
      <w:r>
        <w:t>predictedLabels</w:t>
      </w:r>
      <w:r>
        <w:rPr>
          <w:rFonts w:hint="eastAsia"/>
        </w:rPr>
        <w:t>所绘制的混淆矩阵图。</w:t>
      </w:r>
    </w:p>
    <w:p w14:paraId="0C01AEE9" w14:textId="77777777" w:rsidR="00EF2A5B" w:rsidRDefault="00C174DD">
      <w:pPr>
        <w:pStyle w:val="4"/>
      </w:pPr>
      <w:r>
        <w:rPr>
          <w:rFonts w:hint="eastAsia"/>
        </w:rPr>
        <w:t>输入参数</w:t>
      </w:r>
    </w:p>
    <w:p w14:paraId="379FE581" w14:textId="77777777" w:rsidR="00EF2A5B" w:rsidRDefault="00C174DD">
      <w:pPr>
        <w:pStyle w:val="11"/>
      </w:pPr>
      <w:r>
        <w:t>trueLabels:</w:t>
      </w:r>
      <w:r>
        <w:rPr>
          <w:rFonts w:hint="eastAsia"/>
        </w:rPr>
        <w:t xml:space="preserve"> </w:t>
      </w:r>
      <w:r>
        <w:rPr>
          <w:rFonts w:hint="eastAsia"/>
        </w:rPr>
        <w:t>真实标签向量。</w:t>
      </w:r>
    </w:p>
    <w:p w14:paraId="0C345CEF" w14:textId="77777777" w:rsidR="00EF2A5B" w:rsidRDefault="00C174DD">
      <w:pPr>
        <w:pStyle w:val="11"/>
      </w:pPr>
      <w:r>
        <w:t>predictedLabels</w:t>
      </w:r>
      <w:r>
        <w:rPr>
          <w:rFonts w:hint="eastAsia"/>
        </w:rPr>
        <w:t>：预测标签向量。</w:t>
      </w:r>
    </w:p>
    <w:p w14:paraId="4FDDF2D9" w14:textId="77777777" w:rsidR="00EF2A5B" w:rsidRDefault="00C174DD">
      <w:pPr>
        <w:pStyle w:val="4"/>
      </w:pPr>
      <w:r>
        <w:rPr>
          <w:rFonts w:hint="eastAsia"/>
        </w:rPr>
        <w:t>返回值</w:t>
      </w:r>
    </w:p>
    <w:p w14:paraId="10BA4740" w14:textId="77777777" w:rsidR="00EF2A5B" w:rsidRDefault="00C174DD">
      <w:pPr>
        <w:pStyle w:val="11"/>
        <w:numPr>
          <w:ilvl w:val="0"/>
          <w:numId w:val="0"/>
        </w:numPr>
        <w:ind w:firstLineChars="200" w:firstLine="480"/>
      </w:pPr>
      <w:r>
        <w:rPr>
          <w:rFonts w:hint="eastAsia"/>
        </w:rPr>
        <w:t>无</w:t>
      </w:r>
    </w:p>
    <w:p w14:paraId="554C229D" w14:textId="77777777" w:rsidR="00EF2A5B" w:rsidRDefault="00C174DD">
      <w:pPr>
        <w:pStyle w:val="4"/>
      </w:pPr>
      <w:r>
        <w:rPr>
          <w:rFonts w:hint="eastAsia"/>
        </w:rPr>
        <w:t>开发方案</w:t>
      </w:r>
    </w:p>
    <w:p w14:paraId="64D8BBFF" w14:textId="77777777" w:rsidR="00EF2A5B" w:rsidRDefault="00C174DD">
      <w:pPr>
        <w:pStyle w:val="a1"/>
        <w:ind w:firstLine="480"/>
      </w:pPr>
      <w:r>
        <w:rPr>
          <w:rFonts w:hint="eastAsia"/>
        </w:rPr>
        <w:t>这部分主要对</w:t>
      </w:r>
      <w:r>
        <w:t>confusionchart</w:t>
      </w:r>
      <w:r>
        <w:rPr>
          <w:rFonts w:hint="eastAsia"/>
        </w:rPr>
        <w:t>函数进行说明，本函数通过对</w:t>
      </w:r>
      <w:r>
        <w:t>P</w:t>
      </w:r>
      <w:r>
        <w:rPr>
          <w:rFonts w:hint="eastAsia"/>
        </w:rPr>
        <w:t>ython</w:t>
      </w:r>
      <w:r>
        <w:rPr>
          <w:rFonts w:hint="eastAsia"/>
        </w:rPr>
        <w:t>中</w:t>
      </w:r>
      <w:r>
        <w:t>sklearn.metrics</w:t>
      </w:r>
      <w:r>
        <w:rPr>
          <w:rFonts w:hint="eastAsia"/>
        </w:rPr>
        <w:t>库</w:t>
      </w:r>
      <w:r>
        <w:t>plot_confusion_matrix ()</w:t>
      </w:r>
      <w:r>
        <w:rPr>
          <w:rFonts w:hint="eastAsia"/>
        </w:rPr>
        <w:t>函数进行重写而来，实现了</w:t>
      </w:r>
      <w:r>
        <w:rPr>
          <w:rFonts w:hint="eastAsia"/>
        </w:rPr>
        <w:t>matlab</w:t>
      </w:r>
      <w:r>
        <w:rPr>
          <w:rFonts w:hint="eastAsia"/>
        </w:rPr>
        <w:t>模型的构建与评估</w:t>
      </w:r>
      <w:r>
        <w:t>confusionchart</w:t>
      </w:r>
      <w:r>
        <w:rPr>
          <w:rFonts w:hint="eastAsia"/>
        </w:rPr>
        <w:t>函数的</w:t>
      </w:r>
      <w:r>
        <w:rPr>
          <w:rFonts w:hint="eastAsia"/>
        </w:rPr>
        <w:t>Julia</w:t>
      </w:r>
      <w:r>
        <w:rPr>
          <w:rFonts w:hint="eastAsia"/>
        </w:rPr>
        <w:t>语言实现。</w:t>
      </w:r>
    </w:p>
    <w:p w14:paraId="69B1131B" w14:textId="77777777" w:rsidR="00EF2A5B" w:rsidRDefault="00C174DD">
      <w:pPr>
        <w:pStyle w:val="30"/>
      </w:pPr>
      <w:bookmarkStart w:id="131" w:name="_Toc108100612"/>
      <w:r>
        <w:lastRenderedPageBreak/>
        <w:t>confusionmat</w:t>
      </w:r>
      <w:r>
        <w:rPr>
          <w:rFonts w:hint="eastAsia"/>
        </w:rPr>
        <w:t>函数</w:t>
      </w:r>
      <w:bookmarkEnd w:id="131"/>
    </w:p>
    <w:p w14:paraId="4936DB1C" w14:textId="77777777" w:rsidR="00EF2A5B" w:rsidRDefault="00C174DD">
      <w:pPr>
        <w:pStyle w:val="4"/>
      </w:pPr>
      <w:r>
        <w:rPr>
          <w:rFonts w:hint="eastAsia"/>
        </w:rPr>
        <w:t>调用方式</w:t>
      </w:r>
    </w:p>
    <w:p w14:paraId="58809504" w14:textId="77777777" w:rsidR="00EF2A5B" w:rsidRDefault="00C174DD">
      <w:pPr>
        <w:pStyle w:val="11"/>
      </w:pPr>
      <w:r>
        <w:t>C=</w:t>
      </w:r>
      <w:r>
        <w:rPr>
          <w:rFonts w:hint="eastAsia"/>
        </w:rPr>
        <w:t xml:space="preserve"> </w:t>
      </w:r>
      <w:r>
        <w:t>confusionmat (</w:t>
      </w:r>
      <w:proofErr w:type="gramStart"/>
      <w:r>
        <w:t>trueLabels,predictedLabels</w:t>
      </w:r>
      <w:proofErr w:type="gramEnd"/>
      <w:r>
        <w:t>)</w:t>
      </w:r>
    </w:p>
    <w:p w14:paraId="57E19E1B" w14:textId="77777777" w:rsidR="00EF2A5B" w:rsidRDefault="00C174DD">
      <w:pPr>
        <w:pStyle w:val="11"/>
        <w:numPr>
          <w:ilvl w:val="0"/>
          <w:numId w:val="0"/>
        </w:numPr>
        <w:ind w:firstLineChars="200" w:firstLine="480"/>
      </w:pPr>
      <w:r>
        <w:rPr>
          <w:rFonts w:hint="eastAsia"/>
        </w:rPr>
        <w:t>返回真实标签</w:t>
      </w:r>
      <w:r>
        <w:t>trueLabels</w:t>
      </w:r>
      <w:r>
        <w:rPr>
          <w:rFonts w:hint="eastAsia"/>
        </w:rPr>
        <w:t>和预测标签</w:t>
      </w:r>
      <w:r>
        <w:t>predictedLabels</w:t>
      </w:r>
      <w:r>
        <w:rPr>
          <w:rFonts w:hint="eastAsia"/>
        </w:rPr>
        <w:t>所计算的混淆矩阵。</w:t>
      </w:r>
    </w:p>
    <w:p w14:paraId="057B61FB" w14:textId="77777777" w:rsidR="00EF2A5B" w:rsidRDefault="00C174DD">
      <w:pPr>
        <w:pStyle w:val="4"/>
      </w:pPr>
      <w:r>
        <w:rPr>
          <w:rFonts w:hint="eastAsia"/>
        </w:rPr>
        <w:t>输入参数</w:t>
      </w:r>
    </w:p>
    <w:p w14:paraId="696A8A6F" w14:textId="77777777" w:rsidR="00EF2A5B" w:rsidRDefault="00C174DD">
      <w:pPr>
        <w:pStyle w:val="11"/>
      </w:pPr>
      <w:r>
        <w:t>trueLabels:</w:t>
      </w:r>
      <w:r>
        <w:rPr>
          <w:rFonts w:hint="eastAsia"/>
        </w:rPr>
        <w:t xml:space="preserve"> </w:t>
      </w:r>
      <w:r>
        <w:rPr>
          <w:rFonts w:hint="eastAsia"/>
        </w:rPr>
        <w:t>真实标签向量。</w:t>
      </w:r>
    </w:p>
    <w:p w14:paraId="374DC3A1" w14:textId="77777777" w:rsidR="00EF2A5B" w:rsidRDefault="00C174DD">
      <w:pPr>
        <w:pStyle w:val="11"/>
      </w:pPr>
      <w:r>
        <w:t>predictedLabels</w:t>
      </w:r>
      <w:r>
        <w:rPr>
          <w:rFonts w:hint="eastAsia"/>
        </w:rPr>
        <w:t>：预测标签向量。</w:t>
      </w:r>
    </w:p>
    <w:p w14:paraId="3D56C244" w14:textId="77777777" w:rsidR="00EF2A5B" w:rsidRDefault="00C174DD">
      <w:pPr>
        <w:pStyle w:val="4"/>
      </w:pPr>
      <w:r>
        <w:rPr>
          <w:rFonts w:hint="eastAsia"/>
        </w:rPr>
        <w:t>返回值</w:t>
      </w:r>
    </w:p>
    <w:p w14:paraId="44678F2F" w14:textId="77777777" w:rsidR="00EF2A5B" w:rsidRDefault="00C174DD">
      <w:pPr>
        <w:pStyle w:val="11"/>
        <w:numPr>
          <w:ilvl w:val="0"/>
          <w:numId w:val="0"/>
        </w:numPr>
        <w:ind w:firstLineChars="200" w:firstLine="480"/>
      </w:pPr>
      <w:r>
        <w:t>C</w:t>
      </w:r>
      <w:r>
        <w:rPr>
          <w:rFonts w:hint="eastAsia"/>
        </w:rPr>
        <w:t>：返回模型计算得到的混淆矩阵。</w:t>
      </w:r>
    </w:p>
    <w:p w14:paraId="53ECC7CE" w14:textId="77777777" w:rsidR="00EF2A5B" w:rsidRDefault="00C174DD">
      <w:pPr>
        <w:pStyle w:val="4"/>
      </w:pPr>
      <w:r>
        <w:rPr>
          <w:rFonts w:hint="eastAsia"/>
        </w:rPr>
        <w:t>开发方案</w:t>
      </w:r>
    </w:p>
    <w:p w14:paraId="3DB9F97C" w14:textId="77777777" w:rsidR="00EF2A5B" w:rsidRDefault="00C174DD">
      <w:pPr>
        <w:pStyle w:val="a1"/>
        <w:ind w:firstLine="480"/>
      </w:pPr>
      <w:r>
        <w:rPr>
          <w:rFonts w:hint="eastAsia"/>
        </w:rPr>
        <w:t>这部分主要对</w:t>
      </w:r>
      <w:r>
        <w:t>confusionmat</w:t>
      </w:r>
      <w:r>
        <w:rPr>
          <w:rFonts w:hint="eastAsia"/>
        </w:rPr>
        <w:t>函数进行说明，本函数通过对</w:t>
      </w:r>
      <w:r>
        <w:t>P</w:t>
      </w:r>
      <w:r>
        <w:rPr>
          <w:rFonts w:hint="eastAsia"/>
        </w:rPr>
        <w:t>ython</w:t>
      </w:r>
      <w:r>
        <w:rPr>
          <w:rFonts w:hint="eastAsia"/>
        </w:rPr>
        <w:t>中</w:t>
      </w:r>
      <w:r>
        <w:t>sklearn.metrics</w:t>
      </w:r>
      <w:r>
        <w:rPr>
          <w:rFonts w:hint="eastAsia"/>
        </w:rPr>
        <w:t>库</w:t>
      </w:r>
      <w:r>
        <w:t>confusion_matrix ()</w:t>
      </w:r>
      <w:r>
        <w:rPr>
          <w:rFonts w:hint="eastAsia"/>
        </w:rPr>
        <w:t>函数进行重写而来，实现了</w:t>
      </w:r>
      <w:r>
        <w:rPr>
          <w:rFonts w:hint="eastAsia"/>
        </w:rPr>
        <w:t>matlab</w:t>
      </w:r>
      <w:r>
        <w:rPr>
          <w:rFonts w:hint="eastAsia"/>
        </w:rPr>
        <w:t>模型的构建与评估</w:t>
      </w:r>
      <w:r>
        <w:t>confusionmat</w:t>
      </w:r>
      <w:r>
        <w:rPr>
          <w:rFonts w:hint="eastAsia"/>
        </w:rPr>
        <w:t>函数的</w:t>
      </w:r>
      <w:r>
        <w:rPr>
          <w:rFonts w:hint="eastAsia"/>
        </w:rPr>
        <w:t>Julia</w:t>
      </w:r>
      <w:r>
        <w:rPr>
          <w:rFonts w:hint="eastAsia"/>
        </w:rPr>
        <w:t>语言实现。</w:t>
      </w:r>
    </w:p>
    <w:p w14:paraId="22A4E71C" w14:textId="77777777" w:rsidR="00EF2A5B" w:rsidRDefault="00C174DD">
      <w:pPr>
        <w:pStyle w:val="30"/>
      </w:pPr>
      <w:bookmarkStart w:id="132" w:name="_Toc108100613"/>
      <w:r>
        <w:t>perfcurve</w:t>
      </w:r>
      <w:r>
        <w:rPr>
          <w:rFonts w:hint="eastAsia"/>
        </w:rPr>
        <w:t>函数</w:t>
      </w:r>
      <w:bookmarkEnd w:id="132"/>
    </w:p>
    <w:p w14:paraId="2B42E794" w14:textId="77777777" w:rsidR="00EF2A5B" w:rsidRDefault="00C174DD">
      <w:pPr>
        <w:pStyle w:val="4"/>
      </w:pPr>
      <w:r>
        <w:rPr>
          <w:rFonts w:hint="eastAsia"/>
        </w:rPr>
        <w:t>调用方式</w:t>
      </w:r>
    </w:p>
    <w:p w14:paraId="40BADA67" w14:textId="77777777" w:rsidR="00EF2A5B" w:rsidRDefault="00C174DD">
      <w:pPr>
        <w:pStyle w:val="11"/>
      </w:pPr>
      <w:r>
        <w:t>[</w:t>
      </w:r>
      <w:proofErr w:type="gramStart"/>
      <w:r>
        <w:t>X,Y</w:t>
      </w:r>
      <w:proofErr w:type="gramEnd"/>
      <w:r>
        <w:t>,T] = perfcurve(labels,scores,posclass)</w:t>
      </w:r>
    </w:p>
    <w:p w14:paraId="5B597FC0" w14:textId="77777777" w:rsidR="00EF2A5B" w:rsidRDefault="00C174DD">
      <w:pPr>
        <w:pStyle w:val="11"/>
        <w:numPr>
          <w:ilvl w:val="0"/>
          <w:numId w:val="0"/>
        </w:numPr>
        <w:ind w:firstLineChars="200" w:firstLine="480"/>
      </w:pPr>
      <w:r>
        <w:rPr>
          <w:rFonts w:hint="eastAsia"/>
        </w:rPr>
        <w:t>返回</w:t>
      </w:r>
      <w:r>
        <w:rPr>
          <w:rFonts w:hint="eastAsia"/>
        </w:rPr>
        <w:t xml:space="preserve"> X </w:t>
      </w:r>
      <w:r>
        <w:rPr>
          <w:rFonts w:hint="eastAsia"/>
        </w:rPr>
        <w:t>和</w:t>
      </w:r>
      <w:r>
        <w:rPr>
          <w:rFonts w:hint="eastAsia"/>
        </w:rPr>
        <w:t xml:space="preserve"> Y </w:t>
      </w:r>
      <w:r>
        <w:rPr>
          <w:rFonts w:hint="eastAsia"/>
        </w:rPr>
        <w:t>的计算值的分类器分数阈值数组。</w:t>
      </w:r>
    </w:p>
    <w:p w14:paraId="1386DCE4" w14:textId="77777777" w:rsidR="00EF2A5B" w:rsidRDefault="00C174DD">
      <w:pPr>
        <w:pStyle w:val="4"/>
      </w:pPr>
      <w:r>
        <w:rPr>
          <w:rFonts w:hint="eastAsia"/>
        </w:rPr>
        <w:t>输入参数</w:t>
      </w:r>
    </w:p>
    <w:p w14:paraId="37D4DF22" w14:textId="77777777" w:rsidR="00EF2A5B" w:rsidRDefault="00C174DD">
      <w:pPr>
        <w:pStyle w:val="11"/>
      </w:pPr>
      <w:r>
        <w:rPr>
          <w:rFonts w:hint="eastAsia"/>
        </w:rPr>
        <w:t>l</w:t>
      </w:r>
      <w:r>
        <w:t>abels</w:t>
      </w:r>
      <w:r>
        <w:rPr>
          <w:rFonts w:hint="eastAsia"/>
        </w:rPr>
        <w:t>：真实的类标签。</w:t>
      </w:r>
    </w:p>
    <w:p w14:paraId="7C81000D" w14:textId="77777777" w:rsidR="00EF2A5B" w:rsidRDefault="00C174DD">
      <w:pPr>
        <w:pStyle w:val="11"/>
      </w:pPr>
      <w:r>
        <w:t>scores</w:t>
      </w:r>
      <w:r>
        <w:rPr>
          <w:rFonts w:hint="eastAsia"/>
        </w:rPr>
        <w:t>：预测的类标签。</w:t>
      </w:r>
    </w:p>
    <w:p w14:paraId="7BEBF7B8" w14:textId="77777777" w:rsidR="00EF2A5B" w:rsidRDefault="00C174DD">
      <w:pPr>
        <w:pStyle w:val="11"/>
      </w:pPr>
      <w:r>
        <w:t>posclass</w:t>
      </w:r>
      <w:r>
        <w:rPr>
          <w:rFonts w:hint="eastAsia"/>
        </w:rPr>
        <w:t>：正类标签。</w:t>
      </w:r>
    </w:p>
    <w:p w14:paraId="268B3792" w14:textId="77777777" w:rsidR="00EF2A5B" w:rsidRDefault="00C174DD">
      <w:pPr>
        <w:pStyle w:val="4"/>
      </w:pPr>
      <w:r>
        <w:rPr>
          <w:rFonts w:hint="eastAsia"/>
        </w:rPr>
        <w:lastRenderedPageBreak/>
        <w:t>返回值</w:t>
      </w:r>
    </w:p>
    <w:p w14:paraId="45DF9AE7" w14:textId="77777777" w:rsidR="00EF2A5B" w:rsidRDefault="00C174DD">
      <w:pPr>
        <w:pStyle w:val="11"/>
      </w:pPr>
      <w:r>
        <w:t>X:</w:t>
      </w:r>
      <w:r>
        <w:rPr>
          <w:rFonts w:hint="eastAsia"/>
        </w:rPr>
        <w:t xml:space="preserve"> </w:t>
      </w:r>
      <w:r>
        <w:t xml:space="preserve"> </w:t>
      </w:r>
      <w:r>
        <w:rPr>
          <w:rFonts w:hint="eastAsia"/>
        </w:rPr>
        <w:t>R</w:t>
      </w:r>
      <w:r>
        <w:t>OC</w:t>
      </w:r>
      <w:r>
        <w:rPr>
          <w:rFonts w:hint="eastAsia"/>
        </w:rPr>
        <w:t>曲线的横坐标，即</w:t>
      </w:r>
      <w:r>
        <w:rPr>
          <w:rFonts w:hint="eastAsia"/>
        </w:rPr>
        <w:t>fpr</w:t>
      </w:r>
      <w:r>
        <w:rPr>
          <w:rFonts w:hint="eastAsia"/>
        </w:rPr>
        <w:t>。</w:t>
      </w:r>
    </w:p>
    <w:p w14:paraId="2E4678F8" w14:textId="77777777" w:rsidR="00EF2A5B" w:rsidRDefault="00C174DD">
      <w:pPr>
        <w:pStyle w:val="11"/>
      </w:pPr>
      <w:r>
        <w:t>Y</w:t>
      </w:r>
      <w:r>
        <w:rPr>
          <w:rFonts w:hint="eastAsia"/>
        </w:rPr>
        <w:t>：</w:t>
      </w:r>
      <w:r>
        <w:rPr>
          <w:rFonts w:hint="eastAsia"/>
        </w:rPr>
        <w:t>R</w:t>
      </w:r>
      <w:r>
        <w:t>OC</w:t>
      </w:r>
      <w:r>
        <w:rPr>
          <w:rFonts w:hint="eastAsia"/>
        </w:rPr>
        <w:t>曲线的纵坐标，即</w:t>
      </w:r>
      <w:r>
        <w:rPr>
          <w:rFonts w:hint="eastAsia"/>
        </w:rPr>
        <w:t>tpr</w:t>
      </w:r>
      <w:r>
        <w:rPr>
          <w:rFonts w:hint="eastAsia"/>
        </w:rPr>
        <w:t>。</w:t>
      </w:r>
    </w:p>
    <w:p w14:paraId="609B8EE5" w14:textId="77777777" w:rsidR="00EF2A5B" w:rsidRDefault="00C174DD">
      <w:pPr>
        <w:pStyle w:val="11"/>
      </w:pPr>
      <w:r>
        <w:rPr>
          <w:rFonts w:hint="eastAsia"/>
        </w:rPr>
        <w:t>T</w:t>
      </w:r>
      <w:r>
        <w:rPr>
          <w:rFonts w:hint="eastAsia"/>
        </w:rPr>
        <w:t>：基于</w:t>
      </w:r>
      <w:r>
        <w:rPr>
          <w:rFonts w:hint="eastAsia"/>
        </w:rPr>
        <w:t>fpr</w:t>
      </w:r>
      <w:r>
        <w:rPr>
          <w:rFonts w:hint="eastAsia"/>
        </w:rPr>
        <w:t>和</w:t>
      </w:r>
      <w:r>
        <w:rPr>
          <w:rFonts w:hint="eastAsia"/>
        </w:rPr>
        <w:t>tpr</w:t>
      </w:r>
      <w:r>
        <w:rPr>
          <w:rFonts w:hint="eastAsia"/>
        </w:rPr>
        <w:t>计算的决策函数的阈值。</w:t>
      </w:r>
    </w:p>
    <w:p w14:paraId="4AC5C800" w14:textId="77777777" w:rsidR="00EF2A5B" w:rsidRDefault="00C174DD">
      <w:pPr>
        <w:pStyle w:val="4"/>
      </w:pPr>
      <w:r>
        <w:rPr>
          <w:rFonts w:hint="eastAsia"/>
        </w:rPr>
        <w:t>开发方案</w:t>
      </w:r>
    </w:p>
    <w:p w14:paraId="2096758E" w14:textId="5BD7710D" w:rsidR="00EF2A5B" w:rsidRDefault="00C174DD">
      <w:pPr>
        <w:pStyle w:val="a1"/>
        <w:ind w:firstLine="480"/>
      </w:pPr>
      <w:r>
        <w:rPr>
          <w:rFonts w:hint="eastAsia"/>
        </w:rPr>
        <w:t>这部分主要对</w:t>
      </w:r>
      <w:r>
        <w:t>perfcurve</w:t>
      </w:r>
      <w:r>
        <w:rPr>
          <w:rFonts w:hint="eastAsia"/>
        </w:rPr>
        <w:t>函数进行说明，本函数通过对</w:t>
      </w:r>
      <w:r>
        <w:t>P</w:t>
      </w:r>
      <w:r>
        <w:rPr>
          <w:rFonts w:hint="eastAsia"/>
        </w:rPr>
        <w:t>ython</w:t>
      </w:r>
      <w:r>
        <w:rPr>
          <w:rFonts w:hint="eastAsia"/>
        </w:rPr>
        <w:t>中</w:t>
      </w:r>
      <w:r>
        <w:t>sklearn.metrics</w:t>
      </w:r>
      <w:r>
        <w:rPr>
          <w:rFonts w:hint="eastAsia"/>
        </w:rPr>
        <w:t>库</w:t>
      </w:r>
      <w:r>
        <w:t>roc_curve ()</w:t>
      </w:r>
      <w:r>
        <w:rPr>
          <w:rFonts w:hint="eastAsia"/>
        </w:rPr>
        <w:t>函数进行重写而来，实现了</w:t>
      </w:r>
      <w:r>
        <w:rPr>
          <w:rFonts w:hint="eastAsia"/>
        </w:rPr>
        <w:t>matlab</w:t>
      </w:r>
      <w:r>
        <w:rPr>
          <w:rFonts w:hint="eastAsia"/>
        </w:rPr>
        <w:t>模型的构建与评估</w:t>
      </w:r>
      <w:r>
        <w:t>perfcurve</w:t>
      </w:r>
      <w:r>
        <w:rPr>
          <w:rFonts w:hint="eastAsia"/>
        </w:rPr>
        <w:t>函数的</w:t>
      </w:r>
      <w:r>
        <w:rPr>
          <w:rFonts w:hint="eastAsia"/>
        </w:rPr>
        <w:t>Julia</w:t>
      </w:r>
      <w:r>
        <w:rPr>
          <w:rFonts w:hint="eastAsia"/>
        </w:rPr>
        <w:t>语言实现。</w:t>
      </w:r>
    </w:p>
    <w:p w14:paraId="7318E4A6" w14:textId="7A86F845" w:rsidR="002C0C8C" w:rsidRDefault="002C0C8C" w:rsidP="002C0C8C"/>
    <w:p w14:paraId="38CA2330" w14:textId="77777777" w:rsidR="002C0C8C" w:rsidRPr="002C0C8C" w:rsidRDefault="002C0C8C" w:rsidP="002C0C8C">
      <w:pPr>
        <w:keepNext/>
        <w:keepLines/>
        <w:numPr>
          <w:ilvl w:val="0"/>
          <w:numId w:val="1"/>
        </w:numPr>
        <w:spacing w:before="320" w:after="320" w:line="240" w:lineRule="auto"/>
        <w:outlineLvl w:val="0"/>
        <w:rPr>
          <w:b/>
          <w:bCs/>
          <w:kern w:val="44"/>
          <w:sz w:val="44"/>
          <w:szCs w:val="44"/>
        </w:rPr>
      </w:pPr>
      <w:bookmarkStart w:id="133" w:name="_Toc107302976"/>
      <w:bookmarkStart w:id="134" w:name="_Toc108100614"/>
      <w:r w:rsidRPr="002C0C8C">
        <w:rPr>
          <w:rFonts w:hint="eastAsia"/>
          <w:b/>
          <w:bCs/>
          <w:kern w:val="44"/>
          <w:sz w:val="44"/>
          <w:szCs w:val="44"/>
        </w:rPr>
        <w:t>聚类</w:t>
      </w:r>
      <w:bookmarkEnd w:id="133"/>
      <w:bookmarkEnd w:id="134"/>
    </w:p>
    <w:p w14:paraId="3DB4B04B" w14:textId="77777777" w:rsidR="002C0C8C" w:rsidRPr="002C0C8C" w:rsidRDefault="002C0C8C" w:rsidP="002C0C8C">
      <w:pPr>
        <w:keepNext/>
        <w:keepLines/>
        <w:numPr>
          <w:ilvl w:val="1"/>
          <w:numId w:val="1"/>
        </w:numPr>
        <w:spacing w:before="260" w:after="260" w:line="240" w:lineRule="auto"/>
        <w:outlineLvl w:val="1"/>
        <w:rPr>
          <w:b/>
          <w:bCs/>
          <w:sz w:val="36"/>
          <w:szCs w:val="32"/>
        </w:rPr>
      </w:pPr>
      <w:bookmarkStart w:id="135" w:name="_Toc108100615"/>
      <w:r w:rsidRPr="002C0C8C">
        <w:rPr>
          <w:rFonts w:hint="eastAsia"/>
          <w:b/>
          <w:bCs/>
          <w:sz w:val="36"/>
          <w:szCs w:val="32"/>
        </w:rPr>
        <w:t>层次聚类</w:t>
      </w:r>
      <w:bookmarkEnd w:id="135"/>
    </w:p>
    <w:p w14:paraId="57DC0E80"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36" w:name="_Toc107302978"/>
      <w:bookmarkStart w:id="137" w:name="_Toc108100616"/>
      <w:r w:rsidRPr="002C0C8C">
        <w:rPr>
          <w:rFonts w:hint="eastAsia"/>
          <w:b/>
          <w:bCs/>
          <w:sz w:val="32"/>
          <w:szCs w:val="32"/>
        </w:rPr>
        <w:t>层次聚类</w:t>
      </w:r>
      <w:r w:rsidRPr="002C0C8C">
        <w:rPr>
          <w:b/>
          <w:bCs/>
          <w:sz w:val="32"/>
          <w:szCs w:val="32"/>
        </w:rPr>
        <w:t>cluster</w:t>
      </w:r>
      <w:r w:rsidRPr="002C0C8C">
        <w:rPr>
          <w:rFonts w:hint="eastAsia"/>
          <w:b/>
          <w:bCs/>
          <w:sz w:val="32"/>
          <w:szCs w:val="32"/>
        </w:rPr>
        <w:t>函数</w:t>
      </w:r>
      <w:bookmarkEnd w:id="136"/>
      <w:bookmarkEnd w:id="137"/>
    </w:p>
    <w:p w14:paraId="30253BDD"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1F764E53" w14:textId="77777777" w:rsidR="002C0C8C" w:rsidRPr="002C0C8C" w:rsidRDefault="002C0C8C" w:rsidP="002C0C8C">
      <w:pPr>
        <w:numPr>
          <w:ilvl w:val="6"/>
          <w:numId w:val="0"/>
        </w:numPr>
        <w:ind w:firstLine="400"/>
      </w:pPr>
      <w:r w:rsidRPr="002C0C8C">
        <w:t>T = cluster(</w:t>
      </w:r>
      <w:proofErr w:type="gramStart"/>
      <w:r w:rsidRPr="002C0C8C">
        <w:t>Z,X</w:t>
      </w:r>
      <w:proofErr w:type="gramEnd"/>
      <w:r w:rsidRPr="002C0C8C">
        <w:t>)</w:t>
      </w:r>
    </w:p>
    <w:p w14:paraId="18A7931B" w14:textId="77777777" w:rsidR="002C0C8C" w:rsidRPr="002C0C8C" w:rsidRDefault="002C0C8C" w:rsidP="002C0C8C">
      <w:pPr>
        <w:ind w:firstLineChars="200" w:firstLine="480"/>
      </w:pPr>
      <w:r w:rsidRPr="002C0C8C">
        <w:rPr>
          <w:rFonts w:hint="eastAsia"/>
        </w:rPr>
        <w:t>返回使用矩阵</w:t>
      </w:r>
      <w:r w:rsidRPr="002C0C8C">
        <w:rPr>
          <w:rFonts w:hint="eastAsia"/>
        </w:rPr>
        <w:t>X</w:t>
      </w:r>
      <w:r w:rsidRPr="002C0C8C">
        <w:rPr>
          <w:rFonts w:hint="eastAsia"/>
        </w:rPr>
        <w:t>中的层次聚类后的模型结果。</w:t>
      </w:r>
    </w:p>
    <w:p w14:paraId="6FC33B30"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2FC28C1C" w14:textId="77777777" w:rsidR="002C0C8C" w:rsidRPr="002C0C8C" w:rsidRDefault="002C0C8C" w:rsidP="002C0C8C">
      <w:pPr>
        <w:numPr>
          <w:ilvl w:val="6"/>
          <w:numId w:val="0"/>
        </w:numPr>
        <w:ind w:firstLine="400"/>
      </w:pPr>
      <w:r w:rsidRPr="002C0C8C">
        <w:t>X:</w:t>
      </w:r>
      <w:r w:rsidRPr="002C0C8C">
        <w:rPr>
          <w:rFonts w:hint="eastAsia"/>
        </w:rPr>
        <w:t xml:space="preserve"> </w:t>
      </w:r>
      <w:r w:rsidRPr="002C0C8C">
        <w:rPr>
          <w:rFonts w:hint="eastAsia"/>
        </w:rPr>
        <w:t>包含列中自变量值的矩阵。</w:t>
      </w:r>
    </w:p>
    <w:p w14:paraId="5585E8C2" w14:textId="77777777" w:rsidR="002C0C8C" w:rsidRPr="002C0C8C" w:rsidRDefault="002C0C8C" w:rsidP="002C0C8C">
      <w:pPr>
        <w:numPr>
          <w:ilvl w:val="6"/>
          <w:numId w:val="0"/>
        </w:numPr>
        <w:ind w:firstLine="400"/>
      </w:pPr>
      <w:r w:rsidRPr="002C0C8C">
        <w:t>Z</w:t>
      </w:r>
      <w:r w:rsidRPr="002C0C8C">
        <w:rPr>
          <w:rFonts w:hint="eastAsia"/>
        </w:rPr>
        <w:t>：层次聚类参数，包括：</w:t>
      </w:r>
      <w:r w:rsidRPr="002C0C8C">
        <w:t>n_clusters</w:t>
      </w:r>
      <w:r w:rsidRPr="002C0C8C">
        <w:rPr>
          <w:rFonts w:hint="eastAsia"/>
        </w:rPr>
        <w:t>、</w:t>
      </w:r>
      <w:r w:rsidRPr="002C0C8C">
        <w:t>affinity</w:t>
      </w:r>
      <w:r w:rsidRPr="002C0C8C">
        <w:rPr>
          <w:rFonts w:hint="eastAsia"/>
        </w:rPr>
        <w:t>、</w:t>
      </w:r>
      <w:r w:rsidRPr="002C0C8C">
        <w:t>memory</w:t>
      </w:r>
      <w:r w:rsidRPr="002C0C8C">
        <w:rPr>
          <w:rFonts w:hint="eastAsia"/>
        </w:rPr>
        <w:t>、</w:t>
      </w:r>
      <w:r w:rsidRPr="002C0C8C">
        <w:t>connectivity</w:t>
      </w:r>
      <w:r w:rsidRPr="002C0C8C">
        <w:rPr>
          <w:rFonts w:hint="eastAsia"/>
        </w:rPr>
        <w:t>、</w:t>
      </w:r>
      <w:r w:rsidRPr="002C0C8C">
        <w:t>compute_full_tree</w:t>
      </w:r>
      <w:r w:rsidRPr="002C0C8C">
        <w:rPr>
          <w:rFonts w:hint="eastAsia"/>
        </w:rPr>
        <w:t>、</w:t>
      </w:r>
      <w:r w:rsidRPr="002C0C8C">
        <w:t>linkage</w:t>
      </w:r>
      <w:r w:rsidRPr="002C0C8C">
        <w:rPr>
          <w:rFonts w:hint="eastAsia"/>
        </w:rPr>
        <w:t>、</w:t>
      </w:r>
      <w:r w:rsidRPr="002C0C8C">
        <w:t>distance_threshold</w:t>
      </w:r>
      <w:r w:rsidRPr="002C0C8C">
        <w:rPr>
          <w:rFonts w:hint="eastAsia"/>
        </w:rPr>
        <w:t>。</w:t>
      </w:r>
    </w:p>
    <w:p w14:paraId="0D3F4B79"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503F1123" w14:textId="77777777" w:rsidR="002C0C8C" w:rsidRPr="002C0C8C" w:rsidRDefault="002C0C8C" w:rsidP="002C0C8C">
      <w:pPr>
        <w:ind w:firstLineChars="200" w:firstLine="480"/>
      </w:pPr>
      <w:r w:rsidRPr="002C0C8C">
        <w:t>T</w:t>
      </w:r>
      <w:r w:rsidRPr="002C0C8C">
        <w:rPr>
          <w:rFonts w:hint="eastAsia"/>
        </w:rPr>
        <w:t>：返回模型聚类结果列表，包括：</w:t>
      </w:r>
      <w:r w:rsidRPr="002C0C8C">
        <w:t>n_clusters</w:t>
      </w:r>
      <w:r w:rsidRPr="002C0C8C">
        <w:rPr>
          <w:rFonts w:hint="eastAsia"/>
        </w:rPr>
        <w:t>、</w:t>
      </w:r>
      <w:r w:rsidRPr="002C0C8C">
        <w:t>labels</w:t>
      </w:r>
      <w:r w:rsidRPr="002C0C8C">
        <w:rPr>
          <w:rFonts w:hint="eastAsia"/>
        </w:rPr>
        <w:t>、</w:t>
      </w:r>
      <w:r w:rsidRPr="002C0C8C">
        <w:t>n_leaves</w:t>
      </w:r>
      <w:r w:rsidRPr="002C0C8C">
        <w:rPr>
          <w:rFonts w:hint="eastAsia"/>
        </w:rPr>
        <w:t>、</w:t>
      </w:r>
      <w:r w:rsidRPr="002C0C8C">
        <w:lastRenderedPageBreak/>
        <w:t>n_connected_components</w:t>
      </w:r>
      <w:r w:rsidRPr="002C0C8C">
        <w:rPr>
          <w:rFonts w:hint="eastAsia"/>
        </w:rPr>
        <w:t>、</w:t>
      </w:r>
      <w:r w:rsidRPr="002C0C8C">
        <w:t>children</w:t>
      </w:r>
      <w:r w:rsidRPr="002C0C8C">
        <w:rPr>
          <w:rFonts w:hint="eastAsia"/>
        </w:rPr>
        <w:t>。</w:t>
      </w:r>
    </w:p>
    <w:p w14:paraId="1E813DB0"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5F2857D6" w14:textId="77777777" w:rsidR="002C0C8C" w:rsidRPr="002C0C8C" w:rsidRDefault="002C0C8C" w:rsidP="002C0C8C">
      <w:pPr>
        <w:ind w:firstLineChars="200" w:firstLine="480"/>
      </w:pPr>
      <w:r w:rsidRPr="002C0C8C">
        <w:rPr>
          <w:rFonts w:hint="eastAsia"/>
        </w:rPr>
        <w:t>这部分主要对层次聚类</w:t>
      </w:r>
      <w:r w:rsidRPr="002C0C8C">
        <w:t>cluster</w:t>
      </w:r>
      <w:r w:rsidRPr="002C0C8C">
        <w:rPr>
          <w:rFonts w:hint="eastAsia"/>
        </w:rPr>
        <w:t>函数进行说明，本函数通过对</w:t>
      </w:r>
      <w:r w:rsidRPr="002C0C8C">
        <w:rPr>
          <w:rFonts w:hint="eastAsia"/>
        </w:rPr>
        <w:t>Julia</w:t>
      </w:r>
      <w:r w:rsidRPr="002C0C8C">
        <w:rPr>
          <w:rFonts w:hint="eastAsia"/>
        </w:rPr>
        <w:t>中</w:t>
      </w:r>
      <w:r w:rsidRPr="002C0C8C">
        <w:t>MLJ</w:t>
      </w:r>
      <w:r w:rsidRPr="002C0C8C">
        <w:rPr>
          <w:rFonts w:hint="eastAsia"/>
        </w:rPr>
        <w:t>库</w:t>
      </w:r>
      <w:r w:rsidRPr="002C0C8C">
        <w:t>MLJScikitLearnInterface.AgglomerativeClustering ()</w:t>
      </w:r>
      <w:r w:rsidRPr="002C0C8C">
        <w:rPr>
          <w:rFonts w:hint="eastAsia"/>
        </w:rPr>
        <w:t>函数和</w:t>
      </w:r>
      <w:r w:rsidRPr="002C0C8C">
        <w:t>MLJBase</w:t>
      </w:r>
      <w:r w:rsidRPr="002C0C8C">
        <w:rPr>
          <w:rFonts w:hint="eastAsia"/>
        </w:rPr>
        <w:t>库</w:t>
      </w:r>
      <w:r w:rsidRPr="002C0C8C">
        <w:t>fit()</w:t>
      </w:r>
      <w:r w:rsidRPr="002C0C8C">
        <w:rPr>
          <w:rFonts w:hint="eastAsia"/>
        </w:rPr>
        <w:t>函数和</w:t>
      </w:r>
      <w:r w:rsidRPr="002C0C8C">
        <w:t>MLJBase</w:t>
      </w:r>
      <w:r w:rsidRPr="002C0C8C">
        <w:rPr>
          <w:rFonts w:hint="eastAsia"/>
        </w:rPr>
        <w:t>库</w:t>
      </w:r>
      <w:r w:rsidRPr="002C0C8C">
        <w:t>fitted_params ()</w:t>
      </w:r>
      <w:r w:rsidRPr="002C0C8C">
        <w:rPr>
          <w:rFonts w:hint="eastAsia"/>
        </w:rPr>
        <w:t>函数进行组合和重写而来，实现了</w:t>
      </w:r>
      <w:r w:rsidRPr="002C0C8C">
        <w:rPr>
          <w:rFonts w:hint="eastAsia"/>
        </w:rPr>
        <w:t>matlab</w:t>
      </w:r>
      <w:r w:rsidRPr="002C0C8C">
        <w:rPr>
          <w:rFonts w:hint="eastAsia"/>
        </w:rPr>
        <w:t>层次聚类</w:t>
      </w:r>
      <w:r w:rsidRPr="002C0C8C">
        <w:t>cluster</w:t>
      </w:r>
      <w:r w:rsidRPr="002C0C8C">
        <w:rPr>
          <w:rFonts w:hint="eastAsia"/>
        </w:rPr>
        <w:t>函数的</w:t>
      </w:r>
      <w:r w:rsidRPr="002C0C8C">
        <w:rPr>
          <w:rFonts w:hint="eastAsia"/>
        </w:rPr>
        <w:t>Julia</w:t>
      </w:r>
      <w:r w:rsidRPr="002C0C8C">
        <w:rPr>
          <w:rFonts w:hint="eastAsia"/>
        </w:rPr>
        <w:t>语言实现。</w:t>
      </w:r>
    </w:p>
    <w:p w14:paraId="29BE90D9"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38" w:name="_Toc108100617"/>
      <w:r w:rsidRPr="002C0C8C">
        <w:rPr>
          <w:rFonts w:hint="eastAsia"/>
          <w:b/>
          <w:bCs/>
          <w:sz w:val="32"/>
          <w:szCs w:val="32"/>
        </w:rPr>
        <w:t>层次聚类</w:t>
      </w:r>
      <w:r w:rsidRPr="002C0C8C">
        <w:rPr>
          <w:b/>
          <w:bCs/>
          <w:sz w:val="32"/>
          <w:szCs w:val="32"/>
        </w:rPr>
        <w:t>clusterdata</w:t>
      </w:r>
      <w:r w:rsidRPr="002C0C8C">
        <w:rPr>
          <w:rFonts w:hint="eastAsia"/>
          <w:b/>
          <w:bCs/>
          <w:sz w:val="32"/>
          <w:szCs w:val="32"/>
        </w:rPr>
        <w:t>函数</w:t>
      </w:r>
      <w:bookmarkEnd w:id="138"/>
    </w:p>
    <w:p w14:paraId="0EC7A216"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1BA1E3E3" w14:textId="77777777" w:rsidR="002C0C8C" w:rsidRPr="002C0C8C" w:rsidRDefault="002C0C8C" w:rsidP="002C0C8C">
      <w:pPr>
        <w:numPr>
          <w:ilvl w:val="6"/>
          <w:numId w:val="0"/>
        </w:numPr>
        <w:ind w:firstLine="400"/>
      </w:pPr>
      <w:r w:rsidRPr="002C0C8C">
        <w:t>T = clusterdata(</w:t>
      </w:r>
      <w:proofErr w:type="gramStart"/>
      <w:r w:rsidRPr="002C0C8C">
        <w:t>X,cutoff</w:t>
      </w:r>
      <w:proofErr w:type="gramEnd"/>
      <w:r w:rsidRPr="002C0C8C">
        <w:t>)</w:t>
      </w:r>
    </w:p>
    <w:p w14:paraId="2CB0304A" w14:textId="77777777" w:rsidR="002C0C8C" w:rsidRPr="002C0C8C" w:rsidRDefault="002C0C8C" w:rsidP="002C0C8C">
      <w:pPr>
        <w:ind w:firstLineChars="200" w:firstLine="480"/>
      </w:pPr>
      <w:r w:rsidRPr="002C0C8C">
        <w:rPr>
          <w:rFonts w:hint="eastAsia"/>
        </w:rPr>
        <w:t>返回输入数据矩阵</w:t>
      </w:r>
      <w:r w:rsidRPr="002C0C8C">
        <w:rPr>
          <w:rFonts w:hint="eastAsia"/>
        </w:rPr>
        <w:t xml:space="preserve"> X </w:t>
      </w:r>
      <w:r w:rsidRPr="002C0C8C">
        <w:rPr>
          <w:rFonts w:hint="eastAsia"/>
        </w:rPr>
        <w:t>的每个观测值（行）的聚类索引，给定用于分割链接函数从</w:t>
      </w:r>
      <w:r w:rsidRPr="002C0C8C">
        <w:rPr>
          <w:rFonts w:hint="eastAsia"/>
        </w:rPr>
        <w:t xml:space="preserve"> X </w:t>
      </w:r>
      <w:r w:rsidRPr="002C0C8C">
        <w:rPr>
          <w:rFonts w:hint="eastAsia"/>
        </w:rPr>
        <w:t>生成的凝聚层次树的阈值。</w:t>
      </w:r>
    </w:p>
    <w:p w14:paraId="7E3962E4"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7A93C720" w14:textId="77777777" w:rsidR="002C0C8C" w:rsidRPr="002C0C8C" w:rsidRDefault="002C0C8C" w:rsidP="002C0C8C">
      <w:pPr>
        <w:numPr>
          <w:ilvl w:val="6"/>
          <w:numId w:val="0"/>
        </w:numPr>
        <w:ind w:firstLine="400"/>
      </w:pPr>
      <w:r w:rsidRPr="002C0C8C">
        <w:t>X:</w:t>
      </w:r>
      <w:r w:rsidRPr="002C0C8C">
        <w:rPr>
          <w:rFonts w:hint="eastAsia"/>
        </w:rPr>
        <w:t xml:space="preserve"> </w:t>
      </w:r>
      <w:r w:rsidRPr="002C0C8C">
        <w:rPr>
          <w:rFonts w:hint="eastAsia"/>
        </w:rPr>
        <w:t>包含列中自变量值的矩阵。</w:t>
      </w:r>
    </w:p>
    <w:p w14:paraId="124B1209" w14:textId="77777777" w:rsidR="002C0C8C" w:rsidRPr="002C0C8C" w:rsidRDefault="002C0C8C" w:rsidP="002C0C8C">
      <w:pPr>
        <w:numPr>
          <w:ilvl w:val="6"/>
          <w:numId w:val="0"/>
        </w:numPr>
        <w:ind w:firstLine="400"/>
      </w:pPr>
      <w:r w:rsidRPr="002C0C8C">
        <w:t>cutoff</w:t>
      </w:r>
      <w:r w:rsidRPr="002C0C8C">
        <w:rPr>
          <w:rFonts w:hint="eastAsia"/>
        </w:rPr>
        <w:t>：分割凝聚层次树的阈值。</w:t>
      </w:r>
    </w:p>
    <w:p w14:paraId="64FF9D0A"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3D386432" w14:textId="77777777" w:rsidR="002C0C8C" w:rsidRPr="002C0C8C" w:rsidRDefault="002C0C8C" w:rsidP="002C0C8C">
      <w:pPr>
        <w:ind w:firstLineChars="200" w:firstLine="480"/>
      </w:pPr>
      <w:r w:rsidRPr="002C0C8C">
        <w:t>T</w:t>
      </w:r>
      <w:r w:rsidRPr="002C0C8C">
        <w:rPr>
          <w:rFonts w:hint="eastAsia"/>
        </w:rPr>
        <w:t>：返回模型聚类结果索引列表。</w:t>
      </w:r>
    </w:p>
    <w:p w14:paraId="3768AAA8"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4567B65D" w14:textId="77777777" w:rsidR="002C0C8C" w:rsidRPr="002C0C8C" w:rsidRDefault="002C0C8C" w:rsidP="002C0C8C">
      <w:pPr>
        <w:ind w:firstLineChars="200" w:firstLine="480"/>
      </w:pPr>
      <w:r w:rsidRPr="002C0C8C">
        <w:rPr>
          <w:rFonts w:hint="eastAsia"/>
        </w:rPr>
        <w:t>这部分主要对层次聚类</w:t>
      </w:r>
      <w:r w:rsidRPr="002C0C8C">
        <w:t>clusterdata</w:t>
      </w:r>
      <w:r w:rsidRPr="002C0C8C">
        <w:rPr>
          <w:rFonts w:hint="eastAsia"/>
        </w:rPr>
        <w:t>函数进行说明，本函数通过对</w:t>
      </w:r>
      <w:r w:rsidRPr="002C0C8C">
        <w:rPr>
          <w:rFonts w:hint="eastAsia"/>
        </w:rPr>
        <w:t>python</w:t>
      </w:r>
      <w:r w:rsidRPr="002C0C8C">
        <w:rPr>
          <w:rFonts w:hint="eastAsia"/>
        </w:rPr>
        <w:t>中</w:t>
      </w:r>
      <w:r w:rsidRPr="002C0C8C">
        <w:rPr>
          <w:rFonts w:hint="eastAsia"/>
        </w:rPr>
        <w:t>scipy</w:t>
      </w:r>
      <w:r w:rsidRPr="002C0C8C">
        <w:rPr>
          <w:rFonts w:hint="eastAsia"/>
        </w:rPr>
        <w:t>库</w:t>
      </w:r>
      <w:r w:rsidRPr="002C0C8C">
        <w:t>cluster.hierarchy.fclusterdata ()</w:t>
      </w:r>
      <w:r w:rsidRPr="002C0C8C">
        <w:rPr>
          <w:rFonts w:hint="eastAsia"/>
        </w:rPr>
        <w:t>函数进行重写而来，实现了</w:t>
      </w:r>
      <w:r w:rsidRPr="002C0C8C">
        <w:rPr>
          <w:rFonts w:hint="eastAsia"/>
        </w:rPr>
        <w:t>matlab</w:t>
      </w:r>
      <w:r w:rsidRPr="002C0C8C">
        <w:rPr>
          <w:rFonts w:hint="eastAsia"/>
        </w:rPr>
        <w:t>层次聚类</w:t>
      </w:r>
      <w:r w:rsidRPr="002C0C8C">
        <w:t>clusterdata</w:t>
      </w:r>
      <w:r w:rsidRPr="002C0C8C">
        <w:rPr>
          <w:rFonts w:hint="eastAsia"/>
        </w:rPr>
        <w:t>函数的</w:t>
      </w:r>
      <w:r w:rsidRPr="002C0C8C">
        <w:rPr>
          <w:rFonts w:hint="eastAsia"/>
        </w:rPr>
        <w:t>Julia</w:t>
      </w:r>
      <w:r w:rsidRPr="002C0C8C">
        <w:rPr>
          <w:rFonts w:hint="eastAsia"/>
        </w:rPr>
        <w:t>语言实现。</w:t>
      </w:r>
    </w:p>
    <w:p w14:paraId="36CBE4A1"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39" w:name="_Toc108100618"/>
      <w:r w:rsidRPr="002C0C8C">
        <w:rPr>
          <w:rFonts w:hint="eastAsia"/>
          <w:b/>
          <w:bCs/>
          <w:sz w:val="32"/>
          <w:szCs w:val="32"/>
        </w:rPr>
        <w:lastRenderedPageBreak/>
        <w:t>层次聚类</w:t>
      </w:r>
      <w:r w:rsidRPr="002C0C8C">
        <w:rPr>
          <w:b/>
          <w:bCs/>
          <w:sz w:val="32"/>
          <w:szCs w:val="32"/>
        </w:rPr>
        <w:t>linkage</w:t>
      </w:r>
      <w:r w:rsidRPr="002C0C8C">
        <w:rPr>
          <w:rFonts w:hint="eastAsia"/>
          <w:b/>
          <w:bCs/>
          <w:sz w:val="32"/>
          <w:szCs w:val="32"/>
        </w:rPr>
        <w:t>函数</w:t>
      </w:r>
      <w:bookmarkEnd w:id="139"/>
    </w:p>
    <w:p w14:paraId="470EBBF8"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1B4DFDE0" w14:textId="77777777" w:rsidR="002C0C8C" w:rsidRPr="002C0C8C" w:rsidRDefault="002C0C8C" w:rsidP="002C0C8C">
      <w:pPr>
        <w:numPr>
          <w:ilvl w:val="6"/>
          <w:numId w:val="0"/>
        </w:numPr>
        <w:ind w:firstLine="400"/>
      </w:pPr>
      <w:r w:rsidRPr="002C0C8C">
        <w:t>Z = linkage(</w:t>
      </w:r>
      <w:proofErr w:type="gramStart"/>
      <w:r w:rsidRPr="002C0C8C">
        <w:t>X,method</w:t>
      </w:r>
      <w:proofErr w:type="gramEnd"/>
      <w:r w:rsidRPr="002C0C8C">
        <w:t>)</w:t>
      </w:r>
    </w:p>
    <w:p w14:paraId="1A11399E" w14:textId="77777777" w:rsidR="002C0C8C" w:rsidRPr="002C0C8C" w:rsidRDefault="002C0C8C" w:rsidP="002C0C8C">
      <w:pPr>
        <w:ind w:firstLineChars="200" w:firstLine="480"/>
      </w:pPr>
      <w:r w:rsidRPr="002C0C8C">
        <w:rPr>
          <w:rFonts w:hint="eastAsia"/>
        </w:rPr>
        <w:t>使用指定的方法创建树，该方法描述了如何测量集群之间的距离。</w:t>
      </w:r>
    </w:p>
    <w:p w14:paraId="21DC2191"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15006FE0" w14:textId="77777777" w:rsidR="002C0C8C" w:rsidRPr="002C0C8C" w:rsidRDefault="002C0C8C" w:rsidP="002C0C8C">
      <w:pPr>
        <w:numPr>
          <w:ilvl w:val="6"/>
          <w:numId w:val="0"/>
        </w:numPr>
        <w:ind w:firstLine="400"/>
      </w:pPr>
      <w:r w:rsidRPr="002C0C8C">
        <w:t>X:</w:t>
      </w:r>
      <w:r w:rsidRPr="002C0C8C">
        <w:rPr>
          <w:rFonts w:hint="eastAsia"/>
        </w:rPr>
        <w:t xml:space="preserve"> </w:t>
      </w:r>
      <w:r w:rsidRPr="002C0C8C">
        <w:rPr>
          <w:rFonts w:hint="eastAsia"/>
        </w:rPr>
        <w:t>包含列中自变量值的矩阵。</w:t>
      </w:r>
    </w:p>
    <w:p w14:paraId="4CD0A0B1" w14:textId="77777777" w:rsidR="002C0C8C" w:rsidRPr="002C0C8C" w:rsidRDefault="002C0C8C" w:rsidP="002C0C8C">
      <w:pPr>
        <w:numPr>
          <w:ilvl w:val="6"/>
          <w:numId w:val="0"/>
        </w:numPr>
        <w:ind w:firstLine="400"/>
      </w:pPr>
      <w:r w:rsidRPr="002C0C8C">
        <w:t>method</w:t>
      </w:r>
      <w:r w:rsidRPr="002C0C8C">
        <w:rPr>
          <w:rFonts w:hint="eastAsia"/>
        </w:rPr>
        <w:t>：计算集群间距离的算法，包括</w:t>
      </w:r>
      <w:r w:rsidRPr="002C0C8C">
        <w:t>single</w:t>
      </w:r>
      <w:r w:rsidRPr="002C0C8C">
        <w:rPr>
          <w:rFonts w:hint="eastAsia"/>
        </w:rPr>
        <w:t>、</w:t>
      </w:r>
      <w:r w:rsidRPr="002C0C8C">
        <w:t>complete</w:t>
      </w:r>
      <w:r w:rsidRPr="002C0C8C">
        <w:rPr>
          <w:rFonts w:hint="eastAsia"/>
        </w:rPr>
        <w:t>、</w:t>
      </w:r>
      <w:r w:rsidRPr="002C0C8C">
        <w:t>average</w:t>
      </w:r>
      <w:r w:rsidRPr="002C0C8C">
        <w:rPr>
          <w:rFonts w:hint="eastAsia"/>
        </w:rPr>
        <w:t>、</w:t>
      </w:r>
      <w:r w:rsidRPr="002C0C8C">
        <w:t>weighted</w:t>
      </w:r>
      <w:r w:rsidRPr="002C0C8C">
        <w:rPr>
          <w:rFonts w:hint="eastAsia"/>
        </w:rPr>
        <w:t>、</w:t>
      </w:r>
      <w:r w:rsidRPr="002C0C8C">
        <w:t>centroid</w:t>
      </w:r>
      <w:r w:rsidRPr="002C0C8C">
        <w:rPr>
          <w:rFonts w:hint="eastAsia"/>
        </w:rPr>
        <w:t>、</w:t>
      </w:r>
      <w:r w:rsidRPr="002C0C8C">
        <w:t>median</w:t>
      </w:r>
      <w:r w:rsidRPr="002C0C8C">
        <w:rPr>
          <w:rFonts w:hint="eastAsia"/>
        </w:rPr>
        <w:t>、</w:t>
      </w:r>
      <w:r w:rsidRPr="002C0C8C">
        <w:t>ward</w:t>
      </w:r>
      <w:r w:rsidRPr="002C0C8C">
        <w:rPr>
          <w:rFonts w:hint="eastAsia"/>
        </w:rPr>
        <w:t>。</w:t>
      </w:r>
    </w:p>
    <w:p w14:paraId="7AB1889A"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07D28824" w14:textId="77777777" w:rsidR="002C0C8C" w:rsidRPr="002C0C8C" w:rsidRDefault="002C0C8C" w:rsidP="002C0C8C">
      <w:pPr>
        <w:ind w:firstLineChars="200" w:firstLine="480"/>
      </w:pPr>
      <w:r w:rsidRPr="002C0C8C">
        <w:t>Z</w:t>
      </w:r>
      <w:r w:rsidRPr="002C0C8C">
        <w:rPr>
          <w:rFonts w:hint="eastAsia"/>
        </w:rPr>
        <w:t>：返回一个矩阵</w:t>
      </w:r>
      <w:r w:rsidRPr="002C0C8C">
        <w:rPr>
          <w:rFonts w:hint="eastAsia"/>
        </w:rPr>
        <w:t xml:space="preserve"> Z</w:t>
      </w:r>
      <w:r w:rsidRPr="002C0C8C">
        <w:rPr>
          <w:rFonts w:hint="eastAsia"/>
        </w:rPr>
        <w:t>，它对包含输入数据矩阵</w:t>
      </w:r>
      <w:r w:rsidRPr="002C0C8C">
        <w:rPr>
          <w:rFonts w:hint="eastAsia"/>
        </w:rPr>
        <w:t xml:space="preserve"> X </w:t>
      </w:r>
      <w:r w:rsidRPr="002C0C8C">
        <w:rPr>
          <w:rFonts w:hint="eastAsia"/>
        </w:rPr>
        <w:t>的行的层次聚类的树进行编码。</w:t>
      </w:r>
    </w:p>
    <w:p w14:paraId="32BD7ADC"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2A1F2317" w14:textId="77777777" w:rsidR="002C0C8C" w:rsidRPr="002C0C8C" w:rsidRDefault="002C0C8C" w:rsidP="002C0C8C">
      <w:pPr>
        <w:ind w:firstLineChars="200" w:firstLine="480"/>
      </w:pPr>
      <w:r w:rsidRPr="002C0C8C">
        <w:rPr>
          <w:rFonts w:hint="eastAsia"/>
        </w:rPr>
        <w:t>这部分主要对层次聚类</w:t>
      </w:r>
      <w:r w:rsidRPr="002C0C8C">
        <w:t>linkage</w:t>
      </w:r>
      <w:r w:rsidRPr="002C0C8C">
        <w:rPr>
          <w:rFonts w:hint="eastAsia"/>
        </w:rPr>
        <w:t>函数进行说明，本函数通过对</w:t>
      </w:r>
      <w:r w:rsidRPr="002C0C8C">
        <w:rPr>
          <w:rFonts w:hint="eastAsia"/>
        </w:rPr>
        <w:t>python</w:t>
      </w:r>
      <w:r w:rsidRPr="002C0C8C">
        <w:rPr>
          <w:rFonts w:hint="eastAsia"/>
        </w:rPr>
        <w:t>中</w:t>
      </w:r>
      <w:r w:rsidRPr="002C0C8C">
        <w:rPr>
          <w:rFonts w:hint="eastAsia"/>
        </w:rPr>
        <w:t>scipy</w:t>
      </w:r>
      <w:r w:rsidRPr="002C0C8C">
        <w:rPr>
          <w:rFonts w:hint="eastAsia"/>
        </w:rPr>
        <w:t>库</w:t>
      </w:r>
      <w:r w:rsidRPr="002C0C8C">
        <w:t>cluster.hierarchy. linkage ()</w:t>
      </w:r>
      <w:r w:rsidRPr="002C0C8C">
        <w:rPr>
          <w:rFonts w:hint="eastAsia"/>
        </w:rPr>
        <w:t>函数进行重写而来，实现了</w:t>
      </w:r>
      <w:r w:rsidRPr="002C0C8C">
        <w:rPr>
          <w:rFonts w:hint="eastAsia"/>
        </w:rPr>
        <w:t>matlab</w:t>
      </w:r>
      <w:r w:rsidRPr="002C0C8C">
        <w:rPr>
          <w:rFonts w:hint="eastAsia"/>
        </w:rPr>
        <w:t>层次聚类</w:t>
      </w:r>
      <w:r w:rsidRPr="002C0C8C">
        <w:t>linkage</w:t>
      </w:r>
      <w:r w:rsidRPr="002C0C8C">
        <w:rPr>
          <w:rFonts w:hint="eastAsia"/>
        </w:rPr>
        <w:t>函数的</w:t>
      </w:r>
      <w:r w:rsidRPr="002C0C8C">
        <w:rPr>
          <w:rFonts w:hint="eastAsia"/>
        </w:rPr>
        <w:t>Julia</w:t>
      </w:r>
      <w:r w:rsidRPr="002C0C8C">
        <w:rPr>
          <w:rFonts w:hint="eastAsia"/>
        </w:rPr>
        <w:t>语言实现。</w:t>
      </w:r>
    </w:p>
    <w:p w14:paraId="0791E2AE"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40" w:name="_Toc108100619"/>
      <w:r w:rsidRPr="002C0C8C">
        <w:rPr>
          <w:rFonts w:hint="eastAsia"/>
          <w:b/>
          <w:bCs/>
          <w:sz w:val="32"/>
          <w:szCs w:val="32"/>
        </w:rPr>
        <w:t>层次聚类</w:t>
      </w:r>
      <w:r w:rsidRPr="002C0C8C">
        <w:rPr>
          <w:b/>
          <w:bCs/>
          <w:sz w:val="32"/>
          <w:szCs w:val="32"/>
        </w:rPr>
        <w:t>cophenet</w:t>
      </w:r>
      <w:r w:rsidRPr="002C0C8C">
        <w:rPr>
          <w:rFonts w:hint="eastAsia"/>
          <w:b/>
          <w:bCs/>
          <w:sz w:val="32"/>
          <w:szCs w:val="32"/>
        </w:rPr>
        <w:t>函数</w:t>
      </w:r>
      <w:bookmarkEnd w:id="140"/>
    </w:p>
    <w:p w14:paraId="02B1DEF8"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7CC37495" w14:textId="6FF14B8A" w:rsidR="002C0C8C" w:rsidRPr="002C0C8C" w:rsidRDefault="002B261E" w:rsidP="002C0C8C">
      <w:pPr>
        <w:numPr>
          <w:ilvl w:val="6"/>
          <w:numId w:val="0"/>
        </w:numPr>
        <w:ind w:firstLine="400"/>
      </w:pPr>
      <w:r>
        <w:t>c = cophenet(Z</w:t>
      </w:r>
      <w:r w:rsidR="002C0C8C" w:rsidRPr="002C0C8C">
        <w:t>)</w:t>
      </w:r>
    </w:p>
    <w:p w14:paraId="715C6393" w14:textId="77777777" w:rsidR="002C0C8C" w:rsidRPr="002C0C8C" w:rsidRDefault="002C0C8C" w:rsidP="002C0C8C">
      <w:pPr>
        <w:ind w:firstLineChars="200" w:firstLine="480"/>
      </w:pPr>
      <w:r w:rsidRPr="002C0C8C">
        <w:rPr>
          <w:rFonts w:hint="eastAsia"/>
        </w:rPr>
        <w:t>返回计算由</w:t>
      </w:r>
      <w:r w:rsidRPr="002C0C8C">
        <w:rPr>
          <w:rFonts w:hint="eastAsia"/>
        </w:rPr>
        <w:t xml:space="preserve"> Z </w:t>
      </w:r>
      <w:r w:rsidRPr="002C0C8C">
        <w:rPr>
          <w:rFonts w:hint="eastAsia"/>
        </w:rPr>
        <w:t>表示的层次聚类树的共生相关系数。</w:t>
      </w:r>
    </w:p>
    <w:p w14:paraId="00650175"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3DF58D24" w14:textId="77777777" w:rsidR="002C0C8C" w:rsidRPr="002C0C8C" w:rsidRDefault="002C0C8C" w:rsidP="002C0C8C">
      <w:pPr>
        <w:numPr>
          <w:ilvl w:val="6"/>
          <w:numId w:val="0"/>
        </w:numPr>
        <w:ind w:firstLine="400"/>
      </w:pPr>
      <w:r w:rsidRPr="002C0C8C">
        <w:t>Z:</w:t>
      </w:r>
      <w:r w:rsidRPr="002C0C8C">
        <w:rPr>
          <w:rFonts w:hint="eastAsia"/>
        </w:rPr>
        <w:t>链接函数的输出。</w:t>
      </w:r>
    </w:p>
    <w:p w14:paraId="486AAC9C"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lastRenderedPageBreak/>
        <w:t>返回值</w:t>
      </w:r>
    </w:p>
    <w:p w14:paraId="3F6CB7A3" w14:textId="77777777" w:rsidR="002C0C8C" w:rsidRPr="002C0C8C" w:rsidRDefault="002C0C8C" w:rsidP="002C0C8C">
      <w:pPr>
        <w:ind w:firstLineChars="200" w:firstLine="480"/>
      </w:pPr>
      <w:r w:rsidRPr="002C0C8C">
        <w:rPr>
          <w:rFonts w:hint="eastAsia"/>
        </w:rPr>
        <w:t>返回计算由</w:t>
      </w:r>
      <w:r w:rsidRPr="002C0C8C">
        <w:rPr>
          <w:rFonts w:hint="eastAsia"/>
        </w:rPr>
        <w:t xml:space="preserve"> Z </w:t>
      </w:r>
      <w:r w:rsidRPr="002C0C8C">
        <w:rPr>
          <w:rFonts w:hint="eastAsia"/>
        </w:rPr>
        <w:t>表示的层次聚类树的共生相关系数。</w:t>
      </w:r>
    </w:p>
    <w:p w14:paraId="48CDAF52"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15CBC518" w14:textId="77777777" w:rsidR="002C0C8C" w:rsidRPr="002C0C8C" w:rsidRDefault="002C0C8C" w:rsidP="002C0C8C">
      <w:pPr>
        <w:ind w:firstLineChars="200" w:firstLine="480"/>
      </w:pPr>
      <w:r w:rsidRPr="002C0C8C">
        <w:rPr>
          <w:rFonts w:hint="eastAsia"/>
        </w:rPr>
        <w:t>这部分主要对层次聚类</w:t>
      </w:r>
      <w:r w:rsidRPr="002C0C8C">
        <w:t>cophenet</w:t>
      </w:r>
      <w:r w:rsidRPr="002C0C8C">
        <w:rPr>
          <w:rFonts w:hint="eastAsia"/>
        </w:rPr>
        <w:t>函数进行说明，本函数通过对</w:t>
      </w:r>
      <w:r w:rsidRPr="002C0C8C">
        <w:rPr>
          <w:rFonts w:hint="eastAsia"/>
        </w:rPr>
        <w:t>python</w:t>
      </w:r>
      <w:r w:rsidRPr="002C0C8C">
        <w:rPr>
          <w:rFonts w:hint="eastAsia"/>
        </w:rPr>
        <w:t>中</w:t>
      </w:r>
      <w:r w:rsidRPr="002C0C8C">
        <w:rPr>
          <w:rFonts w:hint="eastAsia"/>
        </w:rPr>
        <w:t>scipy</w:t>
      </w:r>
      <w:r w:rsidRPr="002C0C8C">
        <w:rPr>
          <w:rFonts w:hint="eastAsia"/>
        </w:rPr>
        <w:t>库</w:t>
      </w:r>
      <w:r w:rsidRPr="002C0C8C">
        <w:t>cluster.hierarchy.cophenet ()</w:t>
      </w:r>
      <w:r w:rsidRPr="002C0C8C">
        <w:rPr>
          <w:rFonts w:hint="eastAsia"/>
        </w:rPr>
        <w:t>函数进行重写而来，实现了</w:t>
      </w:r>
      <w:r w:rsidRPr="002C0C8C">
        <w:rPr>
          <w:rFonts w:hint="eastAsia"/>
        </w:rPr>
        <w:t>matlab</w:t>
      </w:r>
      <w:r w:rsidRPr="002C0C8C">
        <w:rPr>
          <w:rFonts w:hint="eastAsia"/>
        </w:rPr>
        <w:t>层次聚类</w:t>
      </w:r>
      <w:r w:rsidRPr="002C0C8C">
        <w:t>cophenet</w:t>
      </w:r>
      <w:r w:rsidRPr="002C0C8C">
        <w:rPr>
          <w:rFonts w:hint="eastAsia"/>
        </w:rPr>
        <w:t>函数的</w:t>
      </w:r>
      <w:r w:rsidRPr="002C0C8C">
        <w:rPr>
          <w:rFonts w:hint="eastAsia"/>
        </w:rPr>
        <w:t>Julia</w:t>
      </w:r>
      <w:r w:rsidRPr="002C0C8C">
        <w:rPr>
          <w:rFonts w:hint="eastAsia"/>
        </w:rPr>
        <w:t>语言实现。</w:t>
      </w:r>
    </w:p>
    <w:p w14:paraId="4554D733"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41" w:name="_Toc108100620"/>
      <w:r w:rsidRPr="002C0C8C">
        <w:rPr>
          <w:rFonts w:hint="eastAsia"/>
          <w:b/>
          <w:bCs/>
          <w:sz w:val="32"/>
          <w:szCs w:val="32"/>
        </w:rPr>
        <w:t>层次聚类</w:t>
      </w:r>
      <w:r w:rsidRPr="002C0C8C">
        <w:rPr>
          <w:b/>
          <w:bCs/>
          <w:sz w:val="32"/>
          <w:szCs w:val="32"/>
        </w:rPr>
        <w:t>inconsistent</w:t>
      </w:r>
      <w:r w:rsidRPr="002C0C8C">
        <w:rPr>
          <w:rFonts w:hint="eastAsia"/>
          <w:b/>
          <w:bCs/>
          <w:sz w:val="32"/>
          <w:szCs w:val="32"/>
        </w:rPr>
        <w:t>函数</w:t>
      </w:r>
      <w:bookmarkEnd w:id="141"/>
    </w:p>
    <w:p w14:paraId="62D0A32E"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79110BE0" w14:textId="77777777" w:rsidR="002C0C8C" w:rsidRPr="002C0C8C" w:rsidRDefault="002C0C8C" w:rsidP="002C0C8C">
      <w:pPr>
        <w:numPr>
          <w:ilvl w:val="6"/>
          <w:numId w:val="0"/>
        </w:numPr>
        <w:ind w:firstLine="400"/>
      </w:pPr>
      <w:r w:rsidRPr="002C0C8C">
        <w:t>Y = inconsistent(Z)</w:t>
      </w:r>
    </w:p>
    <w:p w14:paraId="1E018D5C" w14:textId="77777777" w:rsidR="002C0C8C" w:rsidRPr="002C0C8C" w:rsidRDefault="002C0C8C" w:rsidP="002C0C8C">
      <w:pPr>
        <w:ind w:firstLineChars="200" w:firstLine="480"/>
      </w:pPr>
      <w:r w:rsidRPr="002C0C8C">
        <w:rPr>
          <w:rFonts w:hint="eastAsia"/>
        </w:rPr>
        <w:t>返回由链接函数生成的层次聚类树</w:t>
      </w:r>
      <w:r w:rsidRPr="002C0C8C">
        <w:rPr>
          <w:rFonts w:hint="eastAsia"/>
        </w:rPr>
        <w:t xml:space="preserve"> Z </w:t>
      </w:r>
      <w:r w:rsidRPr="002C0C8C">
        <w:rPr>
          <w:rFonts w:hint="eastAsia"/>
        </w:rPr>
        <w:t>的每个链接的不一致系数。不一致通过将每个链接的高度与层次结构同一级别的其他链接的平均高度进行比较来计算每个链接的不一致性系数。系数越大，链接所连接的对象之间的差异越大。</w:t>
      </w:r>
    </w:p>
    <w:p w14:paraId="3C98B500"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49648BC7" w14:textId="77777777" w:rsidR="002C0C8C" w:rsidRPr="002C0C8C" w:rsidRDefault="002C0C8C" w:rsidP="002C0C8C">
      <w:pPr>
        <w:numPr>
          <w:ilvl w:val="6"/>
          <w:numId w:val="0"/>
        </w:numPr>
        <w:ind w:firstLine="400"/>
      </w:pPr>
      <w:r w:rsidRPr="002C0C8C">
        <w:t>Z:</w:t>
      </w:r>
      <w:r w:rsidRPr="002C0C8C">
        <w:rPr>
          <w:rFonts w:hint="eastAsia"/>
        </w:rPr>
        <w:t>链接函数的输出。</w:t>
      </w:r>
    </w:p>
    <w:p w14:paraId="315335C6"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6042B6A8" w14:textId="77777777" w:rsidR="002C0C8C" w:rsidRPr="002C0C8C" w:rsidRDefault="002C0C8C" w:rsidP="002C0C8C">
      <w:pPr>
        <w:ind w:firstLineChars="200" w:firstLine="480"/>
      </w:pPr>
      <w:r w:rsidRPr="002C0C8C">
        <w:rPr>
          <w:rFonts w:hint="eastAsia"/>
        </w:rPr>
        <w:t>返回由链接函数生成的层次聚类树</w:t>
      </w:r>
      <w:r w:rsidRPr="002C0C8C">
        <w:rPr>
          <w:rFonts w:hint="eastAsia"/>
        </w:rPr>
        <w:t xml:space="preserve"> Z </w:t>
      </w:r>
      <w:r w:rsidRPr="002C0C8C">
        <w:rPr>
          <w:rFonts w:hint="eastAsia"/>
        </w:rPr>
        <w:t>的每个链接的不一致系数。</w:t>
      </w:r>
    </w:p>
    <w:p w14:paraId="7A66410A"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3FDA200F" w14:textId="77777777" w:rsidR="002C0C8C" w:rsidRPr="002C0C8C" w:rsidRDefault="002C0C8C" w:rsidP="002C0C8C">
      <w:pPr>
        <w:ind w:firstLineChars="200" w:firstLine="480"/>
      </w:pPr>
      <w:r w:rsidRPr="002C0C8C">
        <w:rPr>
          <w:rFonts w:hint="eastAsia"/>
        </w:rPr>
        <w:t>这部分主要对层次聚类</w:t>
      </w:r>
      <w:r w:rsidRPr="002C0C8C">
        <w:t>inconsistent</w:t>
      </w:r>
      <w:r w:rsidRPr="002C0C8C">
        <w:rPr>
          <w:rFonts w:hint="eastAsia"/>
        </w:rPr>
        <w:t>函数进行说明，本函数通过对</w:t>
      </w:r>
      <w:r w:rsidRPr="002C0C8C">
        <w:rPr>
          <w:rFonts w:hint="eastAsia"/>
        </w:rPr>
        <w:t>python</w:t>
      </w:r>
      <w:r w:rsidRPr="002C0C8C">
        <w:rPr>
          <w:rFonts w:hint="eastAsia"/>
        </w:rPr>
        <w:t>中</w:t>
      </w:r>
      <w:r w:rsidRPr="002C0C8C">
        <w:rPr>
          <w:rFonts w:hint="eastAsia"/>
        </w:rPr>
        <w:t>scipy</w:t>
      </w:r>
      <w:r w:rsidRPr="002C0C8C">
        <w:rPr>
          <w:rFonts w:hint="eastAsia"/>
        </w:rPr>
        <w:t>库</w:t>
      </w:r>
      <w:r w:rsidRPr="002C0C8C">
        <w:t>cluster.hierarchy. inconsistent ()</w:t>
      </w:r>
      <w:r w:rsidRPr="002C0C8C">
        <w:rPr>
          <w:rFonts w:hint="eastAsia"/>
        </w:rPr>
        <w:t>函数进行重写而来，实现了</w:t>
      </w:r>
      <w:r w:rsidRPr="002C0C8C">
        <w:rPr>
          <w:rFonts w:hint="eastAsia"/>
        </w:rPr>
        <w:t>matlab</w:t>
      </w:r>
      <w:r w:rsidRPr="002C0C8C">
        <w:rPr>
          <w:rFonts w:hint="eastAsia"/>
        </w:rPr>
        <w:t>层次聚类</w:t>
      </w:r>
      <w:r w:rsidRPr="002C0C8C">
        <w:t>inconsistent</w:t>
      </w:r>
      <w:r w:rsidRPr="002C0C8C">
        <w:rPr>
          <w:rFonts w:hint="eastAsia"/>
        </w:rPr>
        <w:t>函数的</w:t>
      </w:r>
      <w:r w:rsidRPr="002C0C8C">
        <w:rPr>
          <w:rFonts w:hint="eastAsia"/>
        </w:rPr>
        <w:t>Julia</w:t>
      </w:r>
      <w:r w:rsidRPr="002C0C8C">
        <w:rPr>
          <w:rFonts w:hint="eastAsia"/>
        </w:rPr>
        <w:t>语言实现。</w:t>
      </w:r>
    </w:p>
    <w:p w14:paraId="2E0CAA01"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42" w:name="_Toc108100621"/>
      <w:r w:rsidRPr="002C0C8C">
        <w:rPr>
          <w:rFonts w:hint="eastAsia"/>
          <w:b/>
          <w:bCs/>
          <w:sz w:val="32"/>
          <w:szCs w:val="32"/>
        </w:rPr>
        <w:lastRenderedPageBreak/>
        <w:t>层次聚类</w:t>
      </w:r>
      <w:r w:rsidRPr="002C0C8C">
        <w:rPr>
          <w:b/>
          <w:bCs/>
          <w:sz w:val="32"/>
          <w:szCs w:val="32"/>
        </w:rPr>
        <w:t>pdist</w:t>
      </w:r>
      <w:r w:rsidRPr="002C0C8C">
        <w:rPr>
          <w:rFonts w:hint="eastAsia"/>
          <w:b/>
          <w:bCs/>
          <w:sz w:val="32"/>
          <w:szCs w:val="32"/>
        </w:rPr>
        <w:t>函数</w:t>
      </w:r>
      <w:bookmarkEnd w:id="142"/>
    </w:p>
    <w:p w14:paraId="36E2B7F0"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32B74848" w14:textId="77777777" w:rsidR="002C0C8C" w:rsidRPr="002C0C8C" w:rsidRDefault="002C0C8C" w:rsidP="002C0C8C">
      <w:pPr>
        <w:numPr>
          <w:ilvl w:val="6"/>
          <w:numId w:val="1"/>
        </w:numPr>
        <w:spacing w:line="240" w:lineRule="auto"/>
      </w:pPr>
      <w:r w:rsidRPr="002C0C8C">
        <w:t>D = pdist(X)</w:t>
      </w:r>
    </w:p>
    <w:p w14:paraId="3C5CC0AF" w14:textId="77777777" w:rsidR="002C0C8C" w:rsidRPr="002C0C8C" w:rsidRDefault="002C0C8C" w:rsidP="002C0C8C">
      <w:pPr>
        <w:ind w:firstLineChars="200" w:firstLine="480"/>
      </w:pPr>
      <w:r w:rsidRPr="002C0C8C">
        <w:rPr>
          <w:rFonts w:hint="eastAsia"/>
        </w:rPr>
        <w:t>返回成对观测值之间的成对距离，默认使用欧几里得空间距离。</w:t>
      </w:r>
    </w:p>
    <w:p w14:paraId="4D58BAD6"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60048599" w14:textId="77777777" w:rsidR="002C0C8C" w:rsidRPr="002C0C8C" w:rsidRDefault="002C0C8C" w:rsidP="002C0C8C">
      <w:pPr>
        <w:numPr>
          <w:ilvl w:val="6"/>
          <w:numId w:val="1"/>
        </w:numPr>
        <w:spacing w:line="240" w:lineRule="auto"/>
      </w:pPr>
      <w:r w:rsidRPr="002C0C8C">
        <w:t>X:</w:t>
      </w:r>
      <w:r w:rsidRPr="002C0C8C">
        <w:rPr>
          <w:rFonts w:hint="eastAsia"/>
        </w:rPr>
        <w:t xml:space="preserve"> </w:t>
      </w:r>
      <w:r w:rsidRPr="002C0C8C">
        <w:rPr>
          <w:rFonts w:hint="eastAsia"/>
        </w:rPr>
        <w:t>包含变量值的向量。</w:t>
      </w:r>
    </w:p>
    <w:p w14:paraId="288620F7"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3CAB6A2A" w14:textId="77777777" w:rsidR="002C0C8C" w:rsidRPr="002C0C8C" w:rsidRDefault="002C0C8C" w:rsidP="002C0C8C">
      <w:pPr>
        <w:ind w:firstLineChars="200" w:firstLine="480"/>
      </w:pPr>
      <w:r w:rsidRPr="002C0C8C">
        <w:t>D</w:t>
      </w:r>
      <w:r w:rsidRPr="002C0C8C">
        <w:rPr>
          <w:rFonts w:hint="eastAsia"/>
        </w:rPr>
        <w:t>：返回成对观测值之间的距离值。</w:t>
      </w:r>
    </w:p>
    <w:p w14:paraId="17149D36"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0CDFCCD4" w14:textId="77777777" w:rsidR="002C0C8C" w:rsidRPr="002C0C8C" w:rsidRDefault="002C0C8C" w:rsidP="002C0C8C">
      <w:pPr>
        <w:ind w:firstLineChars="200" w:firstLine="480"/>
      </w:pPr>
      <w:r w:rsidRPr="002C0C8C">
        <w:rPr>
          <w:rFonts w:hint="eastAsia"/>
        </w:rPr>
        <w:t>这部分主要对层次聚类</w:t>
      </w:r>
      <w:r w:rsidRPr="002C0C8C">
        <w:t>pdist</w:t>
      </w:r>
      <w:r w:rsidRPr="002C0C8C">
        <w:rPr>
          <w:rFonts w:hint="eastAsia"/>
        </w:rPr>
        <w:t>函数进行说明，本函数通过对</w:t>
      </w:r>
      <w:r w:rsidRPr="002C0C8C">
        <w:t>Python</w:t>
      </w:r>
      <w:r w:rsidRPr="002C0C8C">
        <w:rPr>
          <w:rFonts w:hint="eastAsia"/>
        </w:rPr>
        <w:t>中</w:t>
      </w:r>
      <w:r w:rsidRPr="002C0C8C">
        <w:t>scipy.spatial.distance</w:t>
      </w:r>
      <w:r w:rsidRPr="002C0C8C">
        <w:rPr>
          <w:rFonts w:hint="eastAsia"/>
        </w:rPr>
        <w:t>库</w:t>
      </w:r>
      <w:r w:rsidRPr="002C0C8C">
        <w:t>pdist ()</w:t>
      </w:r>
      <w:r w:rsidRPr="002C0C8C">
        <w:rPr>
          <w:rFonts w:hint="eastAsia"/>
        </w:rPr>
        <w:t>函数进行重写而来，实现了</w:t>
      </w:r>
      <w:r w:rsidRPr="002C0C8C">
        <w:rPr>
          <w:rFonts w:hint="eastAsia"/>
        </w:rPr>
        <w:t>matlab</w:t>
      </w:r>
      <w:r w:rsidRPr="002C0C8C">
        <w:rPr>
          <w:rFonts w:hint="eastAsia"/>
        </w:rPr>
        <w:t>层次聚类</w:t>
      </w:r>
      <w:r w:rsidRPr="002C0C8C">
        <w:t>pdist</w:t>
      </w:r>
      <w:r w:rsidRPr="002C0C8C">
        <w:rPr>
          <w:rFonts w:hint="eastAsia"/>
        </w:rPr>
        <w:t>函数的</w:t>
      </w:r>
      <w:r w:rsidRPr="002C0C8C">
        <w:rPr>
          <w:rFonts w:hint="eastAsia"/>
        </w:rPr>
        <w:t>Julia</w:t>
      </w:r>
      <w:r w:rsidRPr="002C0C8C">
        <w:rPr>
          <w:rFonts w:hint="eastAsia"/>
        </w:rPr>
        <w:t>语言实现。</w:t>
      </w:r>
    </w:p>
    <w:p w14:paraId="00C19AF0"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43" w:name="_Toc108100622"/>
      <w:r w:rsidRPr="002C0C8C">
        <w:rPr>
          <w:rFonts w:hint="eastAsia"/>
          <w:b/>
          <w:bCs/>
          <w:sz w:val="32"/>
          <w:szCs w:val="32"/>
        </w:rPr>
        <w:t>层次聚类</w:t>
      </w:r>
      <w:r w:rsidRPr="002C0C8C">
        <w:rPr>
          <w:b/>
          <w:bCs/>
          <w:sz w:val="32"/>
          <w:szCs w:val="32"/>
        </w:rPr>
        <w:t>squareform</w:t>
      </w:r>
      <w:r w:rsidRPr="002C0C8C">
        <w:rPr>
          <w:rFonts w:hint="eastAsia"/>
          <w:b/>
          <w:bCs/>
          <w:sz w:val="32"/>
          <w:szCs w:val="32"/>
        </w:rPr>
        <w:t>函数</w:t>
      </w:r>
      <w:bookmarkEnd w:id="143"/>
    </w:p>
    <w:p w14:paraId="1E61AC53"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241CBC67" w14:textId="77777777" w:rsidR="002C0C8C" w:rsidRPr="002C0C8C" w:rsidRDefault="002C0C8C" w:rsidP="002C0C8C">
      <w:pPr>
        <w:numPr>
          <w:ilvl w:val="6"/>
          <w:numId w:val="1"/>
        </w:numPr>
        <w:spacing w:line="240" w:lineRule="auto"/>
      </w:pPr>
      <w:r w:rsidRPr="002C0C8C">
        <w:t>ZOut = squareform(yIn)</w:t>
      </w:r>
    </w:p>
    <w:p w14:paraId="7D748EFF" w14:textId="77777777" w:rsidR="002C0C8C" w:rsidRPr="002C0C8C" w:rsidRDefault="002C0C8C" w:rsidP="002C0C8C">
      <w:pPr>
        <w:ind w:firstLineChars="200" w:firstLine="480"/>
      </w:pPr>
      <w:r w:rsidRPr="002C0C8C">
        <w:rPr>
          <w:rFonts w:hint="eastAsia"/>
        </w:rPr>
        <w:t>将</w:t>
      </w:r>
      <w:r w:rsidRPr="002C0C8C">
        <w:rPr>
          <w:rFonts w:hint="eastAsia"/>
        </w:rPr>
        <w:t xml:space="preserve"> yIn</w:t>
      </w:r>
      <w:r w:rsidRPr="002C0C8C">
        <w:rPr>
          <w:rFonts w:hint="eastAsia"/>
        </w:rPr>
        <w:t>（用于</w:t>
      </w:r>
      <w:r w:rsidRPr="002C0C8C">
        <w:rPr>
          <w:rFonts w:hint="eastAsia"/>
        </w:rPr>
        <w:t xml:space="preserve"> m </w:t>
      </w:r>
      <w:proofErr w:type="gramStart"/>
      <w:r w:rsidRPr="002C0C8C">
        <w:rPr>
          <w:rFonts w:hint="eastAsia"/>
        </w:rPr>
        <w:t>个</w:t>
      </w:r>
      <w:proofErr w:type="gramEnd"/>
      <w:r w:rsidRPr="002C0C8C">
        <w:rPr>
          <w:rFonts w:hint="eastAsia"/>
        </w:rPr>
        <w:t>观测的长度为</w:t>
      </w:r>
      <w:r w:rsidRPr="002C0C8C">
        <w:rPr>
          <w:rFonts w:hint="eastAsia"/>
        </w:rPr>
        <w:t xml:space="preserve"> m(m</w:t>
      </w:r>
      <w:r w:rsidRPr="002C0C8C">
        <w:rPr>
          <w:rFonts w:hint="eastAsia"/>
        </w:rPr>
        <w:t>–</w:t>
      </w:r>
      <w:r w:rsidRPr="002C0C8C">
        <w:rPr>
          <w:rFonts w:hint="eastAsia"/>
        </w:rPr>
        <w:t xml:space="preserve">1)/2 </w:t>
      </w:r>
      <w:r w:rsidRPr="002C0C8C">
        <w:rPr>
          <w:rFonts w:hint="eastAsia"/>
        </w:rPr>
        <w:t>的成对距离向量）转换为</w:t>
      </w:r>
      <w:r w:rsidRPr="002C0C8C">
        <w:rPr>
          <w:rFonts w:hint="eastAsia"/>
        </w:rPr>
        <w:t xml:space="preserve"> ZOut</w:t>
      </w:r>
      <w:r w:rsidRPr="002C0C8C">
        <w:rPr>
          <w:rFonts w:hint="eastAsia"/>
        </w:rPr>
        <w:t>（沿对角线具有零点的</w:t>
      </w:r>
      <w:r w:rsidRPr="002C0C8C">
        <w:rPr>
          <w:rFonts w:hint="eastAsia"/>
        </w:rPr>
        <w:t xml:space="preserve"> m</w:t>
      </w:r>
      <w:r w:rsidRPr="002C0C8C">
        <w:rPr>
          <w:rFonts w:hint="eastAsia"/>
        </w:rPr>
        <w:t>×</w:t>
      </w:r>
      <w:r w:rsidRPr="002C0C8C">
        <w:rPr>
          <w:rFonts w:hint="eastAsia"/>
        </w:rPr>
        <w:t xml:space="preserve">m </w:t>
      </w:r>
      <w:r w:rsidRPr="002C0C8C">
        <w:rPr>
          <w:rFonts w:hint="eastAsia"/>
        </w:rPr>
        <w:t>对称矩阵）。</w:t>
      </w:r>
    </w:p>
    <w:p w14:paraId="7B9ED172"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16D5EDF0" w14:textId="77777777" w:rsidR="002C0C8C" w:rsidRPr="002C0C8C" w:rsidRDefault="002C0C8C" w:rsidP="002C0C8C">
      <w:pPr>
        <w:numPr>
          <w:ilvl w:val="6"/>
          <w:numId w:val="1"/>
        </w:numPr>
        <w:spacing w:line="240" w:lineRule="auto"/>
      </w:pPr>
      <w:r w:rsidRPr="002C0C8C">
        <w:t>yIn:</w:t>
      </w:r>
      <w:r w:rsidRPr="002C0C8C">
        <w:rPr>
          <w:rFonts w:hint="eastAsia"/>
        </w:rPr>
        <w:t xml:space="preserve"> </w:t>
      </w:r>
      <w:r w:rsidRPr="002C0C8C">
        <w:rPr>
          <w:rFonts w:hint="eastAsia"/>
        </w:rPr>
        <w:t>成对距离向量。</w:t>
      </w:r>
    </w:p>
    <w:p w14:paraId="2815DCD7"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69C5F6F9" w14:textId="77777777" w:rsidR="002C0C8C" w:rsidRPr="002C0C8C" w:rsidRDefault="002C0C8C" w:rsidP="002C0C8C">
      <w:pPr>
        <w:ind w:firstLineChars="200" w:firstLine="480"/>
      </w:pPr>
      <w:r w:rsidRPr="002C0C8C">
        <w:t>ZOut</w:t>
      </w:r>
      <w:r w:rsidRPr="002C0C8C">
        <w:rPr>
          <w:rFonts w:hint="eastAsia"/>
        </w:rPr>
        <w:t>：返回沿对角线具有零点的</w:t>
      </w:r>
      <w:r w:rsidRPr="002C0C8C">
        <w:rPr>
          <w:rFonts w:hint="eastAsia"/>
        </w:rPr>
        <w:t xml:space="preserve"> m</w:t>
      </w:r>
      <w:r w:rsidRPr="002C0C8C">
        <w:rPr>
          <w:rFonts w:hint="eastAsia"/>
        </w:rPr>
        <w:t>×</w:t>
      </w:r>
      <w:r w:rsidRPr="002C0C8C">
        <w:rPr>
          <w:rFonts w:hint="eastAsia"/>
        </w:rPr>
        <w:t xml:space="preserve">m </w:t>
      </w:r>
      <w:r w:rsidRPr="002C0C8C">
        <w:rPr>
          <w:rFonts w:hint="eastAsia"/>
        </w:rPr>
        <w:t>对称矩阵。</w:t>
      </w:r>
    </w:p>
    <w:p w14:paraId="6AA0AA9C"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lastRenderedPageBreak/>
        <w:t>开发方案</w:t>
      </w:r>
    </w:p>
    <w:p w14:paraId="30BE220D" w14:textId="77777777" w:rsidR="002C0C8C" w:rsidRPr="002C0C8C" w:rsidRDefault="002C0C8C" w:rsidP="002C0C8C">
      <w:pPr>
        <w:ind w:firstLineChars="200" w:firstLine="480"/>
      </w:pPr>
      <w:r w:rsidRPr="002C0C8C">
        <w:rPr>
          <w:rFonts w:hint="eastAsia"/>
        </w:rPr>
        <w:t>这部分主要对层次聚类</w:t>
      </w:r>
      <w:r w:rsidRPr="002C0C8C">
        <w:t>squareform</w:t>
      </w:r>
      <w:r w:rsidRPr="002C0C8C">
        <w:rPr>
          <w:rFonts w:hint="eastAsia"/>
        </w:rPr>
        <w:t>函数进行说明，本函数通过对</w:t>
      </w:r>
      <w:r w:rsidRPr="002C0C8C">
        <w:t>Python</w:t>
      </w:r>
      <w:r w:rsidRPr="002C0C8C">
        <w:rPr>
          <w:rFonts w:hint="eastAsia"/>
        </w:rPr>
        <w:t>中</w:t>
      </w:r>
      <w:r w:rsidRPr="002C0C8C">
        <w:t>scipy.spatial.distance</w:t>
      </w:r>
      <w:r w:rsidRPr="002C0C8C">
        <w:rPr>
          <w:rFonts w:hint="eastAsia"/>
        </w:rPr>
        <w:t>库</w:t>
      </w:r>
      <w:r w:rsidRPr="002C0C8C">
        <w:t>squareform ()</w:t>
      </w:r>
      <w:r w:rsidRPr="002C0C8C">
        <w:rPr>
          <w:rFonts w:hint="eastAsia"/>
        </w:rPr>
        <w:t>函数进行重写而来，实现了</w:t>
      </w:r>
      <w:r w:rsidRPr="002C0C8C">
        <w:rPr>
          <w:rFonts w:hint="eastAsia"/>
        </w:rPr>
        <w:t>matlab</w:t>
      </w:r>
      <w:r w:rsidRPr="002C0C8C">
        <w:rPr>
          <w:rFonts w:hint="eastAsia"/>
        </w:rPr>
        <w:t>层次聚类</w:t>
      </w:r>
      <w:r w:rsidRPr="002C0C8C">
        <w:t>squareform</w:t>
      </w:r>
      <w:r w:rsidRPr="002C0C8C">
        <w:rPr>
          <w:rFonts w:hint="eastAsia"/>
        </w:rPr>
        <w:t>函数的</w:t>
      </w:r>
      <w:r w:rsidRPr="002C0C8C">
        <w:rPr>
          <w:rFonts w:hint="eastAsia"/>
        </w:rPr>
        <w:t>Julia</w:t>
      </w:r>
      <w:r w:rsidRPr="002C0C8C">
        <w:rPr>
          <w:rFonts w:hint="eastAsia"/>
        </w:rPr>
        <w:t>语言实现。</w:t>
      </w:r>
    </w:p>
    <w:p w14:paraId="092D1E79" w14:textId="77777777" w:rsidR="002C0C8C" w:rsidRPr="002C0C8C" w:rsidRDefault="002C0C8C" w:rsidP="002C0C8C">
      <w:pPr>
        <w:keepNext/>
        <w:keepLines/>
        <w:numPr>
          <w:ilvl w:val="1"/>
          <w:numId w:val="1"/>
        </w:numPr>
        <w:spacing w:before="260" w:after="260" w:line="240" w:lineRule="auto"/>
        <w:outlineLvl w:val="1"/>
        <w:rPr>
          <w:b/>
          <w:bCs/>
          <w:sz w:val="36"/>
          <w:szCs w:val="32"/>
        </w:rPr>
      </w:pPr>
      <w:bookmarkStart w:id="144" w:name="_Toc108100623"/>
      <w:r w:rsidRPr="002C0C8C">
        <w:rPr>
          <w:rFonts w:hint="eastAsia"/>
          <w:b/>
          <w:bCs/>
          <w:sz w:val="36"/>
          <w:szCs w:val="32"/>
        </w:rPr>
        <w:t>k</w:t>
      </w:r>
      <w:r w:rsidRPr="002C0C8C">
        <w:rPr>
          <w:rFonts w:hint="eastAsia"/>
          <w:b/>
          <w:bCs/>
          <w:sz w:val="36"/>
          <w:szCs w:val="32"/>
        </w:rPr>
        <w:t>均值聚类和</w:t>
      </w:r>
      <w:r w:rsidRPr="002C0C8C">
        <w:rPr>
          <w:rFonts w:hint="eastAsia"/>
          <w:b/>
          <w:bCs/>
          <w:sz w:val="36"/>
          <w:szCs w:val="32"/>
        </w:rPr>
        <w:t>k</w:t>
      </w:r>
      <w:r w:rsidRPr="002C0C8C">
        <w:rPr>
          <w:rFonts w:hint="eastAsia"/>
          <w:b/>
          <w:bCs/>
          <w:sz w:val="36"/>
          <w:szCs w:val="32"/>
        </w:rPr>
        <w:t>中心点聚类</w:t>
      </w:r>
      <w:bookmarkEnd w:id="144"/>
    </w:p>
    <w:p w14:paraId="22F6C1F4"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45" w:name="_Toc108100624"/>
      <w:r w:rsidRPr="002C0C8C">
        <w:rPr>
          <w:rFonts w:hint="eastAsia"/>
          <w:b/>
          <w:bCs/>
          <w:sz w:val="32"/>
          <w:szCs w:val="32"/>
        </w:rPr>
        <w:t xml:space="preserve">k </w:t>
      </w:r>
      <w:r w:rsidRPr="002C0C8C">
        <w:rPr>
          <w:rFonts w:hint="eastAsia"/>
          <w:b/>
          <w:bCs/>
          <w:sz w:val="32"/>
          <w:szCs w:val="32"/>
        </w:rPr>
        <w:t>均值聚类</w:t>
      </w:r>
      <w:r w:rsidRPr="002C0C8C">
        <w:rPr>
          <w:b/>
          <w:bCs/>
          <w:sz w:val="32"/>
          <w:szCs w:val="32"/>
        </w:rPr>
        <w:t>kmeans</w:t>
      </w:r>
      <w:r w:rsidRPr="002C0C8C">
        <w:rPr>
          <w:rFonts w:hint="eastAsia"/>
          <w:b/>
          <w:bCs/>
          <w:sz w:val="32"/>
          <w:szCs w:val="32"/>
        </w:rPr>
        <w:t>函数</w:t>
      </w:r>
      <w:bookmarkEnd w:id="145"/>
    </w:p>
    <w:p w14:paraId="6F7B77BE"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6EADA683" w14:textId="77777777" w:rsidR="002C0C8C" w:rsidRPr="002C0C8C" w:rsidRDefault="002C0C8C" w:rsidP="002C0C8C">
      <w:pPr>
        <w:numPr>
          <w:ilvl w:val="6"/>
          <w:numId w:val="0"/>
        </w:numPr>
        <w:ind w:firstLine="400"/>
      </w:pPr>
      <w:r w:rsidRPr="002C0C8C">
        <w:t>idx = kmeans(</w:t>
      </w:r>
      <w:proofErr w:type="gramStart"/>
      <w:r w:rsidRPr="002C0C8C">
        <w:t>X,k</w:t>
      </w:r>
      <w:proofErr w:type="gramEnd"/>
      <w:r w:rsidRPr="002C0C8C">
        <w:t>)</w:t>
      </w:r>
    </w:p>
    <w:p w14:paraId="16D9DE69" w14:textId="77777777" w:rsidR="002C0C8C" w:rsidRPr="002C0C8C" w:rsidRDefault="002C0C8C" w:rsidP="002C0C8C">
      <w:pPr>
        <w:ind w:firstLine="400"/>
      </w:pPr>
      <w:r w:rsidRPr="002C0C8C">
        <w:rPr>
          <w:rFonts w:hint="eastAsia"/>
        </w:rPr>
        <w:t>将</w:t>
      </w:r>
      <w:r w:rsidRPr="002C0C8C">
        <w:rPr>
          <w:rFonts w:hint="eastAsia"/>
        </w:rPr>
        <w:t xml:space="preserve"> n</w:t>
      </w:r>
      <w:r w:rsidRPr="002C0C8C">
        <w:rPr>
          <w:rFonts w:hint="eastAsia"/>
        </w:rPr>
        <w:t>×</w:t>
      </w:r>
      <w:r w:rsidRPr="002C0C8C">
        <w:rPr>
          <w:rFonts w:hint="eastAsia"/>
        </w:rPr>
        <w:t xml:space="preserve">p </w:t>
      </w:r>
      <w:r w:rsidRPr="002C0C8C">
        <w:rPr>
          <w:rFonts w:hint="eastAsia"/>
        </w:rPr>
        <w:t>数据矩阵</w:t>
      </w:r>
      <w:r w:rsidRPr="002C0C8C">
        <w:rPr>
          <w:rFonts w:hint="eastAsia"/>
        </w:rPr>
        <w:t xml:space="preserve"> X </w:t>
      </w:r>
      <w:r w:rsidRPr="002C0C8C">
        <w:rPr>
          <w:rFonts w:hint="eastAsia"/>
        </w:rPr>
        <w:t>的观测值划分为</w:t>
      </w:r>
      <w:r w:rsidRPr="002C0C8C">
        <w:rPr>
          <w:rFonts w:hint="eastAsia"/>
        </w:rPr>
        <w:t xml:space="preserve"> k </w:t>
      </w:r>
      <w:proofErr w:type="gramStart"/>
      <w:r w:rsidRPr="002C0C8C">
        <w:rPr>
          <w:rFonts w:hint="eastAsia"/>
        </w:rPr>
        <w:t>个</w:t>
      </w:r>
      <w:proofErr w:type="gramEnd"/>
      <w:r w:rsidRPr="002C0C8C">
        <w:rPr>
          <w:rFonts w:hint="eastAsia"/>
        </w:rPr>
        <w:t>聚类，并返回包含每个观测值的簇索引的</w:t>
      </w:r>
      <w:r w:rsidRPr="002C0C8C">
        <w:rPr>
          <w:rFonts w:hint="eastAsia"/>
        </w:rPr>
        <w:t xml:space="preserve"> n</w:t>
      </w:r>
      <w:r w:rsidRPr="002C0C8C">
        <w:rPr>
          <w:rFonts w:hint="eastAsia"/>
        </w:rPr>
        <w:t>×</w:t>
      </w:r>
      <w:r w:rsidRPr="002C0C8C">
        <w:rPr>
          <w:rFonts w:hint="eastAsia"/>
        </w:rPr>
        <w:t xml:space="preserve">1 </w:t>
      </w:r>
      <w:r w:rsidRPr="002C0C8C">
        <w:rPr>
          <w:rFonts w:hint="eastAsia"/>
        </w:rPr>
        <w:t>向量</w:t>
      </w:r>
      <w:r w:rsidRPr="002C0C8C">
        <w:rPr>
          <w:rFonts w:hint="eastAsia"/>
        </w:rPr>
        <w:t xml:space="preserve"> (idx)</w:t>
      </w:r>
      <w:r w:rsidRPr="002C0C8C">
        <w:rPr>
          <w:rFonts w:hint="eastAsia"/>
        </w:rPr>
        <w:t>。</w:t>
      </w:r>
      <w:r w:rsidRPr="002C0C8C">
        <w:rPr>
          <w:rFonts w:hint="eastAsia"/>
        </w:rPr>
        <w:t xml:space="preserve">X </w:t>
      </w:r>
      <w:r w:rsidRPr="002C0C8C">
        <w:rPr>
          <w:rFonts w:hint="eastAsia"/>
        </w:rPr>
        <w:t>的行对应于点，列对应于变量。默认情况下，</w:t>
      </w:r>
      <w:r w:rsidRPr="002C0C8C">
        <w:rPr>
          <w:rFonts w:hint="eastAsia"/>
        </w:rPr>
        <w:t xml:space="preserve">kmeans </w:t>
      </w:r>
      <w:r w:rsidRPr="002C0C8C">
        <w:rPr>
          <w:rFonts w:hint="eastAsia"/>
        </w:rPr>
        <w:t>使用欧几里德距离平方度量，并用</w:t>
      </w:r>
      <w:r w:rsidRPr="002C0C8C">
        <w:rPr>
          <w:rFonts w:hint="eastAsia"/>
        </w:rPr>
        <w:t xml:space="preserve"> k-means++ </w:t>
      </w:r>
      <w:r w:rsidRPr="002C0C8C">
        <w:rPr>
          <w:rFonts w:hint="eastAsia"/>
        </w:rPr>
        <w:t>算法进行</w:t>
      </w:r>
      <w:proofErr w:type="gramStart"/>
      <w:r w:rsidRPr="002C0C8C">
        <w:rPr>
          <w:rFonts w:hint="eastAsia"/>
        </w:rPr>
        <w:t>簇</w:t>
      </w:r>
      <w:proofErr w:type="gramEnd"/>
      <w:r w:rsidRPr="002C0C8C">
        <w:rPr>
          <w:rFonts w:hint="eastAsia"/>
        </w:rPr>
        <w:t>中心初始化。</w:t>
      </w:r>
    </w:p>
    <w:p w14:paraId="3F362E7F"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1CA29B80" w14:textId="77777777" w:rsidR="002C0C8C" w:rsidRPr="002C0C8C" w:rsidRDefault="002C0C8C" w:rsidP="002C0C8C">
      <w:pPr>
        <w:numPr>
          <w:ilvl w:val="6"/>
          <w:numId w:val="0"/>
        </w:numPr>
        <w:ind w:firstLine="400"/>
      </w:pPr>
      <w:r w:rsidRPr="002C0C8C">
        <w:t>X:</w:t>
      </w:r>
      <w:r w:rsidRPr="002C0C8C">
        <w:rPr>
          <w:rFonts w:hint="eastAsia"/>
        </w:rPr>
        <w:t xml:space="preserve"> </w:t>
      </w:r>
      <w:r w:rsidRPr="002C0C8C">
        <w:rPr>
          <w:rFonts w:hint="eastAsia"/>
        </w:rPr>
        <w:t>包含列中自变量值的矩阵。</w:t>
      </w:r>
    </w:p>
    <w:p w14:paraId="25343D6A" w14:textId="77777777" w:rsidR="002C0C8C" w:rsidRPr="002C0C8C" w:rsidRDefault="002C0C8C" w:rsidP="002C0C8C">
      <w:pPr>
        <w:numPr>
          <w:ilvl w:val="6"/>
          <w:numId w:val="0"/>
        </w:numPr>
        <w:ind w:firstLine="400"/>
      </w:pPr>
      <w:r w:rsidRPr="002C0C8C">
        <w:t>k</w:t>
      </w:r>
      <w:r w:rsidRPr="002C0C8C">
        <w:rPr>
          <w:rFonts w:hint="eastAsia"/>
        </w:rPr>
        <w:t>：需要聚类的类别数。</w:t>
      </w:r>
    </w:p>
    <w:p w14:paraId="6024E306"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02263D04" w14:textId="77777777" w:rsidR="002C0C8C" w:rsidRPr="002C0C8C" w:rsidRDefault="002C0C8C" w:rsidP="002C0C8C">
      <w:pPr>
        <w:ind w:firstLineChars="200" w:firstLine="480"/>
      </w:pPr>
      <w:r w:rsidRPr="002C0C8C">
        <w:t>idx</w:t>
      </w:r>
      <w:r w:rsidRPr="002C0C8C">
        <w:rPr>
          <w:rFonts w:hint="eastAsia"/>
        </w:rPr>
        <w:t>：将</w:t>
      </w:r>
      <w:r w:rsidRPr="002C0C8C">
        <w:rPr>
          <w:rFonts w:hint="eastAsia"/>
        </w:rPr>
        <w:t xml:space="preserve"> n</w:t>
      </w:r>
      <w:r w:rsidRPr="002C0C8C">
        <w:rPr>
          <w:rFonts w:hint="eastAsia"/>
        </w:rPr>
        <w:t>×</w:t>
      </w:r>
      <w:r w:rsidRPr="002C0C8C">
        <w:rPr>
          <w:rFonts w:hint="eastAsia"/>
        </w:rPr>
        <w:t xml:space="preserve">p </w:t>
      </w:r>
      <w:r w:rsidRPr="002C0C8C">
        <w:rPr>
          <w:rFonts w:hint="eastAsia"/>
        </w:rPr>
        <w:t>数据矩阵</w:t>
      </w:r>
      <w:r w:rsidRPr="002C0C8C">
        <w:rPr>
          <w:rFonts w:hint="eastAsia"/>
        </w:rPr>
        <w:t xml:space="preserve"> X </w:t>
      </w:r>
      <w:r w:rsidRPr="002C0C8C">
        <w:rPr>
          <w:rFonts w:hint="eastAsia"/>
        </w:rPr>
        <w:t>的观测值划分为</w:t>
      </w:r>
      <w:r w:rsidRPr="002C0C8C">
        <w:rPr>
          <w:rFonts w:hint="eastAsia"/>
        </w:rPr>
        <w:t xml:space="preserve"> k </w:t>
      </w:r>
      <w:proofErr w:type="gramStart"/>
      <w:r w:rsidRPr="002C0C8C">
        <w:rPr>
          <w:rFonts w:hint="eastAsia"/>
        </w:rPr>
        <w:t>个</w:t>
      </w:r>
      <w:proofErr w:type="gramEnd"/>
      <w:r w:rsidRPr="002C0C8C">
        <w:rPr>
          <w:rFonts w:hint="eastAsia"/>
        </w:rPr>
        <w:t>聚类，并返回包含每个观测值的簇索引的</w:t>
      </w:r>
      <w:r w:rsidRPr="002C0C8C">
        <w:rPr>
          <w:rFonts w:hint="eastAsia"/>
        </w:rPr>
        <w:t xml:space="preserve"> n</w:t>
      </w:r>
      <w:r w:rsidRPr="002C0C8C">
        <w:rPr>
          <w:rFonts w:hint="eastAsia"/>
        </w:rPr>
        <w:t>×</w:t>
      </w:r>
      <w:r w:rsidRPr="002C0C8C">
        <w:rPr>
          <w:rFonts w:hint="eastAsia"/>
        </w:rPr>
        <w:t xml:space="preserve">1 </w:t>
      </w:r>
      <w:r w:rsidRPr="002C0C8C">
        <w:rPr>
          <w:rFonts w:hint="eastAsia"/>
        </w:rPr>
        <w:t>向量</w:t>
      </w:r>
      <w:r w:rsidRPr="002C0C8C">
        <w:rPr>
          <w:rFonts w:hint="eastAsia"/>
        </w:rPr>
        <w:t xml:space="preserve"> (idx)</w:t>
      </w:r>
      <w:r w:rsidRPr="002C0C8C">
        <w:rPr>
          <w:rFonts w:hint="eastAsia"/>
        </w:rPr>
        <w:t>。</w:t>
      </w:r>
    </w:p>
    <w:p w14:paraId="0FFF8225"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5830880E" w14:textId="77777777" w:rsidR="002C0C8C" w:rsidRPr="002C0C8C" w:rsidRDefault="002C0C8C" w:rsidP="002C0C8C">
      <w:pPr>
        <w:ind w:firstLineChars="200" w:firstLine="480"/>
      </w:pPr>
      <w:r w:rsidRPr="002C0C8C">
        <w:rPr>
          <w:rFonts w:hint="eastAsia"/>
        </w:rPr>
        <w:t>这部分主要对</w:t>
      </w:r>
      <w:r w:rsidRPr="002C0C8C">
        <w:rPr>
          <w:rFonts w:hint="eastAsia"/>
        </w:rPr>
        <w:t xml:space="preserve">k </w:t>
      </w:r>
      <w:r w:rsidRPr="002C0C8C">
        <w:rPr>
          <w:rFonts w:hint="eastAsia"/>
        </w:rPr>
        <w:t>均值聚类</w:t>
      </w:r>
      <w:r w:rsidRPr="002C0C8C">
        <w:t>kmeans</w:t>
      </w:r>
      <w:r w:rsidRPr="002C0C8C">
        <w:rPr>
          <w:rFonts w:hint="eastAsia"/>
        </w:rPr>
        <w:t>函数进行说明，本函数通过对</w:t>
      </w:r>
      <w:r w:rsidRPr="002C0C8C">
        <w:rPr>
          <w:rFonts w:hint="eastAsia"/>
        </w:rPr>
        <w:t>Julia</w:t>
      </w:r>
      <w:r w:rsidRPr="002C0C8C">
        <w:rPr>
          <w:rFonts w:hint="eastAsia"/>
        </w:rPr>
        <w:t>中</w:t>
      </w:r>
      <w:r w:rsidRPr="002C0C8C">
        <w:t>Clustering</w:t>
      </w:r>
      <w:r w:rsidRPr="002C0C8C">
        <w:rPr>
          <w:rFonts w:hint="eastAsia"/>
        </w:rPr>
        <w:t>库</w:t>
      </w:r>
      <w:r w:rsidRPr="002C0C8C">
        <w:t>kmeans ()</w:t>
      </w:r>
      <w:r w:rsidRPr="002C0C8C">
        <w:rPr>
          <w:rFonts w:hint="eastAsia"/>
        </w:rPr>
        <w:t>函数进行重写而来，实现了</w:t>
      </w:r>
      <w:r w:rsidRPr="002C0C8C">
        <w:rPr>
          <w:rFonts w:hint="eastAsia"/>
        </w:rPr>
        <w:t>matlab</w:t>
      </w:r>
      <w:r w:rsidRPr="002C0C8C">
        <w:t xml:space="preserve"> </w:t>
      </w:r>
      <w:r w:rsidRPr="002C0C8C">
        <w:rPr>
          <w:rFonts w:hint="eastAsia"/>
        </w:rPr>
        <w:t>k</w:t>
      </w:r>
      <w:r w:rsidRPr="002C0C8C">
        <w:rPr>
          <w:rFonts w:hint="eastAsia"/>
        </w:rPr>
        <w:t>均值聚类</w:t>
      </w:r>
      <w:r w:rsidRPr="002C0C8C">
        <w:t>kmeans</w:t>
      </w:r>
      <w:r w:rsidRPr="002C0C8C">
        <w:rPr>
          <w:rFonts w:hint="eastAsia"/>
        </w:rPr>
        <w:t>函数的</w:t>
      </w:r>
      <w:r w:rsidRPr="002C0C8C">
        <w:rPr>
          <w:rFonts w:hint="eastAsia"/>
        </w:rPr>
        <w:t>Julia</w:t>
      </w:r>
      <w:r w:rsidRPr="002C0C8C">
        <w:rPr>
          <w:rFonts w:hint="eastAsia"/>
        </w:rPr>
        <w:t>语言实现。</w:t>
      </w:r>
    </w:p>
    <w:p w14:paraId="58E05DEC"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46" w:name="_Toc108100625"/>
      <w:r w:rsidRPr="002C0C8C">
        <w:rPr>
          <w:rFonts w:hint="eastAsia"/>
          <w:b/>
          <w:bCs/>
          <w:sz w:val="32"/>
          <w:szCs w:val="32"/>
        </w:rPr>
        <w:lastRenderedPageBreak/>
        <w:t>k-</w:t>
      </w:r>
      <w:r w:rsidRPr="002C0C8C">
        <w:rPr>
          <w:rFonts w:hint="eastAsia"/>
          <w:b/>
          <w:bCs/>
          <w:sz w:val="32"/>
          <w:szCs w:val="32"/>
        </w:rPr>
        <w:t>中心点聚类</w:t>
      </w:r>
      <w:r w:rsidRPr="002C0C8C">
        <w:rPr>
          <w:b/>
          <w:bCs/>
          <w:sz w:val="32"/>
          <w:szCs w:val="32"/>
        </w:rPr>
        <w:t>kmedoids</w:t>
      </w:r>
      <w:r w:rsidRPr="002C0C8C">
        <w:rPr>
          <w:rFonts w:hint="eastAsia"/>
          <w:b/>
          <w:bCs/>
          <w:sz w:val="32"/>
          <w:szCs w:val="32"/>
        </w:rPr>
        <w:t>函数</w:t>
      </w:r>
      <w:bookmarkEnd w:id="146"/>
    </w:p>
    <w:p w14:paraId="32800299"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73F07594" w14:textId="77777777" w:rsidR="002C0C8C" w:rsidRPr="002C0C8C" w:rsidRDefault="002C0C8C" w:rsidP="002C0C8C">
      <w:pPr>
        <w:numPr>
          <w:ilvl w:val="6"/>
          <w:numId w:val="0"/>
        </w:numPr>
        <w:ind w:firstLine="400"/>
      </w:pPr>
      <w:r w:rsidRPr="002C0C8C">
        <w:t>idx = kmedoids(</w:t>
      </w:r>
      <w:proofErr w:type="gramStart"/>
      <w:r w:rsidRPr="002C0C8C">
        <w:t>X,k</w:t>
      </w:r>
      <w:proofErr w:type="gramEnd"/>
      <w:r w:rsidRPr="002C0C8C">
        <w:t>)</w:t>
      </w:r>
    </w:p>
    <w:p w14:paraId="6ADBB256" w14:textId="77777777" w:rsidR="002C0C8C" w:rsidRPr="002C0C8C" w:rsidRDefault="002C0C8C" w:rsidP="002C0C8C">
      <w:pPr>
        <w:ind w:firstLine="400"/>
      </w:pPr>
      <w:r w:rsidRPr="002C0C8C">
        <w:rPr>
          <w:rFonts w:hint="eastAsia"/>
        </w:rPr>
        <w:t>执行</w:t>
      </w:r>
      <w:r w:rsidRPr="002C0C8C">
        <w:rPr>
          <w:rFonts w:hint="eastAsia"/>
        </w:rPr>
        <w:t xml:space="preserve"> k-medoids </w:t>
      </w:r>
      <w:r w:rsidRPr="002C0C8C">
        <w:rPr>
          <w:rFonts w:hint="eastAsia"/>
        </w:rPr>
        <w:t>聚类，将</w:t>
      </w:r>
      <w:r w:rsidRPr="002C0C8C">
        <w:rPr>
          <w:rFonts w:hint="eastAsia"/>
        </w:rPr>
        <w:t xml:space="preserve"> n</w:t>
      </w:r>
      <w:r w:rsidRPr="002C0C8C">
        <w:rPr>
          <w:rFonts w:hint="eastAsia"/>
        </w:rPr>
        <w:t>×</w:t>
      </w:r>
      <w:r w:rsidRPr="002C0C8C">
        <w:rPr>
          <w:rFonts w:hint="eastAsia"/>
        </w:rPr>
        <w:t xml:space="preserve">p </w:t>
      </w:r>
      <w:r w:rsidRPr="002C0C8C">
        <w:rPr>
          <w:rFonts w:hint="eastAsia"/>
        </w:rPr>
        <w:t>矩阵</w:t>
      </w:r>
      <w:r w:rsidRPr="002C0C8C">
        <w:rPr>
          <w:rFonts w:hint="eastAsia"/>
        </w:rPr>
        <w:t xml:space="preserve"> X </w:t>
      </w:r>
      <w:r w:rsidRPr="002C0C8C">
        <w:rPr>
          <w:rFonts w:hint="eastAsia"/>
        </w:rPr>
        <w:t>的观测值划分为</w:t>
      </w:r>
      <w:r w:rsidRPr="002C0C8C">
        <w:rPr>
          <w:rFonts w:hint="eastAsia"/>
        </w:rPr>
        <w:t xml:space="preserve"> k </w:t>
      </w:r>
      <w:proofErr w:type="gramStart"/>
      <w:r w:rsidRPr="002C0C8C">
        <w:rPr>
          <w:rFonts w:hint="eastAsia"/>
        </w:rPr>
        <w:t>个</w:t>
      </w:r>
      <w:proofErr w:type="gramEnd"/>
      <w:r w:rsidRPr="002C0C8C">
        <w:rPr>
          <w:rFonts w:hint="eastAsia"/>
        </w:rPr>
        <w:t>簇，并返回包含每个观测值的簇索引的</w:t>
      </w:r>
      <w:r w:rsidRPr="002C0C8C">
        <w:rPr>
          <w:rFonts w:hint="eastAsia"/>
        </w:rPr>
        <w:t xml:space="preserve"> n</w:t>
      </w:r>
      <w:r w:rsidRPr="002C0C8C">
        <w:rPr>
          <w:rFonts w:hint="eastAsia"/>
        </w:rPr>
        <w:t>×</w:t>
      </w:r>
      <w:r w:rsidRPr="002C0C8C">
        <w:rPr>
          <w:rFonts w:hint="eastAsia"/>
        </w:rPr>
        <w:t xml:space="preserve">1 </w:t>
      </w:r>
      <w:r w:rsidRPr="002C0C8C">
        <w:rPr>
          <w:rFonts w:hint="eastAsia"/>
        </w:rPr>
        <w:t>向量</w:t>
      </w:r>
      <w:r w:rsidRPr="002C0C8C">
        <w:rPr>
          <w:rFonts w:hint="eastAsia"/>
        </w:rPr>
        <w:t xml:space="preserve"> idx</w:t>
      </w:r>
      <w:r w:rsidRPr="002C0C8C">
        <w:rPr>
          <w:rFonts w:hint="eastAsia"/>
        </w:rPr>
        <w:t>。</w:t>
      </w:r>
    </w:p>
    <w:p w14:paraId="09558BF3"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31E6A2C0" w14:textId="77777777" w:rsidR="002C0C8C" w:rsidRPr="002C0C8C" w:rsidRDefault="002C0C8C" w:rsidP="002C0C8C">
      <w:pPr>
        <w:numPr>
          <w:ilvl w:val="6"/>
          <w:numId w:val="0"/>
        </w:numPr>
        <w:ind w:firstLine="400"/>
      </w:pPr>
      <w:r w:rsidRPr="002C0C8C">
        <w:t>X:</w:t>
      </w:r>
      <w:r w:rsidRPr="002C0C8C">
        <w:rPr>
          <w:rFonts w:hint="eastAsia"/>
        </w:rPr>
        <w:t xml:space="preserve"> X </w:t>
      </w:r>
      <w:r w:rsidRPr="002C0C8C">
        <w:rPr>
          <w:rFonts w:hint="eastAsia"/>
        </w:rPr>
        <w:t>的行对应于点，列对应于变量。</w:t>
      </w:r>
    </w:p>
    <w:p w14:paraId="77FE5F70" w14:textId="77777777" w:rsidR="002C0C8C" w:rsidRPr="002C0C8C" w:rsidRDefault="002C0C8C" w:rsidP="002C0C8C">
      <w:pPr>
        <w:numPr>
          <w:ilvl w:val="6"/>
          <w:numId w:val="0"/>
        </w:numPr>
        <w:ind w:firstLine="400"/>
      </w:pPr>
      <w:r w:rsidRPr="002C0C8C">
        <w:t>k</w:t>
      </w:r>
      <w:r w:rsidRPr="002C0C8C">
        <w:rPr>
          <w:rFonts w:hint="eastAsia"/>
        </w:rPr>
        <w:t>：需要聚类的类别数。</w:t>
      </w:r>
    </w:p>
    <w:p w14:paraId="74A034A9"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411123AB" w14:textId="77777777" w:rsidR="002C0C8C" w:rsidRPr="002C0C8C" w:rsidRDefault="002C0C8C" w:rsidP="002C0C8C">
      <w:pPr>
        <w:ind w:firstLineChars="200" w:firstLine="480"/>
      </w:pPr>
      <w:r w:rsidRPr="002C0C8C">
        <w:t>idx</w:t>
      </w:r>
      <w:r w:rsidRPr="002C0C8C">
        <w:rPr>
          <w:rFonts w:hint="eastAsia"/>
        </w:rPr>
        <w:t>：将</w:t>
      </w:r>
      <w:r w:rsidRPr="002C0C8C">
        <w:rPr>
          <w:rFonts w:hint="eastAsia"/>
        </w:rPr>
        <w:t xml:space="preserve"> n</w:t>
      </w:r>
      <w:r w:rsidRPr="002C0C8C">
        <w:rPr>
          <w:rFonts w:hint="eastAsia"/>
        </w:rPr>
        <w:t>×</w:t>
      </w:r>
      <w:r w:rsidRPr="002C0C8C">
        <w:rPr>
          <w:rFonts w:hint="eastAsia"/>
        </w:rPr>
        <w:t xml:space="preserve">p </w:t>
      </w:r>
      <w:r w:rsidRPr="002C0C8C">
        <w:rPr>
          <w:rFonts w:hint="eastAsia"/>
        </w:rPr>
        <w:t>数据矩阵</w:t>
      </w:r>
      <w:r w:rsidRPr="002C0C8C">
        <w:rPr>
          <w:rFonts w:hint="eastAsia"/>
        </w:rPr>
        <w:t xml:space="preserve"> X </w:t>
      </w:r>
      <w:r w:rsidRPr="002C0C8C">
        <w:rPr>
          <w:rFonts w:hint="eastAsia"/>
        </w:rPr>
        <w:t>的观测值划分为</w:t>
      </w:r>
      <w:r w:rsidRPr="002C0C8C">
        <w:rPr>
          <w:rFonts w:hint="eastAsia"/>
        </w:rPr>
        <w:t xml:space="preserve"> k </w:t>
      </w:r>
      <w:proofErr w:type="gramStart"/>
      <w:r w:rsidRPr="002C0C8C">
        <w:rPr>
          <w:rFonts w:hint="eastAsia"/>
        </w:rPr>
        <w:t>个</w:t>
      </w:r>
      <w:proofErr w:type="gramEnd"/>
      <w:r w:rsidRPr="002C0C8C">
        <w:rPr>
          <w:rFonts w:hint="eastAsia"/>
        </w:rPr>
        <w:t>聚类，并返回包含每个观测值的簇索引的</w:t>
      </w:r>
      <w:r w:rsidRPr="002C0C8C">
        <w:rPr>
          <w:rFonts w:hint="eastAsia"/>
        </w:rPr>
        <w:t xml:space="preserve"> n</w:t>
      </w:r>
      <w:r w:rsidRPr="002C0C8C">
        <w:rPr>
          <w:rFonts w:hint="eastAsia"/>
        </w:rPr>
        <w:t>×</w:t>
      </w:r>
      <w:r w:rsidRPr="002C0C8C">
        <w:rPr>
          <w:rFonts w:hint="eastAsia"/>
        </w:rPr>
        <w:t xml:space="preserve">1 </w:t>
      </w:r>
      <w:r w:rsidRPr="002C0C8C">
        <w:rPr>
          <w:rFonts w:hint="eastAsia"/>
        </w:rPr>
        <w:t>向量</w:t>
      </w:r>
      <w:r w:rsidRPr="002C0C8C">
        <w:rPr>
          <w:rFonts w:hint="eastAsia"/>
        </w:rPr>
        <w:t xml:space="preserve"> (idx)</w:t>
      </w:r>
      <w:r w:rsidRPr="002C0C8C">
        <w:rPr>
          <w:rFonts w:hint="eastAsia"/>
        </w:rPr>
        <w:t>。</w:t>
      </w:r>
    </w:p>
    <w:p w14:paraId="49921CBB"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056501F6" w14:textId="77777777" w:rsidR="002C0C8C" w:rsidRPr="002C0C8C" w:rsidRDefault="002C0C8C" w:rsidP="002C0C8C">
      <w:pPr>
        <w:ind w:firstLineChars="200" w:firstLine="480"/>
      </w:pPr>
      <w:r w:rsidRPr="002C0C8C">
        <w:rPr>
          <w:rFonts w:hint="eastAsia"/>
        </w:rPr>
        <w:t>这部分主要对</w:t>
      </w:r>
      <w:r w:rsidRPr="002C0C8C">
        <w:rPr>
          <w:rFonts w:hint="eastAsia"/>
        </w:rPr>
        <w:t>k-</w:t>
      </w:r>
      <w:r w:rsidRPr="002C0C8C">
        <w:rPr>
          <w:rFonts w:hint="eastAsia"/>
        </w:rPr>
        <w:t>中心点聚类</w:t>
      </w:r>
      <w:r w:rsidRPr="002C0C8C">
        <w:t>kmedoids</w:t>
      </w:r>
      <w:r w:rsidRPr="002C0C8C">
        <w:rPr>
          <w:rFonts w:hint="eastAsia"/>
        </w:rPr>
        <w:t>函数进行说明，本函数通过对</w:t>
      </w:r>
      <w:r w:rsidRPr="002C0C8C">
        <w:rPr>
          <w:rFonts w:hint="eastAsia"/>
        </w:rPr>
        <w:t>Julia</w:t>
      </w:r>
      <w:r w:rsidRPr="002C0C8C">
        <w:rPr>
          <w:rFonts w:hint="eastAsia"/>
        </w:rPr>
        <w:t>中</w:t>
      </w:r>
      <w:r w:rsidRPr="002C0C8C">
        <w:t>Clustering</w:t>
      </w:r>
      <w:r w:rsidRPr="002C0C8C">
        <w:rPr>
          <w:rFonts w:hint="eastAsia"/>
        </w:rPr>
        <w:t>库</w:t>
      </w:r>
      <w:r w:rsidRPr="002C0C8C">
        <w:t>kmedoids ()</w:t>
      </w:r>
      <w:r w:rsidRPr="002C0C8C">
        <w:rPr>
          <w:rFonts w:hint="eastAsia"/>
        </w:rPr>
        <w:t>函数进行重写而来，实现了</w:t>
      </w:r>
      <w:r w:rsidRPr="002C0C8C">
        <w:rPr>
          <w:rFonts w:hint="eastAsia"/>
        </w:rPr>
        <w:t>matlab</w:t>
      </w:r>
      <w:r w:rsidRPr="002C0C8C">
        <w:t xml:space="preserve"> </w:t>
      </w:r>
      <w:r w:rsidRPr="002C0C8C">
        <w:rPr>
          <w:rFonts w:hint="eastAsia"/>
        </w:rPr>
        <w:t>k-</w:t>
      </w:r>
      <w:r w:rsidRPr="002C0C8C">
        <w:rPr>
          <w:rFonts w:hint="eastAsia"/>
        </w:rPr>
        <w:t>中心点聚类</w:t>
      </w:r>
      <w:r w:rsidRPr="002C0C8C">
        <w:t>kmedoids</w:t>
      </w:r>
      <w:r w:rsidRPr="002C0C8C">
        <w:rPr>
          <w:rFonts w:hint="eastAsia"/>
        </w:rPr>
        <w:t>函数的</w:t>
      </w:r>
      <w:r w:rsidRPr="002C0C8C">
        <w:rPr>
          <w:rFonts w:hint="eastAsia"/>
        </w:rPr>
        <w:t>Julia</w:t>
      </w:r>
      <w:r w:rsidRPr="002C0C8C">
        <w:rPr>
          <w:rFonts w:hint="eastAsia"/>
        </w:rPr>
        <w:t>语言实现。</w:t>
      </w:r>
    </w:p>
    <w:p w14:paraId="0F08ED8C"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47" w:name="_Toc108100626"/>
      <w:r w:rsidRPr="002C0C8C">
        <w:rPr>
          <w:rFonts w:hint="eastAsia"/>
          <w:b/>
          <w:bCs/>
          <w:sz w:val="32"/>
          <w:szCs w:val="32"/>
        </w:rPr>
        <w:t>马氏距离</w:t>
      </w:r>
      <w:r w:rsidRPr="002C0C8C">
        <w:rPr>
          <w:b/>
          <w:bCs/>
          <w:sz w:val="32"/>
          <w:szCs w:val="32"/>
        </w:rPr>
        <w:t>mahal</w:t>
      </w:r>
      <w:r w:rsidRPr="002C0C8C">
        <w:rPr>
          <w:rFonts w:hint="eastAsia"/>
          <w:b/>
          <w:bCs/>
          <w:sz w:val="32"/>
          <w:szCs w:val="32"/>
        </w:rPr>
        <w:t>函数</w:t>
      </w:r>
      <w:bookmarkEnd w:id="147"/>
    </w:p>
    <w:p w14:paraId="648DC9A8"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2E7E1BE8" w14:textId="77777777" w:rsidR="002C0C8C" w:rsidRPr="002C0C8C" w:rsidRDefault="002C0C8C" w:rsidP="002C0C8C">
      <w:pPr>
        <w:numPr>
          <w:ilvl w:val="6"/>
          <w:numId w:val="0"/>
        </w:numPr>
        <w:ind w:firstLine="400"/>
      </w:pPr>
      <w:r w:rsidRPr="002C0C8C">
        <w:t>d2 = mahal(</w:t>
      </w:r>
      <w:proofErr w:type="gramStart"/>
      <w:r w:rsidRPr="002C0C8C">
        <w:t>Y,X</w:t>
      </w:r>
      <w:proofErr w:type="gramEnd"/>
      <w:r w:rsidRPr="002C0C8C">
        <w:t>)</w:t>
      </w:r>
    </w:p>
    <w:p w14:paraId="37016002" w14:textId="77777777" w:rsidR="002C0C8C" w:rsidRPr="002C0C8C" w:rsidRDefault="002C0C8C" w:rsidP="002C0C8C">
      <w:pPr>
        <w:ind w:firstLine="400"/>
      </w:pPr>
      <w:r w:rsidRPr="002C0C8C">
        <w:rPr>
          <w:rFonts w:hint="eastAsia"/>
        </w:rPr>
        <w:t>返回</w:t>
      </w:r>
      <w:r w:rsidRPr="002C0C8C">
        <w:rPr>
          <w:rFonts w:hint="eastAsia"/>
        </w:rPr>
        <w:t xml:space="preserve"> Y </w:t>
      </w:r>
      <w:r w:rsidRPr="002C0C8C">
        <w:rPr>
          <w:rFonts w:hint="eastAsia"/>
        </w:rPr>
        <w:t>中每个观测值到</w:t>
      </w:r>
      <w:r w:rsidRPr="002C0C8C">
        <w:rPr>
          <w:rFonts w:hint="eastAsia"/>
        </w:rPr>
        <w:t xml:space="preserve"> X </w:t>
      </w:r>
      <w:r w:rsidRPr="002C0C8C">
        <w:rPr>
          <w:rFonts w:hint="eastAsia"/>
        </w:rPr>
        <w:t>中参考样本的</w:t>
      </w:r>
      <w:proofErr w:type="gramStart"/>
      <w:r w:rsidRPr="002C0C8C">
        <w:rPr>
          <w:rFonts w:hint="eastAsia"/>
        </w:rPr>
        <w:t>平方马氏</w:t>
      </w:r>
      <w:proofErr w:type="gramEnd"/>
      <w:r w:rsidRPr="002C0C8C">
        <w:rPr>
          <w:rFonts w:hint="eastAsia"/>
        </w:rPr>
        <w:t>距离。</w:t>
      </w:r>
    </w:p>
    <w:p w14:paraId="4ACD0691"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3681BA59" w14:textId="77777777" w:rsidR="002C0C8C" w:rsidRPr="002C0C8C" w:rsidRDefault="002C0C8C" w:rsidP="002C0C8C">
      <w:pPr>
        <w:numPr>
          <w:ilvl w:val="6"/>
          <w:numId w:val="0"/>
        </w:numPr>
        <w:ind w:firstLine="400"/>
      </w:pPr>
      <w:r w:rsidRPr="002C0C8C">
        <w:t>X:</w:t>
      </w:r>
      <w:r w:rsidRPr="002C0C8C">
        <w:rPr>
          <w:rFonts w:hint="eastAsia"/>
        </w:rPr>
        <w:t xml:space="preserve"> </w:t>
      </w:r>
      <w:r w:rsidRPr="002C0C8C">
        <w:rPr>
          <w:rFonts w:hint="eastAsia"/>
        </w:rPr>
        <w:t>样本向量。</w:t>
      </w:r>
    </w:p>
    <w:p w14:paraId="29D6C1B9" w14:textId="77777777" w:rsidR="002C0C8C" w:rsidRPr="002C0C8C" w:rsidRDefault="002C0C8C" w:rsidP="002C0C8C">
      <w:pPr>
        <w:numPr>
          <w:ilvl w:val="6"/>
          <w:numId w:val="0"/>
        </w:numPr>
        <w:ind w:firstLine="400"/>
      </w:pPr>
      <w:r w:rsidRPr="002C0C8C">
        <w:t>Y</w:t>
      </w:r>
      <w:r w:rsidRPr="002C0C8C">
        <w:rPr>
          <w:rFonts w:hint="eastAsia"/>
        </w:rPr>
        <w:t>：样本向量。</w:t>
      </w:r>
    </w:p>
    <w:p w14:paraId="2ED2A46F"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lastRenderedPageBreak/>
        <w:t>返回值</w:t>
      </w:r>
    </w:p>
    <w:p w14:paraId="61FB0213" w14:textId="77777777" w:rsidR="002C0C8C" w:rsidRPr="002C0C8C" w:rsidRDefault="002C0C8C" w:rsidP="002C0C8C">
      <w:pPr>
        <w:ind w:firstLineChars="200" w:firstLine="480"/>
      </w:pPr>
      <w:r w:rsidRPr="002C0C8C">
        <w:t>d2</w:t>
      </w:r>
      <w:r w:rsidRPr="002C0C8C">
        <w:rPr>
          <w:rFonts w:hint="eastAsia"/>
        </w:rPr>
        <w:t>：返回</w:t>
      </w:r>
      <w:r w:rsidRPr="002C0C8C">
        <w:rPr>
          <w:rFonts w:hint="eastAsia"/>
        </w:rPr>
        <w:t xml:space="preserve"> Y </w:t>
      </w:r>
      <w:r w:rsidRPr="002C0C8C">
        <w:rPr>
          <w:rFonts w:hint="eastAsia"/>
        </w:rPr>
        <w:t>中每个观测值到</w:t>
      </w:r>
      <w:r w:rsidRPr="002C0C8C">
        <w:rPr>
          <w:rFonts w:hint="eastAsia"/>
        </w:rPr>
        <w:t xml:space="preserve"> X </w:t>
      </w:r>
      <w:r w:rsidRPr="002C0C8C">
        <w:rPr>
          <w:rFonts w:hint="eastAsia"/>
        </w:rPr>
        <w:t>中参考样本的</w:t>
      </w:r>
      <w:proofErr w:type="gramStart"/>
      <w:r w:rsidRPr="002C0C8C">
        <w:rPr>
          <w:rFonts w:hint="eastAsia"/>
        </w:rPr>
        <w:t>平方马氏</w:t>
      </w:r>
      <w:proofErr w:type="gramEnd"/>
      <w:r w:rsidRPr="002C0C8C">
        <w:rPr>
          <w:rFonts w:hint="eastAsia"/>
        </w:rPr>
        <w:t>距离。</w:t>
      </w:r>
    </w:p>
    <w:p w14:paraId="758B853D"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04837C69" w14:textId="77777777" w:rsidR="002C0C8C" w:rsidRPr="002C0C8C" w:rsidRDefault="002C0C8C" w:rsidP="002C0C8C">
      <w:pPr>
        <w:ind w:firstLineChars="200" w:firstLine="480"/>
      </w:pPr>
      <w:r w:rsidRPr="002C0C8C">
        <w:rPr>
          <w:rFonts w:hint="eastAsia"/>
        </w:rPr>
        <w:t>这部分主要对马氏距离</w:t>
      </w:r>
      <w:r w:rsidRPr="002C0C8C">
        <w:t>mahal</w:t>
      </w:r>
      <w:r w:rsidRPr="002C0C8C">
        <w:rPr>
          <w:rFonts w:hint="eastAsia"/>
        </w:rPr>
        <w:t>函数进行说明，本函数通过对</w:t>
      </w:r>
      <w:r w:rsidRPr="002C0C8C">
        <w:t>Python</w:t>
      </w:r>
      <w:r w:rsidRPr="002C0C8C">
        <w:rPr>
          <w:rFonts w:hint="eastAsia"/>
        </w:rPr>
        <w:t>中</w:t>
      </w:r>
      <w:r w:rsidRPr="002C0C8C">
        <w:t>scipy.spatial.distance</w:t>
      </w:r>
      <w:r w:rsidRPr="002C0C8C">
        <w:rPr>
          <w:rFonts w:hint="eastAsia"/>
        </w:rPr>
        <w:t>库</w:t>
      </w:r>
      <w:r w:rsidRPr="002C0C8C">
        <w:t>mahalanobis ()</w:t>
      </w:r>
      <w:r w:rsidRPr="002C0C8C">
        <w:rPr>
          <w:rFonts w:hint="eastAsia"/>
        </w:rPr>
        <w:t>函数进行重写而来，实现了</w:t>
      </w:r>
      <w:r w:rsidRPr="002C0C8C">
        <w:rPr>
          <w:rFonts w:hint="eastAsia"/>
        </w:rPr>
        <w:t>matlab</w:t>
      </w:r>
      <w:r w:rsidRPr="002C0C8C">
        <w:t xml:space="preserve"> </w:t>
      </w:r>
      <w:r w:rsidRPr="002C0C8C">
        <w:rPr>
          <w:rFonts w:hint="eastAsia"/>
        </w:rPr>
        <w:t>马氏距离</w:t>
      </w:r>
      <w:r w:rsidRPr="002C0C8C">
        <w:t>mahal</w:t>
      </w:r>
      <w:r w:rsidRPr="002C0C8C">
        <w:rPr>
          <w:rFonts w:hint="eastAsia"/>
        </w:rPr>
        <w:t>函数的</w:t>
      </w:r>
      <w:r w:rsidRPr="002C0C8C">
        <w:rPr>
          <w:rFonts w:hint="eastAsia"/>
        </w:rPr>
        <w:t>Julia</w:t>
      </w:r>
      <w:r w:rsidRPr="002C0C8C">
        <w:rPr>
          <w:rFonts w:hint="eastAsia"/>
        </w:rPr>
        <w:t>语言实现。</w:t>
      </w:r>
    </w:p>
    <w:p w14:paraId="43487660" w14:textId="77777777" w:rsidR="002C0C8C" w:rsidRPr="002C0C8C" w:rsidRDefault="002C0C8C" w:rsidP="002C0C8C">
      <w:pPr>
        <w:keepNext/>
        <w:keepLines/>
        <w:numPr>
          <w:ilvl w:val="1"/>
          <w:numId w:val="1"/>
        </w:numPr>
        <w:spacing w:before="260" w:after="260" w:line="240" w:lineRule="auto"/>
        <w:outlineLvl w:val="1"/>
        <w:rPr>
          <w:b/>
          <w:bCs/>
          <w:sz w:val="36"/>
          <w:szCs w:val="32"/>
        </w:rPr>
      </w:pPr>
      <w:bookmarkStart w:id="148" w:name="_Toc108100627"/>
      <w:r w:rsidRPr="002C0C8C">
        <w:rPr>
          <w:rFonts w:hint="eastAsia"/>
          <w:b/>
          <w:bCs/>
          <w:sz w:val="36"/>
          <w:szCs w:val="32"/>
        </w:rPr>
        <w:t>基于密度的</w:t>
      </w:r>
      <w:proofErr w:type="gramStart"/>
      <w:r w:rsidRPr="002C0C8C">
        <w:rPr>
          <w:rFonts w:hint="eastAsia"/>
          <w:b/>
          <w:bCs/>
          <w:sz w:val="36"/>
          <w:szCs w:val="32"/>
        </w:rPr>
        <w:t>含噪数据</w:t>
      </w:r>
      <w:proofErr w:type="gramEnd"/>
      <w:r w:rsidRPr="002C0C8C">
        <w:rPr>
          <w:rFonts w:hint="eastAsia"/>
          <w:b/>
          <w:bCs/>
          <w:sz w:val="36"/>
          <w:szCs w:val="32"/>
        </w:rPr>
        <w:t>空间聚类</w:t>
      </w:r>
      <w:bookmarkEnd w:id="148"/>
    </w:p>
    <w:p w14:paraId="4DF21D7C"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49" w:name="_Toc108100628"/>
      <w:r w:rsidRPr="002C0C8C">
        <w:rPr>
          <w:rFonts w:hint="eastAsia"/>
          <w:b/>
          <w:bCs/>
          <w:sz w:val="32"/>
          <w:szCs w:val="32"/>
        </w:rPr>
        <w:t>基于密度的</w:t>
      </w:r>
      <w:proofErr w:type="gramStart"/>
      <w:r w:rsidRPr="002C0C8C">
        <w:rPr>
          <w:rFonts w:hint="eastAsia"/>
          <w:b/>
          <w:bCs/>
          <w:sz w:val="32"/>
          <w:szCs w:val="32"/>
        </w:rPr>
        <w:t>含噪数据</w:t>
      </w:r>
      <w:proofErr w:type="gramEnd"/>
      <w:r w:rsidRPr="002C0C8C">
        <w:rPr>
          <w:rFonts w:hint="eastAsia"/>
          <w:b/>
          <w:bCs/>
          <w:sz w:val="32"/>
          <w:szCs w:val="32"/>
        </w:rPr>
        <w:t>空间聚类</w:t>
      </w:r>
      <w:r w:rsidRPr="002C0C8C">
        <w:rPr>
          <w:b/>
          <w:bCs/>
          <w:sz w:val="32"/>
          <w:szCs w:val="32"/>
        </w:rPr>
        <w:t>dbscan</w:t>
      </w:r>
      <w:r w:rsidRPr="002C0C8C">
        <w:rPr>
          <w:rFonts w:hint="eastAsia"/>
          <w:b/>
          <w:bCs/>
          <w:sz w:val="32"/>
          <w:szCs w:val="32"/>
        </w:rPr>
        <w:t>函数</w:t>
      </w:r>
      <w:bookmarkEnd w:id="149"/>
    </w:p>
    <w:p w14:paraId="5C620B5E"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385AEF83" w14:textId="77777777" w:rsidR="002C0C8C" w:rsidRPr="002C0C8C" w:rsidRDefault="002C0C8C" w:rsidP="002C0C8C">
      <w:pPr>
        <w:numPr>
          <w:ilvl w:val="6"/>
          <w:numId w:val="0"/>
        </w:numPr>
        <w:ind w:firstLine="400"/>
      </w:pPr>
      <w:r w:rsidRPr="002C0C8C">
        <w:t>idx = dbscan(</w:t>
      </w:r>
      <w:proofErr w:type="gramStart"/>
      <w:r w:rsidRPr="002C0C8C">
        <w:t>X,epsilon</w:t>
      </w:r>
      <w:proofErr w:type="gramEnd"/>
      <w:r w:rsidRPr="002C0C8C">
        <w:t>,minpts)</w:t>
      </w:r>
    </w:p>
    <w:p w14:paraId="13A350AE" w14:textId="77777777" w:rsidR="002C0C8C" w:rsidRPr="002C0C8C" w:rsidRDefault="002C0C8C" w:rsidP="002C0C8C">
      <w:pPr>
        <w:ind w:firstLine="400"/>
      </w:pPr>
      <w:r w:rsidRPr="002C0C8C">
        <w:rPr>
          <w:rFonts w:hint="eastAsia"/>
        </w:rPr>
        <w:t>使用</w:t>
      </w:r>
      <w:r w:rsidRPr="002C0C8C">
        <w:rPr>
          <w:rFonts w:hint="eastAsia"/>
        </w:rPr>
        <w:t xml:space="preserve"> DBSCAN </w:t>
      </w:r>
      <w:r w:rsidRPr="002C0C8C">
        <w:rPr>
          <w:rFonts w:hint="eastAsia"/>
        </w:rPr>
        <w:t>算法将</w:t>
      </w:r>
      <w:r w:rsidRPr="002C0C8C">
        <w:rPr>
          <w:rFonts w:hint="eastAsia"/>
        </w:rPr>
        <w:t xml:space="preserve"> n</w:t>
      </w:r>
      <w:r w:rsidRPr="002C0C8C">
        <w:rPr>
          <w:rFonts w:hint="eastAsia"/>
        </w:rPr>
        <w:t>×</w:t>
      </w:r>
      <w:r w:rsidRPr="002C0C8C">
        <w:rPr>
          <w:rFonts w:hint="eastAsia"/>
        </w:rPr>
        <w:t xml:space="preserve">p </w:t>
      </w:r>
      <w:r w:rsidRPr="002C0C8C">
        <w:rPr>
          <w:rFonts w:hint="eastAsia"/>
        </w:rPr>
        <w:t>数据矩阵</w:t>
      </w:r>
      <w:r w:rsidRPr="002C0C8C">
        <w:rPr>
          <w:rFonts w:hint="eastAsia"/>
        </w:rPr>
        <w:t xml:space="preserve"> X </w:t>
      </w:r>
      <w:r w:rsidRPr="002C0C8C">
        <w:rPr>
          <w:rFonts w:hint="eastAsia"/>
        </w:rPr>
        <w:t>中的观察结果划分为集群。</w:t>
      </w:r>
      <w:r w:rsidRPr="002C0C8C">
        <w:rPr>
          <w:rFonts w:hint="eastAsia"/>
        </w:rPr>
        <w:t xml:space="preserve"> dbscan </w:t>
      </w:r>
      <w:r w:rsidRPr="002C0C8C">
        <w:rPr>
          <w:rFonts w:hint="eastAsia"/>
        </w:rPr>
        <w:t>基于邻域搜索半径</w:t>
      </w:r>
      <w:r w:rsidRPr="002C0C8C">
        <w:rPr>
          <w:rFonts w:hint="eastAsia"/>
        </w:rPr>
        <w:t xml:space="preserve"> epsilon </w:t>
      </w:r>
      <w:r w:rsidRPr="002C0C8C">
        <w:rPr>
          <w:rFonts w:hint="eastAsia"/>
        </w:rPr>
        <w:t>的阈值和识别核心点所需的最小邻域</w:t>
      </w:r>
      <w:r w:rsidRPr="002C0C8C">
        <w:rPr>
          <w:rFonts w:hint="eastAsia"/>
        </w:rPr>
        <w:t xml:space="preserve"> minpts </w:t>
      </w:r>
      <w:r w:rsidRPr="002C0C8C">
        <w:rPr>
          <w:rFonts w:hint="eastAsia"/>
        </w:rPr>
        <w:t>数对观测值（或点）进行聚类。该函数返回一个</w:t>
      </w:r>
      <w:r w:rsidRPr="002C0C8C">
        <w:rPr>
          <w:rFonts w:hint="eastAsia"/>
        </w:rPr>
        <w:t xml:space="preserve"> n</w:t>
      </w:r>
      <w:r w:rsidRPr="002C0C8C">
        <w:rPr>
          <w:rFonts w:hint="eastAsia"/>
        </w:rPr>
        <w:t>×</w:t>
      </w:r>
      <w:r w:rsidRPr="002C0C8C">
        <w:rPr>
          <w:rFonts w:hint="eastAsia"/>
        </w:rPr>
        <w:t xml:space="preserve">1 </w:t>
      </w:r>
      <w:r w:rsidRPr="002C0C8C">
        <w:rPr>
          <w:rFonts w:hint="eastAsia"/>
        </w:rPr>
        <w:t>向量</w:t>
      </w:r>
      <w:r w:rsidRPr="002C0C8C">
        <w:rPr>
          <w:rFonts w:hint="eastAsia"/>
        </w:rPr>
        <w:t xml:space="preserve"> (idx)</w:t>
      </w:r>
      <w:r w:rsidRPr="002C0C8C">
        <w:rPr>
          <w:rFonts w:hint="eastAsia"/>
        </w:rPr>
        <w:t>，其中包含每个观测值的集群索引。</w:t>
      </w:r>
    </w:p>
    <w:p w14:paraId="7B5ADFC0"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6846BFF5" w14:textId="77777777" w:rsidR="002C0C8C" w:rsidRPr="002C0C8C" w:rsidRDefault="002C0C8C" w:rsidP="002C0C8C">
      <w:pPr>
        <w:numPr>
          <w:ilvl w:val="6"/>
          <w:numId w:val="0"/>
        </w:numPr>
        <w:ind w:firstLine="400"/>
      </w:pPr>
      <w:r w:rsidRPr="002C0C8C">
        <w:t>X:</w:t>
      </w:r>
      <w:r w:rsidRPr="002C0C8C">
        <w:rPr>
          <w:rFonts w:hint="eastAsia"/>
        </w:rPr>
        <w:t xml:space="preserve"> n</w:t>
      </w:r>
      <w:r w:rsidRPr="002C0C8C">
        <w:rPr>
          <w:rFonts w:hint="eastAsia"/>
        </w:rPr>
        <w:t>×</w:t>
      </w:r>
      <w:r w:rsidRPr="002C0C8C">
        <w:rPr>
          <w:rFonts w:hint="eastAsia"/>
        </w:rPr>
        <w:t xml:space="preserve">p </w:t>
      </w:r>
      <w:r w:rsidRPr="002C0C8C">
        <w:rPr>
          <w:rFonts w:hint="eastAsia"/>
        </w:rPr>
        <w:t>数据矩阵。</w:t>
      </w:r>
    </w:p>
    <w:p w14:paraId="7D3F19E7" w14:textId="77777777" w:rsidR="002C0C8C" w:rsidRPr="002C0C8C" w:rsidRDefault="002C0C8C" w:rsidP="002C0C8C">
      <w:pPr>
        <w:numPr>
          <w:ilvl w:val="6"/>
          <w:numId w:val="0"/>
        </w:numPr>
        <w:ind w:firstLine="400"/>
      </w:pPr>
      <w:r w:rsidRPr="002C0C8C">
        <w:t>epsilon</w:t>
      </w:r>
      <w:r w:rsidRPr="002C0C8C">
        <w:rPr>
          <w:rFonts w:hint="eastAsia"/>
        </w:rPr>
        <w:t>：基于邻域搜索半径</w:t>
      </w:r>
      <w:r w:rsidRPr="002C0C8C">
        <w:rPr>
          <w:rFonts w:hint="eastAsia"/>
        </w:rPr>
        <w:t xml:space="preserve"> epsilon </w:t>
      </w:r>
      <w:r w:rsidRPr="002C0C8C">
        <w:rPr>
          <w:rFonts w:hint="eastAsia"/>
        </w:rPr>
        <w:t>的阈值。</w:t>
      </w:r>
    </w:p>
    <w:p w14:paraId="78D1B571" w14:textId="77777777" w:rsidR="002C0C8C" w:rsidRPr="002C0C8C" w:rsidRDefault="002C0C8C" w:rsidP="002C0C8C">
      <w:pPr>
        <w:numPr>
          <w:ilvl w:val="6"/>
          <w:numId w:val="0"/>
        </w:numPr>
        <w:ind w:firstLine="400"/>
      </w:pPr>
      <w:r w:rsidRPr="002C0C8C">
        <w:t xml:space="preserve">minpts: </w:t>
      </w:r>
      <w:r w:rsidRPr="002C0C8C">
        <w:rPr>
          <w:rFonts w:hint="eastAsia"/>
        </w:rPr>
        <w:t>识别核心点所需的最小邻域</w:t>
      </w:r>
      <w:r w:rsidRPr="002C0C8C">
        <w:rPr>
          <w:rFonts w:hint="eastAsia"/>
        </w:rPr>
        <w:t xml:space="preserve"> minpts </w:t>
      </w:r>
      <w:r w:rsidRPr="002C0C8C">
        <w:rPr>
          <w:rFonts w:hint="eastAsia"/>
        </w:rPr>
        <w:t>数对观测值。</w:t>
      </w:r>
    </w:p>
    <w:p w14:paraId="202A9A14"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1D65A5A5" w14:textId="77777777" w:rsidR="002C0C8C" w:rsidRPr="002C0C8C" w:rsidRDefault="002C0C8C" w:rsidP="002C0C8C">
      <w:pPr>
        <w:ind w:firstLineChars="200" w:firstLine="480"/>
      </w:pPr>
      <w:r w:rsidRPr="002C0C8C">
        <w:t>idx</w:t>
      </w:r>
      <w:r w:rsidRPr="002C0C8C">
        <w:rPr>
          <w:rFonts w:hint="eastAsia"/>
        </w:rPr>
        <w:t>：使用</w:t>
      </w:r>
      <w:r w:rsidRPr="002C0C8C">
        <w:rPr>
          <w:rFonts w:hint="eastAsia"/>
        </w:rPr>
        <w:t xml:space="preserve"> DBSCAN </w:t>
      </w:r>
      <w:r w:rsidRPr="002C0C8C">
        <w:rPr>
          <w:rFonts w:hint="eastAsia"/>
        </w:rPr>
        <w:t>算法将</w:t>
      </w:r>
      <w:r w:rsidRPr="002C0C8C">
        <w:rPr>
          <w:rFonts w:hint="eastAsia"/>
        </w:rPr>
        <w:t xml:space="preserve"> n</w:t>
      </w:r>
      <w:r w:rsidRPr="002C0C8C">
        <w:rPr>
          <w:rFonts w:hint="eastAsia"/>
        </w:rPr>
        <w:t>×</w:t>
      </w:r>
      <w:r w:rsidRPr="002C0C8C">
        <w:rPr>
          <w:rFonts w:hint="eastAsia"/>
        </w:rPr>
        <w:t xml:space="preserve">p </w:t>
      </w:r>
      <w:r w:rsidRPr="002C0C8C">
        <w:rPr>
          <w:rFonts w:hint="eastAsia"/>
        </w:rPr>
        <w:t>数据矩阵</w:t>
      </w:r>
      <w:r w:rsidRPr="002C0C8C">
        <w:rPr>
          <w:rFonts w:hint="eastAsia"/>
        </w:rPr>
        <w:t xml:space="preserve"> X </w:t>
      </w:r>
      <w:r w:rsidRPr="002C0C8C">
        <w:rPr>
          <w:rFonts w:hint="eastAsia"/>
        </w:rPr>
        <w:t>中的观察结果划分为集群的结果。</w:t>
      </w:r>
    </w:p>
    <w:p w14:paraId="5F905D24"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lastRenderedPageBreak/>
        <w:t>开发方案</w:t>
      </w:r>
    </w:p>
    <w:p w14:paraId="405222BE" w14:textId="77777777" w:rsidR="002C0C8C" w:rsidRPr="002C0C8C" w:rsidRDefault="002C0C8C" w:rsidP="002C0C8C">
      <w:pPr>
        <w:ind w:firstLineChars="200" w:firstLine="480"/>
      </w:pPr>
      <w:r w:rsidRPr="002C0C8C">
        <w:rPr>
          <w:rFonts w:hint="eastAsia"/>
        </w:rPr>
        <w:t>这部分主要对基于密度的</w:t>
      </w:r>
      <w:proofErr w:type="gramStart"/>
      <w:r w:rsidRPr="002C0C8C">
        <w:rPr>
          <w:rFonts w:hint="eastAsia"/>
        </w:rPr>
        <w:t>含噪数据</w:t>
      </w:r>
      <w:proofErr w:type="gramEnd"/>
      <w:r w:rsidRPr="002C0C8C">
        <w:rPr>
          <w:rFonts w:hint="eastAsia"/>
        </w:rPr>
        <w:t>空间聚类</w:t>
      </w:r>
      <w:r w:rsidRPr="002C0C8C">
        <w:rPr>
          <w:rFonts w:hint="eastAsia"/>
        </w:rPr>
        <w:t>dbscan</w:t>
      </w:r>
      <w:r w:rsidRPr="002C0C8C">
        <w:rPr>
          <w:rFonts w:hint="eastAsia"/>
        </w:rPr>
        <w:t>函数进行说明，本函数通过对</w:t>
      </w:r>
      <w:r w:rsidRPr="002C0C8C">
        <w:rPr>
          <w:rFonts w:hint="eastAsia"/>
        </w:rPr>
        <w:t>Julia</w:t>
      </w:r>
      <w:r w:rsidRPr="002C0C8C">
        <w:rPr>
          <w:rFonts w:hint="eastAsia"/>
        </w:rPr>
        <w:t>中</w:t>
      </w:r>
      <w:r w:rsidRPr="002C0C8C">
        <w:t>Clustering</w:t>
      </w:r>
      <w:r w:rsidRPr="002C0C8C">
        <w:rPr>
          <w:rFonts w:hint="eastAsia"/>
        </w:rPr>
        <w:t>库</w:t>
      </w:r>
      <w:r w:rsidRPr="002C0C8C">
        <w:t>dbscan()</w:t>
      </w:r>
      <w:r w:rsidRPr="002C0C8C">
        <w:rPr>
          <w:rFonts w:hint="eastAsia"/>
        </w:rPr>
        <w:t>函数进行重写而来，实现了</w:t>
      </w:r>
      <w:r w:rsidRPr="002C0C8C">
        <w:rPr>
          <w:rFonts w:hint="eastAsia"/>
        </w:rPr>
        <w:t>matlab</w:t>
      </w:r>
      <w:r w:rsidRPr="002C0C8C">
        <w:t xml:space="preserve"> </w:t>
      </w:r>
      <w:r w:rsidRPr="002C0C8C">
        <w:rPr>
          <w:rFonts w:hint="eastAsia"/>
        </w:rPr>
        <w:t>基于密度的</w:t>
      </w:r>
      <w:proofErr w:type="gramStart"/>
      <w:r w:rsidRPr="002C0C8C">
        <w:rPr>
          <w:rFonts w:hint="eastAsia"/>
        </w:rPr>
        <w:t>含噪数据</w:t>
      </w:r>
      <w:proofErr w:type="gramEnd"/>
      <w:r w:rsidRPr="002C0C8C">
        <w:rPr>
          <w:rFonts w:hint="eastAsia"/>
        </w:rPr>
        <w:t>空间聚类</w:t>
      </w:r>
      <w:r w:rsidRPr="002C0C8C">
        <w:rPr>
          <w:rFonts w:hint="eastAsia"/>
        </w:rPr>
        <w:t>dbscan</w:t>
      </w:r>
      <w:r w:rsidRPr="002C0C8C">
        <w:rPr>
          <w:rFonts w:hint="eastAsia"/>
        </w:rPr>
        <w:t>函数的</w:t>
      </w:r>
      <w:r w:rsidRPr="002C0C8C">
        <w:rPr>
          <w:rFonts w:hint="eastAsia"/>
        </w:rPr>
        <w:t>Julia</w:t>
      </w:r>
      <w:r w:rsidRPr="002C0C8C">
        <w:rPr>
          <w:rFonts w:hint="eastAsia"/>
        </w:rPr>
        <w:t>语言实现。</w:t>
      </w:r>
    </w:p>
    <w:p w14:paraId="2A0BA5BF" w14:textId="77777777" w:rsidR="002C0C8C" w:rsidRPr="002C0C8C" w:rsidRDefault="002C0C8C" w:rsidP="002C0C8C">
      <w:pPr>
        <w:keepNext/>
        <w:keepLines/>
        <w:numPr>
          <w:ilvl w:val="1"/>
          <w:numId w:val="1"/>
        </w:numPr>
        <w:spacing w:before="260" w:after="260" w:line="240" w:lineRule="auto"/>
        <w:outlineLvl w:val="1"/>
        <w:rPr>
          <w:b/>
          <w:bCs/>
          <w:sz w:val="36"/>
          <w:szCs w:val="32"/>
        </w:rPr>
      </w:pPr>
      <w:bookmarkStart w:id="150" w:name="_Toc108100629"/>
      <w:r w:rsidRPr="002C0C8C">
        <w:rPr>
          <w:rFonts w:hint="eastAsia"/>
          <w:b/>
          <w:bCs/>
          <w:sz w:val="36"/>
          <w:szCs w:val="32"/>
        </w:rPr>
        <w:t>谱聚类</w:t>
      </w:r>
      <w:bookmarkEnd w:id="150"/>
    </w:p>
    <w:p w14:paraId="1BE2583F"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51" w:name="_Toc108100630"/>
      <w:r w:rsidRPr="002C0C8C">
        <w:rPr>
          <w:rFonts w:hint="eastAsia"/>
          <w:b/>
          <w:bCs/>
          <w:sz w:val="32"/>
          <w:szCs w:val="32"/>
        </w:rPr>
        <w:t>谱聚类</w:t>
      </w:r>
      <w:r w:rsidRPr="002C0C8C">
        <w:rPr>
          <w:b/>
          <w:bCs/>
          <w:sz w:val="32"/>
          <w:szCs w:val="32"/>
        </w:rPr>
        <w:t>spectralcluster</w:t>
      </w:r>
      <w:r w:rsidRPr="002C0C8C">
        <w:rPr>
          <w:rFonts w:hint="eastAsia"/>
          <w:b/>
          <w:bCs/>
          <w:sz w:val="32"/>
          <w:szCs w:val="32"/>
        </w:rPr>
        <w:t>函数</w:t>
      </w:r>
      <w:bookmarkEnd w:id="151"/>
    </w:p>
    <w:p w14:paraId="556023C8"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644980A7" w14:textId="77777777" w:rsidR="002C0C8C" w:rsidRPr="002C0C8C" w:rsidRDefault="002C0C8C" w:rsidP="002C0C8C">
      <w:pPr>
        <w:numPr>
          <w:ilvl w:val="6"/>
          <w:numId w:val="0"/>
        </w:numPr>
        <w:ind w:firstLine="400"/>
      </w:pPr>
      <w:r w:rsidRPr="002C0C8C">
        <w:t>idx = spectralcluster(</w:t>
      </w:r>
      <w:proofErr w:type="gramStart"/>
      <w:r w:rsidRPr="002C0C8C">
        <w:t>X,k</w:t>
      </w:r>
      <w:proofErr w:type="gramEnd"/>
      <w:r w:rsidRPr="002C0C8C">
        <w:t>)</w:t>
      </w:r>
    </w:p>
    <w:p w14:paraId="72D96E11" w14:textId="77777777" w:rsidR="002C0C8C" w:rsidRPr="002C0C8C" w:rsidRDefault="002C0C8C" w:rsidP="002C0C8C">
      <w:pPr>
        <w:ind w:firstLine="400"/>
      </w:pPr>
      <w:r w:rsidRPr="002C0C8C">
        <w:rPr>
          <w:rFonts w:hint="eastAsia"/>
        </w:rPr>
        <w:t>使用谱聚类算法将</w:t>
      </w:r>
      <w:r w:rsidRPr="002C0C8C">
        <w:rPr>
          <w:rFonts w:hint="eastAsia"/>
        </w:rPr>
        <w:t xml:space="preserve"> n</w:t>
      </w:r>
      <w:r w:rsidRPr="002C0C8C">
        <w:rPr>
          <w:rFonts w:hint="eastAsia"/>
        </w:rPr>
        <w:t>×</w:t>
      </w:r>
      <w:r w:rsidRPr="002C0C8C">
        <w:rPr>
          <w:rFonts w:hint="eastAsia"/>
        </w:rPr>
        <w:t xml:space="preserve">p </w:t>
      </w:r>
      <w:r w:rsidRPr="002C0C8C">
        <w:rPr>
          <w:rFonts w:hint="eastAsia"/>
        </w:rPr>
        <w:t>数据矩阵</w:t>
      </w:r>
      <w:r w:rsidRPr="002C0C8C">
        <w:rPr>
          <w:rFonts w:hint="eastAsia"/>
        </w:rPr>
        <w:t xml:space="preserve"> X </w:t>
      </w:r>
      <w:r w:rsidRPr="002C0C8C">
        <w:rPr>
          <w:rFonts w:hint="eastAsia"/>
        </w:rPr>
        <w:t>中的观察结果划分为</w:t>
      </w:r>
      <w:r w:rsidRPr="002C0C8C">
        <w:rPr>
          <w:rFonts w:hint="eastAsia"/>
        </w:rPr>
        <w:t xml:space="preserve"> k </w:t>
      </w:r>
      <w:proofErr w:type="gramStart"/>
      <w:r w:rsidRPr="002C0C8C">
        <w:rPr>
          <w:rFonts w:hint="eastAsia"/>
        </w:rPr>
        <w:t>个</w:t>
      </w:r>
      <w:proofErr w:type="gramEnd"/>
      <w:r w:rsidRPr="002C0C8C">
        <w:rPr>
          <w:rFonts w:hint="eastAsia"/>
        </w:rPr>
        <w:t>簇。</w:t>
      </w:r>
      <w:r w:rsidRPr="002C0C8C">
        <w:rPr>
          <w:rFonts w:hint="eastAsia"/>
        </w:rPr>
        <w:t xml:space="preserve"> Spectrumcluster </w:t>
      </w:r>
      <w:r w:rsidRPr="002C0C8C">
        <w:rPr>
          <w:rFonts w:hint="eastAsia"/>
        </w:rPr>
        <w:t>返回一个</w:t>
      </w:r>
      <w:r w:rsidRPr="002C0C8C">
        <w:rPr>
          <w:rFonts w:hint="eastAsia"/>
        </w:rPr>
        <w:t xml:space="preserve"> n</w:t>
      </w:r>
      <w:r w:rsidRPr="002C0C8C">
        <w:rPr>
          <w:rFonts w:hint="eastAsia"/>
        </w:rPr>
        <w:t>×</w:t>
      </w:r>
      <w:r w:rsidRPr="002C0C8C">
        <w:rPr>
          <w:rFonts w:hint="eastAsia"/>
        </w:rPr>
        <w:t xml:space="preserve">1 </w:t>
      </w:r>
      <w:r w:rsidRPr="002C0C8C">
        <w:rPr>
          <w:rFonts w:hint="eastAsia"/>
        </w:rPr>
        <w:t>向量</w:t>
      </w:r>
      <w:r w:rsidRPr="002C0C8C">
        <w:rPr>
          <w:rFonts w:hint="eastAsia"/>
        </w:rPr>
        <w:t xml:space="preserve"> idx </w:t>
      </w:r>
      <w:r w:rsidRPr="002C0C8C">
        <w:rPr>
          <w:rFonts w:hint="eastAsia"/>
        </w:rPr>
        <w:t>，其中包含每个观测值的集群索引。</w:t>
      </w:r>
    </w:p>
    <w:p w14:paraId="1A60757E"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01882B3C" w14:textId="77777777" w:rsidR="002C0C8C" w:rsidRPr="002C0C8C" w:rsidRDefault="002C0C8C" w:rsidP="002C0C8C">
      <w:pPr>
        <w:numPr>
          <w:ilvl w:val="6"/>
          <w:numId w:val="0"/>
        </w:numPr>
        <w:ind w:firstLine="400"/>
      </w:pPr>
      <w:r w:rsidRPr="002C0C8C">
        <w:t>X:</w:t>
      </w:r>
      <w:r w:rsidRPr="002C0C8C">
        <w:rPr>
          <w:rFonts w:hint="eastAsia"/>
        </w:rPr>
        <w:t xml:space="preserve"> n</w:t>
      </w:r>
      <w:r w:rsidRPr="002C0C8C">
        <w:rPr>
          <w:rFonts w:hint="eastAsia"/>
        </w:rPr>
        <w:t>×</w:t>
      </w:r>
      <w:r w:rsidRPr="002C0C8C">
        <w:rPr>
          <w:rFonts w:hint="eastAsia"/>
        </w:rPr>
        <w:t xml:space="preserve">p </w:t>
      </w:r>
      <w:r w:rsidRPr="002C0C8C">
        <w:rPr>
          <w:rFonts w:hint="eastAsia"/>
        </w:rPr>
        <w:t>数据矩阵。</w:t>
      </w:r>
    </w:p>
    <w:p w14:paraId="5FEF42B5" w14:textId="77777777" w:rsidR="002C0C8C" w:rsidRPr="002C0C8C" w:rsidRDefault="002C0C8C" w:rsidP="002C0C8C">
      <w:pPr>
        <w:numPr>
          <w:ilvl w:val="6"/>
          <w:numId w:val="0"/>
        </w:numPr>
        <w:ind w:firstLine="400"/>
      </w:pPr>
      <w:r w:rsidRPr="002C0C8C">
        <w:t>k</w:t>
      </w:r>
      <w:r w:rsidRPr="002C0C8C">
        <w:rPr>
          <w:rFonts w:hint="eastAsia"/>
        </w:rPr>
        <w:t>：需要聚类的类别数。</w:t>
      </w:r>
    </w:p>
    <w:p w14:paraId="78DF1682"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216F6F17" w14:textId="77777777" w:rsidR="002C0C8C" w:rsidRPr="002C0C8C" w:rsidRDefault="002C0C8C" w:rsidP="002C0C8C">
      <w:pPr>
        <w:ind w:firstLineChars="200" w:firstLine="480"/>
      </w:pPr>
      <w:r w:rsidRPr="002C0C8C">
        <w:t>idx</w:t>
      </w:r>
      <w:r w:rsidRPr="002C0C8C">
        <w:rPr>
          <w:rFonts w:hint="eastAsia"/>
        </w:rPr>
        <w:t>：返回谱聚类的结果列表，包括</w:t>
      </w:r>
      <w:r w:rsidRPr="002C0C8C">
        <w:t>affinity_matrix</w:t>
      </w:r>
      <w:r w:rsidRPr="002C0C8C">
        <w:rPr>
          <w:rFonts w:hint="eastAsia"/>
        </w:rPr>
        <w:t>、</w:t>
      </w:r>
      <w:r w:rsidRPr="002C0C8C">
        <w:t>labels</w:t>
      </w:r>
      <w:r w:rsidRPr="002C0C8C">
        <w:rPr>
          <w:rFonts w:hint="eastAsia"/>
        </w:rPr>
        <w:t>。</w:t>
      </w:r>
    </w:p>
    <w:p w14:paraId="4B05948E"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3020E534" w14:textId="77777777" w:rsidR="002C0C8C" w:rsidRPr="002C0C8C" w:rsidRDefault="002C0C8C" w:rsidP="002C0C8C">
      <w:pPr>
        <w:ind w:firstLineChars="200" w:firstLine="480"/>
      </w:pPr>
      <w:r w:rsidRPr="002C0C8C">
        <w:rPr>
          <w:rFonts w:hint="eastAsia"/>
        </w:rPr>
        <w:t>这部分</w:t>
      </w:r>
      <w:proofErr w:type="gramStart"/>
      <w:r w:rsidRPr="002C0C8C">
        <w:rPr>
          <w:rFonts w:hint="eastAsia"/>
        </w:rPr>
        <w:t>主要对谱聚类</w:t>
      </w:r>
      <w:proofErr w:type="gramEnd"/>
      <w:r w:rsidRPr="002C0C8C">
        <w:t>spectralcluster</w:t>
      </w:r>
      <w:r w:rsidRPr="002C0C8C">
        <w:rPr>
          <w:rFonts w:hint="eastAsia"/>
        </w:rPr>
        <w:t>函数进行说明，本函数通过对</w:t>
      </w:r>
      <w:r w:rsidRPr="002C0C8C">
        <w:rPr>
          <w:rFonts w:hint="eastAsia"/>
        </w:rPr>
        <w:t>Julia</w:t>
      </w:r>
      <w:r w:rsidRPr="002C0C8C">
        <w:rPr>
          <w:rFonts w:hint="eastAsia"/>
        </w:rPr>
        <w:t>中</w:t>
      </w:r>
      <w:r w:rsidRPr="002C0C8C">
        <w:t>MLJ</w:t>
      </w:r>
      <w:r w:rsidRPr="002C0C8C">
        <w:rPr>
          <w:rFonts w:hint="eastAsia"/>
        </w:rPr>
        <w:t>库</w:t>
      </w:r>
      <w:r w:rsidRPr="002C0C8C">
        <w:t>MLJScikitLearnInterface.SpectralClustering ()</w:t>
      </w:r>
      <w:r w:rsidRPr="002C0C8C">
        <w:rPr>
          <w:rFonts w:hint="eastAsia"/>
        </w:rPr>
        <w:t>函数和</w:t>
      </w:r>
      <w:r w:rsidRPr="002C0C8C">
        <w:t>MLJBase</w:t>
      </w:r>
      <w:r w:rsidRPr="002C0C8C">
        <w:rPr>
          <w:rFonts w:hint="eastAsia"/>
        </w:rPr>
        <w:t>库</w:t>
      </w:r>
      <w:r w:rsidRPr="002C0C8C">
        <w:t>fit()</w:t>
      </w:r>
      <w:r w:rsidRPr="002C0C8C">
        <w:rPr>
          <w:rFonts w:hint="eastAsia"/>
        </w:rPr>
        <w:t>函数和</w:t>
      </w:r>
      <w:r w:rsidRPr="002C0C8C">
        <w:t>MLJBase</w:t>
      </w:r>
      <w:r w:rsidRPr="002C0C8C">
        <w:rPr>
          <w:rFonts w:hint="eastAsia"/>
        </w:rPr>
        <w:t>库</w:t>
      </w:r>
      <w:r w:rsidRPr="002C0C8C">
        <w:t>fitted_params ()</w:t>
      </w:r>
      <w:r w:rsidRPr="002C0C8C">
        <w:rPr>
          <w:rFonts w:hint="eastAsia"/>
        </w:rPr>
        <w:t>函数进行组合和重写而来，实现了</w:t>
      </w:r>
      <w:r w:rsidRPr="002C0C8C">
        <w:rPr>
          <w:rFonts w:hint="eastAsia"/>
        </w:rPr>
        <w:t>matlab</w:t>
      </w:r>
      <w:r w:rsidRPr="002C0C8C">
        <w:rPr>
          <w:rFonts w:hint="eastAsia"/>
        </w:rPr>
        <w:t>谱聚类</w:t>
      </w:r>
      <w:r w:rsidRPr="002C0C8C">
        <w:t>spectralcluster</w:t>
      </w:r>
      <w:r w:rsidRPr="002C0C8C">
        <w:rPr>
          <w:rFonts w:hint="eastAsia"/>
        </w:rPr>
        <w:t>函数的</w:t>
      </w:r>
      <w:r w:rsidRPr="002C0C8C">
        <w:rPr>
          <w:rFonts w:hint="eastAsia"/>
        </w:rPr>
        <w:t>Julia</w:t>
      </w:r>
      <w:r w:rsidRPr="002C0C8C">
        <w:rPr>
          <w:rFonts w:hint="eastAsia"/>
        </w:rPr>
        <w:t>语言实现。</w:t>
      </w:r>
    </w:p>
    <w:p w14:paraId="7905B8A8" w14:textId="77777777" w:rsidR="002C0C8C" w:rsidRPr="002C0C8C" w:rsidRDefault="002C0C8C" w:rsidP="002C0C8C">
      <w:pPr>
        <w:keepNext/>
        <w:keepLines/>
        <w:numPr>
          <w:ilvl w:val="1"/>
          <w:numId w:val="1"/>
        </w:numPr>
        <w:spacing w:before="260" w:after="260" w:line="240" w:lineRule="auto"/>
        <w:outlineLvl w:val="1"/>
        <w:rPr>
          <w:b/>
          <w:bCs/>
          <w:sz w:val="36"/>
          <w:szCs w:val="32"/>
        </w:rPr>
      </w:pPr>
      <w:bookmarkStart w:id="152" w:name="_Toc108100631"/>
      <w:r w:rsidRPr="002C0C8C">
        <w:rPr>
          <w:rFonts w:hint="eastAsia"/>
          <w:b/>
          <w:bCs/>
          <w:sz w:val="36"/>
          <w:szCs w:val="32"/>
        </w:rPr>
        <w:lastRenderedPageBreak/>
        <w:t>高斯混合模型</w:t>
      </w:r>
      <w:bookmarkEnd w:id="152"/>
    </w:p>
    <w:p w14:paraId="6B89EAC8"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53" w:name="_Toc108100632"/>
      <w:r w:rsidRPr="002C0C8C">
        <w:rPr>
          <w:rFonts w:hint="eastAsia"/>
          <w:b/>
          <w:bCs/>
          <w:sz w:val="32"/>
          <w:szCs w:val="32"/>
        </w:rPr>
        <w:t>高斯混合模型</w:t>
      </w:r>
      <w:r w:rsidRPr="002C0C8C">
        <w:rPr>
          <w:b/>
          <w:bCs/>
          <w:sz w:val="32"/>
          <w:szCs w:val="32"/>
        </w:rPr>
        <w:t>cluster</w:t>
      </w:r>
      <w:r w:rsidRPr="002C0C8C">
        <w:rPr>
          <w:rFonts w:hint="eastAsia"/>
          <w:b/>
          <w:bCs/>
          <w:sz w:val="32"/>
          <w:szCs w:val="32"/>
        </w:rPr>
        <w:t>函数</w:t>
      </w:r>
      <w:bookmarkEnd w:id="153"/>
    </w:p>
    <w:p w14:paraId="2500EE46"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2FC1B166" w14:textId="77777777" w:rsidR="002C0C8C" w:rsidRPr="002C0C8C" w:rsidRDefault="002C0C8C" w:rsidP="002C0C8C">
      <w:pPr>
        <w:numPr>
          <w:ilvl w:val="6"/>
          <w:numId w:val="0"/>
        </w:numPr>
        <w:ind w:firstLine="400"/>
      </w:pPr>
      <w:r w:rsidRPr="002C0C8C">
        <w:t>idx = cluster(</w:t>
      </w:r>
      <w:proofErr w:type="gramStart"/>
      <w:r w:rsidRPr="002C0C8C">
        <w:t>gm,X</w:t>
      </w:r>
      <w:proofErr w:type="gramEnd"/>
      <w:r w:rsidRPr="002C0C8C">
        <w:t>)</w:t>
      </w:r>
    </w:p>
    <w:p w14:paraId="34BF51D9" w14:textId="56F22846" w:rsidR="002C0C8C" w:rsidRPr="002C0C8C" w:rsidRDefault="00F95D8B" w:rsidP="002C0C8C">
      <w:pPr>
        <w:ind w:firstLine="400"/>
      </w:pPr>
      <w:r w:rsidRPr="00F95D8B">
        <w:rPr>
          <w:rFonts w:hint="eastAsia"/>
        </w:rPr>
        <w:t>将</w:t>
      </w:r>
      <w:r w:rsidRPr="00F95D8B">
        <w:rPr>
          <w:rFonts w:hint="eastAsia"/>
        </w:rPr>
        <w:t xml:space="preserve"> X </w:t>
      </w:r>
      <w:r w:rsidRPr="00F95D8B">
        <w:rPr>
          <w:rFonts w:hint="eastAsia"/>
        </w:rPr>
        <w:t>中的数据划分为由</w:t>
      </w:r>
      <w:r w:rsidRPr="00F95D8B">
        <w:rPr>
          <w:rFonts w:hint="eastAsia"/>
        </w:rPr>
        <w:t xml:space="preserve"> gm </w:t>
      </w:r>
      <w:r w:rsidRPr="00F95D8B">
        <w:rPr>
          <w:rFonts w:hint="eastAsia"/>
        </w:rPr>
        <w:t>中的</w:t>
      </w:r>
      <w:r w:rsidRPr="00F95D8B">
        <w:rPr>
          <w:rFonts w:hint="eastAsia"/>
        </w:rPr>
        <w:t xml:space="preserve"> k </w:t>
      </w:r>
      <w:proofErr w:type="gramStart"/>
      <w:r w:rsidRPr="00F95D8B">
        <w:rPr>
          <w:rFonts w:hint="eastAsia"/>
        </w:rPr>
        <w:t>个</w:t>
      </w:r>
      <w:proofErr w:type="gramEnd"/>
      <w:r w:rsidRPr="00F95D8B">
        <w:rPr>
          <w:rFonts w:hint="eastAsia"/>
        </w:rPr>
        <w:t>高斯混合分量确定的</w:t>
      </w:r>
      <w:r w:rsidRPr="00F95D8B">
        <w:rPr>
          <w:rFonts w:hint="eastAsia"/>
        </w:rPr>
        <w:t xml:space="preserve"> k </w:t>
      </w:r>
      <w:proofErr w:type="gramStart"/>
      <w:r w:rsidRPr="00F95D8B">
        <w:rPr>
          <w:rFonts w:hint="eastAsia"/>
        </w:rPr>
        <w:t>个</w:t>
      </w:r>
      <w:proofErr w:type="gramEnd"/>
      <w:r w:rsidRPr="00F95D8B">
        <w:rPr>
          <w:rFonts w:hint="eastAsia"/>
        </w:rPr>
        <w:t>簇。</w:t>
      </w:r>
      <w:r w:rsidRPr="00F95D8B">
        <w:rPr>
          <w:rFonts w:hint="eastAsia"/>
        </w:rPr>
        <w:t xml:space="preserve"> idx(i) </w:t>
      </w:r>
      <w:r w:rsidRPr="00F95D8B">
        <w:rPr>
          <w:rFonts w:hint="eastAsia"/>
        </w:rPr>
        <w:t>中的值是观察</w:t>
      </w:r>
      <w:r w:rsidRPr="00F95D8B">
        <w:rPr>
          <w:rFonts w:hint="eastAsia"/>
        </w:rPr>
        <w:t xml:space="preserve"> i </w:t>
      </w:r>
      <w:r w:rsidRPr="00F95D8B">
        <w:rPr>
          <w:rFonts w:hint="eastAsia"/>
        </w:rPr>
        <w:t>的聚类索引，表示在给定观察</w:t>
      </w:r>
      <w:r w:rsidRPr="00F95D8B">
        <w:rPr>
          <w:rFonts w:hint="eastAsia"/>
        </w:rPr>
        <w:t xml:space="preserve"> i </w:t>
      </w:r>
      <w:r w:rsidRPr="00F95D8B">
        <w:rPr>
          <w:rFonts w:hint="eastAsia"/>
        </w:rPr>
        <w:t>的情况下具有最大后验概率的分量。</w:t>
      </w:r>
    </w:p>
    <w:p w14:paraId="2AB3C9B9"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4E4E9A85" w14:textId="77777777" w:rsidR="002C0C8C" w:rsidRPr="002C0C8C" w:rsidRDefault="002C0C8C" w:rsidP="002C0C8C">
      <w:pPr>
        <w:numPr>
          <w:ilvl w:val="6"/>
          <w:numId w:val="0"/>
        </w:numPr>
        <w:ind w:firstLine="400"/>
      </w:pPr>
      <w:r w:rsidRPr="002C0C8C">
        <w:t>X:</w:t>
      </w:r>
      <w:r w:rsidRPr="002C0C8C">
        <w:rPr>
          <w:rFonts w:hint="eastAsia"/>
        </w:rPr>
        <w:t xml:space="preserve"> n</w:t>
      </w:r>
      <w:r w:rsidRPr="002C0C8C">
        <w:rPr>
          <w:rFonts w:hint="eastAsia"/>
        </w:rPr>
        <w:t>×</w:t>
      </w:r>
      <w:r w:rsidRPr="002C0C8C">
        <w:rPr>
          <w:rFonts w:hint="eastAsia"/>
        </w:rPr>
        <w:t xml:space="preserve">p </w:t>
      </w:r>
      <w:r w:rsidRPr="002C0C8C">
        <w:rPr>
          <w:rFonts w:hint="eastAsia"/>
        </w:rPr>
        <w:t>数据矩阵。</w:t>
      </w:r>
    </w:p>
    <w:p w14:paraId="388AB1C4" w14:textId="77777777" w:rsidR="002C0C8C" w:rsidRPr="002C0C8C" w:rsidRDefault="002C0C8C" w:rsidP="002C0C8C">
      <w:pPr>
        <w:numPr>
          <w:ilvl w:val="6"/>
          <w:numId w:val="0"/>
        </w:numPr>
        <w:ind w:firstLine="400"/>
      </w:pPr>
      <w:r w:rsidRPr="002C0C8C">
        <w:rPr>
          <w:rFonts w:hint="eastAsia"/>
        </w:rPr>
        <w:t>gm</w:t>
      </w:r>
      <w:r w:rsidRPr="002C0C8C">
        <w:rPr>
          <w:rFonts w:hint="eastAsia"/>
        </w:rPr>
        <w:t>：高斯混合模型。</w:t>
      </w:r>
    </w:p>
    <w:p w14:paraId="3BD270B0"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1339EA87" w14:textId="4F0BBC25" w:rsidR="002C0C8C" w:rsidRPr="002C0C8C" w:rsidRDefault="002C0C8C" w:rsidP="002C0C8C">
      <w:pPr>
        <w:ind w:firstLineChars="200" w:firstLine="480"/>
      </w:pPr>
      <w:r w:rsidRPr="002C0C8C">
        <w:rPr>
          <w:rFonts w:hint="eastAsia"/>
        </w:rPr>
        <w:t>idx</w:t>
      </w:r>
      <w:r w:rsidRPr="002C0C8C">
        <w:rPr>
          <w:rFonts w:hint="eastAsia"/>
        </w:rPr>
        <w:t>：返回高斯混合模型</w:t>
      </w:r>
      <w:r w:rsidR="00A70561">
        <w:rPr>
          <w:rFonts w:hint="eastAsia"/>
        </w:rPr>
        <w:t>聚类</w:t>
      </w:r>
      <w:r w:rsidRPr="002C0C8C">
        <w:rPr>
          <w:rFonts w:hint="eastAsia"/>
        </w:rPr>
        <w:t>的结果</w:t>
      </w:r>
      <w:r w:rsidR="00A70561">
        <w:rPr>
          <w:rFonts w:hint="eastAsia"/>
        </w:rPr>
        <w:t>。</w:t>
      </w:r>
    </w:p>
    <w:p w14:paraId="2FE707AC"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4D1E2807" w14:textId="77777777" w:rsidR="002C0C8C" w:rsidRPr="002C0C8C" w:rsidRDefault="002C0C8C" w:rsidP="002C0C8C">
      <w:pPr>
        <w:ind w:firstLineChars="200" w:firstLine="480"/>
      </w:pPr>
      <w:r w:rsidRPr="002C0C8C">
        <w:rPr>
          <w:rFonts w:hint="eastAsia"/>
        </w:rPr>
        <w:t>这部分主要对高斯混合模型</w:t>
      </w:r>
      <w:r w:rsidRPr="002C0C8C">
        <w:t>cluster</w:t>
      </w:r>
      <w:r w:rsidRPr="002C0C8C">
        <w:rPr>
          <w:rFonts w:hint="eastAsia"/>
        </w:rPr>
        <w:t>函数进行说明，本函数通过对</w:t>
      </w:r>
      <w:r w:rsidRPr="002C0C8C">
        <w:rPr>
          <w:rFonts w:hint="eastAsia"/>
        </w:rPr>
        <w:t>Julia</w:t>
      </w:r>
      <w:r w:rsidRPr="002C0C8C">
        <w:rPr>
          <w:rFonts w:hint="eastAsia"/>
        </w:rPr>
        <w:t>中</w:t>
      </w:r>
      <w:r w:rsidRPr="002C0C8C">
        <w:t>BetaML.Clustering</w:t>
      </w:r>
      <w:r w:rsidRPr="002C0C8C">
        <w:rPr>
          <w:rFonts w:hint="eastAsia"/>
        </w:rPr>
        <w:t>库</w:t>
      </w:r>
      <w:r w:rsidRPr="002C0C8C">
        <w:t>gmm()</w:t>
      </w:r>
      <w:r w:rsidRPr="002C0C8C">
        <w:rPr>
          <w:rFonts w:hint="eastAsia"/>
        </w:rPr>
        <w:t>函数进行重写而来，实现了</w:t>
      </w:r>
      <w:r w:rsidRPr="002C0C8C">
        <w:rPr>
          <w:rFonts w:hint="eastAsia"/>
        </w:rPr>
        <w:t>matlab</w:t>
      </w:r>
      <w:r w:rsidRPr="002C0C8C">
        <w:rPr>
          <w:rFonts w:hint="eastAsia"/>
        </w:rPr>
        <w:t>高斯混合模型</w:t>
      </w:r>
      <w:r w:rsidRPr="002C0C8C">
        <w:t>cluster</w:t>
      </w:r>
      <w:r w:rsidRPr="002C0C8C">
        <w:rPr>
          <w:rFonts w:hint="eastAsia"/>
        </w:rPr>
        <w:t>函数的</w:t>
      </w:r>
      <w:r w:rsidRPr="002C0C8C">
        <w:rPr>
          <w:rFonts w:hint="eastAsia"/>
        </w:rPr>
        <w:t>Julia</w:t>
      </w:r>
      <w:r w:rsidRPr="002C0C8C">
        <w:rPr>
          <w:rFonts w:hint="eastAsia"/>
        </w:rPr>
        <w:t>语言实现。</w:t>
      </w:r>
    </w:p>
    <w:p w14:paraId="18F26684"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54" w:name="_Toc108100633"/>
      <w:r w:rsidRPr="002C0C8C">
        <w:rPr>
          <w:rFonts w:hint="eastAsia"/>
          <w:b/>
          <w:bCs/>
          <w:sz w:val="32"/>
          <w:szCs w:val="32"/>
        </w:rPr>
        <w:t>高斯混合模型</w:t>
      </w:r>
      <w:r w:rsidRPr="002C0C8C">
        <w:rPr>
          <w:b/>
          <w:bCs/>
          <w:sz w:val="32"/>
          <w:szCs w:val="32"/>
        </w:rPr>
        <w:t>gmdistribution</w:t>
      </w:r>
      <w:r w:rsidRPr="002C0C8C">
        <w:rPr>
          <w:rFonts w:hint="eastAsia"/>
          <w:b/>
          <w:bCs/>
          <w:sz w:val="32"/>
          <w:szCs w:val="32"/>
        </w:rPr>
        <w:t>函数</w:t>
      </w:r>
      <w:bookmarkEnd w:id="154"/>
    </w:p>
    <w:p w14:paraId="2653A4DB"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71E8234C" w14:textId="77777777" w:rsidR="002C0C8C" w:rsidRPr="002C0C8C" w:rsidRDefault="002C0C8C" w:rsidP="002C0C8C">
      <w:pPr>
        <w:numPr>
          <w:ilvl w:val="6"/>
          <w:numId w:val="0"/>
        </w:numPr>
        <w:ind w:firstLine="400"/>
      </w:pPr>
      <w:r w:rsidRPr="002C0C8C">
        <w:t>gm = gmdistribution(</w:t>
      </w:r>
      <w:proofErr w:type="gramStart"/>
      <w:r w:rsidRPr="002C0C8C">
        <w:t>mu,sigma</w:t>
      </w:r>
      <w:proofErr w:type="gramEnd"/>
      <w:r w:rsidRPr="002C0C8C">
        <w:t>)</w:t>
      </w:r>
    </w:p>
    <w:p w14:paraId="719F0E39" w14:textId="77777777" w:rsidR="002C0C8C" w:rsidRPr="002C0C8C" w:rsidRDefault="002C0C8C" w:rsidP="002C0C8C">
      <w:pPr>
        <w:ind w:firstLine="400"/>
      </w:pPr>
      <w:r w:rsidRPr="002C0C8C">
        <w:rPr>
          <w:rFonts w:hint="eastAsia"/>
        </w:rPr>
        <w:t>使用指定的均值</w:t>
      </w:r>
      <w:r w:rsidRPr="002C0C8C">
        <w:rPr>
          <w:rFonts w:hint="eastAsia"/>
        </w:rPr>
        <w:t xml:space="preserve"> mu </w:t>
      </w:r>
      <w:r w:rsidRPr="002C0C8C">
        <w:rPr>
          <w:rFonts w:hint="eastAsia"/>
        </w:rPr>
        <w:t>和具有相等混合比例的协方差</w:t>
      </w:r>
      <w:r w:rsidRPr="002C0C8C">
        <w:rPr>
          <w:rFonts w:hint="eastAsia"/>
        </w:rPr>
        <w:t xml:space="preserve"> sigma </w:t>
      </w:r>
      <w:r w:rsidRPr="002C0C8C">
        <w:rPr>
          <w:rFonts w:hint="eastAsia"/>
        </w:rPr>
        <w:t>创建一个</w:t>
      </w:r>
      <w:r w:rsidRPr="002C0C8C">
        <w:rPr>
          <w:rFonts w:hint="eastAsia"/>
        </w:rPr>
        <w:t xml:space="preserve"> gmdistribution </w:t>
      </w:r>
      <w:r w:rsidRPr="002C0C8C">
        <w:rPr>
          <w:rFonts w:hint="eastAsia"/>
        </w:rPr>
        <w:t>模型对象。</w:t>
      </w:r>
    </w:p>
    <w:p w14:paraId="7DF18508"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lastRenderedPageBreak/>
        <w:t>输入参数</w:t>
      </w:r>
    </w:p>
    <w:p w14:paraId="35898C80" w14:textId="77777777" w:rsidR="002C0C8C" w:rsidRPr="002C0C8C" w:rsidRDefault="002C0C8C" w:rsidP="002C0C8C">
      <w:pPr>
        <w:numPr>
          <w:ilvl w:val="6"/>
          <w:numId w:val="0"/>
        </w:numPr>
        <w:ind w:firstLine="400"/>
      </w:pPr>
      <w:r w:rsidRPr="002C0C8C">
        <w:t>mu:</w:t>
      </w:r>
      <w:r w:rsidRPr="002C0C8C">
        <w:rPr>
          <w:rFonts w:hint="eastAsia"/>
        </w:rPr>
        <w:t xml:space="preserve"> </w:t>
      </w:r>
      <w:r w:rsidRPr="002C0C8C">
        <w:rPr>
          <w:rFonts w:hint="eastAsia"/>
        </w:rPr>
        <w:t>指定的均值。</w:t>
      </w:r>
    </w:p>
    <w:p w14:paraId="78DFE96E" w14:textId="77777777" w:rsidR="002C0C8C" w:rsidRPr="002C0C8C" w:rsidRDefault="002C0C8C" w:rsidP="002C0C8C">
      <w:pPr>
        <w:numPr>
          <w:ilvl w:val="6"/>
          <w:numId w:val="0"/>
        </w:numPr>
        <w:ind w:firstLine="400"/>
      </w:pPr>
      <w:r w:rsidRPr="002C0C8C">
        <w:t>sigma</w:t>
      </w:r>
      <w:r w:rsidRPr="002C0C8C">
        <w:rPr>
          <w:rFonts w:hint="eastAsia"/>
        </w:rPr>
        <w:t>：指定的协方差。</w:t>
      </w:r>
    </w:p>
    <w:p w14:paraId="410B267C"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63D030E5" w14:textId="77777777" w:rsidR="002C0C8C" w:rsidRPr="002C0C8C" w:rsidRDefault="002C0C8C" w:rsidP="002C0C8C">
      <w:pPr>
        <w:ind w:firstLineChars="200" w:firstLine="480"/>
      </w:pPr>
      <w:r w:rsidRPr="002C0C8C">
        <w:t>gm</w:t>
      </w:r>
      <w:r w:rsidRPr="002C0C8C">
        <w:rPr>
          <w:rFonts w:hint="eastAsia"/>
        </w:rPr>
        <w:t>：返回</w:t>
      </w:r>
      <w:r w:rsidRPr="002C0C8C">
        <w:rPr>
          <w:rFonts w:hint="eastAsia"/>
        </w:rPr>
        <w:t xml:space="preserve">gmdistribution </w:t>
      </w:r>
      <w:r w:rsidRPr="002C0C8C">
        <w:rPr>
          <w:rFonts w:hint="eastAsia"/>
        </w:rPr>
        <w:t>模型的结果列表。</w:t>
      </w:r>
    </w:p>
    <w:p w14:paraId="44F0B6D4"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61A2C399" w14:textId="584EAE0F" w:rsidR="002C0C8C" w:rsidRPr="002C0C8C" w:rsidRDefault="002C0C8C" w:rsidP="002C0C8C">
      <w:pPr>
        <w:ind w:firstLineChars="200" w:firstLine="480"/>
      </w:pPr>
      <w:r w:rsidRPr="002C0C8C">
        <w:rPr>
          <w:rFonts w:hint="eastAsia"/>
        </w:rPr>
        <w:t>这部分主要对高斯混合模型</w:t>
      </w:r>
      <w:r w:rsidRPr="002C0C8C">
        <w:t>gmdistribution</w:t>
      </w:r>
      <w:r w:rsidRPr="002C0C8C">
        <w:rPr>
          <w:rFonts w:hint="eastAsia"/>
        </w:rPr>
        <w:t>函数进行说明，本函数通过对</w:t>
      </w:r>
      <w:r w:rsidRPr="002C0C8C">
        <w:rPr>
          <w:rFonts w:hint="eastAsia"/>
        </w:rPr>
        <w:t>Julia</w:t>
      </w:r>
      <w:r w:rsidRPr="002C0C8C">
        <w:rPr>
          <w:rFonts w:hint="eastAsia"/>
        </w:rPr>
        <w:t>中</w:t>
      </w:r>
      <w:r w:rsidR="00D34ADB" w:rsidRPr="00D34ADB">
        <w:t>Distributions</w:t>
      </w:r>
      <w:r w:rsidRPr="002C0C8C">
        <w:rPr>
          <w:rFonts w:hint="eastAsia"/>
        </w:rPr>
        <w:t>库</w:t>
      </w:r>
      <w:r w:rsidR="00D34ADB" w:rsidRPr="00D34ADB">
        <w:t xml:space="preserve">MvNormal </w:t>
      </w:r>
      <w:r w:rsidRPr="002C0C8C">
        <w:t>()</w:t>
      </w:r>
      <w:r w:rsidRPr="002C0C8C">
        <w:rPr>
          <w:rFonts w:hint="eastAsia"/>
        </w:rPr>
        <w:t>函数</w:t>
      </w:r>
      <w:r w:rsidR="00D34ADB">
        <w:rPr>
          <w:rFonts w:hint="eastAsia"/>
        </w:rPr>
        <w:t>和</w:t>
      </w:r>
      <w:r w:rsidR="00D34ADB" w:rsidRPr="00D34ADB">
        <w:t>MixtureModel</w:t>
      </w:r>
      <w:r w:rsidR="00D34ADB">
        <w:t>()</w:t>
      </w:r>
      <w:r w:rsidR="00D34ADB">
        <w:rPr>
          <w:rFonts w:hint="eastAsia"/>
        </w:rPr>
        <w:t>函数</w:t>
      </w:r>
      <w:r w:rsidRPr="002C0C8C">
        <w:rPr>
          <w:rFonts w:hint="eastAsia"/>
        </w:rPr>
        <w:t>进行</w:t>
      </w:r>
      <w:r w:rsidR="00D34ADB">
        <w:rPr>
          <w:rFonts w:hint="eastAsia"/>
        </w:rPr>
        <w:t>组合和</w:t>
      </w:r>
      <w:r w:rsidRPr="002C0C8C">
        <w:rPr>
          <w:rFonts w:hint="eastAsia"/>
        </w:rPr>
        <w:t>重写而来，实现了</w:t>
      </w:r>
      <w:r w:rsidRPr="002C0C8C">
        <w:rPr>
          <w:rFonts w:hint="eastAsia"/>
        </w:rPr>
        <w:t>matlab</w:t>
      </w:r>
      <w:r w:rsidRPr="002C0C8C">
        <w:rPr>
          <w:rFonts w:hint="eastAsia"/>
        </w:rPr>
        <w:t>高斯混合模型</w:t>
      </w:r>
      <w:r w:rsidRPr="002C0C8C">
        <w:t>gmdistribution</w:t>
      </w:r>
      <w:r w:rsidRPr="002C0C8C">
        <w:rPr>
          <w:rFonts w:hint="eastAsia"/>
        </w:rPr>
        <w:t>函数的</w:t>
      </w:r>
      <w:r w:rsidRPr="002C0C8C">
        <w:rPr>
          <w:rFonts w:hint="eastAsia"/>
        </w:rPr>
        <w:t>Julia</w:t>
      </w:r>
      <w:r w:rsidRPr="002C0C8C">
        <w:rPr>
          <w:rFonts w:hint="eastAsia"/>
        </w:rPr>
        <w:t>语言实现。</w:t>
      </w:r>
    </w:p>
    <w:p w14:paraId="3C36A397"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55" w:name="_Toc108100634"/>
      <w:r w:rsidRPr="002C0C8C">
        <w:rPr>
          <w:rFonts w:hint="eastAsia"/>
          <w:b/>
          <w:bCs/>
          <w:sz w:val="32"/>
          <w:szCs w:val="32"/>
        </w:rPr>
        <w:t>高斯混合模型</w:t>
      </w:r>
      <w:r w:rsidRPr="002C0C8C">
        <w:rPr>
          <w:b/>
          <w:bCs/>
          <w:sz w:val="32"/>
          <w:szCs w:val="32"/>
        </w:rPr>
        <w:t>fitgmdist</w:t>
      </w:r>
      <w:r w:rsidRPr="002C0C8C">
        <w:rPr>
          <w:rFonts w:hint="eastAsia"/>
          <w:b/>
          <w:bCs/>
          <w:sz w:val="32"/>
          <w:szCs w:val="32"/>
        </w:rPr>
        <w:t>函数</w:t>
      </w:r>
      <w:bookmarkEnd w:id="155"/>
    </w:p>
    <w:p w14:paraId="172EBDFC"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773B3620" w14:textId="77777777" w:rsidR="002C0C8C" w:rsidRPr="002C0C8C" w:rsidRDefault="002C0C8C" w:rsidP="002C0C8C">
      <w:pPr>
        <w:numPr>
          <w:ilvl w:val="6"/>
          <w:numId w:val="0"/>
        </w:numPr>
        <w:ind w:firstLine="400"/>
      </w:pPr>
      <w:r w:rsidRPr="002C0C8C">
        <w:t>GMModel = fitgmdist(</w:t>
      </w:r>
      <w:proofErr w:type="gramStart"/>
      <w:r w:rsidRPr="002C0C8C">
        <w:t>X,k</w:t>
      </w:r>
      <w:proofErr w:type="gramEnd"/>
      <w:r w:rsidRPr="002C0C8C">
        <w:t>)</w:t>
      </w:r>
    </w:p>
    <w:p w14:paraId="359851B4" w14:textId="77777777" w:rsidR="002C0C8C" w:rsidRPr="002C0C8C" w:rsidRDefault="002C0C8C" w:rsidP="002C0C8C">
      <w:pPr>
        <w:ind w:firstLine="400"/>
      </w:pPr>
      <w:r w:rsidRPr="002C0C8C">
        <w:rPr>
          <w:rFonts w:hint="eastAsia"/>
        </w:rPr>
        <w:t>返回一个高斯混合分布模型</w:t>
      </w:r>
      <w:r w:rsidRPr="002C0C8C">
        <w:rPr>
          <w:rFonts w:hint="eastAsia"/>
        </w:rPr>
        <w:t xml:space="preserve"> (GMModel)</w:t>
      </w:r>
      <w:r w:rsidRPr="002C0C8C">
        <w:rPr>
          <w:rFonts w:hint="eastAsia"/>
        </w:rPr>
        <w:t>，其中</w:t>
      </w:r>
      <w:r w:rsidRPr="002C0C8C">
        <w:rPr>
          <w:rFonts w:hint="eastAsia"/>
        </w:rPr>
        <w:t xml:space="preserve"> k </w:t>
      </w:r>
      <w:proofErr w:type="gramStart"/>
      <w:r w:rsidRPr="002C0C8C">
        <w:rPr>
          <w:rFonts w:hint="eastAsia"/>
        </w:rPr>
        <w:t>个</w:t>
      </w:r>
      <w:proofErr w:type="gramEnd"/>
      <w:r w:rsidRPr="002C0C8C">
        <w:rPr>
          <w:rFonts w:hint="eastAsia"/>
        </w:rPr>
        <w:t>分量拟合到数据</w:t>
      </w:r>
      <w:r w:rsidRPr="002C0C8C">
        <w:rPr>
          <w:rFonts w:hint="eastAsia"/>
        </w:rPr>
        <w:t xml:space="preserve"> (X)</w:t>
      </w:r>
      <w:r w:rsidRPr="002C0C8C">
        <w:rPr>
          <w:rFonts w:hint="eastAsia"/>
        </w:rPr>
        <w:t>。</w:t>
      </w:r>
    </w:p>
    <w:p w14:paraId="2F832568"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553ED767" w14:textId="77777777" w:rsidR="002C0C8C" w:rsidRPr="002C0C8C" w:rsidRDefault="002C0C8C" w:rsidP="002C0C8C">
      <w:pPr>
        <w:numPr>
          <w:ilvl w:val="6"/>
          <w:numId w:val="0"/>
        </w:numPr>
        <w:ind w:firstLine="400"/>
      </w:pPr>
      <w:r w:rsidRPr="002C0C8C">
        <w:t>X:</w:t>
      </w:r>
      <w:r w:rsidRPr="002C0C8C">
        <w:rPr>
          <w:rFonts w:hint="eastAsia"/>
        </w:rPr>
        <w:t xml:space="preserve"> n</w:t>
      </w:r>
      <w:r w:rsidRPr="002C0C8C">
        <w:rPr>
          <w:rFonts w:hint="eastAsia"/>
        </w:rPr>
        <w:t>×</w:t>
      </w:r>
      <w:r w:rsidRPr="002C0C8C">
        <w:rPr>
          <w:rFonts w:hint="eastAsia"/>
        </w:rPr>
        <w:t xml:space="preserve">p </w:t>
      </w:r>
      <w:r w:rsidRPr="002C0C8C">
        <w:rPr>
          <w:rFonts w:hint="eastAsia"/>
        </w:rPr>
        <w:t>数据矩阵。</w:t>
      </w:r>
    </w:p>
    <w:p w14:paraId="66DA7557" w14:textId="77777777" w:rsidR="002C0C8C" w:rsidRPr="002C0C8C" w:rsidRDefault="002C0C8C" w:rsidP="002C0C8C">
      <w:pPr>
        <w:numPr>
          <w:ilvl w:val="6"/>
          <w:numId w:val="0"/>
        </w:numPr>
        <w:ind w:firstLine="400"/>
      </w:pPr>
      <w:r w:rsidRPr="002C0C8C">
        <w:rPr>
          <w:rFonts w:hint="eastAsia"/>
        </w:rPr>
        <w:t>k</w:t>
      </w:r>
      <w:r w:rsidRPr="002C0C8C">
        <w:rPr>
          <w:rFonts w:hint="eastAsia"/>
        </w:rPr>
        <w:t>：</w:t>
      </w:r>
      <w:r w:rsidRPr="002C0C8C">
        <w:rPr>
          <w:rFonts w:hint="eastAsia"/>
        </w:rPr>
        <w:t>k</w:t>
      </w:r>
      <w:proofErr w:type="gramStart"/>
      <w:r w:rsidRPr="002C0C8C">
        <w:rPr>
          <w:rFonts w:hint="eastAsia"/>
        </w:rPr>
        <w:t>个</w:t>
      </w:r>
      <w:proofErr w:type="gramEnd"/>
      <w:r w:rsidRPr="002C0C8C">
        <w:rPr>
          <w:rFonts w:hint="eastAsia"/>
        </w:rPr>
        <w:t>分量。</w:t>
      </w:r>
    </w:p>
    <w:p w14:paraId="65D46C29"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21464DC4" w14:textId="00D1F0A1" w:rsidR="002C0C8C" w:rsidRPr="002C0C8C" w:rsidRDefault="002C0C8C" w:rsidP="002C0C8C">
      <w:pPr>
        <w:ind w:firstLineChars="200" w:firstLine="480"/>
      </w:pPr>
      <w:r w:rsidRPr="002C0C8C">
        <w:t>GMModel</w:t>
      </w:r>
      <w:r w:rsidRPr="002C0C8C">
        <w:rPr>
          <w:rFonts w:hint="eastAsia"/>
        </w:rPr>
        <w:t>：返回一个高斯混合分布模型</w:t>
      </w:r>
      <w:r w:rsidR="00A70561" w:rsidRPr="002C0C8C">
        <w:rPr>
          <w:rFonts w:hint="eastAsia"/>
        </w:rPr>
        <w:t>列表，包括</w:t>
      </w:r>
      <w:r w:rsidR="00A70561" w:rsidRPr="002C0C8C">
        <w:t>pₙₖ</w:t>
      </w:r>
      <w:r w:rsidR="00A70561" w:rsidRPr="002C0C8C">
        <w:rPr>
          <w:rFonts w:hint="eastAsia"/>
        </w:rPr>
        <w:t>、</w:t>
      </w:r>
      <w:r w:rsidR="00A70561" w:rsidRPr="002C0C8C">
        <w:t>pₖ</w:t>
      </w:r>
      <w:r w:rsidR="00A70561" w:rsidRPr="002C0C8C">
        <w:rPr>
          <w:rFonts w:hint="eastAsia"/>
        </w:rPr>
        <w:t>、</w:t>
      </w:r>
      <w:r w:rsidR="00A70561" w:rsidRPr="002C0C8C">
        <w:t>BIC</w:t>
      </w:r>
      <w:r w:rsidR="00A70561" w:rsidRPr="002C0C8C">
        <w:rPr>
          <w:rFonts w:hint="eastAsia"/>
        </w:rPr>
        <w:t>、</w:t>
      </w:r>
      <w:r w:rsidR="00A70561" w:rsidRPr="002C0C8C">
        <w:rPr>
          <w:rFonts w:hint="eastAsia"/>
        </w:rPr>
        <w:t>A</w:t>
      </w:r>
      <w:r w:rsidR="00A70561" w:rsidRPr="002C0C8C">
        <w:t>IC</w:t>
      </w:r>
      <w:r w:rsidR="00A70561" w:rsidRPr="002C0C8C">
        <w:rPr>
          <w:rFonts w:hint="eastAsia"/>
        </w:rPr>
        <w:t>等。</w:t>
      </w:r>
    </w:p>
    <w:p w14:paraId="21222F1F"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377686B6" w14:textId="1749D50F" w:rsidR="002C0C8C" w:rsidRPr="002C0C8C" w:rsidRDefault="002C0C8C" w:rsidP="002C0C8C">
      <w:pPr>
        <w:ind w:firstLineChars="200" w:firstLine="480"/>
      </w:pPr>
      <w:r w:rsidRPr="002C0C8C">
        <w:rPr>
          <w:rFonts w:hint="eastAsia"/>
        </w:rPr>
        <w:t>这部分主要对高斯混合模型</w:t>
      </w:r>
      <w:r w:rsidRPr="002C0C8C">
        <w:t>fitgmdist</w:t>
      </w:r>
      <w:r w:rsidRPr="002C0C8C">
        <w:rPr>
          <w:rFonts w:hint="eastAsia"/>
        </w:rPr>
        <w:t>函数进行说明，本函数通过对</w:t>
      </w:r>
      <w:r w:rsidRPr="002C0C8C">
        <w:rPr>
          <w:rFonts w:hint="eastAsia"/>
        </w:rPr>
        <w:t>Julia</w:t>
      </w:r>
      <w:r w:rsidRPr="002C0C8C">
        <w:rPr>
          <w:rFonts w:hint="eastAsia"/>
        </w:rPr>
        <w:t>中</w:t>
      </w:r>
      <w:r w:rsidR="00433493" w:rsidRPr="002C0C8C">
        <w:t>BetaML.Clustering</w:t>
      </w:r>
      <w:r w:rsidR="00433493" w:rsidRPr="002C0C8C">
        <w:rPr>
          <w:rFonts w:hint="eastAsia"/>
        </w:rPr>
        <w:t>库</w:t>
      </w:r>
      <w:r w:rsidR="00433493" w:rsidRPr="002C0C8C">
        <w:t>gmm()</w:t>
      </w:r>
      <w:r w:rsidR="00433493" w:rsidRPr="002C0C8C">
        <w:rPr>
          <w:rFonts w:hint="eastAsia"/>
        </w:rPr>
        <w:t>函数</w:t>
      </w:r>
      <w:r w:rsidRPr="002C0C8C">
        <w:rPr>
          <w:rFonts w:hint="eastAsia"/>
        </w:rPr>
        <w:t>进行重写而来，实现了</w:t>
      </w:r>
      <w:r w:rsidRPr="002C0C8C">
        <w:rPr>
          <w:rFonts w:hint="eastAsia"/>
        </w:rPr>
        <w:t>matlab</w:t>
      </w:r>
      <w:r w:rsidRPr="002C0C8C">
        <w:rPr>
          <w:rFonts w:hint="eastAsia"/>
        </w:rPr>
        <w:t>高斯混合模型</w:t>
      </w:r>
      <w:r w:rsidRPr="002C0C8C">
        <w:t>fitgmdist</w:t>
      </w:r>
      <w:r w:rsidRPr="002C0C8C">
        <w:rPr>
          <w:rFonts w:hint="eastAsia"/>
        </w:rPr>
        <w:t>函数的</w:t>
      </w:r>
      <w:r w:rsidRPr="002C0C8C">
        <w:rPr>
          <w:rFonts w:hint="eastAsia"/>
        </w:rPr>
        <w:t>Julia</w:t>
      </w:r>
      <w:r w:rsidRPr="002C0C8C">
        <w:rPr>
          <w:rFonts w:hint="eastAsia"/>
        </w:rPr>
        <w:t>语言实现。</w:t>
      </w:r>
    </w:p>
    <w:p w14:paraId="591AD4C6"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56" w:name="_Toc108100635"/>
      <w:r w:rsidRPr="002C0C8C">
        <w:rPr>
          <w:rFonts w:hint="eastAsia"/>
          <w:b/>
          <w:bCs/>
          <w:sz w:val="32"/>
          <w:szCs w:val="32"/>
        </w:rPr>
        <w:lastRenderedPageBreak/>
        <w:t>高斯混合模型</w:t>
      </w:r>
      <w:r w:rsidRPr="002C0C8C">
        <w:rPr>
          <w:b/>
          <w:bCs/>
          <w:sz w:val="32"/>
          <w:szCs w:val="32"/>
        </w:rPr>
        <w:t>posterior</w:t>
      </w:r>
      <w:r w:rsidRPr="002C0C8C">
        <w:rPr>
          <w:rFonts w:hint="eastAsia"/>
          <w:b/>
          <w:bCs/>
          <w:sz w:val="32"/>
          <w:szCs w:val="32"/>
        </w:rPr>
        <w:t>函数</w:t>
      </w:r>
      <w:bookmarkEnd w:id="156"/>
    </w:p>
    <w:p w14:paraId="756195E7"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3BC0C74A" w14:textId="77777777" w:rsidR="002C0C8C" w:rsidRPr="002C0C8C" w:rsidRDefault="002C0C8C" w:rsidP="002C0C8C">
      <w:pPr>
        <w:numPr>
          <w:ilvl w:val="6"/>
          <w:numId w:val="0"/>
        </w:numPr>
        <w:ind w:firstLine="400"/>
      </w:pPr>
      <w:r w:rsidRPr="002C0C8C">
        <w:t>P = posterior(</w:t>
      </w:r>
      <w:proofErr w:type="gramStart"/>
      <w:r w:rsidRPr="002C0C8C">
        <w:t>gm,X</w:t>
      </w:r>
      <w:proofErr w:type="gramEnd"/>
      <w:r w:rsidRPr="002C0C8C">
        <w:t>)</w:t>
      </w:r>
    </w:p>
    <w:p w14:paraId="6DAA2BD6" w14:textId="77777777" w:rsidR="002C0C8C" w:rsidRPr="002C0C8C" w:rsidRDefault="002C0C8C" w:rsidP="002C0C8C">
      <w:pPr>
        <w:ind w:firstLine="400"/>
      </w:pPr>
      <w:r w:rsidRPr="002C0C8C">
        <w:rPr>
          <w:rFonts w:hint="eastAsia"/>
        </w:rPr>
        <w:t>在给定</w:t>
      </w:r>
      <w:r w:rsidRPr="002C0C8C">
        <w:rPr>
          <w:rFonts w:hint="eastAsia"/>
        </w:rPr>
        <w:t xml:space="preserve"> X </w:t>
      </w:r>
      <w:r w:rsidRPr="002C0C8C">
        <w:rPr>
          <w:rFonts w:hint="eastAsia"/>
        </w:rPr>
        <w:t>中的每个观察值的情况下，返回</w:t>
      </w:r>
      <w:r w:rsidRPr="002C0C8C">
        <w:rPr>
          <w:rFonts w:hint="eastAsia"/>
        </w:rPr>
        <w:t xml:space="preserve"> gm </w:t>
      </w:r>
      <w:r w:rsidRPr="002C0C8C">
        <w:rPr>
          <w:rFonts w:hint="eastAsia"/>
        </w:rPr>
        <w:t>中每个高斯混合分量的后验概率。</w:t>
      </w:r>
    </w:p>
    <w:p w14:paraId="3460954C"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784C5574" w14:textId="77777777" w:rsidR="002C0C8C" w:rsidRPr="002C0C8C" w:rsidRDefault="002C0C8C" w:rsidP="002C0C8C">
      <w:pPr>
        <w:numPr>
          <w:ilvl w:val="6"/>
          <w:numId w:val="0"/>
        </w:numPr>
        <w:ind w:firstLine="400"/>
      </w:pPr>
      <w:r w:rsidRPr="002C0C8C">
        <w:t>X:</w:t>
      </w:r>
      <w:r w:rsidRPr="002C0C8C">
        <w:rPr>
          <w:rFonts w:hint="eastAsia"/>
        </w:rPr>
        <w:t xml:space="preserve"> n</w:t>
      </w:r>
      <w:r w:rsidRPr="002C0C8C">
        <w:rPr>
          <w:rFonts w:hint="eastAsia"/>
        </w:rPr>
        <w:t>×</w:t>
      </w:r>
      <w:r w:rsidRPr="002C0C8C">
        <w:rPr>
          <w:rFonts w:hint="eastAsia"/>
        </w:rPr>
        <w:t xml:space="preserve">p </w:t>
      </w:r>
      <w:r w:rsidRPr="002C0C8C">
        <w:rPr>
          <w:rFonts w:hint="eastAsia"/>
        </w:rPr>
        <w:t>数据矩阵。</w:t>
      </w:r>
    </w:p>
    <w:p w14:paraId="237742F8" w14:textId="77777777" w:rsidR="002C0C8C" w:rsidRPr="002C0C8C" w:rsidRDefault="002C0C8C" w:rsidP="002C0C8C">
      <w:pPr>
        <w:numPr>
          <w:ilvl w:val="6"/>
          <w:numId w:val="0"/>
        </w:numPr>
        <w:ind w:firstLine="400"/>
      </w:pPr>
      <w:r w:rsidRPr="002C0C8C">
        <w:rPr>
          <w:rFonts w:hint="eastAsia"/>
        </w:rPr>
        <w:t>gm</w:t>
      </w:r>
      <w:r w:rsidRPr="002C0C8C">
        <w:rPr>
          <w:rFonts w:hint="eastAsia"/>
        </w:rPr>
        <w:t>：高斯混合模型。</w:t>
      </w:r>
    </w:p>
    <w:p w14:paraId="3150F970"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0A7E1342" w14:textId="77777777" w:rsidR="002C0C8C" w:rsidRPr="002C0C8C" w:rsidRDefault="002C0C8C" w:rsidP="002C0C8C">
      <w:pPr>
        <w:ind w:firstLineChars="200" w:firstLine="480"/>
      </w:pPr>
      <w:r w:rsidRPr="002C0C8C">
        <w:t>P</w:t>
      </w:r>
      <w:r w:rsidRPr="002C0C8C">
        <w:rPr>
          <w:rFonts w:hint="eastAsia"/>
        </w:rPr>
        <w:t>：返回</w:t>
      </w:r>
      <w:r w:rsidRPr="002C0C8C">
        <w:rPr>
          <w:rFonts w:hint="eastAsia"/>
        </w:rPr>
        <w:t xml:space="preserve"> gm </w:t>
      </w:r>
      <w:r w:rsidRPr="002C0C8C">
        <w:rPr>
          <w:rFonts w:hint="eastAsia"/>
        </w:rPr>
        <w:t>中每个高斯混合分量的后验概率。</w:t>
      </w:r>
    </w:p>
    <w:p w14:paraId="21B58F17"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4D3F1D1A" w14:textId="77777777" w:rsidR="002C0C8C" w:rsidRPr="002C0C8C" w:rsidRDefault="002C0C8C" w:rsidP="002C0C8C">
      <w:pPr>
        <w:ind w:firstLineChars="200" w:firstLine="480"/>
      </w:pPr>
      <w:r w:rsidRPr="002C0C8C">
        <w:rPr>
          <w:rFonts w:hint="eastAsia"/>
        </w:rPr>
        <w:t>这部分主要对高斯混合模型</w:t>
      </w:r>
      <w:r w:rsidRPr="002C0C8C">
        <w:t>posterior</w:t>
      </w:r>
      <w:r w:rsidRPr="002C0C8C">
        <w:rPr>
          <w:rFonts w:hint="eastAsia"/>
        </w:rPr>
        <w:t>函数进行说明，本函数通过对</w:t>
      </w:r>
      <w:r w:rsidRPr="002C0C8C">
        <w:rPr>
          <w:rFonts w:hint="eastAsia"/>
        </w:rPr>
        <w:t>Julia</w:t>
      </w:r>
      <w:r w:rsidRPr="002C0C8C">
        <w:rPr>
          <w:rFonts w:hint="eastAsia"/>
        </w:rPr>
        <w:t>中</w:t>
      </w:r>
      <w:r w:rsidRPr="002C0C8C">
        <w:t>GaussianMixtures</w:t>
      </w:r>
      <w:r w:rsidRPr="002C0C8C">
        <w:rPr>
          <w:rFonts w:hint="eastAsia"/>
        </w:rPr>
        <w:t>库</w:t>
      </w:r>
      <w:r w:rsidRPr="002C0C8C">
        <w:t>gmmposterior ()</w:t>
      </w:r>
      <w:r w:rsidRPr="002C0C8C">
        <w:rPr>
          <w:rFonts w:hint="eastAsia"/>
        </w:rPr>
        <w:t>函数进行重写而来，实现了</w:t>
      </w:r>
      <w:r w:rsidRPr="002C0C8C">
        <w:rPr>
          <w:rFonts w:hint="eastAsia"/>
        </w:rPr>
        <w:t>matlab</w:t>
      </w:r>
      <w:r w:rsidRPr="002C0C8C">
        <w:rPr>
          <w:rFonts w:hint="eastAsia"/>
        </w:rPr>
        <w:t>高斯混合模型</w:t>
      </w:r>
      <w:r w:rsidRPr="002C0C8C">
        <w:t>posterior</w:t>
      </w:r>
      <w:r w:rsidRPr="002C0C8C">
        <w:rPr>
          <w:rFonts w:hint="eastAsia"/>
        </w:rPr>
        <w:t>函数的</w:t>
      </w:r>
      <w:r w:rsidRPr="002C0C8C">
        <w:rPr>
          <w:rFonts w:hint="eastAsia"/>
        </w:rPr>
        <w:t>Julia</w:t>
      </w:r>
      <w:r w:rsidRPr="002C0C8C">
        <w:rPr>
          <w:rFonts w:hint="eastAsia"/>
        </w:rPr>
        <w:t>语言实现。</w:t>
      </w:r>
    </w:p>
    <w:p w14:paraId="094C4DAF" w14:textId="77777777" w:rsidR="002C0C8C" w:rsidRPr="002C0C8C" w:rsidRDefault="002C0C8C" w:rsidP="002C0C8C">
      <w:pPr>
        <w:keepNext/>
        <w:keepLines/>
        <w:numPr>
          <w:ilvl w:val="1"/>
          <w:numId w:val="1"/>
        </w:numPr>
        <w:spacing w:before="260" w:after="260" w:line="240" w:lineRule="auto"/>
        <w:outlineLvl w:val="1"/>
        <w:rPr>
          <w:b/>
          <w:bCs/>
          <w:sz w:val="36"/>
          <w:szCs w:val="32"/>
        </w:rPr>
      </w:pPr>
      <w:bookmarkStart w:id="157" w:name="_Toc108100636"/>
      <w:r w:rsidRPr="002C0C8C">
        <w:rPr>
          <w:rFonts w:hint="eastAsia"/>
          <w:b/>
          <w:bCs/>
          <w:sz w:val="36"/>
          <w:szCs w:val="32"/>
        </w:rPr>
        <w:t>最近邻</w:t>
      </w:r>
      <w:bookmarkEnd w:id="157"/>
    </w:p>
    <w:p w14:paraId="4F4CE0E1"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58" w:name="_Toc108100637"/>
      <w:r w:rsidRPr="002C0C8C">
        <w:rPr>
          <w:rFonts w:hint="eastAsia"/>
          <w:b/>
          <w:bCs/>
          <w:sz w:val="32"/>
          <w:szCs w:val="32"/>
        </w:rPr>
        <w:t>最近邻</w:t>
      </w:r>
      <w:r w:rsidRPr="002C0C8C">
        <w:rPr>
          <w:b/>
          <w:bCs/>
          <w:sz w:val="32"/>
          <w:szCs w:val="32"/>
        </w:rPr>
        <w:t>knnsearch</w:t>
      </w:r>
      <w:r w:rsidRPr="002C0C8C">
        <w:rPr>
          <w:rFonts w:hint="eastAsia"/>
          <w:b/>
          <w:bCs/>
          <w:sz w:val="32"/>
          <w:szCs w:val="32"/>
        </w:rPr>
        <w:t>函数</w:t>
      </w:r>
      <w:bookmarkEnd w:id="158"/>
    </w:p>
    <w:p w14:paraId="535BFB51"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0AC53BA1" w14:textId="77777777" w:rsidR="002C0C8C" w:rsidRPr="002C0C8C" w:rsidRDefault="002C0C8C" w:rsidP="002C0C8C">
      <w:pPr>
        <w:numPr>
          <w:ilvl w:val="6"/>
          <w:numId w:val="0"/>
        </w:numPr>
        <w:ind w:firstLine="400"/>
      </w:pPr>
      <w:r w:rsidRPr="002C0C8C">
        <w:t>Idx = knnsearch(</w:t>
      </w:r>
      <w:proofErr w:type="gramStart"/>
      <w:r w:rsidRPr="002C0C8C">
        <w:t>X,Y</w:t>
      </w:r>
      <w:proofErr w:type="gramEnd"/>
      <w:r w:rsidRPr="002C0C8C">
        <w:t>)</w:t>
      </w:r>
    </w:p>
    <w:p w14:paraId="4B8D43DD" w14:textId="77777777" w:rsidR="002C0C8C" w:rsidRPr="002C0C8C" w:rsidRDefault="002C0C8C" w:rsidP="002C0C8C">
      <w:pPr>
        <w:ind w:firstLine="400"/>
      </w:pPr>
      <w:r w:rsidRPr="002C0C8C">
        <w:rPr>
          <w:rFonts w:hint="eastAsia"/>
        </w:rPr>
        <w:t>为</w:t>
      </w:r>
      <w:r w:rsidRPr="002C0C8C">
        <w:rPr>
          <w:rFonts w:hint="eastAsia"/>
        </w:rPr>
        <w:t xml:space="preserve"> Y </w:t>
      </w:r>
      <w:r w:rsidRPr="002C0C8C">
        <w:rPr>
          <w:rFonts w:hint="eastAsia"/>
        </w:rPr>
        <w:t>中的每个查询</w:t>
      </w:r>
      <w:proofErr w:type="gramStart"/>
      <w:r w:rsidRPr="002C0C8C">
        <w:rPr>
          <w:rFonts w:hint="eastAsia"/>
        </w:rPr>
        <w:t>点找到</w:t>
      </w:r>
      <w:proofErr w:type="gramEnd"/>
      <w:r w:rsidRPr="002C0C8C">
        <w:rPr>
          <w:rFonts w:hint="eastAsia"/>
        </w:rPr>
        <w:t xml:space="preserve"> X </w:t>
      </w:r>
      <w:r w:rsidRPr="002C0C8C">
        <w:rPr>
          <w:rFonts w:hint="eastAsia"/>
        </w:rPr>
        <w:t>中的最近邻，并返回</w:t>
      </w:r>
      <w:r w:rsidRPr="002C0C8C">
        <w:rPr>
          <w:rFonts w:hint="eastAsia"/>
        </w:rPr>
        <w:t xml:space="preserve"> Idx</w:t>
      </w:r>
      <w:r w:rsidRPr="002C0C8C">
        <w:rPr>
          <w:rFonts w:hint="eastAsia"/>
        </w:rPr>
        <w:t>（列向量）中最近邻的索引。</w:t>
      </w:r>
      <w:r w:rsidRPr="002C0C8C">
        <w:rPr>
          <w:rFonts w:hint="eastAsia"/>
        </w:rPr>
        <w:t xml:space="preserve"> Idx </w:t>
      </w:r>
      <w:r w:rsidRPr="002C0C8C">
        <w:rPr>
          <w:rFonts w:hint="eastAsia"/>
        </w:rPr>
        <w:t>的行数与</w:t>
      </w:r>
      <w:r w:rsidRPr="002C0C8C">
        <w:rPr>
          <w:rFonts w:hint="eastAsia"/>
        </w:rPr>
        <w:t xml:space="preserve"> Y </w:t>
      </w:r>
      <w:r w:rsidRPr="002C0C8C">
        <w:rPr>
          <w:rFonts w:hint="eastAsia"/>
        </w:rPr>
        <w:t>相同。</w:t>
      </w:r>
    </w:p>
    <w:p w14:paraId="05714DDB"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lastRenderedPageBreak/>
        <w:t>输入参数</w:t>
      </w:r>
    </w:p>
    <w:p w14:paraId="66C4727E" w14:textId="77777777" w:rsidR="002C0C8C" w:rsidRPr="002C0C8C" w:rsidRDefault="002C0C8C" w:rsidP="002C0C8C">
      <w:pPr>
        <w:numPr>
          <w:ilvl w:val="6"/>
          <w:numId w:val="0"/>
        </w:numPr>
        <w:ind w:firstLine="400"/>
      </w:pPr>
      <w:r w:rsidRPr="002C0C8C">
        <w:t>X:</w:t>
      </w:r>
      <w:r w:rsidRPr="002C0C8C">
        <w:rPr>
          <w:rFonts w:hint="eastAsia"/>
        </w:rPr>
        <w:t xml:space="preserve"> n</w:t>
      </w:r>
      <w:r w:rsidRPr="002C0C8C">
        <w:rPr>
          <w:rFonts w:hint="eastAsia"/>
        </w:rPr>
        <w:t>×</w:t>
      </w:r>
      <w:r w:rsidRPr="002C0C8C">
        <w:rPr>
          <w:rFonts w:hint="eastAsia"/>
        </w:rPr>
        <w:t xml:space="preserve">p </w:t>
      </w:r>
      <w:r w:rsidRPr="002C0C8C">
        <w:rPr>
          <w:rFonts w:hint="eastAsia"/>
        </w:rPr>
        <w:t>数据矩阵。</w:t>
      </w:r>
    </w:p>
    <w:p w14:paraId="196944DC" w14:textId="77777777" w:rsidR="002C0C8C" w:rsidRPr="002C0C8C" w:rsidRDefault="002C0C8C" w:rsidP="002C0C8C">
      <w:pPr>
        <w:numPr>
          <w:ilvl w:val="6"/>
          <w:numId w:val="0"/>
        </w:numPr>
        <w:ind w:firstLine="400"/>
      </w:pPr>
      <w:r w:rsidRPr="002C0C8C">
        <w:rPr>
          <w:rFonts w:hint="eastAsia"/>
        </w:rPr>
        <w:t>Y:</w:t>
      </w:r>
      <w:r w:rsidRPr="002C0C8C">
        <w:t xml:space="preserve"> X</w:t>
      </w:r>
      <w:r w:rsidRPr="002C0C8C">
        <w:rPr>
          <w:rFonts w:hint="eastAsia"/>
        </w:rPr>
        <w:t>标签的对应向量</w:t>
      </w:r>
    </w:p>
    <w:p w14:paraId="768373C6"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2BFD7A8D" w14:textId="50B8A63E" w:rsidR="002C0C8C" w:rsidRPr="002C0C8C" w:rsidRDefault="002C0C8C" w:rsidP="002C0C8C">
      <w:pPr>
        <w:ind w:firstLineChars="200" w:firstLine="480"/>
      </w:pPr>
      <w:r w:rsidRPr="002C0C8C">
        <w:t>Idx</w:t>
      </w:r>
      <w:r w:rsidRPr="002C0C8C">
        <w:rPr>
          <w:rFonts w:hint="eastAsia"/>
        </w:rPr>
        <w:t>：返回最近邻训练的结果列表。</w:t>
      </w:r>
    </w:p>
    <w:p w14:paraId="3653445F"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3372BF7D" w14:textId="639CAEF5" w:rsidR="002C0C8C" w:rsidRPr="002C0C8C" w:rsidRDefault="002C0C8C" w:rsidP="002C0C8C">
      <w:pPr>
        <w:ind w:firstLineChars="200" w:firstLine="480"/>
      </w:pPr>
      <w:r w:rsidRPr="002C0C8C">
        <w:rPr>
          <w:rFonts w:hint="eastAsia"/>
        </w:rPr>
        <w:t>这部分主要对最近邻</w:t>
      </w:r>
      <w:r w:rsidRPr="002C0C8C">
        <w:t>knnsearch</w:t>
      </w:r>
      <w:r w:rsidRPr="002C0C8C">
        <w:rPr>
          <w:rFonts w:hint="eastAsia"/>
        </w:rPr>
        <w:t>函数进行说明，本函数通过对</w:t>
      </w:r>
      <w:r w:rsidRPr="002C0C8C">
        <w:rPr>
          <w:rFonts w:hint="eastAsia"/>
        </w:rPr>
        <w:t>Julia</w:t>
      </w:r>
      <w:r w:rsidRPr="002C0C8C">
        <w:rPr>
          <w:rFonts w:hint="eastAsia"/>
        </w:rPr>
        <w:t>中</w:t>
      </w:r>
      <w:r w:rsidR="00D8239E" w:rsidRPr="00D8239E">
        <w:t>NearestNeighbors</w:t>
      </w:r>
      <w:r w:rsidRPr="002C0C8C">
        <w:rPr>
          <w:rFonts w:hint="eastAsia"/>
        </w:rPr>
        <w:t>库</w:t>
      </w:r>
      <w:r w:rsidR="00D8239E">
        <w:rPr>
          <w:rFonts w:hint="eastAsia"/>
        </w:rPr>
        <w:t>nn</w:t>
      </w:r>
      <w:r w:rsidRPr="002C0C8C">
        <w:t>()</w:t>
      </w:r>
      <w:r w:rsidRPr="002C0C8C">
        <w:rPr>
          <w:rFonts w:hint="eastAsia"/>
        </w:rPr>
        <w:t>函数和</w:t>
      </w:r>
      <w:r w:rsidR="00D8239E">
        <w:t>KDTree</w:t>
      </w:r>
      <w:r w:rsidRPr="002C0C8C">
        <w:t>()</w:t>
      </w:r>
      <w:r w:rsidRPr="002C0C8C">
        <w:rPr>
          <w:rFonts w:hint="eastAsia"/>
        </w:rPr>
        <w:t>函数进行组合和重写而来，实现了</w:t>
      </w:r>
      <w:r w:rsidRPr="002C0C8C">
        <w:rPr>
          <w:rFonts w:hint="eastAsia"/>
        </w:rPr>
        <w:t>matlab</w:t>
      </w:r>
      <w:r w:rsidRPr="002C0C8C">
        <w:rPr>
          <w:rFonts w:hint="eastAsia"/>
        </w:rPr>
        <w:t>最近邻</w:t>
      </w:r>
      <w:r w:rsidRPr="002C0C8C">
        <w:t>knnsearch</w:t>
      </w:r>
      <w:r w:rsidRPr="002C0C8C">
        <w:rPr>
          <w:rFonts w:hint="eastAsia"/>
        </w:rPr>
        <w:t>函数的</w:t>
      </w:r>
      <w:r w:rsidRPr="002C0C8C">
        <w:rPr>
          <w:rFonts w:hint="eastAsia"/>
        </w:rPr>
        <w:t>Julia</w:t>
      </w:r>
      <w:r w:rsidRPr="002C0C8C">
        <w:rPr>
          <w:rFonts w:hint="eastAsia"/>
        </w:rPr>
        <w:t>语言实现。</w:t>
      </w:r>
    </w:p>
    <w:p w14:paraId="5428E31E"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59" w:name="_Toc108100638"/>
      <w:r w:rsidRPr="002C0C8C">
        <w:rPr>
          <w:rFonts w:hint="eastAsia"/>
          <w:b/>
          <w:bCs/>
          <w:sz w:val="32"/>
          <w:szCs w:val="32"/>
        </w:rPr>
        <w:t>最近邻</w:t>
      </w:r>
      <w:r w:rsidRPr="002C0C8C">
        <w:rPr>
          <w:b/>
          <w:bCs/>
          <w:sz w:val="32"/>
          <w:szCs w:val="32"/>
        </w:rPr>
        <w:t>KDTreeSearcher</w:t>
      </w:r>
      <w:r w:rsidRPr="002C0C8C">
        <w:rPr>
          <w:rFonts w:hint="eastAsia"/>
          <w:b/>
          <w:bCs/>
          <w:sz w:val="32"/>
          <w:szCs w:val="32"/>
        </w:rPr>
        <w:t>函数</w:t>
      </w:r>
      <w:bookmarkEnd w:id="159"/>
    </w:p>
    <w:p w14:paraId="3F9DE564"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277611F5" w14:textId="77777777" w:rsidR="002C0C8C" w:rsidRPr="002C0C8C" w:rsidRDefault="002C0C8C" w:rsidP="002C0C8C">
      <w:pPr>
        <w:numPr>
          <w:ilvl w:val="6"/>
          <w:numId w:val="0"/>
        </w:numPr>
        <w:ind w:firstLine="400"/>
      </w:pPr>
      <w:r w:rsidRPr="002C0C8C">
        <w:t>Mdl = KDTreeSearcher(X)</w:t>
      </w:r>
    </w:p>
    <w:p w14:paraId="779BBBAB" w14:textId="77777777" w:rsidR="002C0C8C" w:rsidRPr="002C0C8C" w:rsidRDefault="002C0C8C" w:rsidP="002C0C8C">
      <w:pPr>
        <w:ind w:firstLine="400"/>
      </w:pPr>
      <w:r w:rsidRPr="002C0C8C">
        <w:rPr>
          <w:rFonts w:hint="eastAsia"/>
        </w:rPr>
        <w:t>使用训练数据</w:t>
      </w:r>
      <w:r w:rsidRPr="002C0C8C">
        <w:rPr>
          <w:rFonts w:hint="eastAsia"/>
        </w:rPr>
        <w:t xml:space="preserve"> (X) </w:t>
      </w:r>
      <w:r w:rsidRPr="002C0C8C">
        <w:rPr>
          <w:rFonts w:hint="eastAsia"/>
        </w:rPr>
        <w:t>的</w:t>
      </w:r>
      <w:r w:rsidRPr="002C0C8C">
        <w:rPr>
          <w:rFonts w:hint="eastAsia"/>
        </w:rPr>
        <w:t xml:space="preserve"> n</w:t>
      </w:r>
      <w:r w:rsidRPr="002C0C8C">
        <w:rPr>
          <w:rFonts w:hint="eastAsia"/>
        </w:rPr>
        <w:t>×</w:t>
      </w:r>
      <w:r w:rsidRPr="002C0C8C">
        <w:rPr>
          <w:rFonts w:hint="eastAsia"/>
        </w:rPr>
        <w:t xml:space="preserve">K </w:t>
      </w:r>
      <w:r w:rsidRPr="002C0C8C">
        <w:rPr>
          <w:rFonts w:hint="eastAsia"/>
        </w:rPr>
        <w:t>数值矩阵训练一个详尽的</w:t>
      </w:r>
      <w:r w:rsidRPr="002C0C8C">
        <w:t>KD</w:t>
      </w:r>
      <w:r w:rsidRPr="002C0C8C">
        <w:rPr>
          <w:rFonts w:hint="eastAsia"/>
        </w:rPr>
        <w:t>树最近邻搜索对象</w:t>
      </w:r>
      <w:r w:rsidRPr="002C0C8C">
        <w:rPr>
          <w:rFonts w:hint="eastAsia"/>
        </w:rPr>
        <w:t xml:space="preserve"> (Mdl)</w:t>
      </w:r>
      <w:r w:rsidRPr="002C0C8C">
        <w:rPr>
          <w:rFonts w:hint="eastAsia"/>
        </w:rPr>
        <w:t>。</w:t>
      </w:r>
    </w:p>
    <w:p w14:paraId="2C7B7CE4"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187314B7" w14:textId="77777777" w:rsidR="002C0C8C" w:rsidRPr="002C0C8C" w:rsidRDefault="002C0C8C" w:rsidP="002C0C8C">
      <w:pPr>
        <w:numPr>
          <w:ilvl w:val="6"/>
          <w:numId w:val="0"/>
        </w:numPr>
        <w:ind w:firstLine="400"/>
      </w:pPr>
      <w:r w:rsidRPr="002C0C8C">
        <w:t>X:</w:t>
      </w:r>
      <w:r w:rsidRPr="002C0C8C">
        <w:rPr>
          <w:rFonts w:hint="eastAsia"/>
        </w:rPr>
        <w:t xml:space="preserve"> n</w:t>
      </w:r>
      <w:r w:rsidRPr="002C0C8C">
        <w:rPr>
          <w:rFonts w:hint="eastAsia"/>
        </w:rPr>
        <w:t>×</w:t>
      </w:r>
      <w:r w:rsidRPr="002C0C8C">
        <w:rPr>
          <w:rFonts w:hint="eastAsia"/>
        </w:rPr>
        <w:t xml:space="preserve">p </w:t>
      </w:r>
      <w:r w:rsidRPr="002C0C8C">
        <w:rPr>
          <w:rFonts w:hint="eastAsia"/>
        </w:rPr>
        <w:t>数据矩阵。</w:t>
      </w:r>
    </w:p>
    <w:p w14:paraId="11EE7AD0"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04EA383C" w14:textId="77777777" w:rsidR="002C0C8C" w:rsidRPr="002C0C8C" w:rsidRDefault="002C0C8C" w:rsidP="002C0C8C">
      <w:pPr>
        <w:ind w:firstLineChars="200" w:firstLine="480"/>
      </w:pPr>
      <w:r w:rsidRPr="002C0C8C">
        <w:t>Mdl</w:t>
      </w:r>
      <w:r w:rsidRPr="002C0C8C">
        <w:rPr>
          <w:rFonts w:hint="eastAsia"/>
        </w:rPr>
        <w:t>：返回最近邻训练的结果列表，包括</w:t>
      </w:r>
      <w:r w:rsidRPr="002C0C8C">
        <w:t>Number of points</w:t>
      </w:r>
      <w:r w:rsidRPr="002C0C8C">
        <w:rPr>
          <w:rFonts w:hint="eastAsia"/>
        </w:rPr>
        <w:t>、</w:t>
      </w:r>
      <w:r w:rsidRPr="002C0C8C">
        <w:t>Dimensions</w:t>
      </w:r>
      <w:r w:rsidRPr="002C0C8C">
        <w:rPr>
          <w:rFonts w:hint="eastAsia"/>
        </w:rPr>
        <w:t>、</w:t>
      </w:r>
      <w:r w:rsidRPr="002C0C8C">
        <w:t>Metric</w:t>
      </w:r>
      <w:r w:rsidRPr="002C0C8C">
        <w:rPr>
          <w:rFonts w:hint="eastAsia"/>
        </w:rPr>
        <w:t>、</w:t>
      </w:r>
      <w:r w:rsidRPr="002C0C8C">
        <w:t>Reordered</w:t>
      </w:r>
      <w:r w:rsidRPr="002C0C8C">
        <w:rPr>
          <w:rFonts w:hint="eastAsia"/>
        </w:rPr>
        <w:t>。</w:t>
      </w:r>
    </w:p>
    <w:p w14:paraId="287C11E4"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3AC7253B" w14:textId="77777777" w:rsidR="002C0C8C" w:rsidRPr="002C0C8C" w:rsidRDefault="002C0C8C" w:rsidP="002C0C8C">
      <w:pPr>
        <w:ind w:firstLineChars="200" w:firstLine="480"/>
      </w:pPr>
      <w:r w:rsidRPr="002C0C8C">
        <w:rPr>
          <w:rFonts w:hint="eastAsia"/>
        </w:rPr>
        <w:t>这部分主要对最近邻</w:t>
      </w:r>
      <w:r w:rsidRPr="002C0C8C">
        <w:t>KDTreeSearcher</w:t>
      </w:r>
      <w:r w:rsidRPr="002C0C8C">
        <w:rPr>
          <w:rFonts w:hint="eastAsia"/>
        </w:rPr>
        <w:t>函数进行说明，本函数通过对</w:t>
      </w:r>
      <w:r w:rsidRPr="002C0C8C">
        <w:rPr>
          <w:rFonts w:hint="eastAsia"/>
        </w:rPr>
        <w:t>Julia</w:t>
      </w:r>
      <w:r w:rsidRPr="002C0C8C">
        <w:rPr>
          <w:rFonts w:hint="eastAsia"/>
        </w:rPr>
        <w:t>中</w:t>
      </w:r>
      <w:r w:rsidRPr="002C0C8C">
        <w:t>NearestNeighbors</w:t>
      </w:r>
      <w:r w:rsidRPr="002C0C8C">
        <w:rPr>
          <w:rFonts w:hint="eastAsia"/>
        </w:rPr>
        <w:t>库</w:t>
      </w:r>
      <w:r w:rsidRPr="002C0C8C">
        <w:t>KDTree ()</w:t>
      </w:r>
      <w:r w:rsidRPr="002C0C8C">
        <w:rPr>
          <w:rFonts w:hint="eastAsia"/>
        </w:rPr>
        <w:t>函数进行重写而来，实现了</w:t>
      </w:r>
      <w:r w:rsidRPr="002C0C8C">
        <w:rPr>
          <w:rFonts w:hint="eastAsia"/>
        </w:rPr>
        <w:t>matlab</w:t>
      </w:r>
      <w:r w:rsidRPr="002C0C8C">
        <w:rPr>
          <w:rFonts w:hint="eastAsia"/>
        </w:rPr>
        <w:t>最近邻</w:t>
      </w:r>
      <w:r w:rsidRPr="002C0C8C">
        <w:lastRenderedPageBreak/>
        <w:t>KDTreeSearcher</w:t>
      </w:r>
      <w:r w:rsidRPr="002C0C8C">
        <w:rPr>
          <w:rFonts w:hint="eastAsia"/>
        </w:rPr>
        <w:t>函数的</w:t>
      </w:r>
      <w:r w:rsidRPr="002C0C8C">
        <w:rPr>
          <w:rFonts w:hint="eastAsia"/>
        </w:rPr>
        <w:t>Julia</w:t>
      </w:r>
      <w:r w:rsidRPr="002C0C8C">
        <w:rPr>
          <w:rFonts w:hint="eastAsia"/>
        </w:rPr>
        <w:t>语言实现。</w:t>
      </w:r>
    </w:p>
    <w:p w14:paraId="04EC1444"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60" w:name="_Toc108100639"/>
      <w:r w:rsidRPr="002C0C8C">
        <w:rPr>
          <w:rFonts w:hint="eastAsia"/>
          <w:b/>
          <w:bCs/>
          <w:sz w:val="32"/>
          <w:szCs w:val="32"/>
        </w:rPr>
        <w:t>最近邻</w:t>
      </w:r>
      <w:r w:rsidRPr="002C0C8C">
        <w:rPr>
          <w:b/>
          <w:bCs/>
          <w:sz w:val="32"/>
          <w:szCs w:val="32"/>
        </w:rPr>
        <w:t>knnsearch</w:t>
      </w:r>
      <w:r w:rsidRPr="002C0C8C">
        <w:rPr>
          <w:rFonts w:hint="eastAsia"/>
          <w:b/>
          <w:bCs/>
          <w:sz w:val="32"/>
          <w:szCs w:val="32"/>
        </w:rPr>
        <w:t>函数</w:t>
      </w:r>
      <w:bookmarkEnd w:id="160"/>
    </w:p>
    <w:p w14:paraId="6FD22148"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6B53CA47" w14:textId="77777777" w:rsidR="002C0C8C" w:rsidRPr="002C0C8C" w:rsidRDefault="002C0C8C" w:rsidP="002C0C8C">
      <w:pPr>
        <w:numPr>
          <w:ilvl w:val="6"/>
          <w:numId w:val="0"/>
        </w:numPr>
        <w:ind w:firstLine="400"/>
      </w:pPr>
      <w:r w:rsidRPr="002C0C8C">
        <w:t xml:space="preserve">Idx = </w:t>
      </w:r>
      <w:proofErr w:type="gramStart"/>
      <w:r w:rsidRPr="002C0C8C">
        <w:t>knnsearch(</w:t>
      </w:r>
      <w:proofErr w:type="gramEnd"/>
      <w:r w:rsidRPr="002C0C8C">
        <w:t>Mdl,Y)</w:t>
      </w:r>
    </w:p>
    <w:p w14:paraId="08840134" w14:textId="77777777" w:rsidR="002C0C8C" w:rsidRPr="002C0C8C" w:rsidRDefault="002C0C8C" w:rsidP="002C0C8C">
      <w:pPr>
        <w:ind w:firstLine="400"/>
      </w:pPr>
      <w:r w:rsidRPr="002C0C8C">
        <w:rPr>
          <w:rFonts w:hint="eastAsia"/>
        </w:rPr>
        <w:t>在</w:t>
      </w:r>
      <w:r w:rsidRPr="002C0C8C">
        <w:rPr>
          <w:rFonts w:hint="eastAsia"/>
        </w:rPr>
        <w:t xml:space="preserve"> Mdl.X </w:t>
      </w:r>
      <w:r w:rsidRPr="002C0C8C">
        <w:rPr>
          <w:rFonts w:hint="eastAsia"/>
        </w:rPr>
        <w:t>中使用穷举搜索或</w:t>
      </w:r>
      <w:r w:rsidRPr="002C0C8C">
        <w:rPr>
          <w:rFonts w:hint="eastAsia"/>
        </w:rPr>
        <w:t xml:space="preserve">  Kd-</w:t>
      </w:r>
      <w:r w:rsidRPr="002C0C8C">
        <w:rPr>
          <w:rFonts w:hint="eastAsia"/>
        </w:rPr>
        <w:t>树。</w:t>
      </w:r>
      <w:r w:rsidRPr="002C0C8C">
        <w:rPr>
          <w:rFonts w:hint="eastAsia"/>
        </w:rPr>
        <w:t xml:space="preserve"> knnsearch </w:t>
      </w:r>
      <w:r w:rsidRPr="002C0C8C">
        <w:rPr>
          <w:rFonts w:hint="eastAsia"/>
        </w:rPr>
        <w:t>返回</w:t>
      </w:r>
      <w:r w:rsidRPr="002C0C8C">
        <w:rPr>
          <w:rFonts w:hint="eastAsia"/>
        </w:rPr>
        <w:t xml:space="preserve"> Idx</w:t>
      </w:r>
      <w:r w:rsidRPr="002C0C8C">
        <w:rPr>
          <w:rFonts w:hint="eastAsia"/>
        </w:rPr>
        <w:t>，它是</w:t>
      </w:r>
      <w:r w:rsidRPr="002C0C8C">
        <w:rPr>
          <w:rFonts w:hint="eastAsia"/>
        </w:rPr>
        <w:t xml:space="preserve"> Mdl.X </w:t>
      </w:r>
      <w:r w:rsidRPr="002C0C8C">
        <w:rPr>
          <w:rFonts w:hint="eastAsia"/>
        </w:rPr>
        <w:t>中表示最近邻居的索引的列向量。</w:t>
      </w:r>
    </w:p>
    <w:p w14:paraId="4B2EE1A9"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6093EBF5" w14:textId="77777777" w:rsidR="002C0C8C" w:rsidRPr="002C0C8C" w:rsidRDefault="002C0C8C" w:rsidP="002C0C8C">
      <w:pPr>
        <w:numPr>
          <w:ilvl w:val="6"/>
          <w:numId w:val="0"/>
        </w:numPr>
        <w:ind w:firstLine="400"/>
      </w:pPr>
      <w:r w:rsidRPr="002C0C8C">
        <w:t>Mdl:</w:t>
      </w:r>
      <w:r w:rsidRPr="002C0C8C">
        <w:rPr>
          <w:rFonts w:hint="eastAsia"/>
        </w:rPr>
        <w:t xml:space="preserve"> </w:t>
      </w:r>
      <w:r w:rsidRPr="002C0C8C">
        <w:rPr>
          <w:rFonts w:hint="eastAsia"/>
        </w:rPr>
        <w:t>最近邻搜索器。</w:t>
      </w:r>
    </w:p>
    <w:p w14:paraId="25CFEE7F" w14:textId="77777777" w:rsidR="002C0C8C" w:rsidRPr="002C0C8C" w:rsidRDefault="002C0C8C" w:rsidP="002C0C8C">
      <w:pPr>
        <w:numPr>
          <w:ilvl w:val="6"/>
          <w:numId w:val="0"/>
        </w:numPr>
        <w:ind w:firstLine="400"/>
      </w:pPr>
      <w:r w:rsidRPr="002C0C8C">
        <w:rPr>
          <w:rFonts w:hint="eastAsia"/>
        </w:rPr>
        <w:t>Y:</w:t>
      </w:r>
      <w:r w:rsidRPr="002C0C8C">
        <w:t xml:space="preserve"> X</w:t>
      </w:r>
      <w:r w:rsidRPr="002C0C8C">
        <w:rPr>
          <w:rFonts w:hint="eastAsia"/>
        </w:rPr>
        <w:t>标签的对应向量</w:t>
      </w:r>
    </w:p>
    <w:p w14:paraId="34FD4578"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735EE36F" w14:textId="77777777" w:rsidR="002C0C8C" w:rsidRPr="002C0C8C" w:rsidRDefault="002C0C8C" w:rsidP="002C0C8C">
      <w:pPr>
        <w:ind w:firstLineChars="200" w:firstLine="480"/>
      </w:pPr>
      <w:r w:rsidRPr="002C0C8C">
        <w:t>Idx</w:t>
      </w:r>
      <w:r w:rsidRPr="002C0C8C">
        <w:rPr>
          <w:rFonts w:hint="eastAsia"/>
        </w:rPr>
        <w:t>：返回最近邻居的索引的列向量。</w:t>
      </w:r>
    </w:p>
    <w:p w14:paraId="1A48072C"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5847E18C" w14:textId="77777777" w:rsidR="002C0C8C" w:rsidRPr="002C0C8C" w:rsidRDefault="002C0C8C" w:rsidP="002C0C8C">
      <w:pPr>
        <w:ind w:firstLineChars="200" w:firstLine="480"/>
      </w:pPr>
      <w:r w:rsidRPr="002C0C8C">
        <w:rPr>
          <w:rFonts w:hint="eastAsia"/>
        </w:rPr>
        <w:t>这部分主要对最近邻</w:t>
      </w:r>
      <w:r w:rsidRPr="002C0C8C">
        <w:t>knnsearch</w:t>
      </w:r>
      <w:r w:rsidRPr="002C0C8C">
        <w:rPr>
          <w:rFonts w:hint="eastAsia"/>
        </w:rPr>
        <w:t>函数进行说明，本函数通过对</w:t>
      </w:r>
      <w:r w:rsidRPr="002C0C8C">
        <w:rPr>
          <w:rFonts w:hint="eastAsia"/>
        </w:rPr>
        <w:t>Julia</w:t>
      </w:r>
      <w:r w:rsidRPr="002C0C8C">
        <w:rPr>
          <w:rFonts w:hint="eastAsia"/>
        </w:rPr>
        <w:t>中</w:t>
      </w:r>
      <w:r w:rsidRPr="002C0C8C">
        <w:t>NearestNeighbors</w:t>
      </w:r>
      <w:r w:rsidRPr="002C0C8C">
        <w:rPr>
          <w:rFonts w:hint="eastAsia"/>
        </w:rPr>
        <w:t>库</w:t>
      </w:r>
      <w:r w:rsidRPr="002C0C8C">
        <w:t>knn ()</w:t>
      </w:r>
      <w:r w:rsidRPr="002C0C8C">
        <w:rPr>
          <w:rFonts w:hint="eastAsia"/>
        </w:rPr>
        <w:t>函数进行重写而来，实现了</w:t>
      </w:r>
      <w:r w:rsidRPr="002C0C8C">
        <w:rPr>
          <w:rFonts w:hint="eastAsia"/>
        </w:rPr>
        <w:t>matlab</w:t>
      </w:r>
      <w:r w:rsidRPr="002C0C8C">
        <w:rPr>
          <w:rFonts w:hint="eastAsia"/>
        </w:rPr>
        <w:t>最近邻</w:t>
      </w:r>
      <w:r w:rsidRPr="002C0C8C">
        <w:t>knnsearch</w:t>
      </w:r>
      <w:r w:rsidRPr="002C0C8C">
        <w:rPr>
          <w:rFonts w:hint="eastAsia"/>
        </w:rPr>
        <w:t>函数的</w:t>
      </w:r>
      <w:r w:rsidRPr="002C0C8C">
        <w:rPr>
          <w:rFonts w:hint="eastAsia"/>
        </w:rPr>
        <w:t>Julia</w:t>
      </w:r>
      <w:r w:rsidRPr="002C0C8C">
        <w:rPr>
          <w:rFonts w:hint="eastAsia"/>
        </w:rPr>
        <w:t>语言实现。</w:t>
      </w:r>
    </w:p>
    <w:p w14:paraId="58A4AB66"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61" w:name="_Toc108100640"/>
      <w:r w:rsidRPr="002C0C8C">
        <w:rPr>
          <w:rFonts w:hint="eastAsia"/>
          <w:b/>
          <w:bCs/>
          <w:sz w:val="32"/>
          <w:szCs w:val="32"/>
        </w:rPr>
        <w:t>最近邻</w:t>
      </w:r>
      <w:r w:rsidRPr="002C0C8C">
        <w:rPr>
          <w:b/>
          <w:bCs/>
          <w:sz w:val="32"/>
          <w:szCs w:val="32"/>
        </w:rPr>
        <w:t>rangesearch</w:t>
      </w:r>
      <w:r w:rsidRPr="002C0C8C">
        <w:rPr>
          <w:rFonts w:hint="eastAsia"/>
          <w:b/>
          <w:bCs/>
          <w:sz w:val="32"/>
          <w:szCs w:val="32"/>
        </w:rPr>
        <w:t>函数</w:t>
      </w:r>
      <w:bookmarkEnd w:id="161"/>
    </w:p>
    <w:p w14:paraId="40504557"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6280F9EA" w14:textId="77777777" w:rsidR="002C0C8C" w:rsidRPr="002C0C8C" w:rsidRDefault="002C0C8C" w:rsidP="002C0C8C">
      <w:pPr>
        <w:numPr>
          <w:ilvl w:val="6"/>
          <w:numId w:val="0"/>
        </w:numPr>
        <w:ind w:firstLine="400"/>
      </w:pPr>
      <w:r w:rsidRPr="002C0C8C">
        <w:t xml:space="preserve">Idx = </w:t>
      </w:r>
      <w:proofErr w:type="gramStart"/>
      <w:r w:rsidRPr="002C0C8C">
        <w:t>rangesearch(</w:t>
      </w:r>
      <w:proofErr w:type="gramEnd"/>
      <w:r w:rsidRPr="002C0C8C">
        <w:t>Mdl,Y,r)</w:t>
      </w:r>
    </w:p>
    <w:p w14:paraId="090061A6" w14:textId="77777777" w:rsidR="002C0C8C" w:rsidRPr="002C0C8C" w:rsidRDefault="002C0C8C" w:rsidP="002C0C8C">
      <w:pPr>
        <w:ind w:firstLine="400"/>
      </w:pPr>
      <w:r w:rsidRPr="002C0C8C">
        <w:rPr>
          <w:rFonts w:hint="eastAsia"/>
        </w:rPr>
        <w:t>使用穷举搜索在查询数据</w:t>
      </w:r>
      <w:r w:rsidRPr="002C0C8C">
        <w:rPr>
          <w:rFonts w:hint="eastAsia"/>
        </w:rPr>
        <w:t xml:space="preserve"> Y </w:t>
      </w:r>
      <w:r w:rsidRPr="002C0C8C">
        <w:rPr>
          <w:rFonts w:hint="eastAsia"/>
        </w:rPr>
        <w:t>中每个点（即行或观测值）的半径</w:t>
      </w:r>
      <w:r w:rsidRPr="002C0C8C">
        <w:rPr>
          <w:rFonts w:hint="eastAsia"/>
        </w:rPr>
        <w:t xml:space="preserve"> r </w:t>
      </w:r>
      <w:r w:rsidRPr="002C0C8C">
        <w:rPr>
          <w:rFonts w:hint="eastAsia"/>
        </w:rPr>
        <w:t>内搜索</w:t>
      </w:r>
      <w:r w:rsidRPr="002C0C8C">
        <w:rPr>
          <w:rFonts w:hint="eastAsia"/>
        </w:rPr>
        <w:t xml:space="preserve"> Mdl.X </w:t>
      </w:r>
      <w:r w:rsidRPr="002C0C8C">
        <w:rPr>
          <w:rFonts w:hint="eastAsia"/>
        </w:rPr>
        <w:t>中的所有邻居（即点、行或观测值）或</w:t>
      </w:r>
      <w:r w:rsidRPr="002C0C8C">
        <w:rPr>
          <w:rFonts w:hint="eastAsia"/>
        </w:rPr>
        <w:t xml:space="preserve"> Kd </w:t>
      </w:r>
      <w:r w:rsidRPr="002C0C8C">
        <w:rPr>
          <w:rFonts w:hint="eastAsia"/>
        </w:rPr>
        <w:t>树。</w:t>
      </w:r>
      <w:r w:rsidRPr="002C0C8C">
        <w:rPr>
          <w:rFonts w:hint="eastAsia"/>
        </w:rPr>
        <w:t xml:space="preserve"> rangesearch </w:t>
      </w:r>
      <w:r w:rsidRPr="002C0C8C">
        <w:rPr>
          <w:rFonts w:hint="eastAsia"/>
        </w:rPr>
        <w:t>返回</w:t>
      </w:r>
      <w:r w:rsidRPr="002C0C8C">
        <w:rPr>
          <w:rFonts w:hint="eastAsia"/>
        </w:rPr>
        <w:t xml:space="preserve"> Idx</w:t>
      </w:r>
      <w:r w:rsidRPr="002C0C8C">
        <w:rPr>
          <w:rFonts w:hint="eastAsia"/>
        </w:rPr>
        <w:t>，它是</w:t>
      </w:r>
      <w:r w:rsidRPr="002C0C8C">
        <w:rPr>
          <w:rFonts w:hint="eastAsia"/>
        </w:rPr>
        <w:t xml:space="preserve"> Mdl.X </w:t>
      </w:r>
      <w:r w:rsidRPr="002C0C8C">
        <w:rPr>
          <w:rFonts w:hint="eastAsia"/>
        </w:rPr>
        <w:t>在</w:t>
      </w:r>
      <w:r w:rsidRPr="002C0C8C">
        <w:rPr>
          <w:rFonts w:hint="eastAsia"/>
        </w:rPr>
        <w:t xml:space="preserve"> r </w:t>
      </w:r>
      <w:proofErr w:type="gramStart"/>
      <w:r w:rsidRPr="002C0C8C">
        <w:rPr>
          <w:rFonts w:hint="eastAsia"/>
        </w:rPr>
        <w:t>个</w:t>
      </w:r>
      <w:proofErr w:type="gramEnd"/>
      <w:r w:rsidRPr="002C0C8C">
        <w:rPr>
          <w:rFonts w:hint="eastAsia"/>
        </w:rPr>
        <w:t>单位内的索引的列向量。</w:t>
      </w:r>
    </w:p>
    <w:p w14:paraId="6EAED666"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lastRenderedPageBreak/>
        <w:t>输入参数</w:t>
      </w:r>
    </w:p>
    <w:p w14:paraId="4463F0A1" w14:textId="77777777" w:rsidR="002C0C8C" w:rsidRPr="002C0C8C" w:rsidRDefault="002C0C8C" w:rsidP="002C0C8C">
      <w:pPr>
        <w:numPr>
          <w:ilvl w:val="6"/>
          <w:numId w:val="0"/>
        </w:numPr>
        <w:ind w:firstLine="400"/>
      </w:pPr>
      <w:r w:rsidRPr="002C0C8C">
        <w:t>Mdl:</w:t>
      </w:r>
      <w:r w:rsidRPr="002C0C8C">
        <w:rPr>
          <w:rFonts w:hint="eastAsia"/>
        </w:rPr>
        <w:t xml:space="preserve"> </w:t>
      </w:r>
      <w:r w:rsidRPr="002C0C8C">
        <w:rPr>
          <w:rFonts w:hint="eastAsia"/>
        </w:rPr>
        <w:t>最近邻搜索器。</w:t>
      </w:r>
    </w:p>
    <w:p w14:paraId="491327C8" w14:textId="77777777" w:rsidR="002C0C8C" w:rsidRPr="002C0C8C" w:rsidRDefault="002C0C8C" w:rsidP="002C0C8C">
      <w:pPr>
        <w:numPr>
          <w:ilvl w:val="6"/>
          <w:numId w:val="0"/>
        </w:numPr>
        <w:ind w:firstLine="400"/>
      </w:pPr>
      <w:r w:rsidRPr="002C0C8C">
        <w:rPr>
          <w:rFonts w:hint="eastAsia"/>
        </w:rPr>
        <w:t>Y:</w:t>
      </w:r>
      <w:r w:rsidRPr="002C0C8C">
        <w:t xml:space="preserve"> X</w:t>
      </w:r>
      <w:r w:rsidRPr="002C0C8C">
        <w:rPr>
          <w:rFonts w:hint="eastAsia"/>
        </w:rPr>
        <w:t>标签的对应向量。</w:t>
      </w:r>
    </w:p>
    <w:p w14:paraId="7EE9EE95" w14:textId="77777777" w:rsidR="002C0C8C" w:rsidRPr="002C0C8C" w:rsidRDefault="002C0C8C" w:rsidP="002C0C8C">
      <w:pPr>
        <w:numPr>
          <w:ilvl w:val="6"/>
          <w:numId w:val="0"/>
        </w:numPr>
        <w:ind w:firstLine="400"/>
      </w:pPr>
      <w:r w:rsidRPr="002C0C8C">
        <w:t>r</w:t>
      </w:r>
      <w:r w:rsidRPr="002C0C8C">
        <w:rPr>
          <w:rFonts w:hint="eastAsia"/>
        </w:rPr>
        <w:t>:</w:t>
      </w:r>
      <w:r w:rsidRPr="002C0C8C">
        <w:t xml:space="preserve"> </w:t>
      </w:r>
      <w:r w:rsidRPr="002C0C8C">
        <w:rPr>
          <w:rFonts w:hint="eastAsia"/>
        </w:rPr>
        <w:t>每个点（行或观测值）的半径。</w:t>
      </w:r>
    </w:p>
    <w:p w14:paraId="6F72BC8B"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1FB8086D" w14:textId="77777777" w:rsidR="002C0C8C" w:rsidRPr="002C0C8C" w:rsidRDefault="002C0C8C" w:rsidP="002C0C8C">
      <w:pPr>
        <w:ind w:firstLineChars="200" w:firstLine="480"/>
      </w:pPr>
      <w:r w:rsidRPr="002C0C8C">
        <w:t>Idx</w:t>
      </w:r>
      <w:r w:rsidRPr="002C0C8C">
        <w:rPr>
          <w:rFonts w:hint="eastAsia"/>
        </w:rPr>
        <w:t>：返回最近邻居的索引的列向量。</w:t>
      </w:r>
    </w:p>
    <w:p w14:paraId="7227EEAC"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00FC3BB8" w14:textId="77777777" w:rsidR="002C0C8C" w:rsidRPr="002C0C8C" w:rsidRDefault="002C0C8C" w:rsidP="002C0C8C">
      <w:pPr>
        <w:ind w:firstLineChars="200" w:firstLine="480"/>
      </w:pPr>
      <w:r w:rsidRPr="002C0C8C">
        <w:rPr>
          <w:rFonts w:hint="eastAsia"/>
        </w:rPr>
        <w:t>这部分主要对最近邻</w:t>
      </w:r>
      <w:r w:rsidRPr="002C0C8C">
        <w:t>rangesearch</w:t>
      </w:r>
      <w:r w:rsidRPr="002C0C8C">
        <w:rPr>
          <w:rFonts w:hint="eastAsia"/>
        </w:rPr>
        <w:t>函数进行说明，本函数通过对</w:t>
      </w:r>
      <w:r w:rsidRPr="002C0C8C">
        <w:rPr>
          <w:rFonts w:hint="eastAsia"/>
        </w:rPr>
        <w:t>Julia</w:t>
      </w:r>
      <w:r w:rsidRPr="002C0C8C">
        <w:rPr>
          <w:rFonts w:hint="eastAsia"/>
        </w:rPr>
        <w:t>中</w:t>
      </w:r>
      <w:r w:rsidRPr="002C0C8C">
        <w:t>NearestNeighbors</w:t>
      </w:r>
      <w:r w:rsidRPr="002C0C8C">
        <w:rPr>
          <w:rFonts w:hint="eastAsia"/>
        </w:rPr>
        <w:t>库</w:t>
      </w:r>
      <w:r w:rsidRPr="002C0C8C">
        <w:t>inrange ()</w:t>
      </w:r>
      <w:r w:rsidRPr="002C0C8C">
        <w:rPr>
          <w:rFonts w:hint="eastAsia"/>
        </w:rPr>
        <w:t>函数进行重写而来，实现了</w:t>
      </w:r>
      <w:r w:rsidRPr="002C0C8C">
        <w:rPr>
          <w:rFonts w:hint="eastAsia"/>
        </w:rPr>
        <w:t>matlab</w:t>
      </w:r>
      <w:r w:rsidRPr="002C0C8C">
        <w:rPr>
          <w:rFonts w:hint="eastAsia"/>
        </w:rPr>
        <w:t>最近邻</w:t>
      </w:r>
      <w:r w:rsidRPr="002C0C8C">
        <w:t>rangesearch</w:t>
      </w:r>
      <w:r w:rsidRPr="002C0C8C">
        <w:rPr>
          <w:rFonts w:hint="eastAsia"/>
        </w:rPr>
        <w:t>函数的</w:t>
      </w:r>
      <w:r w:rsidRPr="002C0C8C">
        <w:rPr>
          <w:rFonts w:hint="eastAsia"/>
        </w:rPr>
        <w:t>Julia</w:t>
      </w:r>
      <w:r w:rsidRPr="002C0C8C">
        <w:rPr>
          <w:rFonts w:hint="eastAsia"/>
        </w:rPr>
        <w:t>语言实现。</w:t>
      </w:r>
    </w:p>
    <w:p w14:paraId="678B9F70" w14:textId="77777777" w:rsidR="002C0C8C" w:rsidRPr="002C0C8C" w:rsidRDefault="002C0C8C" w:rsidP="002C0C8C">
      <w:pPr>
        <w:keepNext/>
        <w:keepLines/>
        <w:numPr>
          <w:ilvl w:val="1"/>
          <w:numId w:val="1"/>
        </w:numPr>
        <w:spacing w:before="260" w:after="260" w:line="240" w:lineRule="auto"/>
        <w:outlineLvl w:val="1"/>
        <w:rPr>
          <w:b/>
          <w:bCs/>
          <w:sz w:val="36"/>
          <w:szCs w:val="32"/>
        </w:rPr>
      </w:pPr>
      <w:bookmarkStart w:id="162" w:name="_Toc108100641"/>
      <w:r w:rsidRPr="002C0C8C">
        <w:rPr>
          <w:rFonts w:hint="eastAsia"/>
          <w:b/>
          <w:bCs/>
          <w:sz w:val="36"/>
          <w:szCs w:val="32"/>
        </w:rPr>
        <w:t>簇的可视化和计算</w:t>
      </w:r>
      <w:bookmarkEnd w:id="162"/>
    </w:p>
    <w:p w14:paraId="72708239"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63" w:name="_Toc108100642"/>
      <w:r w:rsidRPr="002C0C8C">
        <w:rPr>
          <w:b/>
          <w:bCs/>
          <w:sz w:val="32"/>
          <w:szCs w:val="32"/>
        </w:rPr>
        <w:t>dendrogram</w:t>
      </w:r>
      <w:r w:rsidRPr="002C0C8C">
        <w:rPr>
          <w:rFonts w:hint="eastAsia"/>
          <w:b/>
          <w:bCs/>
          <w:sz w:val="32"/>
          <w:szCs w:val="32"/>
        </w:rPr>
        <w:t>函数</w:t>
      </w:r>
      <w:bookmarkEnd w:id="163"/>
    </w:p>
    <w:p w14:paraId="6140B7A5"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0AD2275C" w14:textId="77777777" w:rsidR="002C0C8C" w:rsidRPr="002C0C8C" w:rsidRDefault="002C0C8C" w:rsidP="002C0C8C">
      <w:pPr>
        <w:numPr>
          <w:ilvl w:val="6"/>
          <w:numId w:val="0"/>
        </w:numPr>
        <w:ind w:firstLine="400"/>
      </w:pPr>
      <w:r w:rsidRPr="002C0C8C">
        <w:t>dendrogram(tree)</w:t>
      </w:r>
    </w:p>
    <w:p w14:paraId="3B3CB5E9" w14:textId="77777777" w:rsidR="002C0C8C" w:rsidRPr="002C0C8C" w:rsidRDefault="002C0C8C" w:rsidP="002C0C8C">
      <w:pPr>
        <w:ind w:firstLine="400"/>
      </w:pPr>
      <w:r w:rsidRPr="002C0C8C">
        <w:rPr>
          <w:rFonts w:hint="eastAsia"/>
        </w:rPr>
        <w:t>生成分层</w:t>
      </w:r>
      <w:proofErr w:type="gramStart"/>
      <w:r w:rsidRPr="002C0C8C">
        <w:rPr>
          <w:rFonts w:hint="eastAsia"/>
        </w:rPr>
        <w:t>二叉簇树</w:t>
      </w:r>
      <w:proofErr w:type="gramEnd"/>
      <w:r w:rsidRPr="002C0C8C">
        <w:rPr>
          <w:rFonts w:hint="eastAsia"/>
        </w:rPr>
        <w:t>的树状图。树状图由许多</w:t>
      </w:r>
      <w:r w:rsidRPr="002C0C8C">
        <w:rPr>
          <w:rFonts w:hint="eastAsia"/>
        </w:rPr>
        <w:t xml:space="preserve"> U </w:t>
      </w:r>
      <w:r w:rsidRPr="002C0C8C">
        <w:rPr>
          <w:rFonts w:hint="eastAsia"/>
        </w:rPr>
        <w:t>形线组成，这些线连接层次树中的数据点。每个</w:t>
      </w:r>
      <w:r w:rsidRPr="002C0C8C">
        <w:rPr>
          <w:rFonts w:hint="eastAsia"/>
        </w:rPr>
        <w:t xml:space="preserve"> U </w:t>
      </w:r>
      <w:r w:rsidRPr="002C0C8C">
        <w:rPr>
          <w:rFonts w:hint="eastAsia"/>
        </w:rPr>
        <w:t>的高度代表被连接的两个数据点之间的距离。</w:t>
      </w:r>
    </w:p>
    <w:p w14:paraId="231B7C0B"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70728803" w14:textId="77777777" w:rsidR="002C0C8C" w:rsidRPr="002C0C8C" w:rsidRDefault="002C0C8C" w:rsidP="002C0C8C">
      <w:pPr>
        <w:numPr>
          <w:ilvl w:val="6"/>
          <w:numId w:val="0"/>
        </w:numPr>
        <w:ind w:firstLine="400"/>
      </w:pPr>
      <w:r w:rsidRPr="002C0C8C">
        <w:t>tree:</w:t>
      </w:r>
      <w:r w:rsidRPr="002C0C8C">
        <w:rPr>
          <w:rFonts w:hint="eastAsia"/>
        </w:rPr>
        <w:t xml:space="preserve"> </w:t>
      </w:r>
      <w:r w:rsidRPr="002C0C8C">
        <w:rPr>
          <w:rFonts w:hint="eastAsia"/>
        </w:rPr>
        <w:t>分层二叉树。</w:t>
      </w:r>
    </w:p>
    <w:p w14:paraId="74D8C902"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3BA43D8D" w14:textId="77777777" w:rsidR="002C0C8C" w:rsidRPr="002C0C8C" w:rsidRDefault="002C0C8C" w:rsidP="002C0C8C">
      <w:pPr>
        <w:ind w:firstLineChars="200" w:firstLine="480"/>
      </w:pPr>
      <w:r w:rsidRPr="002C0C8C">
        <w:rPr>
          <w:rFonts w:hint="eastAsia"/>
        </w:rPr>
        <w:t>无</w:t>
      </w:r>
    </w:p>
    <w:p w14:paraId="26DA0C63"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lastRenderedPageBreak/>
        <w:t>开发方案</w:t>
      </w:r>
    </w:p>
    <w:p w14:paraId="1619F45B" w14:textId="77777777" w:rsidR="002C0C8C" w:rsidRPr="002C0C8C" w:rsidRDefault="002C0C8C" w:rsidP="002C0C8C">
      <w:pPr>
        <w:ind w:firstLineChars="200" w:firstLine="480"/>
      </w:pPr>
      <w:r w:rsidRPr="002C0C8C">
        <w:rPr>
          <w:rFonts w:hint="eastAsia"/>
        </w:rPr>
        <w:t>这部分</w:t>
      </w:r>
      <w:proofErr w:type="gramStart"/>
      <w:r w:rsidRPr="002C0C8C">
        <w:rPr>
          <w:rFonts w:hint="eastAsia"/>
        </w:rPr>
        <w:t>主要对簇的</w:t>
      </w:r>
      <w:proofErr w:type="gramEnd"/>
      <w:r w:rsidRPr="002C0C8C">
        <w:rPr>
          <w:rFonts w:hint="eastAsia"/>
        </w:rPr>
        <w:t>可视化和计算</w:t>
      </w:r>
      <w:r w:rsidRPr="002C0C8C">
        <w:t>dendrogram</w:t>
      </w:r>
      <w:r w:rsidRPr="002C0C8C">
        <w:rPr>
          <w:rFonts w:hint="eastAsia"/>
        </w:rPr>
        <w:t>函数进行说明，本函数通过对</w:t>
      </w:r>
      <w:r w:rsidRPr="002C0C8C">
        <w:t>P</w:t>
      </w:r>
      <w:r w:rsidRPr="002C0C8C">
        <w:rPr>
          <w:rFonts w:hint="eastAsia"/>
        </w:rPr>
        <w:t>ython</w:t>
      </w:r>
      <w:r w:rsidRPr="002C0C8C">
        <w:rPr>
          <w:rFonts w:hint="eastAsia"/>
        </w:rPr>
        <w:t>中</w:t>
      </w:r>
      <w:r w:rsidRPr="002C0C8C">
        <w:t>scipy</w:t>
      </w:r>
      <w:r w:rsidRPr="002C0C8C">
        <w:rPr>
          <w:rFonts w:hint="eastAsia"/>
        </w:rPr>
        <w:t>库</w:t>
      </w:r>
      <w:r w:rsidRPr="002C0C8C">
        <w:t>cluster.hierarchy.dendrogram ()</w:t>
      </w:r>
      <w:r w:rsidRPr="002C0C8C">
        <w:rPr>
          <w:rFonts w:hint="eastAsia"/>
        </w:rPr>
        <w:t>函数进行重写而来，实现了</w:t>
      </w:r>
      <w:r w:rsidRPr="002C0C8C">
        <w:rPr>
          <w:rFonts w:hint="eastAsia"/>
        </w:rPr>
        <w:t>matlab</w:t>
      </w:r>
      <w:r w:rsidRPr="002C0C8C">
        <w:rPr>
          <w:rFonts w:hint="eastAsia"/>
        </w:rPr>
        <w:t>簇的可视化和计算</w:t>
      </w:r>
      <w:r w:rsidRPr="002C0C8C">
        <w:t>dendrogram</w:t>
      </w:r>
      <w:r w:rsidRPr="002C0C8C">
        <w:rPr>
          <w:rFonts w:hint="eastAsia"/>
        </w:rPr>
        <w:t>函数的</w:t>
      </w:r>
      <w:r w:rsidRPr="002C0C8C">
        <w:rPr>
          <w:rFonts w:hint="eastAsia"/>
        </w:rPr>
        <w:t>Julia</w:t>
      </w:r>
      <w:r w:rsidRPr="002C0C8C">
        <w:rPr>
          <w:rFonts w:hint="eastAsia"/>
        </w:rPr>
        <w:t>语言实现。</w:t>
      </w:r>
    </w:p>
    <w:p w14:paraId="7CBFF7FC"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64" w:name="_Toc108100643"/>
      <w:r w:rsidRPr="002C0C8C">
        <w:rPr>
          <w:b/>
          <w:bCs/>
          <w:sz w:val="32"/>
          <w:szCs w:val="32"/>
        </w:rPr>
        <w:t>optimalleaforder</w:t>
      </w:r>
      <w:r w:rsidRPr="002C0C8C">
        <w:rPr>
          <w:rFonts w:hint="eastAsia"/>
          <w:b/>
          <w:bCs/>
          <w:sz w:val="32"/>
          <w:szCs w:val="32"/>
        </w:rPr>
        <w:t>函数</w:t>
      </w:r>
      <w:bookmarkEnd w:id="164"/>
    </w:p>
    <w:p w14:paraId="6B996FD6"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78645728" w14:textId="77777777" w:rsidR="002C0C8C" w:rsidRPr="002C0C8C" w:rsidRDefault="002C0C8C" w:rsidP="002C0C8C">
      <w:pPr>
        <w:numPr>
          <w:ilvl w:val="6"/>
          <w:numId w:val="0"/>
        </w:numPr>
        <w:ind w:firstLine="400"/>
      </w:pPr>
      <w:r w:rsidRPr="002C0C8C">
        <w:t>leafOrder = optimalleaforder(</w:t>
      </w:r>
      <w:proofErr w:type="gramStart"/>
      <w:r w:rsidRPr="002C0C8C">
        <w:t>tree,D</w:t>
      </w:r>
      <w:proofErr w:type="gramEnd"/>
      <w:r w:rsidRPr="002C0C8C">
        <w:t>)</w:t>
      </w:r>
    </w:p>
    <w:p w14:paraId="3C708175" w14:textId="77777777" w:rsidR="002C0C8C" w:rsidRPr="002C0C8C" w:rsidRDefault="002C0C8C" w:rsidP="002C0C8C">
      <w:pPr>
        <w:ind w:firstLine="400"/>
      </w:pPr>
      <w:r w:rsidRPr="002C0C8C">
        <w:rPr>
          <w:rFonts w:hint="eastAsia"/>
        </w:rPr>
        <w:t>使用距离</w:t>
      </w:r>
      <w:r w:rsidRPr="002C0C8C">
        <w:rPr>
          <w:rFonts w:hint="eastAsia"/>
        </w:rPr>
        <w:t xml:space="preserve"> D </w:t>
      </w:r>
      <w:r w:rsidRPr="002C0C8C">
        <w:rPr>
          <w:rFonts w:hint="eastAsia"/>
        </w:rPr>
        <w:t>返回分层</w:t>
      </w:r>
      <w:proofErr w:type="gramStart"/>
      <w:r w:rsidRPr="002C0C8C">
        <w:rPr>
          <w:rFonts w:hint="eastAsia"/>
        </w:rPr>
        <w:t>二叉簇树</w:t>
      </w:r>
      <w:proofErr w:type="gramEnd"/>
      <w:r w:rsidRPr="002C0C8C">
        <w:rPr>
          <w:rFonts w:hint="eastAsia"/>
        </w:rPr>
        <w:t xml:space="preserve"> tree </w:t>
      </w:r>
      <w:r w:rsidRPr="002C0C8C">
        <w:rPr>
          <w:rFonts w:hint="eastAsia"/>
        </w:rPr>
        <w:t>的最优叶子排序。二叉树的最优叶子排序通过在不翻转树枝的情况下最大化相邻叶子之间的相似性总和划分集群。</w:t>
      </w:r>
    </w:p>
    <w:p w14:paraId="43233CF2"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39E5E8C8" w14:textId="77777777" w:rsidR="002C0C8C" w:rsidRPr="002C0C8C" w:rsidRDefault="002C0C8C" w:rsidP="002C0C8C">
      <w:pPr>
        <w:numPr>
          <w:ilvl w:val="6"/>
          <w:numId w:val="0"/>
        </w:numPr>
        <w:ind w:firstLine="400"/>
      </w:pPr>
      <w:r w:rsidRPr="002C0C8C">
        <w:t>tree:</w:t>
      </w:r>
      <w:r w:rsidRPr="002C0C8C">
        <w:rPr>
          <w:rFonts w:hint="eastAsia"/>
        </w:rPr>
        <w:t xml:space="preserve"> </w:t>
      </w:r>
      <w:r w:rsidRPr="002C0C8C">
        <w:rPr>
          <w:rFonts w:hint="eastAsia"/>
        </w:rPr>
        <w:t>分层二叉树。</w:t>
      </w:r>
    </w:p>
    <w:p w14:paraId="44200477" w14:textId="77777777" w:rsidR="002C0C8C" w:rsidRPr="002C0C8C" w:rsidRDefault="002C0C8C" w:rsidP="002C0C8C">
      <w:pPr>
        <w:numPr>
          <w:ilvl w:val="6"/>
          <w:numId w:val="0"/>
        </w:numPr>
        <w:ind w:firstLine="400"/>
      </w:pPr>
      <w:r w:rsidRPr="002C0C8C">
        <w:t>D</w:t>
      </w:r>
      <w:r w:rsidRPr="002C0C8C">
        <w:rPr>
          <w:rFonts w:hint="eastAsia"/>
        </w:rPr>
        <w:t>:</w:t>
      </w:r>
      <w:r w:rsidRPr="002C0C8C">
        <w:t xml:space="preserve"> </w:t>
      </w:r>
      <w:r w:rsidRPr="002C0C8C">
        <w:rPr>
          <w:rFonts w:hint="eastAsia"/>
        </w:rPr>
        <w:t>距离参数。</w:t>
      </w:r>
    </w:p>
    <w:p w14:paraId="1B5831D5"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217C81BC" w14:textId="77777777" w:rsidR="002C0C8C" w:rsidRPr="002C0C8C" w:rsidRDefault="002C0C8C" w:rsidP="002C0C8C">
      <w:pPr>
        <w:ind w:firstLineChars="200" w:firstLine="480"/>
      </w:pPr>
      <w:r w:rsidRPr="002C0C8C">
        <w:t>leafOrder</w:t>
      </w:r>
      <w:r w:rsidRPr="002C0C8C">
        <w:rPr>
          <w:rFonts w:hint="eastAsia"/>
        </w:rPr>
        <w:t>：返回最优叶子排序的向量。</w:t>
      </w:r>
    </w:p>
    <w:p w14:paraId="4089DC78"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03DBB2E7" w14:textId="77777777" w:rsidR="002C0C8C" w:rsidRPr="002C0C8C" w:rsidRDefault="002C0C8C" w:rsidP="002C0C8C">
      <w:pPr>
        <w:ind w:firstLineChars="200" w:firstLine="480"/>
      </w:pPr>
      <w:r w:rsidRPr="002C0C8C">
        <w:rPr>
          <w:rFonts w:hint="eastAsia"/>
        </w:rPr>
        <w:t>这部分主要对</w:t>
      </w:r>
      <w:r w:rsidRPr="002C0C8C">
        <w:t>optimalleaforder</w:t>
      </w:r>
      <w:r w:rsidRPr="002C0C8C">
        <w:rPr>
          <w:rFonts w:hint="eastAsia"/>
        </w:rPr>
        <w:t>函数进行说明，本函数通过对</w:t>
      </w:r>
      <w:r w:rsidRPr="002C0C8C">
        <w:t>P</w:t>
      </w:r>
      <w:r w:rsidRPr="002C0C8C">
        <w:rPr>
          <w:rFonts w:hint="eastAsia"/>
        </w:rPr>
        <w:t>ython</w:t>
      </w:r>
      <w:r w:rsidRPr="002C0C8C">
        <w:rPr>
          <w:rFonts w:hint="eastAsia"/>
        </w:rPr>
        <w:t>中</w:t>
      </w:r>
      <w:r w:rsidRPr="002C0C8C">
        <w:t>scipy</w:t>
      </w:r>
      <w:r w:rsidRPr="002C0C8C">
        <w:rPr>
          <w:rFonts w:hint="eastAsia"/>
        </w:rPr>
        <w:t>库</w:t>
      </w:r>
      <w:r w:rsidRPr="002C0C8C">
        <w:t>cluster.hierarchy.optimal_leaf_ordering ()</w:t>
      </w:r>
      <w:r w:rsidRPr="002C0C8C">
        <w:rPr>
          <w:rFonts w:hint="eastAsia"/>
        </w:rPr>
        <w:t>函数进行重写而来，实现了</w:t>
      </w:r>
      <w:r w:rsidRPr="002C0C8C">
        <w:rPr>
          <w:rFonts w:hint="eastAsia"/>
        </w:rPr>
        <w:t>matlab</w:t>
      </w:r>
      <w:r w:rsidRPr="002C0C8C">
        <w:t xml:space="preserve"> optimalleaforder</w:t>
      </w:r>
      <w:r w:rsidRPr="002C0C8C">
        <w:rPr>
          <w:rFonts w:hint="eastAsia"/>
        </w:rPr>
        <w:t>函数的</w:t>
      </w:r>
      <w:r w:rsidRPr="002C0C8C">
        <w:rPr>
          <w:rFonts w:hint="eastAsia"/>
        </w:rPr>
        <w:t>Julia</w:t>
      </w:r>
      <w:r w:rsidRPr="002C0C8C">
        <w:rPr>
          <w:rFonts w:hint="eastAsia"/>
        </w:rPr>
        <w:t>语言实现。</w:t>
      </w:r>
    </w:p>
    <w:p w14:paraId="1E6AEA16" w14:textId="77777777" w:rsidR="002C0C8C" w:rsidRPr="002C0C8C" w:rsidRDefault="002C0C8C" w:rsidP="002C0C8C">
      <w:pPr>
        <w:keepNext/>
        <w:keepLines/>
        <w:numPr>
          <w:ilvl w:val="1"/>
          <w:numId w:val="1"/>
        </w:numPr>
        <w:spacing w:before="260" w:after="260" w:line="240" w:lineRule="auto"/>
        <w:outlineLvl w:val="1"/>
        <w:rPr>
          <w:b/>
          <w:bCs/>
          <w:sz w:val="36"/>
          <w:szCs w:val="32"/>
        </w:rPr>
      </w:pPr>
      <w:bookmarkStart w:id="165" w:name="_Toc108100644"/>
      <w:proofErr w:type="gramStart"/>
      <w:r w:rsidRPr="002C0C8C">
        <w:rPr>
          <w:rFonts w:hint="eastAsia"/>
          <w:b/>
          <w:bCs/>
          <w:sz w:val="36"/>
          <w:szCs w:val="32"/>
        </w:rPr>
        <w:lastRenderedPageBreak/>
        <w:t>隐</w:t>
      </w:r>
      <w:proofErr w:type="gramEnd"/>
      <w:r w:rsidRPr="002C0C8C">
        <w:rPr>
          <w:rFonts w:hint="eastAsia"/>
          <w:b/>
          <w:bCs/>
          <w:sz w:val="36"/>
          <w:szCs w:val="32"/>
        </w:rPr>
        <w:t>马尔可夫模型</w:t>
      </w:r>
      <w:bookmarkEnd w:id="165"/>
    </w:p>
    <w:p w14:paraId="06A3213E"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66" w:name="_Toc108100645"/>
      <w:proofErr w:type="gramStart"/>
      <w:r w:rsidRPr="002C0C8C">
        <w:rPr>
          <w:rFonts w:hint="eastAsia"/>
          <w:b/>
          <w:bCs/>
          <w:sz w:val="32"/>
          <w:szCs w:val="32"/>
        </w:rPr>
        <w:t>隐</w:t>
      </w:r>
      <w:proofErr w:type="gramEnd"/>
      <w:r w:rsidRPr="002C0C8C">
        <w:rPr>
          <w:rFonts w:hint="eastAsia"/>
          <w:b/>
          <w:bCs/>
          <w:sz w:val="32"/>
          <w:szCs w:val="32"/>
        </w:rPr>
        <w:t>马尔可夫模型</w:t>
      </w:r>
      <w:r w:rsidRPr="002C0C8C">
        <w:rPr>
          <w:b/>
          <w:bCs/>
          <w:sz w:val="32"/>
          <w:szCs w:val="32"/>
        </w:rPr>
        <w:t>hmmviterbi</w:t>
      </w:r>
      <w:r w:rsidRPr="002C0C8C">
        <w:rPr>
          <w:rFonts w:hint="eastAsia"/>
          <w:b/>
          <w:bCs/>
          <w:sz w:val="32"/>
          <w:szCs w:val="32"/>
        </w:rPr>
        <w:t>函数</w:t>
      </w:r>
      <w:bookmarkEnd w:id="166"/>
    </w:p>
    <w:p w14:paraId="3B3EF36F"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790DADBB" w14:textId="77777777" w:rsidR="002C0C8C" w:rsidRPr="002C0C8C" w:rsidRDefault="002C0C8C" w:rsidP="002C0C8C">
      <w:pPr>
        <w:numPr>
          <w:ilvl w:val="6"/>
          <w:numId w:val="0"/>
        </w:numPr>
        <w:ind w:firstLine="400"/>
      </w:pPr>
      <w:r w:rsidRPr="002C0C8C">
        <w:rPr>
          <w:rFonts w:ascii="Consolas" w:hAnsi="Consolas"/>
          <w:color w:val="212121"/>
          <w:sz w:val="21"/>
          <w:szCs w:val="21"/>
          <w:shd w:val="clear" w:color="auto" w:fill="FFFFFF"/>
        </w:rPr>
        <w:t>STATES = hmmviterbi(</w:t>
      </w:r>
      <w:proofErr w:type="gramStart"/>
      <w:r w:rsidRPr="002C0C8C">
        <w:rPr>
          <w:rFonts w:ascii="Consolas" w:hAnsi="Consolas"/>
          <w:color w:val="212121"/>
          <w:sz w:val="21"/>
          <w:szCs w:val="21"/>
          <w:shd w:val="clear" w:color="auto" w:fill="FFFFFF"/>
        </w:rPr>
        <w:t>seq,TRANS</w:t>
      </w:r>
      <w:proofErr w:type="gramEnd"/>
      <w:r w:rsidRPr="002C0C8C">
        <w:rPr>
          <w:rFonts w:ascii="Consolas" w:hAnsi="Consolas"/>
          <w:color w:val="212121"/>
          <w:sz w:val="21"/>
          <w:szCs w:val="21"/>
          <w:shd w:val="clear" w:color="auto" w:fill="FFFFFF"/>
        </w:rPr>
        <w:t>,EMIS</w:t>
      </w:r>
      <w:r w:rsidRPr="002C0C8C">
        <w:t>)</w:t>
      </w:r>
    </w:p>
    <w:p w14:paraId="1CCED8EB" w14:textId="74F99634" w:rsidR="002C0C8C" w:rsidRPr="002C0C8C" w:rsidRDefault="002C0C8C" w:rsidP="002C0C8C">
      <w:pPr>
        <w:ind w:firstLine="400"/>
      </w:pPr>
      <w:r w:rsidRPr="002C0C8C">
        <w:rPr>
          <w:rFonts w:hint="eastAsia"/>
        </w:rPr>
        <w:t>给定一个序列</w:t>
      </w:r>
      <w:r w:rsidRPr="002C0C8C">
        <w:rPr>
          <w:rFonts w:hint="eastAsia"/>
        </w:rPr>
        <w:t xml:space="preserve"> seq</w:t>
      </w:r>
      <w:r w:rsidRPr="002C0C8C">
        <w:rPr>
          <w:rFonts w:hint="eastAsia"/>
        </w:rPr>
        <w:t>，计算通过由</w:t>
      </w:r>
      <w:r w:rsidR="00405246" w:rsidRPr="002C0C8C">
        <w:rPr>
          <w:rFonts w:hint="eastAsia"/>
        </w:rPr>
        <w:t>状态转移概率矩阵</w:t>
      </w:r>
      <w:r w:rsidRPr="002C0C8C">
        <w:rPr>
          <w:rFonts w:hint="eastAsia"/>
        </w:rPr>
        <w:t xml:space="preserve">TRANS </w:t>
      </w:r>
      <w:r w:rsidRPr="002C0C8C">
        <w:rPr>
          <w:rFonts w:hint="eastAsia"/>
        </w:rPr>
        <w:t>和</w:t>
      </w:r>
      <w:r w:rsidR="00405246" w:rsidRPr="002C0C8C">
        <w:rPr>
          <w:rFonts w:hint="eastAsia"/>
        </w:rPr>
        <w:t>观测概率矩阵</w:t>
      </w:r>
      <w:r w:rsidRPr="002C0C8C">
        <w:rPr>
          <w:rFonts w:hint="eastAsia"/>
        </w:rPr>
        <w:t xml:space="preserve">EMIS </w:t>
      </w:r>
      <w:r w:rsidRPr="002C0C8C">
        <w:rPr>
          <w:rFonts w:hint="eastAsia"/>
        </w:rPr>
        <w:t>指定的隐马尔可夫模型的最可能路径。</w:t>
      </w:r>
      <w:r w:rsidRPr="002C0C8C">
        <w:rPr>
          <w:rFonts w:hint="eastAsia"/>
        </w:rPr>
        <w:t xml:space="preserve"> TRANS(i,j) </w:t>
      </w:r>
      <w:r w:rsidRPr="002C0C8C">
        <w:rPr>
          <w:rFonts w:hint="eastAsia"/>
        </w:rPr>
        <w:t>是从状态</w:t>
      </w:r>
      <w:r w:rsidRPr="002C0C8C">
        <w:rPr>
          <w:rFonts w:hint="eastAsia"/>
        </w:rPr>
        <w:t xml:space="preserve"> i </w:t>
      </w:r>
      <w:r w:rsidRPr="002C0C8C">
        <w:rPr>
          <w:rFonts w:hint="eastAsia"/>
        </w:rPr>
        <w:t>转移到状态</w:t>
      </w:r>
      <w:r w:rsidRPr="002C0C8C">
        <w:rPr>
          <w:rFonts w:hint="eastAsia"/>
        </w:rPr>
        <w:t xml:space="preserve"> j </w:t>
      </w:r>
      <w:r w:rsidRPr="002C0C8C">
        <w:rPr>
          <w:rFonts w:hint="eastAsia"/>
        </w:rPr>
        <w:t>的概率。</w:t>
      </w:r>
      <w:r w:rsidRPr="002C0C8C">
        <w:rPr>
          <w:rFonts w:hint="eastAsia"/>
        </w:rPr>
        <w:t xml:space="preserve"> EMIS(i,k) </w:t>
      </w:r>
      <w:r w:rsidRPr="002C0C8C">
        <w:rPr>
          <w:rFonts w:hint="eastAsia"/>
        </w:rPr>
        <w:t>是符号</w:t>
      </w:r>
      <w:r w:rsidRPr="002C0C8C">
        <w:rPr>
          <w:rFonts w:hint="eastAsia"/>
        </w:rPr>
        <w:t xml:space="preserve"> k </w:t>
      </w:r>
      <w:r w:rsidRPr="002C0C8C">
        <w:rPr>
          <w:rFonts w:hint="eastAsia"/>
        </w:rPr>
        <w:t>从状态</w:t>
      </w:r>
      <w:r w:rsidRPr="002C0C8C">
        <w:rPr>
          <w:rFonts w:hint="eastAsia"/>
        </w:rPr>
        <w:t xml:space="preserve"> i </w:t>
      </w:r>
      <w:r w:rsidRPr="002C0C8C">
        <w:rPr>
          <w:rFonts w:hint="eastAsia"/>
        </w:rPr>
        <w:t>发出的概率。</w:t>
      </w:r>
    </w:p>
    <w:p w14:paraId="46647E1F"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1847416F" w14:textId="77777777" w:rsidR="002C0C8C" w:rsidRPr="002C0C8C" w:rsidRDefault="002C0C8C" w:rsidP="002C0C8C">
      <w:pPr>
        <w:numPr>
          <w:ilvl w:val="6"/>
          <w:numId w:val="0"/>
        </w:numPr>
        <w:ind w:firstLine="400"/>
      </w:pPr>
      <w:r w:rsidRPr="002C0C8C">
        <w:t>seq:</w:t>
      </w:r>
      <w:r w:rsidRPr="002C0C8C">
        <w:rPr>
          <w:rFonts w:hint="eastAsia"/>
        </w:rPr>
        <w:t xml:space="preserve"> </w:t>
      </w:r>
      <w:r w:rsidRPr="002C0C8C">
        <w:rPr>
          <w:rFonts w:hint="eastAsia"/>
        </w:rPr>
        <w:t>观测序列。</w:t>
      </w:r>
    </w:p>
    <w:p w14:paraId="00A5EE75" w14:textId="7073A4B7" w:rsidR="002C0C8C" w:rsidRPr="002C0C8C" w:rsidRDefault="002C0C8C" w:rsidP="002C0C8C">
      <w:pPr>
        <w:numPr>
          <w:ilvl w:val="6"/>
          <w:numId w:val="0"/>
        </w:numPr>
        <w:ind w:firstLine="400"/>
      </w:pPr>
      <w:r w:rsidRPr="00405246">
        <w:t>TRANS</w:t>
      </w:r>
      <w:r w:rsidRPr="002C0C8C">
        <w:t>:</w:t>
      </w:r>
      <w:r w:rsidR="00405246" w:rsidRPr="00405246">
        <w:rPr>
          <w:rFonts w:hint="eastAsia"/>
        </w:rPr>
        <w:t>状态转移概率矩阵</w:t>
      </w:r>
    </w:p>
    <w:p w14:paraId="78B9BBA4" w14:textId="7E59400D" w:rsidR="002C0C8C" w:rsidRPr="002C0C8C" w:rsidRDefault="002C0C8C" w:rsidP="002C0C8C">
      <w:pPr>
        <w:numPr>
          <w:ilvl w:val="6"/>
          <w:numId w:val="0"/>
        </w:numPr>
        <w:ind w:firstLine="400"/>
      </w:pPr>
      <w:r w:rsidRPr="002C0C8C">
        <w:rPr>
          <w:rFonts w:hint="eastAsia"/>
        </w:rPr>
        <w:t>EMIS</w:t>
      </w:r>
      <w:r w:rsidRPr="00405246">
        <w:rPr>
          <w:rFonts w:hint="eastAsia"/>
        </w:rPr>
        <w:t>：</w:t>
      </w:r>
      <w:r w:rsidR="00405246" w:rsidRPr="002C0C8C">
        <w:rPr>
          <w:rFonts w:hint="eastAsia"/>
        </w:rPr>
        <w:t>观测概率矩阵</w:t>
      </w:r>
    </w:p>
    <w:p w14:paraId="08608B2D"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7AC80174" w14:textId="77777777" w:rsidR="002C0C8C" w:rsidRPr="002C0C8C" w:rsidRDefault="002C0C8C" w:rsidP="002C0C8C">
      <w:pPr>
        <w:ind w:firstLineChars="200" w:firstLine="420"/>
      </w:pPr>
      <w:r w:rsidRPr="002C0C8C">
        <w:rPr>
          <w:rFonts w:ascii="Consolas" w:hAnsi="Consolas"/>
          <w:color w:val="212121"/>
          <w:sz w:val="21"/>
          <w:szCs w:val="21"/>
          <w:shd w:val="clear" w:color="auto" w:fill="FFFFFF"/>
        </w:rPr>
        <w:t>STATES</w:t>
      </w:r>
      <w:r w:rsidRPr="002C0C8C">
        <w:t>:</w:t>
      </w:r>
      <w:r w:rsidRPr="002C0C8C">
        <w:rPr>
          <w:rFonts w:hint="eastAsia"/>
        </w:rPr>
        <w:t xml:space="preserve"> </w:t>
      </w:r>
      <w:r w:rsidRPr="002C0C8C">
        <w:rPr>
          <w:rFonts w:hint="eastAsia"/>
        </w:rPr>
        <w:t>最可能的状态序列</w:t>
      </w:r>
    </w:p>
    <w:p w14:paraId="65ECC39D"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47193D45" w14:textId="77777777" w:rsidR="002C0C8C" w:rsidRPr="002C0C8C" w:rsidRDefault="002C0C8C" w:rsidP="002C0C8C">
      <w:pPr>
        <w:ind w:firstLineChars="200" w:firstLine="480"/>
      </w:pPr>
      <w:r w:rsidRPr="002C0C8C">
        <w:rPr>
          <w:rFonts w:hint="eastAsia"/>
        </w:rPr>
        <w:t>这部分主要对隐马尔可夫模型</w:t>
      </w:r>
      <w:r w:rsidRPr="002C0C8C">
        <w:t>hmmviterbi</w:t>
      </w:r>
      <w:r w:rsidRPr="002C0C8C">
        <w:rPr>
          <w:rFonts w:hint="eastAsia"/>
        </w:rPr>
        <w:t>函数进行说明，本函数通过对</w:t>
      </w:r>
      <w:r w:rsidRPr="002C0C8C">
        <w:t>J</w:t>
      </w:r>
      <w:r w:rsidRPr="002C0C8C">
        <w:rPr>
          <w:rFonts w:hint="eastAsia"/>
        </w:rPr>
        <w:t>ulia</w:t>
      </w:r>
      <w:r w:rsidRPr="002C0C8C">
        <w:rPr>
          <w:rFonts w:hint="eastAsia"/>
        </w:rPr>
        <w:t>中</w:t>
      </w:r>
      <w:r w:rsidRPr="002C0C8C">
        <w:t>HMMBase</w:t>
      </w:r>
      <w:r w:rsidRPr="002C0C8C">
        <w:rPr>
          <w:rFonts w:hint="eastAsia"/>
        </w:rPr>
        <w:t>库</w:t>
      </w:r>
      <w:r w:rsidRPr="002C0C8C">
        <w:t>HMM ()</w:t>
      </w:r>
      <w:r w:rsidRPr="002C0C8C">
        <w:rPr>
          <w:rFonts w:hint="eastAsia"/>
        </w:rPr>
        <w:t>函数和</w:t>
      </w:r>
      <w:r w:rsidRPr="002C0C8C">
        <w:t>viterbi()</w:t>
      </w:r>
      <w:r w:rsidRPr="002C0C8C">
        <w:rPr>
          <w:rFonts w:hint="eastAsia"/>
        </w:rPr>
        <w:t>函数进行组合和重写而来，实现了</w:t>
      </w:r>
      <w:r w:rsidRPr="002C0C8C">
        <w:rPr>
          <w:rFonts w:hint="eastAsia"/>
        </w:rPr>
        <w:t>matlab</w:t>
      </w:r>
      <w:proofErr w:type="gramStart"/>
      <w:r w:rsidRPr="002C0C8C">
        <w:rPr>
          <w:rFonts w:hint="eastAsia"/>
        </w:rPr>
        <w:t>隐</w:t>
      </w:r>
      <w:proofErr w:type="gramEnd"/>
      <w:r w:rsidRPr="002C0C8C">
        <w:rPr>
          <w:rFonts w:hint="eastAsia"/>
        </w:rPr>
        <w:t>马尔可夫模型</w:t>
      </w:r>
      <w:r w:rsidRPr="002C0C8C">
        <w:t>hmmviterbi</w:t>
      </w:r>
      <w:r w:rsidRPr="002C0C8C">
        <w:rPr>
          <w:rFonts w:hint="eastAsia"/>
        </w:rPr>
        <w:t>函数的</w:t>
      </w:r>
      <w:r w:rsidRPr="002C0C8C">
        <w:rPr>
          <w:rFonts w:hint="eastAsia"/>
        </w:rPr>
        <w:t>Julia</w:t>
      </w:r>
      <w:r w:rsidRPr="002C0C8C">
        <w:rPr>
          <w:rFonts w:hint="eastAsia"/>
        </w:rPr>
        <w:t>语言实现。</w:t>
      </w:r>
    </w:p>
    <w:p w14:paraId="2E5054BD"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67" w:name="_Toc108100646"/>
      <w:proofErr w:type="gramStart"/>
      <w:r w:rsidRPr="002C0C8C">
        <w:rPr>
          <w:rFonts w:hint="eastAsia"/>
          <w:b/>
          <w:bCs/>
          <w:sz w:val="32"/>
          <w:szCs w:val="32"/>
        </w:rPr>
        <w:t>隐</w:t>
      </w:r>
      <w:proofErr w:type="gramEnd"/>
      <w:r w:rsidRPr="002C0C8C">
        <w:rPr>
          <w:rFonts w:hint="eastAsia"/>
          <w:b/>
          <w:bCs/>
          <w:sz w:val="32"/>
          <w:szCs w:val="32"/>
        </w:rPr>
        <w:t>马尔可夫模型</w:t>
      </w:r>
      <w:r w:rsidRPr="002C0C8C">
        <w:rPr>
          <w:b/>
          <w:bCs/>
          <w:sz w:val="32"/>
          <w:szCs w:val="32"/>
        </w:rPr>
        <w:t>hmmestimate</w:t>
      </w:r>
      <w:r w:rsidRPr="002C0C8C">
        <w:rPr>
          <w:rFonts w:hint="eastAsia"/>
          <w:b/>
          <w:bCs/>
          <w:sz w:val="32"/>
          <w:szCs w:val="32"/>
        </w:rPr>
        <w:t>函数</w:t>
      </w:r>
      <w:bookmarkEnd w:id="167"/>
    </w:p>
    <w:p w14:paraId="5ACF93E0"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6868E192" w14:textId="70CF4117" w:rsidR="002C0C8C" w:rsidRPr="002C0C8C" w:rsidRDefault="002C0C8C" w:rsidP="002C0C8C">
      <w:pPr>
        <w:numPr>
          <w:ilvl w:val="6"/>
          <w:numId w:val="0"/>
        </w:numPr>
        <w:ind w:firstLine="400"/>
      </w:pPr>
      <w:r w:rsidRPr="002C0C8C">
        <w:rPr>
          <w:rFonts w:ascii="Consolas" w:hAnsi="Consolas"/>
          <w:color w:val="212121"/>
          <w:sz w:val="21"/>
          <w:szCs w:val="21"/>
          <w:shd w:val="clear" w:color="auto" w:fill="FFFFFF"/>
        </w:rPr>
        <w:t>[</w:t>
      </w:r>
      <w:proofErr w:type="gramStart"/>
      <w:r w:rsidRPr="002C0C8C">
        <w:rPr>
          <w:rFonts w:ascii="Consolas" w:hAnsi="Consolas"/>
          <w:color w:val="212121"/>
          <w:sz w:val="21"/>
          <w:szCs w:val="21"/>
          <w:shd w:val="clear" w:color="auto" w:fill="FFFFFF"/>
        </w:rPr>
        <w:t>TRANS,EMIS</w:t>
      </w:r>
      <w:proofErr w:type="gramEnd"/>
      <w:r w:rsidRPr="002C0C8C">
        <w:rPr>
          <w:rFonts w:ascii="Consolas" w:hAnsi="Consolas"/>
          <w:color w:val="212121"/>
          <w:sz w:val="21"/>
          <w:szCs w:val="21"/>
          <w:shd w:val="clear" w:color="auto" w:fill="FFFFFF"/>
        </w:rPr>
        <w:t>] = hmmestimate(seq,</w:t>
      </w:r>
      <w:r w:rsidR="00815D66" w:rsidRPr="002C0C8C">
        <w:rPr>
          <w:rFonts w:ascii="Consolas" w:hAnsi="Consolas"/>
          <w:color w:val="212121"/>
          <w:sz w:val="21"/>
          <w:szCs w:val="21"/>
          <w:shd w:val="clear" w:color="auto" w:fill="FFFFFF"/>
        </w:rPr>
        <w:t>TRANS,EMIS</w:t>
      </w:r>
      <w:r w:rsidRPr="002C0C8C">
        <w:t>)</w:t>
      </w:r>
    </w:p>
    <w:p w14:paraId="1AA29F25" w14:textId="77777777" w:rsidR="002C0C8C" w:rsidRPr="002C0C8C" w:rsidRDefault="002C0C8C" w:rsidP="002C0C8C">
      <w:pPr>
        <w:ind w:firstLine="400"/>
      </w:pPr>
      <w:r w:rsidRPr="002C0C8C">
        <w:rPr>
          <w:rFonts w:hint="eastAsia"/>
        </w:rPr>
        <w:t>返回具有已知状态的序列</w:t>
      </w:r>
      <w:r w:rsidRPr="002C0C8C">
        <w:rPr>
          <w:rFonts w:hint="eastAsia"/>
        </w:rPr>
        <w:t xml:space="preserve"> seq </w:t>
      </w:r>
      <w:r w:rsidRPr="002C0C8C">
        <w:rPr>
          <w:rFonts w:hint="eastAsia"/>
        </w:rPr>
        <w:t>的隐马尔可夫模型的观测概率矩阵</w:t>
      </w:r>
      <w:r w:rsidRPr="002C0C8C">
        <w:rPr>
          <w:rFonts w:hint="eastAsia"/>
        </w:rPr>
        <w:t xml:space="preserve"> TRANS </w:t>
      </w:r>
      <w:r w:rsidRPr="002C0C8C">
        <w:rPr>
          <w:rFonts w:hint="eastAsia"/>
        </w:rPr>
        <w:t>和状态转移概率矩阵</w:t>
      </w:r>
      <w:r w:rsidRPr="002C0C8C">
        <w:rPr>
          <w:rFonts w:hint="eastAsia"/>
        </w:rPr>
        <w:t xml:space="preserve"> EMIS </w:t>
      </w:r>
      <w:r w:rsidRPr="002C0C8C">
        <w:rPr>
          <w:rFonts w:hint="eastAsia"/>
        </w:rPr>
        <w:t>概率的最大似然估计。</w:t>
      </w:r>
    </w:p>
    <w:p w14:paraId="6BC000A4"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lastRenderedPageBreak/>
        <w:t>输入参数</w:t>
      </w:r>
    </w:p>
    <w:p w14:paraId="3FE5883E" w14:textId="77777777" w:rsidR="002C0C8C" w:rsidRPr="002C0C8C" w:rsidRDefault="002C0C8C" w:rsidP="002C0C8C">
      <w:pPr>
        <w:numPr>
          <w:ilvl w:val="6"/>
          <w:numId w:val="0"/>
        </w:numPr>
        <w:ind w:firstLine="400"/>
      </w:pPr>
      <w:r w:rsidRPr="002C0C8C">
        <w:rPr>
          <w:rFonts w:hint="eastAsia"/>
        </w:rPr>
        <w:t>seq</w:t>
      </w:r>
      <w:r w:rsidRPr="002C0C8C">
        <w:t xml:space="preserve">: </w:t>
      </w:r>
      <w:r w:rsidRPr="002C0C8C">
        <w:rPr>
          <w:rFonts w:hint="eastAsia"/>
        </w:rPr>
        <w:t>观测序列。</w:t>
      </w:r>
    </w:p>
    <w:p w14:paraId="2B02A72B" w14:textId="77777777" w:rsidR="00815D66" w:rsidRPr="002C0C8C" w:rsidRDefault="00815D66" w:rsidP="00815D66">
      <w:pPr>
        <w:numPr>
          <w:ilvl w:val="6"/>
          <w:numId w:val="0"/>
        </w:numPr>
        <w:ind w:firstLine="400"/>
      </w:pPr>
      <w:r w:rsidRPr="00405246">
        <w:t>TRANS</w:t>
      </w:r>
      <w:r w:rsidRPr="002C0C8C">
        <w:t>:</w:t>
      </w:r>
      <w:r w:rsidRPr="00405246">
        <w:rPr>
          <w:rFonts w:hint="eastAsia"/>
        </w:rPr>
        <w:t>状态转移概率矩阵</w:t>
      </w:r>
    </w:p>
    <w:p w14:paraId="1FD3E3A8" w14:textId="77777777" w:rsidR="00815D66" w:rsidRPr="002C0C8C" w:rsidRDefault="00815D66" w:rsidP="00815D66">
      <w:pPr>
        <w:numPr>
          <w:ilvl w:val="6"/>
          <w:numId w:val="0"/>
        </w:numPr>
        <w:ind w:firstLine="400"/>
      </w:pPr>
      <w:r w:rsidRPr="002C0C8C">
        <w:rPr>
          <w:rFonts w:hint="eastAsia"/>
        </w:rPr>
        <w:t>EMIS</w:t>
      </w:r>
      <w:r w:rsidRPr="00405246">
        <w:rPr>
          <w:rFonts w:hint="eastAsia"/>
        </w:rPr>
        <w:t>：</w:t>
      </w:r>
      <w:r w:rsidRPr="002C0C8C">
        <w:rPr>
          <w:rFonts w:hint="eastAsia"/>
        </w:rPr>
        <w:t>观测概率矩阵</w:t>
      </w:r>
    </w:p>
    <w:p w14:paraId="530F699D"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1153892D" w14:textId="496F91D5" w:rsidR="002C0C8C" w:rsidRPr="002C0C8C" w:rsidRDefault="002C0C8C" w:rsidP="002C0C8C">
      <w:pPr>
        <w:ind w:left="400"/>
      </w:pPr>
      <w:r w:rsidRPr="002C0C8C">
        <w:t>TRANS:</w:t>
      </w:r>
      <w:r w:rsidR="00815D66" w:rsidRPr="00815D66">
        <w:rPr>
          <w:rFonts w:hint="eastAsia"/>
        </w:rPr>
        <w:t xml:space="preserve"> </w:t>
      </w:r>
      <w:r w:rsidR="00815D66" w:rsidRPr="002C0C8C">
        <w:rPr>
          <w:rFonts w:hint="eastAsia"/>
        </w:rPr>
        <w:t>状态转移概率矩阵</w:t>
      </w:r>
      <w:r w:rsidRPr="002C0C8C">
        <w:rPr>
          <w:rFonts w:hint="eastAsia"/>
        </w:rPr>
        <w:t>的最大似然估计值。</w:t>
      </w:r>
    </w:p>
    <w:p w14:paraId="4CC22E5B" w14:textId="385E3938" w:rsidR="002C0C8C" w:rsidRPr="002C0C8C" w:rsidRDefault="002C0C8C" w:rsidP="002C0C8C">
      <w:pPr>
        <w:ind w:firstLineChars="200" w:firstLine="480"/>
      </w:pPr>
      <w:r w:rsidRPr="002C0C8C">
        <w:rPr>
          <w:rFonts w:hint="eastAsia"/>
        </w:rPr>
        <w:t>EMIS</w:t>
      </w:r>
      <w:r w:rsidRPr="002C0C8C">
        <w:rPr>
          <w:rFonts w:ascii="Consolas" w:hAnsi="Consolas" w:hint="eastAsia"/>
          <w:color w:val="212121"/>
          <w:sz w:val="21"/>
          <w:szCs w:val="21"/>
          <w:shd w:val="clear" w:color="auto" w:fill="FFFFFF"/>
        </w:rPr>
        <w:t>：</w:t>
      </w:r>
      <w:r w:rsidR="00815D66" w:rsidRPr="002C0C8C">
        <w:rPr>
          <w:rFonts w:hint="eastAsia"/>
        </w:rPr>
        <w:t>观测概率矩阵</w:t>
      </w:r>
      <w:r w:rsidRPr="002C0C8C">
        <w:rPr>
          <w:rFonts w:hint="eastAsia"/>
        </w:rPr>
        <w:t>的最大似然估计值。</w:t>
      </w:r>
    </w:p>
    <w:p w14:paraId="50793CF0"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5623A1E5" w14:textId="77777777" w:rsidR="002C0C8C" w:rsidRPr="002C0C8C" w:rsidRDefault="002C0C8C" w:rsidP="002C0C8C">
      <w:pPr>
        <w:ind w:firstLineChars="200" w:firstLine="480"/>
      </w:pPr>
      <w:r w:rsidRPr="002C0C8C">
        <w:rPr>
          <w:rFonts w:hint="eastAsia"/>
        </w:rPr>
        <w:t>这部分主要对隐马尔可夫模型</w:t>
      </w:r>
      <w:r w:rsidRPr="002C0C8C">
        <w:t>hmmestimate</w:t>
      </w:r>
      <w:r w:rsidRPr="002C0C8C">
        <w:rPr>
          <w:rFonts w:hint="eastAsia"/>
        </w:rPr>
        <w:t>函数进行说明，本函数通过对</w:t>
      </w:r>
      <w:r w:rsidRPr="002C0C8C">
        <w:t>J</w:t>
      </w:r>
      <w:r w:rsidRPr="002C0C8C">
        <w:rPr>
          <w:rFonts w:hint="eastAsia"/>
        </w:rPr>
        <w:t>ulia</w:t>
      </w:r>
      <w:r w:rsidRPr="002C0C8C">
        <w:rPr>
          <w:rFonts w:hint="eastAsia"/>
        </w:rPr>
        <w:t>中</w:t>
      </w:r>
      <w:r w:rsidRPr="002C0C8C">
        <w:t>HMMBase</w:t>
      </w:r>
      <w:r w:rsidRPr="002C0C8C">
        <w:rPr>
          <w:rFonts w:hint="eastAsia"/>
        </w:rPr>
        <w:t>库</w:t>
      </w:r>
      <w:r w:rsidRPr="002C0C8C">
        <w:t>HMM ()</w:t>
      </w:r>
      <w:r w:rsidRPr="002C0C8C">
        <w:rPr>
          <w:rFonts w:hint="eastAsia"/>
        </w:rPr>
        <w:t>函数和</w:t>
      </w:r>
      <w:r w:rsidRPr="002C0C8C">
        <w:t>loglikelihoods()</w:t>
      </w:r>
      <w:r w:rsidRPr="002C0C8C">
        <w:rPr>
          <w:rFonts w:hint="eastAsia"/>
        </w:rPr>
        <w:t>函数进行组合和重写而来，实现了</w:t>
      </w:r>
      <w:r w:rsidRPr="002C0C8C">
        <w:rPr>
          <w:rFonts w:hint="eastAsia"/>
        </w:rPr>
        <w:t>matlab</w:t>
      </w:r>
      <w:proofErr w:type="gramStart"/>
      <w:r w:rsidRPr="002C0C8C">
        <w:rPr>
          <w:rFonts w:hint="eastAsia"/>
        </w:rPr>
        <w:t>隐</w:t>
      </w:r>
      <w:proofErr w:type="gramEnd"/>
      <w:r w:rsidRPr="002C0C8C">
        <w:rPr>
          <w:rFonts w:hint="eastAsia"/>
        </w:rPr>
        <w:t>马尔可夫模型</w:t>
      </w:r>
      <w:r w:rsidRPr="002C0C8C">
        <w:t>hmmestimate</w:t>
      </w:r>
      <w:r w:rsidRPr="002C0C8C">
        <w:rPr>
          <w:rFonts w:hint="eastAsia"/>
        </w:rPr>
        <w:t>函数的</w:t>
      </w:r>
      <w:r w:rsidRPr="002C0C8C">
        <w:rPr>
          <w:rFonts w:hint="eastAsia"/>
        </w:rPr>
        <w:t>Julia</w:t>
      </w:r>
      <w:r w:rsidRPr="002C0C8C">
        <w:rPr>
          <w:rFonts w:hint="eastAsia"/>
        </w:rPr>
        <w:t>语言实现。</w:t>
      </w:r>
    </w:p>
    <w:p w14:paraId="3006BECF"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68" w:name="_Toc108100647"/>
      <w:proofErr w:type="gramStart"/>
      <w:r w:rsidRPr="002C0C8C">
        <w:rPr>
          <w:rFonts w:hint="eastAsia"/>
          <w:b/>
          <w:bCs/>
          <w:sz w:val="32"/>
          <w:szCs w:val="32"/>
        </w:rPr>
        <w:t>隐</w:t>
      </w:r>
      <w:proofErr w:type="gramEnd"/>
      <w:r w:rsidRPr="002C0C8C">
        <w:rPr>
          <w:rFonts w:hint="eastAsia"/>
          <w:b/>
          <w:bCs/>
          <w:sz w:val="32"/>
          <w:szCs w:val="32"/>
        </w:rPr>
        <w:t>马尔可夫模型</w:t>
      </w:r>
      <w:r w:rsidRPr="002C0C8C">
        <w:rPr>
          <w:b/>
          <w:bCs/>
          <w:sz w:val="32"/>
          <w:szCs w:val="32"/>
        </w:rPr>
        <w:t>hmmdecode</w:t>
      </w:r>
      <w:r w:rsidRPr="002C0C8C">
        <w:rPr>
          <w:rFonts w:hint="eastAsia"/>
          <w:b/>
          <w:bCs/>
          <w:sz w:val="32"/>
          <w:szCs w:val="32"/>
        </w:rPr>
        <w:t>函数</w:t>
      </w:r>
      <w:bookmarkEnd w:id="168"/>
    </w:p>
    <w:p w14:paraId="0DD2E544"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6EB221EA" w14:textId="77777777" w:rsidR="002C0C8C" w:rsidRPr="002C0C8C" w:rsidRDefault="002C0C8C" w:rsidP="002C0C8C">
      <w:pPr>
        <w:numPr>
          <w:ilvl w:val="6"/>
          <w:numId w:val="0"/>
        </w:numPr>
        <w:ind w:firstLine="400"/>
      </w:pPr>
      <w:r w:rsidRPr="002C0C8C">
        <w:rPr>
          <w:rFonts w:ascii="Consolas" w:hAnsi="Consolas"/>
          <w:color w:val="212121"/>
          <w:sz w:val="21"/>
          <w:szCs w:val="21"/>
          <w:shd w:val="clear" w:color="auto" w:fill="FFFFFF"/>
        </w:rPr>
        <w:t>PSTATES = hmmdecode(</w:t>
      </w:r>
      <w:proofErr w:type="gramStart"/>
      <w:r w:rsidRPr="002C0C8C">
        <w:rPr>
          <w:rFonts w:ascii="Consolas" w:hAnsi="Consolas"/>
          <w:color w:val="212121"/>
          <w:sz w:val="21"/>
          <w:szCs w:val="21"/>
          <w:shd w:val="clear" w:color="auto" w:fill="FFFFFF"/>
        </w:rPr>
        <w:t>seq,TRANS</w:t>
      </w:r>
      <w:proofErr w:type="gramEnd"/>
      <w:r w:rsidRPr="002C0C8C">
        <w:rPr>
          <w:rFonts w:ascii="Consolas" w:hAnsi="Consolas"/>
          <w:color w:val="212121"/>
          <w:sz w:val="21"/>
          <w:szCs w:val="21"/>
          <w:shd w:val="clear" w:color="auto" w:fill="FFFFFF"/>
        </w:rPr>
        <w:t>,EMIS</w:t>
      </w:r>
      <w:r w:rsidRPr="002C0C8C">
        <w:t>)</w:t>
      </w:r>
    </w:p>
    <w:p w14:paraId="42CC0166" w14:textId="77777777" w:rsidR="002C0C8C" w:rsidRPr="002C0C8C" w:rsidRDefault="002C0C8C" w:rsidP="002C0C8C">
      <w:pPr>
        <w:ind w:firstLine="400"/>
      </w:pPr>
      <w:r w:rsidRPr="002C0C8C">
        <w:rPr>
          <w:rFonts w:hint="eastAsia"/>
        </w:rPr>
        <w:t>返回从隐马尔可夫模型计算序列</w:t>
      </w:r>
      <w:r w:rsidRPr="002C0C8C">
        <w:rPr>
          <w:rFonts w:hint="eastAsia"/>
        </w:rPr>
        <w:t xml:space="preserve"> seq </w:t>
      </w:r>
      <w:r w:rsidRPr="002C0C8C">
        <w:rPr>
          <w:rFonts w:hint="eastAsia"/>
        </w:rPr>
        <w:t>的后</w:t>
      </w:r>
      <w:proofErr w:type="gramStart"/>
      <w:r w:rsidRPr="002C0C8C">
        <w:rPr>
          <w:rFonts w:hint="eastAsia"/>
        </w:rPr>
        <w:t>验状态</w:t>
      </w:r>
      <w:proofErr w:type="gramEnd"/>
      <w:r w:rsidRPr="002C0C8C">
        <w:rPr>
          <w:rFonts w:hint="eastAsia"/>
        </w:rPr>
        <w:t>概率</w:t>
      </w:r>
      <w:r w:rsidRPr="002C0C8C">
        <w:rPr>
          <w:rFonts w:hint="eastAsia"/>
        </w:rPr>
        <w:t xml:space="preserve"> PSTATES</w:t>
      </w:r>
      <w:r w:rsidRPr="002C0C8C">
        <w:rPr>
          <w:rFonts w:hint="eastAsia"/>
        </w:rPr>
        <w:t>。</w:t>
      </w:r>
    </w:p>
    <w:p w14:paraId="275E7568"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6DCAD7F7" w14:textId="77777777" w:rsidR="002C0C8C" w:rsidRPr="002C0C8C" w:rsidRDefault="002C0C8C" w:rsidP="002C0C8C">
      <w:pPr>
        <w:numPr>
          <w:ilvl w:val="6"/>
          <w:numId w:val="0"/>
        </w:numPr>
        <w:ind w:firstLine="400"/>
      </w:pPr>
      <w:r w:rsidRPr="002C0C8C">
        <w:t>seq:</w:t>
      </w:r>
      <w:r w:rsidRPr="002C0C8C">
        <w:rPr>
          <w:rFonts w:hint="eastAsia"/>
        </w:rPr>
        <w:t xml:space="preserve"> </w:t>
      </w:r>
      <w:r w:rsidRPr="002C0C8C">
        <w:rPr>
          <w:rFonts w:hint="eastAsia"/>
        </w:rPr>
        <w:t>观测序列。</w:t>
      </w:r>
    </w:p>
    <w:p w14:paraId="0364CBA8" w14:textId="77777777" w:rsidR="00815D66" w:rsidRPr="002C0C8C" w:rsidRDefault="00815D66" w:rsidP="00815D66">
      <w:pPr>
        <w:numPr>
          <w:ilvl w:val="6"/>
          <w:numId w:val="0"/>
        </w:numPr>
        <w:ind w:firstLine="400"/>
      </w:pPr>
      <w:r w:rsidRPr="00405246">
        <w:t>TRANS</w:t>
      </w:r>
      <w:r w:rsidRPr="002C0C8C">
        <w:t>:</w:t>
      </w:r>
      <w:r w:rsidRPr="00405246">
        <w:rPr>
          <w:rFonts w:hint="eastAsia"/>
        </w:rPr>
        <w:t>状态转移概率矩阵</w:t>
      </w:r>
    </w:p>
    <w:p w14:paraId="4CE5A1E7" w14:textId="77777777" w:rsidR="00815D66" w:rsidRPr="002C0C8C" w:rsidRDefault="00815D66" w:rsidP="00815D66">
      <w:pPr>
        <w:numPr>
          <w:ilvl w:val="6"/>
          <w:numId w:val="0"/>
        </w:numPr>
        <w:ind w:firstLine="400"/>
      </w:pPr>
      <w:r w:rsidRPr="002C0C8C">
        <w:rPr>
          <w:rFonts w:hint="eastAsia"/>
        </w:rPr>
        <w:t>EMIS</w:t>
      </w:r>
      <w:r w:rsidRPr="00405246">
        <w:rPr>
          <w:rFonts w:hint="eastAsia"/>
        </w:rPr>
        <w:t>：</w:t>
      </w:r>
      <w:r w:rsidRPr="002C0C8C">
        <w:rPr>
          <w:rFonts w:hint="eastAsia"/>
        </w:rPr>
        <w:t>观测概率矩阵</w:t>
      </w:r>
    </w:p>
    <w:p w14:paraId="111CF3DF"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1EC45B00" w14:textId="77777777" w:rsidR="002C0C8C" w:rsidRPr="002C0C8C" w:rsidRDefault="002C0C8C" w:rsidP="002C0C8C">
      <w:pPr>
        <w:ind w:firstLineChars="200" w:firstLine="420"/>
      </w:pPr>
      <w:r w:rsidRPr="002C0C8C">
        <w:rPr>
          <w:rFonts w:ascii="Consolas" w:hAnsi="Consolas"/>
          <w:color w:val="212121"/>
          <w:sz w:val="21"/>
          <w:szCs w:val="21"/>
          <w:shd w:val="clear" w:color="auto" w:fill="FFFFFF"/>
        </w:rPr>
        <w:t>PSTATES</w:t>
      </w:r>
      <w:r w:rsidRPr="002C0C8C">
        <w:rPr>
          <w:rFonts w:ascii="Consolas" w:hAnsi="Consolas" w:hint="eastAsia"/>
          <w:color w:val="212121"/>
          <w:sz w:val="21"/>
          <w:szCs w:val="21"/>
          <w:shd w:val="clear" w:color="auto" w:fill="FFFFFF"/>
        </w:rPr>
        <w:t>：</w:t>
      </w:r>
      <w:r w:rsidRPr="002C0C8C">
        <w:rPr>
          <w:rFonts w:hint="eastAsia"/>
        </w:rPr>
        <w:t>后</w:t>
      </w:r>
      <w:proofErr w:type="gramStart"/>
      <w:r w:rsidRPr="002C0C8C">
        <w:rPr>
          <w:rFonts w:hint="eastAsia"/>
        </w:rPr>
        <w:t>验状态</w:t>
      </w:r>
      <w:proofErr w:type="gramEnd"/>
      <w:r w:rsidRPr="002C0C8C">
        <w:rPr>
          <w:rFonts w:hint="eastAsia"/>
        </w:rPr>
        <w:t>概率。</w:t>
      </w:r>
    </w:p>
    <w:p w14:paraId="6DE3D02F"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lastRenderedPageBreak/>
        <w:t>开发方案</w:t>
      </w:r>
    </w:p>
    <w:p w14:paraId="57B69C53" w14:textId="77777777" w:rsidR="002C0C8C" w:rsidRPr="002C0C8C" w:rsidRDefault="002C0C8C" w:rsidP="002C0C8C">
      <w:pPr>
        <w:ind w:firstLineChars="200" w:firstLine="480"/>
      </w:pPr>
      <w:r w:rsidRPr="002C0C8C">
        <w:rPr>
          <w:rFonts w:hint="eastAsia"/>
        </w:rPr>
        <w:t>这部分主要对隐马尔可夫模型</w:t>
      </w:r>
      <w:r w:rsidRPr="002C0C8C">
        <w:t>hmmdecode</w:t>
      </w:r>
      <w:r w:rsidRPr="002C0C8C">
        <w:rPr>
          <w:rFonts w:hint="eastAsia"/>
        </w:rPr>
        <w:t>函数进行说明，本函数通过对</w:t>
      </w:r>
      <w:r w:rsidRPr="002C0C8C">
        <w:t>J</w:t>
      </w:r>
      <w:r w:rsidRPr="002C0C8C">
        <w:rPr>
          <w:rFonts w:hint="eastAsia"/>
        </w:rPr>
        <w:t>ulia</w:t>
      </w:r>
      <w:r w:rsidRPr="002C0C8C">
        <w:rPr>
          <w:rFonts w:hint="eastAsia"/>
        </w:rPr>
        <w:t>中</w:t>
      </w:r>
      <w:r w:rsidRPr="002C0C8C">
        <w:t>HMMBase</w:t>
      </w:r>
      <w:r w:rsidRPr="002C0C8C">
        <w:rPr>
          <w:rFonts w:hint="eastAsia"/>
        </w:rPr>
        <w:t>库</w:t>
      </w:r>
      <w:r w:rsidRPr="002C0C8C">
        <w:t>HMM ()</w:t>
      </w:r>
      <w:r w:rsidRPr="002C0C8C">
        <w:rPr>
          <w:rFonts w:hint="eastAsia"/>
        </w:rPr>
        <w:t>函数和</w:t>
      </w:r>
      <w:r w:rsidRPr="002C0C8C">
        <w:t>posteriors ()</w:t>
      </w:r>
      <w:r w:rsidRPr="002C0C8C">
        <w:rPr>
          <w:rFonts w:hint="eastAsia"/>
        </w:rPr>
        <w:t>函数进行组合和重写而来，实现了</w:t>
      </w:r>
      <w:r w:rsidRPr="002C0C8C">
        <w:rPr>
          <w:rFonts w:hint="eastAsia"/>
        </w:rPr>
        <w:t>matlab</w:t>
      </w:r>
      <w:proofErr w:type="gramStart"/>
      <w:r w:rsidRPr="002C0C8C">
        <w:rPr>
          <w:rFonts w:hint="eastAsia"/>
        </w:rPr>
        <w:t>隐</w:t>
      </w:r>
      <w:proofErr w:type="gramEnd"/>
      <w:r w:rsidRPr="002C0C8C">
        <w:rPr>
          <w:rFonts w:hint="eastAsia"/>
        </w:rPr>
        <w:t>马尔可夫模型</w:t>
      </w:r>
      <w:r w:rsidRPr="002C0C8C">
        <w:t>hmmdecode</w:t>
      </w:r>
      <w:r w:rsidRPr="002C0C8C">
        <w:rPr>
          <w:rFonts w:hint="eastAsia"/>
        </w:rPr>
        <w:t>函数的</w:t>
      </w:r>
      <w:r w:rsidRPr="002C0C8C">
        <w:rPr>
          <w:rFonts w:hint="eastAsia"/>
        </w:rPr>
        <w:t>Julia</w:t>
      </w:r>
      <w:r w:rsidRPr="002C0C8C">
        <w:rPr>
          <w:rFonts w:hint="eastAsia"/>
        </w:rPr>
        <w:t>语言实现。</w:t>
      </w:r>
    </w:p>
    <w:p w14:paraId="139802BB" w14:textId="77777777" w:rsidR="002C0C8C" w:rsidRPr="002C0C8C" w:rsidRDefault="002C0C8C" w:rsidP="002C0C8C">
      <w:pPr>
        <w:keepNext/>
        <w:keepLines/>
        <w:numPr>
          <w:ilvl w:val="2"/>
          <w:numId w:val="1"/>
        </w:numPr>
        <w:spacing w:before="180" w:after="180" w:line="240" w:lineRule="auto"/>
        <w:outlineLvl w:val="2"/>
        <w:rPr>
          <w:b/>
          <w:bCs/>
          <w:sz w:val="32"/>
          <w:szCs w:val="32"/>
        </w:rPr>
      </w:pPr>
      <w:bookmarkStart w:id="169" w:name="_Toc108100648"/>
      <w:proofErr w:type="gramStart"/>
      <w:r w:rsidRPr="002C0C8C">
        <w:rPr>
          <w:rFonts w:hint="eastAsia"/>
          <w:b/>
          <w:bCs/>
          <w:sz w:val="32"/>
          <w:szCs w:val="32"/>
        </w:rPr>
        <w:t>隐</w:t>
      </w:r>
      <w:proofErr w:type="gramEnd"/>
      <w:r w:rsidRPr="002C0C8C">
        <w:rPr>
          <w:rFonts w:hint="eastAsia"/>
          <w:b/>
          <w:bCs/>
          <w:sz w:val="32"/>
          <w:szCs w:val="32"/>
        </w:rPr>
        <w:t>马尔可夫模型</w:t>
      </w:r>
      <w:r w:rsidRPr="002C0C8C">
        <w:rPr>
          <w:b/>
          <w:bCs/>
          <w:sz w:val="32"/>
          <w:szCs w:val="32"/>
        </w:rPr>
        <w:t>hmmtrain</w:t>
      </w:r>
      <w:r w:rsidRPr="002C0C8C">
        <w:rPr>
          <w:rFonts w:hint="eastAsia"/>
          <w:b/>
          <w:bCs/>
          <w:sz w:val="32"/>
          <w:szCs w:val="32"/>
        </w:rPr>
        <w:t>函数</w:t>
      </w:r>
      <w:bookmarkEnd w:id="169"/>
    </w:p>
    <w:p w14:paraId="49AD8CF6"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220588B8" w14:textId="77777777" w:rsidR="002C0C8C" w:rsidRPr="002C0C8C" w:rsidRDefault="002C0C8C" w:rsidP="002C0C8C">
      <w:pPr>
        <w:numPr>
          <w:ilvl w:val="6"/>
          <w:numId w:val="0"/>
        </w:numPr>
        <w:ind w:firstLine="400"/>
      </w:pPr>
      <w:r w:rsidRPr="002C0C8C">
        <w:rPr>
          <w:rFonts w:ascii="Consolas" w:hAnsi="Consolas"/>
          <w:color w:val="212121"/>
          <w:sz w:val="21"/>
          <w:szCs w:val="21"/>
          <w:shd w:val="clear" w:color="auto" w:fill="FFFFFF"/>
        </w:rPr>
        <w:t>[</w:t>
      </w:r>
      <w:proofErr w:type="gramStart"/>
      <w:r w:rsidRPr="002C0C8C">
        <w:rPr>
          <w:rFonts w:ascii="Consolas" w:hAnsi="Consolas"/>
          <w:color w:val="212121"/>
          <w:sz w:val="21"/>
          <w:szCs w:val="21"/>
          <w:shd w:val="clear" w:color="auto" w:fill="FFFFFF"/>
        </w:rPr>
        <w:t>ESTTR,ESTEMIT</w:t>
      </w:r>
      <w:proofErr w:type="gramEnd"/>
      <w:r w:rsidRPr="002C0C8C">
        <w:rPr>
          <w:rFonts w:ascii="Consolas" w:hAnsi="Consolas"/>
          <w:color w:val="212121"/>
          <w:sz w:val="21"/>
          <w:szCs w:val="21"/>
          <w:shd w:val="clear" w:color="auto" w:fill="FFFFFF"/>
        </w:rPr>
        <w:t>] = hmmtrain(seq,TRGUESS,</w:t>
      </w:r>
      <w:bookmarkStart w:id="170" w:name="_Hlk107565284"/>
      <w:r w:rsidRPr="002C0C8C">
        <w:rPr>
          <w:rFonts w:ascii="Consolas" w:hAnsi="Consolas"/>
          <w:color w:val="212121"/>
          <w:sz w:val="21"/>
          <w:szCs w:val="21"/>
          <w:shd w:val="clear" w:color="auto" w:fill="FFFFFF"/>
        </w:rPr>
        <w:t>EMITGUESS</w:t>
      </w:r>
      <w:bookmarkEnd w:id="170"/>
      <w:r w:rsidRPr="002C0C8C">
        <w:t>)</w:t>
      </w:r>
    </w:p>
    <w:p w14:paraId="495ABC08" w14:textId="77777777" w:rsidR="002C0C8C" w:rsidRPr="002C0C8C" w:rsidRDefault="002C0C8C" w:rsidP="002C0C8C">
      <w:pPr>
        <w:ind w:firstLine="400"/>
      </w:pPr>
      <w:r w:rsidRPr="002C0C8C">
        <w:rPr>
          <w:rFonts w:hint="eastAsia"/>
        </w:rPr>
        <w:t>使用</w:t>
      </w:r>
      <w:r w:rsidRPr="002C0C8C">
        <w:rPr>
          <w:rFonts w:hint="eastAsia"/>
        </w:rPr>
        <w:t xml:space="preserve"> Baum-Welch </w:t>
      </w:r>
      <w:r w:rsidRPr="002C0C8C">
        <w:rPr>
          <w:rFonts w:hint="eastAsia"/>
        </w:rPr>
        <w:t>算法估计</w:t>
      </w:r>
      <w:proofErr w:type="gramStart"/>
      <w:r w:rsidRPr="002C0C8C">
        <w:rPr>
          <w:rFonts w:hint="eastAsia"/>
        </w:rPr>
        <w:t>隐</w:t>
      </w:r>
      <w:proofErr w:type="gramEnd"/>
      <w:r w:rsidRPr="002C0C8C">
        <w:rPr>
          <w:rFonts w:hint="eastAsia"/>
        </w:rPr>
        <w:t>马尔可夫模型的观测概率和状态转移概率。</w:t>
      </w:r>
    </w:p>
    <w:p w14:paraId="38EC59CC"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5E3DA73F" w14:textId="77777777" w:rsidR="002C0C8C" w:rsidRPr="002C0C8C" w:rsidRDefault="002C0C8C" w:rsidP="002C0C8C">
      <w:pPr>
        <w:numPr>
          <w:ilvl w:val="6"/>
          <w:numId w:val="0"/>
        </w:numPr>
        <w:ind w:firstLine="400"/>
      </w:pPr>
      <w:r w:rsidRPr="002C0C8C">
        <w:t>seq:</w:t>
      </w:r>
      <w:r w:rsidRPr="002C0C8C">
        <w:rPr>
          <w:rFonts w:hint="eastAsia"/>
        </w:rPr>
        <w:t xml:space="preserve"> </w:t>
      </w:r>
      <w:r w:rsidRPr="002C0C8C">
        <w:rPr>
          <w:rFonts w:hint="eastAsia"/>
        </w:rPr>
        <w:t>观测序列。</w:t>
      </w:r>
    </w:p>
    <w:p w14:paraId="7E46084E" w14:textId="77777777" w:rsidR="002C0C8C" w:rsidRPr="002C0C8C" w:rsidRDefault="002C0C8C" w:rsidP="002C0C8C">
      <w:pPr>
        <w:numPr>
          <w:ilvl w:val="6"/>
          <w:numId w:val="0"/>
        </w:numPr>
        <w:ind w:firstLine="400"/>
      </w:pPr>
      <w:r w:rsidRPr="002C0C8C">
        <w:t xml:space="preserve">TRGUESS: </w:t>
      </w:r>
      <w:r w:rsidRPr="002C0C8C">
        <w:rPr>
          <w:rFonts w:hint="eastAsia"/>
        </w:rPr>
        <w:t>初始观测概率矩阵。</w:t>
      </w:r>
    </w:p>
    <w:p w14:paraId="5FB9922B" w14:textId="77777777" w:rsidR="002C0C8C" w:rsidRPr="002C0C8C" w:rsidRDefault="002C0C8C" w:rsidP="002C0C8C">
      <w:pPr>
        <w:numPr>
          <w:ilvl w:val="6"/>
          <w:numId w:val="0"/>
        </w:numPr>
        <w:ind w:firstLine="400"/>
      </w:pPr>
      <w:r w:rsidRPr="002C0C8C">
        <w:t>EMITGUESS</w:t>
      </w:r>
      <w:r w:rsidRPr="002C0C8C">
        <w:rPr>
          <w:rFonts w:hint="eastAsia"/>
        </w:rPr>
        <w:t>：初始状态转移概率矩阵。</w:t>
      </w:r>
    </w:p>
    <w:p w14:paraId="6D2962F2"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67C5CA42" w14:textId="77777777" w:rsidR="002C0C8C" w:rsidRPr="002C0C8C" w:rsidRDefault="002C0C8C" w:rsidP="002C0C8C">
      <w:pPr>
        <w:ind w:firstLineChars="200" w:firstLine="420"/>
      </w:pPr>
      <w:r w:rsidRPr="002C0C8C">
        <w:rPr>
          <w:rFonts w:ascii="Consolas" w:hAnsi="Consolas"/>
          <w:color w:val="212121"/>
          <w:sz w:val="21"/>
          <w:szCs w:val="21"/>
          <w:shd w:val="clear" w:color="auto" w:fill="FFFFFF"/>
        </w:rPr>
        <w:t>ESTTR</w:t>
      </w:r>
      <w:r w:rsidRPr="002C0C8C">
        <w:rPr>
          <w:rFonts w:ascii="Consolas" w:hAnsi="Consolas" w:hint="eastAsia"/>
          <w:color w:val="212121"/>
          <w:sz w:val="21"/>
          <w:szCs w:val="21"/>
          <w:shd w:val="clear" w:color="auto" w:fill="FFFFFF"/>
        </w:rPr>
        <w:t>：</w:t>
      </w:r>
      <w:r w:rsidRPr="002C0C8C">
        <w:rPr>
          <w:rFonts w:hint="eastAsia"/>
        </w:rPr>
        <w:t>观测概率矩阵。</w:t>
      </w:r>
    </w:p>
    <w:p w14:paraId="29ED38FE" w14:textId="77777777" w:rsidR="002C0C8C" w:rsidRPr="002C0C8C" w:rsidRDefault="002C0C8C" w:rsidP="002C0C8C">
      <w:pPr>
        <w:ind w:firstLineChars="200" w:firstLine="420"/>
      </w:pPr>
      <w:r w:rsidRPr="002C0C8C">
        <w:rPr>
          <w:rFonts w:ascii="Consolas" w:hAnsi="Consolas"/>
          <w:color w:val="212121"/>
          <w:sz w:val="21"/>
          <w:szCs w:val="21"/>
          <w:shd w:val="clear" w:color="auto" w:fill="FFFFFF"/>
        </w:rPr>
        <w:t>ESTEMIT</w:t>
      </w:r>
      <w:r w:rsidRPr="002C0C8C">
        <w:rPr>
          <w:rFonts w:ascii="Consolas" w:hAnsi="Consolas" w:hint="eastAsia"/>
          <w:color w:val="212121"/>
          <w:sz w:val="21"/>
          <w:szCs w:val="21"/>
          <w:shd w:val="clear" w:color="auto" w:fill="FFFFFF"/>
        </w:rPr>
        <w:t>：状态转移概率矩阵。</w:t>
      </w:r>
    </w:p>
    <w:p w14:paraId="0CB03B26" w14:textId="77777777" w:rsidR="002C0C8C" w:rsidRPr="002C0C8C" w:rsidRDefault="002C0C8C" w:rsidP="002C0C8C">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5FD9D03C" w14:textId="77777777" w:rsidR="002C0C8C" w:rsidRPr="002C0C8C" w:rsidRDefault="002C0C8C" w:rsidP="002C0C8C">
      <w:pPr>
        <w:ind w:firstLineChars="200" w:firstLine="480"/>
      </w:pPr>
      <w:r w:rsidRPr="002C0C8C">
        <w:rPr>
          <w:rFonts w:hint="eastAsia"/>
        </w:rPr>
        <w:t>这部分主要对隐马尔可夫模型</w:t>
      </w:r>
      <w:r w:rsidRPr="002C0C8C">
        <w:t>hmmtrain</w:t>
      </w:r>
      <w:r w:rsidRPr="002C0C8C">
        <w:rPr>
          <w:rFonts w:hint="eastAsia"/>
        </w:rPr>
        <w:t>函数进行说明，本函数通过对</w:t>
      </w:r>
      <w:r w:rsidRPr="002C0C8C">
        <w:t>J</w:t>
      </w:r>
      <w:r w:rsidRPr="002C0C8C">
        <w:rPr>
          <w:rFonts w:hint="eastAsia"/>
        </w:rPr>
        <w:t>ulia</w:t>
      </w:r>
      <w:r w:rsidRPr="002C0C8C">
        <w:rPr>
          <w:rFonts w:hint="eastAsia"/>
        </w:rPr>
        <w:t>中</w:t>
      </w:r>
      <w:r w:rsidRPr="002C0C8C">
        <w:t>HMMBase</w:t>
      </w:r>
      <w:r w:rsidRPr="002C0C8C">
        <w:rPr>
          <w:rFonts w:hint="eastAsia"/>
        </w:rPr>
        <w:t>库</w:t>
      </w:r>
      <w:r w:rsidRPr="002C0C8C">
        <w:t>HMM ()</w:t>
      </w:r>
      <w:r w:rsidRPr="002C0C8C">
        <w:rPr>
          <w:rFonts w:hint="eastAsia"/>
        </w:rPr>
        <w:t>函数和</w:t>
      </w:r>
      <w:r w:rsidRPr="002C0C8C">
        <w:t>fit_mle ()</w:t>
      </w:r>
      <w:r w:rsidRPr="002C0C8C">
        <w:rPr>
          <w:rFonts w:hint="eastAsia"/>
        </w:rPr>
        <w:t>函数进行组合和重写而来，实现了</w:t>
      </w:r>
      <w:r w:rsidRPr="002C0C8C">
        <w:rPr>
          <w:rFonts w:hint="eastAsia"/>
        </w:rPr>
        <w:t>matlab</w:t>
      </w:r>
      <w:proofErr w:type="gramStart"/>
      <w:r w:rsidRPr="002C0C8C">
        <w:rPr>
          <w:rFonts w:hint="eastAsia"/>
        </w:rPr>
        <w:t>隐</w:t>
      </w:r>
      <w:proofErr w:type="gramEnd"/>
      <w:r w:rsidRPr="002C0C8C">
        <w:rPr>
          <w:rFonts w:hint="eastAsia"/>
        </w:rPr>
        <w:t>马尔可夫模型</w:t>
      </w:r>
      <w:r w:rsidRPr="002C0C8C">
        <w:t>hmmtrain</w:t>
      </w:r>
      <w:r w:rsidRPr="002C0C8C">
        <w:rPr>
          <w:rFonts w:hint="eastAsia"/>
        </w:rPr>
        <w:t>函数的</w:t>
      </w:r>
      <w:r w:rsidRPr="002C0C8C">
        <w:rPr>
          <w:rFonts w:hint="eastAsia"/>
        </w:rPr>
        <w:t>Julia</w:t>
      </w:r>
      <w:r w:rsidRPr="002C0C8C">
        <w:rPr>
          <w:rFonts w:hint="eastAsia"/>
        </w:rPr>
        <w:t>语言实现。</w:t>
      </w:r>
    </w:p>
    <w:p w14:paraId="421666D0" w14:textId="77777777" w:rsidR="002C0C8C" w:rsidRPr="002C0C8C" w:rsidRDefault="002C0C8C" w:rsidP="002C0C8C">
      <w:pPr>
        <w:spacing w:line="240" w:lineRule="auto"/>
        <w:rPr>
          <w:rFonts w:ascii="等线" w:eastAsia="等线" w:hAnsi="等线"/>
          <w:sz w:val="21"/>
          <w:szCs w:val="22"/>
        </w:rPr>
      </w:pPr>
    </w:p>
    <w:p w14:paraId="601B378F" w14:textId="1E82B712" w:rsidR="00BC218D" w:rsidRPr="002C0C8C" w:rsidRDefault="00BC218D" w:rsidP="00BC218D">
      <w:pPr>
        <w:pStyle w:val="30"/>
      </w:pPr>
      <w:proofErr w:type="gramStart"/>
      <w:r w:rsidRPr="002C0C8C">
        <w:rPr>
          <w:rFonts w:hint="eastAsia"/>
        </w:rPr>
        <w:lastRenderedPageBreak/>
        <w:t>隐</w:t>
      </w:r>
      <w:proofErr w:type="gramEnd"/>
      <w:r w:rsidRPr="002C0C8C">
        <w:rPr>
          <w:rFonts w:hint="eastAsia"/>
        </w:rPr>
        <w:t>马尔可夫模型</w:t>
      </w:r>
      <w:r w:rsidRPr="00BC218D">
        <w:t>hmmgenerate</w:t>
      </w:r>
      <w:r w:rsidRPr="002C0C8C">
        <w:rPr>
          <w:rFonts w:hint="eastAsia"/>
        </w:rPr>
        <w:t>函数</w:t>
      </w:r>
    </w:p>
    <w:p w14:paraId="0F2F5E4A" w14:textId="77777777" w:rsidR="00BC218D" w:rsidRPr="002C0C8C" w:rsidRDefault="00BC218D" w:rsidP="00BC218D">
      <w:pPr>
        <w:keepNext/>
        <w:keepLines/>
        <w:numPr>
          <w:ilvl w:val="3"/>
          <w:numId w:val="1"/>
        </w:numPr>
        <w:spacing w:before="120" w:after="120" w:line="240" w:lineRule="auto"/>
        <w:outlineLvl w:val="3"/>
        <w:rPr>
          <w:b/>
          <w:bCs/>
          <w:sz w:val="30"/>
          <w:szCs w:val="28"/>
        </w:rPr>
      </w:pPr>
      <w:r w:rsidRPr="002C0C8C">
        <w:rPr>
          <w:rFonts w:hint="eastAsia"/>
          <w:b/>
          <w:bCs/>
          <w:sz w:val="30"/>
          <w:szCs w:val="28"/>
        </w:rPr>
        <w:t>调用方式</w:t>
      </w:r>
    </w:p>
    <w:p w14:paraId="4CF40BF8" w14:textId="77777777" w:rsidR="00BC218D" w:rsidRDefault="00BC218D" w:rsidP="00BC218D">
      <w:pPr>
        <w:ind w:firstLine="400"/>
        <w:rPr>
          <w:rFonts w:ascii="Consolas" w:hAnsi="Consolas"/>
          <w:color w:val="212121"/>
          <w:sz w:val="21"/>
          <w:szCs w:val="21"/>
          <w:shd w:val="clear" w:color="auto" w:fill="FFFFFF"/>
        </w:rPr>
      </w:pPr>
      <w:r w:rsidRPr="00BC218D">
        <w:rPr>
          <w:rFonts w:ascii="Consolas" w:hAnsi="Consolas"/>
          <w:color w:val="212121"/>
          <w:sz w:val="21"/>
          <w:szCs w:val="21"/>
          <w:shd w:val="clear" w:color="auto" w:fill="FFFFFF"/>
        </w:rPr>
        <w:t>[</w:t>
      </w:r>
      <w:proofErr w:type="gramStart"/>
      <w:r w:rsidRPr="00BC218D">
        <w:rPr>
          <w:rFonts w:ascii="Consolas" w:hAnsi="Consolas"/>
          <w:color w:val="212121"/>
          <w:sz w:val="21"/>
          <w:szCs w:val="21"/>
          <w:shd w:val="clear" w:color="auto" w:fill="FFFFFF"/>
        </w:rPr>
        <w:t>seq,states</w:t>
      </w:r>
      <w:proofErr w:type="gramEnd"/>
      <w:r w:rsidRPr="00BC218D">
        <w:rPr>
          <w:rFonts w:ascii="Consolas" w:hAnsi="Consolas"/>
          <w:color w:val="212121"/>
          <w:sz w:val="21"/>
          <w:szCs w:val="21"/>
          <w:shd w:val="clear" w:color="auto" w:fill="FFFFFF"/>
        </w:rPr>
        <w:t>] = hmmgenerate(len,TRANS,EMIS)</w:t>
      </w:r>
    </w:p>
    <w:p w14:paraId="03E6ED5A" w14:textId="349241FA" w:rsidR="00BC218D" w:rsidRPr="002C0C8C" w:rsidRDefault="00BC218D" w:rsidP="00BC218D">
      <w:pPr>
        <w:ind w:firstLine="400"/>
      </w:pPr>
      <w:r>
        <w:rPr>
          <w:rFonts w:hint="eastAsia"/>
        </w:rPr>
        <w:t>采用已知的马尔可夫模型，由转移概率矩阵</w:t>
      </w:r>
      <w:r>
        <w:rPr>
          <w:rFonts w:hint="eastAsia"/>
        </w:rPr>
        <w:t xml:space="preserve"> TRANS </w:t>
      </w:r>
      <w:r>
        <w:rPr>
          <w:rFonts w:hint="eastAsia"/>
        </w:rPr>
        <w:t>和观测概率矩阵</w:t>
      </w:r>
      <w:r>
        <w:rPr>
          <w:rFonts w:hint="eastAsia"/>
        </w:rPr>
        <w:t xml:space="preserve"> EMIS </w:t>
      </w:r>
      <w:r>
        <w:rPr>
          <w:rFonts w:hint="eastAsia"/>
        </w:rPr>
        <w:t>指定，并使用它生成输出观测的随机序列</w:t>
      </w:r>
      <w:r>
        <w:rPr>
          <w:rFonts w:hint="eastAsia"/>
        </w:rPr>
        <w:t xml:space="preserve"> seq</w:t>
      </w:r>
      <w:r>
        <w:rPr>
          <w:rFonts w:hint="eastAsia"/>
        </w:rPr>
        <w:t>；随机序列状态</w:t>
      </w:r>
      <w:r w:rsidRPr="00BC218D">
        <w:rPr>
          <w:rFonts w:ascii="Consolas" w:hAnsi="Consolas"/>
          <w:color w:val="212121"/>
          <w:sz w:val="21"/>
          <w:szCs w:val="21"/>
          <w:shd w:val="clear" w:color="auto" w:fill="FFFFFF"/>
        </w:rPr>
        <w:t>states</w:t>
      </w:r>
      <w:r w:rsidRPr="002C0C8C">
        <w:rPr>
          <w:rFonts w:hint="eastAsia"/>
        </w:rPr>
        <w:t>。</w:t>
      </w:r>
    </w:p>
    <w:p w14:paraId="4D2C53F6" w14:textId="77777777" w:rsidR="00BC218D" w:rsidRPr="002C0C8C" w:rsidRDefault="00BC218D" w:rsidP="00BC218D">
      <w:pPr>
        <w:keepNext/>
        <w:keepLines/>
        <w:numPr>
          <w:ilvl w:val="3"/>
          <w:numId w:val="1"/>
        </w:numPr>
        <w:spacing w:before="120" w:after="120" w:line="240" w:lineRule="auto"/>
        <w:outlineLvl w:val="3"/>
        <w:rPr>
          <w:b/>
          <w:bCs/>
          <w:sz w:val="30"/>
          <w:szCs w:val="28"/>
        </w:rPr>
      </w:pPr>
      <w:r w:rsidRPr="002C0C8C">
        <w:rPr>
          <w:rFonts w:hint="eastAsia"/>
          <w:b/>
          <w:bCs/>
          <w:sz w:val="30"/>
          <w:szCs w:val="28"/>
        </w:rPr>
        <w:t>输入参数</w:t>
      </w:r>
    </w:p>
    <w:p w14:paraId="389DDC09" w14:textId="29C128C7" w:rsidR="00BC218D" w:rsidRPr="002C0C8C" w:rsidRDefault="00BC218D" w:rsidP="00BC218D">
      <w:pPr>
        <w:numPr>
          <w:ilvl w:val="6"/>
          <w:numId w:val="0"/>
        </w:numPr>
        <w:ind w:firstLine="400"/>
      </w:pPr>
      <w:r>
        <w:rPr>
          <w:rFonts w:hint="eastAsia"/>
        </w:rPr>
        <w:t>len</w:t>
      </w:r>
      <w:r w:rsidRPr="002C0C8C">
        <w:t>:</w:t>
      </w:r>
      <w:r w:rsidRPr="002C0C8C">
        <w:rPr>
          <w:rFonts w:hint="eastAsia"/>
        </w:rPr>
        <w:t xml:space="preserve"> </w:t>
      </w:r>
      <w:r w:rsidRPr="002C0C8C">
        <w:rPr>
          <w:rFonts w:hint="eastAsia"/>
        </w:rPr>
        <w:t>序列</w:t>
      </w:r>
      <w:r>
        <w:rPr>
          <w:rFonts w:hint="eastAsia"/>
        </w:rPr>
        <w:t>长度</w:t>
      </w:r>
      <w:r w:rsidRPr="002C0C8C">
        <w:rPr>
          <w:rFonts w:hint="eastAsia"/>
        </w:rPr>
        <w:t>。</w:t>
      </w:r>
    </w:p>
    <w:p w14:paraId="53BA412F" w14:textId="5457FD68" w:rsidR="00BC218D" w:rsidRPr="002C0C8C" w:rsidRDefault="00BC218D" w:rsidP="00BC218D">
      <w:pPr>
        <w:numPr>
          <w:ilvl w:val="6"/>
          <w:numId w:val="0"/>
        </w:numPr>
        <w:ind w:firstLine="400"/>
      </w:pPr>
      <w:r w:rsidRPr="00405246">
        <w:t>TRANS</w:t>
      </w:r>
      <w:r w:rsidRPr="002C0C8C">
        <w:t>:</w:t>
      </w:r>
      <w:r w:rsidRPr="00405246">
        <w:rPr>
          <w:rFonts w:hint="eastAsia"/>
        </w:rPr>
        <w:t>状态转移概率矩阵</w:t>
      </w:r>
      <w:r>
        <w:rPr>
          <w:rFonts w:hint="eastAsia"/>
        </w:rPr>
        <w:t>。</w:t>
      </w:r>
    </w:p>
    <w:p w14:paraId="2B637B05" w14:textId="79915C5C" w:rsidR="00BC218D" w:rsidRPr="002C0C8C" w:rsidRDefault="00BC218D" w:rsidP="00BC218D">
      <w:pPr>
        <w:numPr>
          <w:ilvl w:val="6"/>
          <w:numId w:val="0"/>
        </w:numPr>
        <w:ind w:firstLine="400"/>
      </w:pPr>
      <w:r w:rsidRPr="002C0C8C">
        <w:rPr>
          <w:rFonts w:hint="eastAsia"/>
        </w:rPr>
        <w:t>EMIS</w:t>
      </w:r>
      <w:r w:rsidRPr="00405246">
        <w:rPr>
          <w:rFonts w:hint="eastAsia"/>
        </w:rPr>
        <w:t>：</w:t>
      </w:r>
      <w:r w:rsidRPr="002C0C8C">
        <w:rPr>
          <w:rFonts w:hint="eastAsia"/>
        </w:rPr>
        <w:t>观测概率矩阵</w:t>
      </w:r>
      <w:r>
        <w:rPr>
          <w:rFonts w:hint="eastAsia"/>
        </w:rPr>
        <w:t>。</w:t>
      </w:r>
    </w:p>
    <w:p w14:paraId="08E5E4C2" w14:textId="77777777" w:rsidR="00BC218D" w:rsidRPr="002C0C8C" w:rsidRDefault="00BC218D" w:rsidP="00BC218D">
      <w:pPr>
        <w:keepNext/>
        <w:keepLines/>
        <w:numPr>
          <w:ilvl w:val="3"/>
          <w:numId w:val="1"/>
        </w:numPr>
        <w:spacing w:before="120" w:after="120" w:line="240" w:lineRule="auto"/>
        <w:outlineLvl w:val="3"/>
        <w:rPr>
          <w:b/>
          <w:bCs/>
          <w:sz w:val="30"/>
          <w:szCs w:val="28"/>
        </w:rPr>
      </w:pPr>
      <w:r w:rsidRPr="002C0C8C">
        <w:rPr>
          <w:rFonts w:hint="eastAsia"/>
          <w:b/>
          <w:bCs/>
          <w:sz w:val="30"/>
          <w:szCs w:val="28"/>
        </w:rPr>
        <w:t>返回值</w:t>
      </w:r>
    </w:p>
    <w:p w14:paraId="7685A543" w14:textId="53FF1104" w:rsidR="00BC218D" w:rsidRPr="002C0C8C" w:rsidRDefault="00BC218D" w:rsidP="00BC218D">
      <w:pPr>
        <w:ind w:firstLineChars="200" w:firstLine="420"/>
      </w:pPr>
      <w:r>
        <w:rPr>
          <w:rFonts w:ascii="Consolas" w:hAnsi="Consolas" w:hint="eastAsia"/>
          <w:color w:val="212121"/>
          <w:sz w:val="21"/>
          <w:szCs w:val="21"/>
          <w:shd w:val="clear" w:color="auto" w:fill="FFFFFF"/>
        </w:rPr>
        <w:t>seq</w:t>
      </w:r>
      <w:r w:rsidRPr="002C0C8C">
        <w:rPr>
          <w:rFonts w:ascii="Consolas" w:hAnsi="Consolas" w:hint="eastAsia"/>
          <w:color w:val="212121"/>
          <w:sz w:val="21"/>
          <w:szCs w:val="21"/>
          <w:shd w:val="clear" w:color="auto" w:fill="FFFFFF"/>
        </w:rPr>
        <w:t>：</w:t>
      </w:r>
      <w:r>
        <w:rPr>
          <w:rFonts w:hint="eastAsia"/>
        </w:rPr>
        <w:t>输出观测的随机序列</w:t>
      </w:r>
      <w:r w:rsidRPr="002C0C8C">
        <w:rPr>
          <w:rFonts w:hint="eastAsia"/>
        </w:rPr>
        <w:t>。</w:t>
      </w:r>
    </w:p>
    <w:p w14:paraId="002203CA" w14:textId="0960776E" w:rsidR="00BC218D" w:rsidRPr="002C0C8C" w:rsidRDefault="00BC218D" w:rsidP="00BC218D">
      <w:pPr>
        <w:ind w:firstLineChars="200" w:firstLine="420"/>
      </w:pPr>
      <w:r w:rsidRPr="00BC218D">
        <w:rPr>
          <w:rFonts w:ascii="Consolas" w:hAnsi="Consolas"/>
          <w:color w:val="212121"/>
          <w:sz w:val="21"/>
          <w:szCs w:val="21"/>
          <w:shd w:val="clear" w:color="auto" w:fill="FFFFFF"/>
        </w:rPr>
        <w:t>states</w:t>
      </w:r>
      <w:r w:rsidRPr="002C0C8C">
        <w:rPr>
          <w:rFonts w:ascii="Consolas" w:hAnsi="Consolas" w:hint="eastAsia"/>
          <w:color w:val="212121"/>
          <w:sz w:val="21"/>
          <w:szCs w:val="21"/>
          <w:shd w:val="clear" w:color="auto" w:fill="FFFFFF"/>
        </w:rPr>
        <w:t>：</w:t>
      </w:r>
      <w:r>
        <w:rPr>
          <w:rFonts w:hint="eastAsia"/>
        </w:rPr>
        <w:t>随机序列状态</w:t>
      </w:r>
      <w:r w:rsidRPr="002C0C8C">
        <w:rPr>
          <w:rFonts w:ascii="Consolas" w:hAnsi="Consolas" w:hint="eastAsia"/>
          <w:color w:val="212121"/>
          <w:sz w:val="21"/>
          <w:szCs w:val="21"/>
          <w:shd w:val="clear" w:color="auto" w:fill="FFFFFF"/>
        </w:rPr>
        <w:t>。</w:t>
      </w:r>
    </w:p>
    <w:p w14:paraId="33F80705" w14:textId="77777777" w:rsidR="00BC218D" w:rsidRPr="002C0C8C" w:rsidRDefault="00BC218D" w:rsidP="00BC218D">
      <w:pPr>
        <w:keepNext/>
        <w:keepLines/>
        <w:numPr>
          <w:ilvl w:val="3"/>
          <w:numId w:val="1"/>
        </w:numPr>
        <w:spacing w:before="120" w:after="120" w:line="240" w:lineRule="auto"/>
        <w:outlineLvl w:val="3"/>
        <w:rPr>
          <w:b/>
          <w:bCs/>
          <w:sz w:val="30"/>
          <w:szCs w:val="28"/>
        </w:rPr>
      </w:pPr>
      <w:r w:rsidRPr="002C0C8C">
        <w:rPr>
          <w:rFonts w:hint="eastAsia"/>
          <w:b/>
          <w:bCs/>
          <w:sz w:val="30"/>
          <w:szCs w:val="28"/>
        </w:rPr>
        <w:t>开发方案</w:t>
      </w:r>
    </w:p>
    <w:p w14:paraId="4D320BDB" w14:textId="12A1A2EE" w:rsidR="00BC218D" w:rsidRPr="002C0C8C" w:rsidRDefault="00BC218D" w:rsidP="00BC218D">
      <w:pPr>
        <w:ind w:firstLineChars="200" w:firstLine="480"/>
      </w:pPr>
      <w:r w:rsidRPr="002C0C8C">
        <w:rPr>
          <w:rFonts w:hint="eastAsia"/>
        </w:rPr>
        <w:t>这部分主要对隐马尔可夫模型</w:t>
      </w:r>
      <w:r w:rsidRPr="00BC218D">
        <w:t>hmmgenerate</w:t>
      </w:r>
      <w:r w:rsidRPr="002C0C8C">
        <w:rPr>
          <w:rFonts w:hint="eastAsia"/>
        </w:rPr>
        <w:t>函数进行说明，本函数通过对</w:t>
      </w:r>
      <w:r w:rsidRPr="002C0C8C">
        <w:t>J</w:t>
      </w:r>
      <w:r w:rsidRPr="002C0C8C">
        <w:rPr>
          <w:rFonts w:hint="eastAsia"/>
        </w:rPr>
        <w:t>ulia</w:t>
      </w:r>
      <w:r w:rsidRPr="002C0C8C">
        <w:rPr>
          <w:rFonts w:hint="eastAsia"/>
        </w:rPr>
        <w:t>中</w:t>
      </w:r>
      <w:r w:rsidRPr="002C0C8C">
        <w:t>HMMBase</w:t>
      </w:r>
      <w:r w:rsidRPr="002C0C8C">
        <w:rPr>
          <w:rFonts w:hint="eastAsia"/>
        </w:rPr>
        <w:t>库</w:t>
      </w:r>
      <w:r w:rsidRPr="002C0C8C">
        <w:t>HMM ()</w:t>
      </w:r>
      <w:r w:rsidRPr="002C0C8C">
        <w:rPr>
          <w:rFonts w:hint="eastAsia"/>
        </w:rPr>
        <w:t>函数和</w:t>
      </w:r>
      <w:r w:rsidRPr="00BC218D">
        <w:t>rand</w:t>
      </w:r>
      <w:r w:rsidRPr="002C0C8C">
        <w:t xml:space="preserve"> ()</w:t>
      </w:r>
      <w:r w:rsidRPr="002C0C8C">
        <w:rPr>
          <w:rFonts w:hint="eastAsia"/>
        </w:rPr>
        <w:t>函数进行组合和重写而来，实现了</w:t>
      </w:r>
      <w:r w:rsidRPr="002C0C8C">
        <w:rPr>
          <w:rFonts w:hint="eastAsia"/>
        </w:rPr>
        <w:t>matlab</w:t>
      </w:r>
      <w:proofErr w:type="gramStart"/>
      <w:r w:rsidRPr="002C0C8C">
        <w:rPr>
          <w:rFonts w:hint="eastAsia"/>
        </w:rPr>
        <w:t>隐</w:t>
      </w:r>
      <w:proofErr w:type="gramEnd"/>
      <w:r w:rsidRPr="002C0C8C">
        <w:rPr>
          <w:rFonts w:hint="eastAsia"/>
        </w:rPr>
        <w:t>马尔可夫模型</w:t>
      </w:r>
      <w:r w:rsidRPr="00BC218D">
        <w:t>hmmgenerate</w:t>
      </w:r>
      <w:r w:rsidRPr="002C0C8C">
        <w:rPr>
          <w:rFonts w:hint="eastAsia"/>
        </w:rPr>
        <w:t>函数的</w:t>
      </w:r>
      <w:r w:rsidRPr="002C0C8C">
        <w:rPr>
          <w:rFonts w:hint="eastAsia"/>
        </w:rPr>
        <w:t>Julia</w:t>
      </w:r>
      <w:r w:rsidRPr="002C0C8C">
        <w:rPr>
          <w:rFonts w:hint="eastAsia"/>
        </w:rPr>
        <w:t>语言实现。</w:t>
      </w:r>
    </w:p>
    <w:p w14:paraId="26EF78B6" w14:textId="77777777" w:rsidR="002C0C8C" w:rsidRPr="002C0C8C" w:rsidRDefault="002C0C8C" w:rsidP="002C0C8C"/>
    <w:p w14:paraId="47287BFD" w14:textId="17185C1A" w:rsidR="00EF2A5B" w:rsidRDefault="00C174DD">
      <w:pPr>
        <w:pStyle w:val="10"/>
      </w:pPr>
      <w:bookmarkStart w:id="171" w:name="_Toc108100649"/>
      <w:proofErr w:type="gramStart"/>
      <w:r>
        <w:rPr>
          <w:rFonts w:hint="eastAsia"/>
        </w:rPr>
        <w:lastRenderedPageBreak/>
        <w:t>降维和</w:t>
      </w:r>
      <w:proofErr w:type="gramEnd"/>
      <w:r>
        <w:rPr>
          <w:rFonts w:hint="eastAsia"/>
        </w:rPr>
        <w:t>特征提取</w:t>
      </w:r>
      <w:bookmarkEnd w:id="171"/>
    </w:p>
    <w:p w14:paraId="6660EF66" w14:textId="77777777" w:rsidR="00061854" w:rsidRPr="00061854" w:rsidRDefault="00061854" w:rsidP="00061854">
      <w:pPr>
        <w:pStyle w:val="20"/>
        <w:rPr>
          <w:sz w:val="32"/>
        </w:rPr>
      </w:pPr>
      <w:bookmarkStart w:id="172" w:name="_Toc108100650"/>
      <w:r w:rsidRPr="00061854">
        <w:rPr>
          <w:rFonts w:hint="eastAsia"/>
        </w:rPr>
        <w:t>特征选择</w:t>
      </w:r>
      <w:bookmarkEnd w:id="172"/>
    </w:p>
    <w:p w14:paraId="7729639C" w14:textId="7D4F4D99" w:rsidR="00EF2A5B" w:rsidRDefault="00C174DD" w:rsidP="00061854">
      <w:pPr>
        <w:pStyle w:val="30"/>
      </w:pPr>
      <w:bookmarkStart w:id="173" w:name="_Toc108100651"/>
      <w:proofErr w:type="gramStart"/>
      <w:r>
        <w:rPr>
          <w:rFonts w:hint="eastAsia"/>
        </w:rPr>
        <w:t>降维和</w:t>
      </w:r>
      <w:proofErr w:type="gramEnd"/>
      <w:r>
        <w:rPr>
          <w:rFonts w:hint="eastAsia"/>
        </w:rPr>
        <w:t>特征提取</w:t>
      </w:r>
      <w:r>
        <w:rPr>
          <w:rFonts w:hint="eastAsia"/>
        </w:rPr>
        <w:t>fscchi2</w:t>
      </w:r>
      <w:r>
        <w:rPr>
          <w:rFonts w:hint="eastAsia"/>
        </w:rPr>
        <w:t>函数</w:t>
      </w:r>
      <w:bookmarkEnd w:id="173"/>
    </w:p>
    <w:p w14:paraId="09DF5B8D" w14:textId="77777777" w:rsidR="00EF2A5B" w:rsidRDefault="00C174DD">
      <w:pPr>
        <w:pStyle w:val="4"/>
      </w:pPr>
      <w:r>
        <w:rPr>
          <w:rFonts w:hint="eastAsia"/>
        </w:rPr>
        <w:t>调用方式</w:t>
      </w:r>
    </w:p>
    <w:p w14:paraId="58C7D7B5" w14:textId="77777777" w:rsidR="00EF2A5B" w:rsidRDefault="003A1122">
      <w:pPr>
        <w:pStyle w:val="11"/>
      </w:pPr>
      <w:hyperlink r:id="rId59" w:anchor="d123e432719" w:history="1">
        <w:r w:rsidR="00C174DD">
          <w:t>idx = fscchi2(</w:t>
        </w:r>
        <w:proofErr w:type="gramStart"/>
        <w:r w:rsidR="00C174DD">
          <w:t>X,Y</w:t>
        </w:r>
        <w:proofErr w:type="gramEnd"/>
        <w:r w:rsidR="00C174DD">
          <w:t>)</w:t>
        </w:r>
      </w:hyperlink>
    </w:p>
    <w:p w14:paraId="05AB3065" w14:textId="77777777" w:rsidR="00EF2A5B" w:rsidRDefault="00C174DD">
      <w:pPr>
        <w:pStyle w:val="11"/>
        <w:numPr>
          <w:ilvl w:val="0"/>
          <w:numId w:val="0"/>
        </w:numPr>
        <w:ind w:firstLineChars="200" w:firstLine="480"/>
      </w:pPr>
      <w:r>
        <w:rPr>
          <w:rFonts w:hint="eastAsia"/>
        </w:rPr>
        <w:t>使用响应变量</w:t>
      </w:r>
      <w:r>
        <w:rPr>
          <w:rFonts w:hint="eastAsia"/>
        </w:rPr>
        <w:t xml:space="preserve"> Y </w:t>
      </w:r>
      <w:r>
        <w:rPr>
          <w:rFonts w:hint="eastAsia"/>
        </w:rPr>
        <w:t>对</w:t>
      </w:r>
      <w:r>
        <w:rPr>
          <w:rFonts w:hint="eastAsia"/>
        </w:rPr>
        <w:t xml:space="preserve"> X </w:t>
      </w:r>
      <w:r>
        <w:rPr>
          <w:rFonts w:hint="eastAsia"/>
        </w:rPr>
        <w:t>中的预测变量进行排名。</w:t>
      </w:r>
    </w:p>
    <w:p w14:paraId="136C4CEA" w14:textId="77777777" w:rsidR="00EF2A5B" w:rsidRDefault="00C174DD">
      <w:pPr>
        <w:pStyle w:val="4"/>
      </w:pPr>
      <w:r>
        <w:rPr>
          <w:rFonts w:hint="eastAsia"/>
        </w:rPr>
        <w:t>输入参数</w:t>
      </w:r>
    </w:p>
    <w:p w14:paraId="3CCF65A7" w14:textId="77777777" w:rsidR="00EF2A5B" w:rsidRDefault="00C174DD">
      <w:pPr>
        <w:pStyle w:val="11"/>
      </w:pPr>
      <w:r>
        <w:t>X</w:t>
      </w:r>
      <w:r>
        <w:rPr>
          <w:rFonts w:hint="eastAsia"/>
        </w:rPr>
        <w:t>：预测变量数据，指定为数值矩阵。</w:t>
      </w:r>
    </w:p>
    <w:p w14:paraId="7B7B9DCB" w14:textId="77777777" w:rsidR="00EF2A5B" w:rsidRDefault="00C174DD">
      <w:pPr>
        <w:pStyle w:val="11"/>
      </w:pPr>
      <w:r>
        <w:rPr>
          <w:rFonts w:hint="eastAsia"/>
        </w:rPr>
        <w:t>y</w:t>
      </w:r>
      <w:r>
        <w:rPr>
          <w:rFonts w:hint="eastAsia"/>
        </w:rPr>
        <w:t>：响应变量。</w:t>
      </w:r>
    </w:p>
    <w:p w14:paraId="506164B0" w14:textId="77777777" w:rsidR="00EF2A5B" w:rsidRDefault="00C174DD">
      <w:pPr>
        <w:pStyle w:val="4"/>
      </w:pPr>
      <w:r>
        <w:rPr>
          <w:rFonts w:hint="eastAsia"/>
        </w:rPr>
        <w:t>返回值</w:t>
      </w:r>
    </w:p>
    <w:p w14:paraId="43609C2A" w14:textId="77777777" w:rsidR="00EF2A5B" w:rsidRDefault="00C174DD">
      <w:pPr>
        <w:pStyle w:val="11"/>
      </w:pPr>
      <w:r>
        <w:rPr>
          <w:rFonts w:hint="eastAsia"/>
        </w:rPr>
        <w:t>idx</w:t>
      </w:r>
      <w:r>
        <w:rPr>
          <w:rFonts w:hint="eastAsia"/>
        </w:rPr>
        <w:t>：使用响应变量</w:t>
      </w:r>
      <w:r>
        <w:rPr>
          <w:rFonts w:hint="eastAsia"/>
        </w:rPr>
        <w:t xml:space="preserve"> Y </w:t>
      </w:r>
      <w:r>
        <w:rPr>
          <w:rFonts w:hint="eastAsia"/>
        </w:rPr>
        <w:t>对</w:t>
      </w:r>
      <w:r>
        <w:rPr>
          <w:rFonts w:hint="eastAsia"/>
        </w:rPr>
        <w:t xml:space="preserve"> X </w:t>
      </w:r>
      <w:r>
        <w:rPr>
          <w:rFonts w:hint="eastAsia"/>
        </w:rPr>
        <w:t>中的预测变量进行排名。</w:t>
      </w:r>
    </w:p>
    <w:p w14:paraId="6C53C422" w14:textId="77777777" w:rsidR="00EF2A5B" w:rsidRDefault="00C174DD">
      <w:pPr>
        <w:pStyle w:val="4"/>
      </w:pPr>
      <w:r>
        <w:rPr>
          <w:rFonts w:hint="eastAsia"/>
        </w:rPr>
        <w:t>开发方案</w:t>
      </w:r>
    </w:p>
    <w:p w14:paraId="64983420"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t>fscchi2</w:t>
      </w:r>
      <w:r>
        <w:rPr>
          <w:rFonts w:hint="eastAsia"/>
        </w:rPr>
        <w:t>函数进行说明，本函数通过对</w:t>
      </w:r>
      <w:r>
        <w:rPr>
          <w:rFonts w:hint="eastAsia"/>
        </w:rPr>
        <w:t>Python</w:t>
      </w:r>
      <w:r>
        <w:rPr>
          <w:rFonts w:hint="eastAsia"/>
        </w:rPr>
        <w:t>中</w:t>
      </w:r>
      <w:r>
        <w:rPr>
          <w:rFonts w:hint="eastAsia"/>
        </w:rPr>
        <w:t>sklearn</w:t>
      </w:r>
      <w:r>
        <w:rPr>
          <w:rFonts w:hint="eastAsia"/>
        </w:rPr>
        <w:t>库</w:t>
      </w:r>
      <w:r>
        <w:rPr>
          <w:rFonts w:hint="eastAsia"/>
        </w:rPr>
        <w:t>chi2</w:t>
      </w:r>
      <w:r>
        <w:t>()</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t>fscchi2()</w:t>
      </w:r>
      <w:r>
        <w:rPr>
          <w:rFonts w:hint="eastAsia"/>
        </w:rPr>
        <w:t>函数的</w:t>
      </w:r>
      <w:r>
        <w:rPr>
          <w:rFonts w:hint="eastAsia"/>
        </w:rPr>
        <w:t>Julia</w:t>
      </w:r>
      <w:r>
        <w:rPr>
          <w:rFonts w:hint="eastAsia"/>
        </w:rPr>
        <w:t>语言实现。</w:t>
      </w:r>
    </w:p>
    <w:p w14:paraId="3E149F7E" w14:textId="77777777" w:rsidR="00EF2A5B" w:rsidRDefault="00EF2A5B"/>
    <w:p w14:paraId="383785E2" w14:textId="77777777" w:rsidR="00EF2A5B" w:rsidRDefault="00C174DD">
      <w:pPr>
        <w:pStyle w:val="30"/>
      </w:pPr>
      <w:bookmarkStart w:id="174" w:name="_Toc108100652"/>
      <w:proofErr w:type="gramStart"/>
      <w:r>
        <w:rPr>
          <w:rFonts w:hint="eastAsia"/>
        </w:rPr>
        <w:t>降维和</w:t>
      </w:r>
      <w:proofErr w:type="gramEnd"/>
      <w:r>
        <w:rPr>
          <w:rFonts w:hint="eastAsia"/>
        </w:rPr>
        <w:t>特征提取</w:t>
      </w:r>
      <w:r>
        <w:rPr>
          <w:rFonts w:hint="eastAsia"/>
        </w:rPr>
        <w:t>fscmrmr</w:t>
      </w:r>
      <w:r>
        <w:rPr>
          <w:rFonts w:hint="eastAsia"/>
        </w:rPr>
        <w:t>函数</w:t>
      </w:r>
      <w:bookmarkEnd w:id="174"/>
    </w:p>
    <w:p w14:paraId="4517F22A" w14:textId="77777777" w:rsidR="00EF2A5B" w:rsidRDefault="00C174DD">
      <w:pPr>
        <w:pStyle w:val="4"/>
      </w:pPr>
      <w:r>
        <w:rPr>
          <w:rFonts w:hint="eastAsia"/>
        </w:rPr>
        <w:t>调用方式</w:t>
      </w:r>
    </w:p>
    <w:p w14:paraId="42B1FE8A" w14:textId="77777777" w:rsidR="00EF2A5B" w:rsidRDefault="003A1122">
      <w:pPr>
        <w:pStyle w:val="11"/>
      </w:pPr>
      <w:hyperlink r:id="rId60" w:anchor="mw_c8828fd8-dea1-4a76-b893-d0cdbc8a05fc_sep_shared-idx" w:history="1">
        <w:r w:rsidR="00C174DD">
          <w:t>idx</w:t>
        </w:r>
      </w:hyperlink>
      <w:r w:rsidR="00C174DD">
        <w:t> = fscmrmr(</w:t>
      </w:r>
      <w:hyperlink r:id="rId61" w:anchor="mw_c8828fd8-dea1-4a76-b893-d0cdbc8a05fc_sep_shared-Tbl" w:history="1">
        <w:r w:rsidR="00C174DD">
          <w:t>Tbl</w:t>
        </w:r>
      </w:hyperlink>
      <w:r w:rsidR="00C174DD">
        <w:t>,</w:t>
      </w:r>
      <w:hyperlink r:id="rId62" w:anchor="mw_c8828fd8-dea1-4a76-b893-d0cdbc8a05fc_sep_shared-ResponseVarName" w:history="1">
        <w:r w:rsidR="00C174DD">
          <w:t>ResponseVarName</w:t>
        </w:r>
      </w:hyperlink>
      <w:r w:rsidR="00C174DD">
        <w:t>)</w:t>
      </w:r>
    </w:p>
    <w:p w14:paraId="417EC056" w14:textId="77777777" w:rsidR="00EF2A5B" w:rsidRDefault="00C174DD">
      <w:pPr>
        <w:pStyle w:val="11"/>
        <w:numPr>
          <w:ilvl w:val="0"/>
          <w:numId w:val="0"/>
        </w:numPr>
        <w:ind w:firstLineChars="200" w:firstLine="480"/>
      </w:pPr>
      <w:r>
        <w:rPr>
          <w:rFonts w:hint="eastAsia"/>
        </w:rPr>
        <w:t>使用</w:t>
      </w:r>
      <w:r>
        <w:rPr>
          <w:rFonts w:hint="eastAsia"/>
        </w:rPr>
        <w:t xml:space="preserve"> MRMR </w:t>
      </w:r>
      <w:r>
        <w:rPr>
          <w:rFonts w:hint="eastAsia"/>
        </w:rPr>
        <w:t>算法对特征（预测变量）进行排名。</w:t>
      </w:r>
    </w:p>
    <w:p w14:paraId="36A572AB" w14:textId="77777777" w:rsidR="00EF2A5B" w:rsidRDefault="00C174DD">
      <w:pPr>
        <w:pStyle w:val="4"/>
      </w:pPr>
      <w:r>
        <w:rPr>
          <w:rFonts w:hint="eastAsia"/>
        </w:rPr>
        <w:lastRenderedPageBreak/>
        <w:t>输入参数</w:t>
      </w:r>
    </w:p>
    <w:p w14:paraId="042CD248" w14:textId="77777777" w:rsidR="00EF2A5B" w:rsidRDefault="003A1122">
      <w:pPr>
        <w:pStyle w:val="11"/>
      </w:pPr>
      <w:hyperlink r:id="rId63" w:anchor="mw_c8828fd8-dea1-4a76-b893-d0cdbc8a05fc_sep_shared-Tbl" w:history="1">
        <w:r w:rsidR="00C174DD">
          <w:t>Tbl</w:t>
        </w:r>
      </w:hyperlink>
      <w:r w:rsidR="00C174DD">
        <w:rPr>
          <w:rFonts w:hint="eastAsia"/>
        </w:rPr>
        <w:t>：样本数据，指定为表格。</w:t>
      </w:r>
    </w:p>
    <w:p w14:paraId="468BC48F" w14:textId="77777777" w:rsidR="00EF2A5B" w:rsidRDefault="003A1122">
      <w:pPr>
        <w:pStyle w:val="11"/>
      </w:pPr>
      <w:hyperlink r:id="rId64" w:anchor="mw_c8828fd8-dea1-4a76-b893-d0cdbc8a05fc_sep_shared-ResponseVarName" w:history="1">
        <w:r w:rsidR="00C174DD">
          <w:t>ResponseVarName</w:t>
        </w:r>
      </w:hyperlink>
      <w:r w:rsidR="00C174DD">
        <w:rPr>
          <w:rFonts w:hint="eastAsia"/>
        </w:rPr>
        <w:t>：响应变量名称，指定为包含</w:t>
      </w:r>
      <w:r w:rsidR="00C174DD">
        <w:rPr>
          <w:rFonts w:hint="eastAsia"/>
        </w:rPr>
        <w:t xml:space="preserve"> Tbl </w:t>
      </w:r>
      <w:r w:rsidR="00C174DD">
        <w:rPr>
          <w:rFonts w:hint="eastAsia"/>
        </w:rPr>
        <w:t>中变量名称的字符向量或字符串标量。</w:t>
      </w:r>
    </w:p>
    <w:p w14:paraId="7B0088D3" w14:textId="77777777" w:rsidR="00EF2A5B" w:rsidRDefault="00C174DD">
      <w:pPr>
        <w:pStyle w:val="4"/>
      </w:pPr>
      <w:r>
        <w:rPr>
          <w:rFonts w:hint="eastAsia"/>
        </w:rPr>
        <w:t>返回值</w:t>
      </w:r>
    </w:p>
    <w:p w14:paraId="5E8DEF8D" w14:textId="77777777" w:rsidR="00EF2A5B" w:rsidRDefault="00C174DD">
      <w:pPr>
        <w:pStyle w:val="11"/>
      </w:pPr>
      <w:r>
        <w:rPr>
          <w:rFonts w:hint="eastAsia"/>
        </w:rPr>
        <w:t>idx</w:t>
      </w:r>
      <w:r>
        <w:rPr>
          <w:rFonts w:hint="eastAsia"/>
        </w:rPr>
        <w:t>：使用</w:t>
      </w:r>
      <w:r>
        <w:rPr>
          <w:rFonts w:hint="eastAsia"/>
        </w:rPr>
        <w:t xml:space="preserve"> MRMR </w:t>
      </w:r>
      <w:r>
        <w:rPr>
          <w:rFonts w:hint="eastAsia"/>
        </w:rPr>
        <w:t>算法对特征（预测变量）进行排名。</w:t>
      </w:r>
    </w:p>
    <w:p w14:paraId="062BD974" w14:textId="77777777" w:rsidR="00EF2A5B" w:rsidRDefault="00C174DD">
      <w:pPr>
        <w:pStyle w:val="4"/>
      </w:pPr>
      <w:r>
        <w:rPr>
          <w:rFonts w:hint="eastAsia"/>
        </w:rPr>
        <w:t>开发方案</w:t>
      </w:r>
    </w:p>
    <w:p w14:paraId="5B41F9D3"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t>fscmrmr</w:t>
      </w:r>
      <w:r>
        <w:rPr>
          <w:rFonts w:hint="eastAsia"/>
        </w:rPr>
        <w:t>函数进行说明，本函数通过对</w:t>
      </w:r>
      <w:r>
        <w:rPr>
          <w:rFonts w:hint="eastAsia"/>
        </w:rPr>
        <w:t>Python</w:t>
      </w:r>
      <w:r>
        <w:rPr>
          <w:rFonts w:hint="eastAsia"/>
        </w:rPr>
        <w:t>中</w:t>
      </w:r>
      <w:r>
        <w:rPr>
          <w:rFonts w:hint="eastAsia"/>
        </w:rPr>
        <w:t>pymrmr</w:t>
      </w:r>
      <w:r>
        <w:rPr>
          <w:rFonts w:hint="eastAsia"/>
        </w:rPr>
        <w:t>库</w:t>
      </w:r>
      <w:r>
        <w:rPr>
          <w:rFonts w:hint="eastAsia"/>
        </w:rPr>
        <w:t>mRMR</w:t>
      </w:r>
      <w:r>
        <w:t>()</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t>fscmrmr()</w:t>
      </w:r>
      <w:r>
        <w:rPr>
          <w:rFonts w:hint="eastAsia"/>
        </w:rPr>
        <w:t>函数的</w:t>
      </w:r>
      <w:r>
        <w:rPr>
          <w:rFonts w:hint="eastAsia"/>
        </w:rPr>
        <w:t>Julia</w:t>
      </w:r>
      <w:r>
        <w:rPr>
          <w:rFonts w:hint="eastAsia"/>
        </w:rPr>
        <w:t>语言实现。</w:t>
      </w:r>
    </w:p>
    <w:p w14:paraId="0D1A06D2" w14:textId="77777777" w:rsidR="00EF2A5B" w:rsidRDefault="00EF2A5B">
      <w:pPr>
        <w:pStyle w:val="a1"/>
        <w:ind w:firstLine="480"/>
      </w:pPr>
    </w:p>
    <w:p w14:paraId="3A8460BC" w14:textId="77777777" w:rsidR="00EF2A5B" w:rsidRDefault="00C174DD">
      <w:pPr>
        <w:pStyle w:val="30"/>
      </w:pPr>
      <w:bookmarkStart w:id="175" w:name="_Toc108100653"/>
      <w:proofErr w:type="gramStart"/>
      <w:r>
        <w:rPr>
          <w:rFonts w:hint="eastAsia"/>
        </w:rPr>
        <w:t>降维和</w:t>
      </w:r>
      <w:proofErr w:type="gramEnd"/>
      <w:r>
        <w:rPr>
          <w:rFonts w:hint="eastAsia"/>
        </w:rPr>
        <w:t>特征提取</w:t>
      </w:r>
      <w:r>
        <w:rPr>
          <w:rFonts w:hint="eastAsia"/>
        </w:rPr>
        <w:t>fsrftest</w:t>
      </w:r>
      <w:r>
        <w:rPr>
          <w:rFonts w:hint="eastAsia"/>
        </w:rPr>
        <w:t>函数</w:t>
      </w:r>
      <w:bookmarkEnd w:id="175"/>
    </w:p>
    <w:p w14:paraId="037FD9DA" w14:textId="77777777" w:rsidR="00EF2A5B" w:rsidRDefault="00C174DD">
      <w:pPr>
        <w:pStyle w:val="4"/>
      </w:pPr>
      <w:r>
        <w:rPr>
          <w:rFonts w:hint="eastAsia"/>
        </w:rPr>
        <w:t>调用方式</w:t>
      </w:r>
    </w:p>
    <w:p w14:paraId="5AD53398" w14:textId="77777777" w:rsidR="00EF2A5B" w:rsidRDefault="003A1122">
      <w:pPr>
        <w:pStyle w:val="11"/>
      </w:pPr>
      <w:hyperlink r:id="rId65" w:anchor="mw_93dd4853-5202-41a5-af72-815f54b00ee6_sep_shared-idx" w:history="1">
        <w:r w:rsidR="00C174DD">
          <w:t>idx</w:t>
        </w:r>
      </w:hyperlink>
      <w:r w:rsidR="00C174DD">
        <w:t> = fsrftest(</w:t>
      </w:r>
      <w:hyperlink r:id="rId66" w:anchor="mw_93dd4853-5202-41a5-af72-815f54b00ee6_sep_mw_98c996ec-017b-4d55-825d-ef28884cac63" w:history="1">
        <w:r w:rsidR="00C174DD">
          <w:t>Tbl</w:t>
        </w:r>
      </w:hyperlink>
      <w:r w:rsidR="00C174DD">
        <w:t>,</w:t>
      </w:r>
      <w:hyperlink r:id="rId67" w:anchor="mw_93dd4853-5202-41a5-af72-815f54b00ee6_sep_shared-ResponseVarName" w:history="1">
        <w:r w:rsidR="00C174DD">
          <w:t>ResponseVarName</w:t>
        </w:r>
      </w:hyperlink>
      <w:r w:rsidR="00C174DD">
        <w:t>)</w:t>
      </w:r>
    </w:p>
    <w:p w14:paraId="40293F49" w14:textId="77777777" w:rsidR="00EF2A5B" w:rsidRDefault="00C174DD">
      <w:pPr>
        <w:pStyle w:val="11"/>
        <w:numPr>
          <w:ilvl w:val="0"/>
          <w:numId w:val="0"/>
        </w:numPr>
        <w:ind w:firstLineChars="200" w:firstLine="480"/>
      </w:pPr>
      <w:r>
        <w:rPr>
          <w:rFonts w:hint="eastAsia"/>
        </w:rPr>
        <w:t>使用</w:t>
      </w:r>
      <w:r>
        <w:rPr>
          <w:rFonts w:hint="eastAsia"/>
        </w:rPr>
        <w:t xml:space="preserve"> F </w:t>
      </w:r>
      <w:r>
        <w:rPr>
          <w:rFonts w:hint="eastAsia"/>
        </w:rPr>
        <w:t>检验对特征（预测变量）进行排名。</w:t>
      </w:r>
    </w:p>
    <w:p w14:paraId="096DB109" w14:textId="77777777" w:rsidR="00EF2A5B" w:rsidRDefault="00C174DD">
      <w:pPr>
        <w:pStyle w:val="4"/>
      </w:pPr>
      <w:r>
        <w:rPr>
          <w:rFonts w:hint="eastAsia"/>
        </w:rPr>
        <w:t>输入参数</w:t>
      </w:r>
    </w:p>
    <w:p w14:paraId="502D4DC2" w14:textId="77777777" w:rsidR="00EF2A5B" w:rsidRDefault="003A1122">
      <w:pPr>
        <w:pStyle w:val="11"/>
      </w:pPr>
      <w:hyperlink r:id="rId68" w:anchor="mw_c8828fd8-dea1-4a76-b893-d0cdbc8a05fc_sep_shared-Tbl" w:history="1">
        <w:r w:rsidR="00C174DD">
          <w:t>Tbl</w:t>
        </w:r>
      </w:hyperlink>
      <w:r w:rsidR="00C174DD">
        <w:rPr>
          <w:rFonts w:hint="eastAsia"/>
        </w:rPr>
        <w:t>：样本数据，指定为表格。</w:t>
      </w:r>
    </w:p>
    <w:p w14:paraId="750CDABF" w14:textId="77777777" w:rsidR="00EF2A5B" w:rsidRDefault="003A1122">
      <w:pPr>
        <w:pStyle w:val="11"/>
      </w:pPr>
      <w:hyperlink r:id="rId69" w:anchor="mw_c8828fd8-dea1-4a76-b893-d0cdbc8a05fc_sep_shared-ResponseVarName" w:history="1">
        <w:r w:rsidR="00C174DD">
          <w:t>ResponseVarName</w:t>
        </w:r>
      </w:hyperlink>
      <w:r w:rsidR="00C174DD">
        <w:rPr>
          <w:rFonts w:hint="eastAsia"/>
        </w:rPr>
        <w:t>：响应变量名称，指定为包含</w:t>
      </w:r>
      <w:r w:rsidR="00C174DD">
        <w:rPr>
          <w:rFonts w:hint="eastAsia"/>
        </w:rPr>
        <w:t xml:space="preserve"> Tbl </w:t>
      </w:r>
      <w:r w:rsidR="00C174DD">
        <w:rPr>
          <w:rFonts w:hint="eastAsia"/>
        </w:rPr>
        <w:t>中变量名称的字符向量或字符串标量。</w:t>
      </w:r>
    </w:p>
    <w:p w14:paraId="0930D856" w14:textId="77777777" w:rsidR="00EF2A5B" w:rsidRDefault="00C174DD">
      <w:pPr>
        <w:pStyle w:val="4"/>
      </w:pPr>
      <w:r>
        <w:rPr>
          <w:rFonts w:hint="eastAsia"/>
        </w:rPr>
        <w:t>返回值</w:t>
      </w:r>
    </w:p>
    <w:p w14:paraId="31E813F7" w14:textId="77777777" w:rsidR="00EF2A5B" w:rsidRDefault="00C174DD">
      <w:pPr>
        <w:pStyle w:val="11"/>
      </w:pPr>
      <w:r>
        <w:rPr>
          <w:rFonts w:hint="eastAsia"/>
        </w:rPr>
        <w:t>idx</w:t>
      </w:r>
      <w:r>
        <w:rPr>
          <w:rFonts w:hint="eastAsia"/>
        </w:rPr>
        <w:t>：使用</w:t>
      </w:r>
      <w:r>
        <w:rPr>
          <w:rFonts w:hint="eastAsia"/>
        </w:rPr>
        <w:t xml:space="preserve"> F </w:t>
      </w:r>
      <w:r>
        <w:rPr>
          <w:rFonts w:hint="eastAsia"/>
        </w:rPr>
        <w:t>检验对特征（预测变量）进行排名。</w:t>
      </w:r>
    </w:p>
    <w:p w14:paraId="2F52B177" w14:textId="77777777" w:rsidR="00EF2A5B" w:rsidRDefault="00C174DD">
      <w:pPr>
        <w:pStyle w:val="4"/>
      </w:pPr>
      <w:r>
        <w:rPr>
          <w:rFonts w:hint="eastAsia"/>
        </w:rPr>
        <w:lastRenderedPageBreak/>
        <w:t>开发方案</w:t>
      </w:r>
    </w:p>
    <w:p w14:paraId="126EE7B1"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rPr>
          <w:rFonts w:hint="eastAsia"/>
        </w:rPr>
        <w:t>fsrftest</w:t>
      </w:r>
      <w:r>
        <w:rPr>
          <w:rFonts w:hint="eastAsia"/>
        </w:rPr>
        <w:t>函数进行说明，本函数通过对</w:t>
      </w:r>
      <w:r>
        <w:rPr>
          <w:rFonts w:hint="eastAsia"/>
        </w:rPr>
        <w:t>Python</w:t>
      </w:r>
      <w:r>
        <w:rPr>
          <w:rFonts w:hint="eastAsia"/>
        </w:rPr>
        <w:t>中</w:t>
      </w:r>
      <w:r>
        <w:rPr>
          <w:rFonts w:hint="eastAsia"/>
        </w:rPr>
        <w:t>sklearn</w:t>
      </w:r>
      <w:r>
        <w:rPr>
          <w:rFonts w:hint="eastAsia"/>
        </w:rPr>
        <w:t>库</w:t>
      </w:r>
      <w:r>
        <w:rPr>
          <w:rFonts w:hint="eastAsia"/>
        </w:rPr>
        <w:t>f_regression</w:t>
      </w:r>
      <w:r>
        <w:t>()</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rPr>
          <w:rFonts w:hint="eastAsia"/>
        </w:rPr>
        <w:t>fsrftest</w:t>
      </w:r>
      <w:r>
        <w:t>()</w:t>
      </w:r>
      <w:r>
        <w:rPr>
          <w:rFonts w:hint="eastAsia"/>
        </w:rPr>
        <w:t>函数的</w:t>
      </w:r>
      <w:r>
        <w:rPr>
          <w:rFonts w:hint="eastAsia"/>
        </w:rPr>
        <w:t>Julia</w:t>
      </w:r>
      <w:r>
        <w:rPr>
          <w:rFonts w:hint="eastAsia"/>
        </w:rPr>
        <w:t>语言实现。</w:t>
      </w:r>
    </w:p>
    <w:p w14:paraId="43BB3363" w14:textId="77777777" w:rsidR="00EF2A5B" w:rsidRDefault="00EF2A5B"/>
    <w:p w14:paraId="7FAF3EBE" w14:textId="77777777" w:rsidR="00EF2A5B" w:rsidRDefault="00C174DD">
      <w:pPr>
        <w:pStyle w:val="30"/>
      </w:pPr>
      <w:bookmarkStart w:id="176" w:name="_Toc108100654"/>
      <w:proofErr w:type="gramStart"/>
      <w:r>
        <w:rPr>
          <w:rFonts w:hint="eastAsia"/>
        </w:rPr>
        <w:t>降维和</w:t>
      </w:r>
      <w:proofErr w:type="gramEnd"/>
      <w:r>
        <w:rPr>
          <w:rFonts w:hint="eastAsia"/>
        </w:rPr>
        <w:t>特征提取</w:t>
      </w:r>
      <w:r>
        <w:rPr>
          <w:rFonts w:hint="eastAsia"/>
        </w:rPr>
        <w:t>partialDependence</w:t>
      </w:r>
      <w:r>
        <w:rPr>
          <w:rFonts w:hint="eastAsia"/>
        </w:rPr>
        <w:t>函数</w:t>
      </w:r>
      <w:bookmarkEnd w:id="176"/>
    </w:p>
    <w:p w14:paraId="010700CE" w14:textId="77777777" w:rsidR="00EF2A5B" w:rsidRDefault="00C174DD">
      <w:pPr>
        <w:pStyle w:val="4"/>
      </w:pPr>
      <w:r>
        <w:rPr>
          <w:rFonts w:hint="eastAsia"/>
        </w:rPr>
        <w:t>调用方式</w:t>
      </w:r>
    </w:p>
    <w:p w14:paraId="04B68308" w14:textId="77777777" w:rsidR="00EF2A5B" w:rsidRDefault="003A1122">
      <w:pPr>
        <w:pStyle w:val="11"/>
      </w:pPr>
      <w:hyperlink r:id="rId70" w:anchor="mw_4cf387d8-aef1-42c1-b769-2a95425354e9" w:history="1">
        <w:r w:rsidR="00C174DD">
          <w:t>pd</w:t>
        </w:r>
      </w:hyperlink>
      <w:r w:rsidR="00C174DD">
        <w:t> = partialDependence(</w:t>
      </w:r>
      <w:hyperlink r:id="rId71" w:anchor="mw_e5194151-ad06-445e-bf20-8cc2c5153075_sep_shared-RegressionMdl" w:history="1">
        <w:r w:rsidR="00C174DD">
          <w:t>RegressionMdl</w:t>
        </w:r>
      </w:hyperlink>
      <w:r w:rsidR="00C174DD">
        <w:t>,</w:t>
      </w:r>
      <w:hyperlink r:id="rId72" w:anchor="mw_8994e1b1-475c-46aa-aad6-60896bd1e182" w:history="1">
        <w:r w:rsidR="00C174DD">
          <w:t>Vars</w:t>
        </w:r>
      </w:hyperlink>
      <w:r w:rsidR="00C174DD">
        <w:t>)</w:t>
      </w:r>
    </w:p>
    <w:p w14:paraId="68CD731E" w14:textId="77777777" w:rsidR="00EF2A5B" w:rsidRDefault="00C174DD">
      <w:pPr>
        <w:pStyle w:val="11"/>
        <w:numPr>
          <w:ilvl w:val="0"/>
          <w:numId w:val="0"/>
        </w:numPr>
        <w:ind w:firstLineChars="200" w:firstLine="480"/>
      </w:pPr>
      <w:r>
        <w:rPr>
          <w:rFonts w:hint="eastAsia"/>
        </w:rPr>
        <w:t>计算</w:t>
      </w:r>
      <w:r>
        <w:rPr>
          <w:rFonts w:hint="eastAsia"/>
        </w:rPr>
        <w:t xml:space="preserve"> Vars </w:t>
      </w:r>
      <w:r>
        <w:rPr>
          <w:rFonts w:hint="eastAsia"/>
        </w:rPr>
        <w:t>中列出的预测变量与使用包含预测数据的回归模型</w:t>
      </w:r>
      <w:r>
        <w:rPr>
          <w:rFonts w:hint="eastAsia"/>
        </w:rPr>
        <w:t xml:space="preserve"> RegressionMdl </w:t>
      </w:r>
      <w:r>
        <w:rPr>
          <w:rFonts w:hint="eastAsia"/>
        </w:rPr>
        <w:t>预测的响应之间的部分相关性。</w:t>
      </w:r>
    </w:p>
    <w:p w14:paraId="2CC6277D" w14:textId="77777777" w:rsidR="00EF2A5B" w:rsidRDefault="00C174DD">
      <w:pPr>
        <w:pStyle w:val="4"/>
      </w:pPr>
      <w:r>
        <w:rPr>
          <w:rFonts w:hint="eastAsia"/>
        </w:rPr>
        <w:t>输入参数</w:t>
      </w:r>
    </w:p>
    <w:p w14:paraId="48E5BBFA" w14:textId="77777777" w:rsidR="00EF2A5B" w:rsidRDefault="003A1122">
      <w:pPr>
        <w:pStyle w:val="11"/>
      </w:pPr>
      <w:hyperlink r:id="rId73" w:anchor="mw_e5194151-ad06-445e-bf20-8cc2c5153075_sep_shared-RegressionMdl" w:history="1">
        <w:r w:rsidR="00C174DD">
          <w:t>RegressionMdl</w:t>
        </w:r>
      </w:hyperlink>
      <w:r w:rsidR="00C174DD">
        <w:rPr>
          <w:rFonts w:hint="eastAsia"/>
        </w:rPr>
        <w:t>：回归模型。</w:t>
      </w:r>
    </w:p>
    <w:p w14:paraId="3069504B" w14:textId="77777777" w:rsidR="00EF2A5B" w:rsidRDefault="003A1122">
      <w:pPr>
        <w:pStyle w:val="11"/>
      </w:pPr>
      <w:hyperlink r:id="rId74" w:anchor="mw_8994e1b1-475c-46aa-aad6-60896bd1e182" w:history="1">
        <w:r w:rsidR="00C174DD">
          <w:t>Vars</w:t>
        </w:r>
      </w:hyperlink>
      <w:r w:rsidR="00C174DD">
        <w:rPr>
          <w:rFonts w:hint="eastAsia"/>
        </w:rPr>
        <w:t>：预测变量。</w:t>
      </w:r>
    </w:p>
    <w:p w14:paraId="533A2B5B" w14:textId="77777777" w:rsidR="00EF2A5B" w:rsidRDefault="00C174DD">
      <w:pPr>
        <w:pStyle w:val="4"/>
      </w:pPr>
      <w:r>
        <w:rPr>
          <w:rFonts w:hint="eastAsia"/>
        </w:rPr>
        <w:t>返回值</w:t>
      </w:r>
    </w:p>
    <w:p w14:paraId="799E214A" w14:textId="77777777" w:rsidR="00EF2A5B" w:rsidRDefault="00C174DD">
      <w:pPr>
        <w:pStyle w:val="11"/>
      </w:pPr>
      <w:r>
        <w:rPr>
          <w:rFonts w:hint="eastAsia"/>
        </w:rPr>
        <w:t>pd</w:t>
      </w:r>
      <w:r>
        <w:rPr>
          <w:rFonts w:hint="eastAsia"/>
        </w:rPr>
        <w:t>：计算</w:t>
      </w:r>
      <w:r>
        <w:rPr>
          <w:rFonts w:hint="eastAsia"/>
        </w:rPr>
        <w:t xml:space="preserve"> Vars </w:t>
      </w:r>
      <w:r>
        <w:rPr>
          <w:rFonts w:hint="eastAsia"/>
        </w:rPr>
        <w:t>中列出的预测变量与使用包含预测数据的回归模型</w:t>
      </w:r>
      <w:r>
        <w:rPr>
          <w:rFonts w:hint="eastAsia"/>
        </w:rPr>
        <w:t xml:space="preserve"> RegressionMdl </w:t>
      </w:r>
      <w:r>
        <w:rPr>
          <w:rFonts w:hint="eastAsia"/>
        </w:rPr>
        <w:t>预测的响应之间的部分相关性。</w:t>
      </w:r>
    </w:p>
    <w:p w14:paraId="42700EEA" w14:textId="77777777" w:rsidR="00EF2A5B" w:rsidRDefault="00C174DD">
      <w:pPr>
        <w:pStyle w:val="4"/>
      </w:pPr>
      <w:r>
        <w:rPr>
          <w:rFonts w:hint="eastAsia"/>
        </w:rPr>
        <w:t>开发方案</w:t>
      </w:r>
    </w:p>
    <w:p w14:paraId="5FF90ABC"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t>partialDependence</w:t>
      </w:r>
      <w:r>
        <w:rPr>
          <w:rFonts w:hint="eastAsia"/>
        </w:rPr>
        <w:t>函数进行说明，本函数通过对</w:t>
      </w:r>
      <w:r>
        <w:rPr>
          <w:rFonts w:hint="eastAsia"/>
        </w:rPr>
        <w:t>Python</w:t>
      </w:r>
      <w:r>
        <w:rPr>
          <w:rFonts w:hint="eastAsia"/>
        </w:rPr>
        <w:t>中</w:t>
      </w:r>
      <w:r>
        <w:t>sklearn</w:t>
      </w:r>
      <w:r>
        <w:rPr>
          <w:rFonts w:hint="eastAsia"/>
        </w:rPr>
        <w:t>库</w:t>
      </w:r>
      <w:r>
        <w:rPr>
          <w:rFonts w:hint="eastAsia"/>
        </w:rPr>
        <w:t>partial_dependence</w:t>
      </w:r>
      <w:r>
        <w:t>()</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t>partialDependence()</w:t>
      </w:r>
      <w:r>
        <w:rPr>
          <w:rFonts w:hint="eastAsia"/>
        </w:rPr>
        <w:t>函数的</w:t>
      </w:r>
      <w:r>
        <w:rPr>
          <w:rFonts w:hint="eastAsia"/>
        </w:rPr>
        <w:t>Julia</w:t>
      </w:r>
      <w:r>
        <w:rPr>
          <w:rFonts w:hint="eastAsia"/>
        </w:rPr>
        <w:t>语言实现。</w:t>
      </w:r>
    </w:p>
    <w:p w14:paraId="701DC56E" w14:textId="77777777" w:rsidR="00EF2A5B" w:rsidRDefault="00EF2A5B"/>
    <w:p w14:paraId="412C05D2" w14:textId="77777777" w:rsidR="00EF2A5B" w:rsidRDefault="00C174DD">
      <w:pPr>
        <w:pStyle w:val="30"/>
      </w:pPr>
      <w:bookmarkStart w:id="177" w:name="_Toc108100655"/>
      <w:proofErr w:type="gramStart"/>
      <w:r>
        <w:rPr>
          <w:rFonts w:hint="eastAsia"/>
        </w:rPr>
        <w:lastRenderedPageBreak/>
        <w:t>降维和</w:t>
      </w:r>
      <w:proofErr w:type="gramEnd"/>
      <w:r>
        <w:rPr>
          <w:rFonts w:hint="eastAsia"/>
        </w:rPr>
        <w:t>特征提取</w:t>
      </w:r>
      <w:r>
        <w:rPr>
          <w:rFonts w:hint="eastAsia"/>
        </w:rPr>
        <w:t>oobPermutedPredictorImportance</w:t>
      </w:r>
      <w:r>
        <w:rPr>
          <w:rFonts w:hint="eastAsia"/>
        </w:rPr>
        <w:t>函数</w:t>
      </w:r>
      <w:bookmarkEnd w:id="177"/>
    </w:p>
    <w:p w14:paraId="50E822AE" w14:textId="77777777" w:rsidR="00EF2A5B" w:rsidRDefault="00C174DD">
      <w:pPr>
        <w:pStyle w:val="4"/>
      </w:pPr>
      <w:r>
        <w:rPr>
          <w:rFonts w:hint="eastAsia"/>
        </w:rPr>
        <w:t>调用方式</w:t>
      </w:r>
    </w:p>
    <w:p w14:paraId="74873B6F" w14:textId="77777777" w:rsidR="00EF2A5B" w:rsidRDefault="003A1122">
      <w:pPr>
        <w:pStyle w:val="11"/>
      </w:pPr>
      <w:hyperlink r:id="rId75" w:anchor="bvf730a-Imp" w:history="1">
        <w:r w:rsidR="00C174DD">
          <w:t>Imp</w:t>
        </w:r>
      </w:hyperlink>
      <w:r w:rsidR="00C174DD">
        <w:t> = oobPermutedPredictorImportance(</w:t>
      </w:r>
      <w:hyperlink r:id="rId76" w:anchor="bvf730a-Mdl" w:history="1">
        <w:r w:rsidR="00C174DD">
          <w:t>Mdl</w:t>
        </w:r>
      </w:hyperlink>
      <w:r w:rsidR="00C174DD">
        <w:t>) </w:t>
      </w:r>
    </w:p>
    <w:p w14:paraId="03000372" w14:textId="77777777" w:rsidR="00EF2A5B" w:rsidRDefault="00C174DD">
      <w:pPr>
        <w:pStyle w:val="11"/>
        <w:numPr>
          <w:ilvl w:val="0"/>
          <w:numId w:val="0"/>
        </w:numPr>
        <w:ind w:firstLineChars="200" w:firstLine="480"/>
      </w:pPr>
      <w:r>
        <w:rPr>
          <w:rFonts w:hint="eastAsia"/>
        </w:rPr>
        <w:t>使用分类树的随机森林</w:t>
      </w:r>
      <w:r>
        <w:rPr>
          <w:rFonts w:hint="eastAsia"/>
        </w:rPr>
        <w:t xml:space="preserve"> Mdl </w:t>
      </w:r>
      <w:r>
        <w:rPr>
          <w:rFonts w:hint="eastAsia"/>
        </w:rPr>
        <w:t>通过排列返回袋</w:t>
      </w:r>
      <w:proofErr w:type="gramStart"/>
      <w:r>
        <w:rPr>
          <w:rFonts w:hint="eastAsia"/>
        </w:rPr>
        <w:t>外预测器</w:t>
      </w:r>
      <w:proofErr w:type="gramEnd"/>
      <w:r>
        <w:rPr>
          <w:rFonts w:hint="eastAsia"/>
        </w:rPr>
        <w:t>重要性估计的向量。</w:t>
      </w:r>
    </w:p>
    <w:p w14:paraId="3290D21B" w14:textId="77777777" w:rsidR="00EF2A5B" w:rsidRDefault="00C174DD">
      <w:pPr>
        <w:pStyle w:val="4"/>
      </w:pPr>
      <w:r>
        <w:rPr>
          <w:rFonts w:hint="eastAsia"/>
        </w:rPr>
        <w:t>输入参数</w:t>
      </w:r>
    </w:p>
    <w:p w14:paraId="78D9174C" w14:textId="77777777" w:rsidR="00EF2A5B" w:rsidRDefault="003A1122">
      <w:pPr>
        <w:pStyle w:val="11"/>
      </w:pPr>
      <w:hyperlink r:id="rId77" w:anchor="mw_e5194151-ad06-445e-bf20-8cc2c5153075_sep_shared-RegressionMdl" w:history="1">
        <w:r w:rsidR="00C174DD">
          <w:t>Mdl</w:t>
        </w:r>
      </w:hyperlink>
      <w:r w:rsidR="00C174DD">
        <w:rPr>
          <w:rFonts w:hint="eastAsia"/>
        </w:rPr>
        <w:t>：分类树的随机森林。</w:t>
      </w:r>
    </w:p>
    <w:p w14:paraId="3B5FA603" w14:textId="77777777" w:rsidR="00EF2A5B" w:rsidRDefault="00C174DD">
      <w:pPr>
        <w:pStyle w:val="4"/>
      </w:pPr>
      <w:r>
        <w:rPr>
          <w:rFonts w:hint="eastAsia"/>
        </w:rPr>
        <w:t>返回值</w:t>
      </w:r>
    </w:p>
    <w:p w14:paraId="5F708E0A" w14:textId="77777777" w:rsidR="00EF2A5B" w:rsidRDefault="00C174DD">
      <w:pPr>
        <w:pStyle w:val="11"/>
      </w:pPr>
      <w:r>
        <w:rPr>
          <w:rFonts w:hint="eastAsia"/>
        </w:rPr>
        <w:t>Imp</w:t>
      </w:r>
      <w:r>
        <w:rPr>
          <w:rFonts w:hint="eastAsia"/>
        </w:rPr>
        <w:t>：计算</w:t>
      </w:r>
      <w:r>
        <w:rPr>
          <w:rFonts w:hint="eastAsia"/>
        </w:rPr>
        <w:t xml:space="preserve"> Vars </w:t>
      </w:r>
      <w:r>
        <w:rPr>
          <w:rFonts w:hint="eastAsia"/>
        </w:rPr>
        <w:t>中列出的预测变量与使用包含预测数据的回归模型</w:t>
      </w:r>
      <w:r>
        <w:rPr>
          <w:rFonts w:hint="eastAsia"/>
        </w:rPr>
        <w:t xml:space="preserve"> RegressionMdl </w:t>
      </w:r>
      <w:r>
        <w:rPr>
          <w:rFonts w:hint="eastAsia"/>
        </w:rPr>
        <w:t>预测的响应之间的部分相关性。</w:t>
      </w:r>
    </w:p>
    <w:p w14:paraId="7C060460" w14:textId="77777777" w:rsidR="00EF2A5B" w:rsidRDefault="00C174DD">
      <w:pPr>
        <w:pStyle w:val="4"/>
      </w:pPr>
      <w:r>
        <w:rPr>
          <w:rFonts w:hint="eastAsia"/>
        </w:rPr>
        <w:t>开发方案</w:t>
      </w:r>
    </w:p>
    <w:p w14:paraId="0DE2C28D"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t>oobPermutedPredictorImportance</w:t>
      </w:r>
      <w:r>
        <w:rPr>
          <w:rFonts w:hint="eastAsia"/>
        </w:rPr>
        <w:t>函数进行说明，本函数通过对</w:t>
      </w:r>
      <w:r>
        <w:rPr>
          <w:rFonts w:hint="eastAsia"/>
        </w:rPr>
        <w:t>Python</w:t>
      </w:r>
      <w:r>
        <w:rPr>
          <w:rFonts w:hint="eastAsia"/>
        </w:rPr>
        <w:t>中</w:t>
      </w:r>
      <w:r>
        <w:t>sklearn</w:t>
      </w:r>
      <w:r>
        <w:rPr>
          <w:rFonts w:hint="eastAsia"/>
        </w:rPr>
        <w:t>库</w:t>
      </w:r>
      <w:r>
        <w:rPr>
          <w:rFonts w:hint="eastAsia"/>
        </w:rPr>
        <w:t>feature_importances_</w:t>
      </w:r>
      <w:r>
        <w:t>()</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t>oobPermutedPredictorImportance()</w:t>
      </w:r>
      <w:r>
        <w:rPr>
          <w:rFonts w:hint="eastAsia"/>
        </w:rPr>
        <w:t>函数的</w:t>
      </w:r>
      <w:r>
        <w:rPr>
          <w:rFonts w:hint="eastAsia"/>
        </w:rPr>
        <w:t>Julia</w:t>
      </w:r>
      <w:r>
        <w:rPr>
          <w:rFonts w:hint="eastAsia"/>
        </w:rPr>
        <w:t>语言实现。</w:t>
      </w:r>
    </w:p>
    <w:p w14:paraId="4F4E4F72" w14:textId="77777777" w:rsidR="00EF2A5B" w:rsidRDefault="00EF2A5B">
      <w:pPr>
        <w:pStyle w:val="a1"/>
        <w:ind w:firstLine="480"/>
      </w:pPr>
    </w:p>
    <w:p w14:paraId="0A4AB969" w14:textId="77777777" w:rsidR="00EF2A5B" w:rsidRDefault="00C174DD">
      <w:pPr>
        <w:pStyle w:val="30"/>
      </w:pPr>
      <w:bookmarkStart w:id="178" w:name="_Toc108100656"/>
      <w:proofErr w:type="gramStart"/>
      <w:r>
        <w:rPr>
          <w:rFonts w:hint="eastAsia"/>
        </w:rPr>
        <w:t>降维和</w:t>
      </w:r>
      <w:proofErr w:type="gramEnd"/>
      <w:r>
        <w:rPr>
          <w:rFonts w:hint="eastAsia"/>
        </w:rPr>
        <w:t>特征提取</w:t>
      </w:r>
      <w:r>
        <w:t>predictorImportance</w:t>
      </w:r>
      <w:r>
        <w:rPr>
          <w:rFonts w:hint="eastAsia"/>
        </w:rPr>
        <w:t>函数</w:t>
      </w:r>
      <w:bookmarkEnd w:id="178"/>
    </w:p>
    <w:p w14:paraId="6FB7A152" w14:textId="77777777" w:rsidR="00EF2A5B" w:rsidRDefault="00C174DD">
      <w:pPr>
        <w:pStyle w:val="4"/>
      </w:pPr>
      <w:r>
        <w:rPr>
          <w:rFonts w:hint="eastAsia"/>
        </w:rPr>
        <w:t>调用方式</w:t>
      </w:r>
    </w:p>
    <w:p w14:paraId="72B4BF1F" w14:textId="77777777" w:rsidR="00EF2A5B" w:rsidRDefault="00C174DD">
      <w:pPr>
        <w:pStyle w:val="11"/>
      </w:pPr>
      <w:r>
        <w:t>imp = predictorImportance(tree)</w:t>
      </w:r>
    </w:p>
    <w:p w14:paraId="1B14FDAD" w14:textId="77777777" w:rsidR="00EF2A5B" w:rsidRDefault="00C174DD">
      <w:pPr>
        <w:pStyle w:val="11"/>
        <w:numPr>
          <w:ilvl w:val="0"/>
          <w:numId w:val="0"/>
        </w:numPr>
        <w:ind w:firstLineChars="200" w:firstLine="480"/>
      </w:pPr>
      <w:r>
        <w:rPr>
          <w:rFonts w:hint="eastAsia"/>
        </w:rPr>
        <w:t>使用分类树的随机森林</w:t>
      </w:r>
      <w:r>
        <w:rPr>
          <w:rFonts w:hint="eastAsia"/>
        </w:rPr>
        <w:t xml:space="preserve"> Mdl </w:t>
      </w:r>
      <w:r>
        <w:rPr>
          <w:rFonts w:hint="eastAsia"/>
        </w:rPr>
        <w:t>通过排列返回袋</w:t>
      </w:r>
      <w:proofErr w:type="gramStart"/>
      <w:r>
        <w:rPr>
          <w:rFonts w:hint="eastAsia"/>
        </w:rPr>
        <w:t>外预测器</w:t>
      </w:r>
      <w:proofErr w:type="gramEnd"/>
      <w:r>
        <w:rPr>
          <w:rFonts w:hint="eastAsia"/>
        </w:rPr>
        <w:t>重要性估计的向量。</w:t>
      </w:r>
    </w:p>
    <w:p w14:paraId="0F54A19A" w14:textId="77777777" w:rsidR="00EF2A5B" w:rsidRDefault="00C174DD">
      <w:pPr>
        <w:pStyle w:val="4"/>
      </w:pPr>
      <w:r>
        <w:rPr>
          <w:rFonts w:hint="eastAsia"/>
        </w:rPr>
        <w:t>输入参数</w:t>
      </w:r>
    </w:p>
    <w:p w14:paraId="3CC85CEC" w14:textId="77777777" w:rsidR="00EF2A5B" w:rsidRDefault="00C174DD">
      <w:pPr>
        <w:pStyle w:val="11"/>
      </w:pPr>
      <w:r>
        <w:t>tree</w:t>
      </w:r>
      <w:r>
        <w:rPr>
          <w:rFonts w:hint="eastAsia"/>
        </w:rPr>
        <w:t>：由</w:t>
      </w:r>
      <w:r>
        <w:rPr>
          <w:rFonts w:hint="eastAsia"/>
        </w:rPr>
        <w:t xml:space="preserve"> fitctree </w:t>
      </w:r>
      <w:r>
        <w:rPr>
          <w:rFonts w:hint="eastAsia"/>
        </w:rPr>
        <w:t>或</w:t>
      </w:r>
      <w:r>
        <w:rPr>
          <w:rFonts w:hint="eastAsia"/>
        </w:rPr>
        <w:t xml:space="preserve"> compact </w:t>
      </w:r>
      <w:r>
        <w:rPr>
          <w:rFonts w:hint="eastAsia"/>
        </w:rPr>
        <w:t>方法创建的分类树。</w:t>
      </w:r>
    </w:p>
    <w:p w14:paraId="6DA1AA9D" w14:textId="77777777" w:rsidR="00EF2A5B" w:rsidRDefault="00C174DD">
      <w:pPr>
        <w:pStyle w:val="4"/>
      </w:pPr>
      <w:r>
        <w:rPr>
          <w:rFonts w:hint="eastAsia"/>
        </w:rPr>
        <w:lastRenderedPageBreak/>
        <w:t>返回值</w:t>
      </w:r>
    </w:p>
    <w:p w14:paraId="6E1B43EA" w14:textId="77777777" w:rsidR="00EF2A5B" w:rsidRDefault="00C174DD">
      <w:pPr>
        <w:pStyle w:val="11"/>
      </w:pPr>
      <w:r>
        <w:rPr>
          <w:rFonts w:hint="eastAsia"/>
        </w:rPr>
        <w:t>Imp</w:t>
      </w:r>
      <w:r>
        <w:rPr>
          <w:rFonts w:hint="eastAsia"/>
        </w:rPr>
        <w:t>：具有与树中预测变量（列）数相同的元素数的行向量。</w:t>
      </w:r>
    </w:p>
    <w:p w14:paraId="27096404" w14:textId="77777777" w:rsidR="00EF2A5B" w:rsidRDefault="00C174DD">
      <w:pPr>
        <w:pStyle w:val="4"/>
      </w:pPr>
      <w:r>
        <w:rPr>
          <w:rFonts w:hint="eastAsia"/>
        </w:rPr>
        <w:t>开发方案</w:t>
      </w:r>
    </w:p>
    <w:p w14:paraId="2E4EB89C"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t>predictorImportance</w:t>
      </w:r>
      <w:r>
        <w:rPr>
          <w:rFonts w:hint="eastAsia"/>
        </w:rPr>
        <w:t>函数进行说明，本函数通过对</w:t>
      </w:r>
      <w:r>
        <w:rPr>
          <w:rFonts w:hint="eastAsia"/>
        </w:rPr>
        <w:t>Python</w:t>
      </w:r>
      <w:r>
        <w:rPr>
          <w:rFonts w:hint="eastAsia"/>
        </w:rPr>
        <w:t>中</w:t>
      </w:r>
      <w:r>
        <w:t>sklearn</w:t>
      </w:r>
      <w:r>
        <w:rPr>
          <w:rFonts w:hint="eastAsia"/>
        </w:rPr>
        <w:t>库</w:t>
      </w:r>
      <w:r>
        <w:rPr>
          <w:rFonts w:hint="eastAsia"/>
        </w:rPr>
        <w:t>feature_importances_</w:t>
      </w:r>
      <w:r>
        <w:t>()</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t>predictorImportance()</w:t>
      </w:r>
      <w:r>
        <w:rPr>
          <w:rFonts w:hint="eastAsia"/>
        </w:rPr>
        <w:t>函数的</w:t>
      </w:r>
      <w:r>
        <w:rPr>
          <w:rFonts w:hint="eastAsia"/>
        </w:rPr>
        <w:t>Julia</w:t>
      </w:r>
      <w:r>
        <w:rPr>
          <w:rFonts w:hint="eastAsia"/>
        </w:rPr>
        <w:t>语言实现。</w:t>
      </w:r>
    </w:p>
    <w:p w14:paraId="1D0CF345" w14:textId="786659A1" w:rsidR="00EF2A5B" w:rsidRPr="00061854" w:rsidRDefault="00061854" w:rsidP="00061854">
      <w:pPr>
        <w:pStyle w:val="20"/>
        <w:rPr>
          <w:sz w:val="32"/>
        </w:rPr>
      </w:pPr>
      <w:bookmarkStart w:id="179" w:name="_Toc108100657"/>
      <w:r w:rsidRPr="00061854">
        <w:rPr>
          <w:rFonts w:hint="eastAsia"/>
        </w:rPr>
        <w:t>特征提取</w:t>
      </w:r>
      <w:bookmarkEnd w:id="179"/>
    </w:p>
    <w:p w14:paraId="14DD5332" w14:textId="77777777" w:rsidR="00EF2A5B" w:rsidRDefault="00C174DD">
      <w:pPr>
        <w:pStyle w:val="30"/>
      </w:pPr>
      <w:bookmarkStart w:id="180" w:name="_Toc108100658"/>
      <w:proofErr w:type="gramStart"/>
      <w:r>
        <w:rPr>
          <w:rFonts w:hint="eastAsia"/>
        </w:rPr>
        <w:t>降维和</w:t>
      </w:r>
      <w:proofErr w:type="gramEnd"/>
      <w:r>
        <w:rPr>
          <w:rFonts w:hint="eastAsia"/>
        </w:rPr>
        <w:t>特征提取</w:t>
      </w:r>
      <w:r>
        <w:t>transform</w:t>
      </w:r>
      <w:r>
        <w:rPr>
          <w:rFonts w:hint="eastAsia"/>
        </w:rPr>
        <w:t>函数</w:t>
      </w:r>
      <w:bookmarkEnd w:id="180"/>
    </w:p>
    <w:p w14:paraId="09CD5054" w14:textId="77777777" w:rsidR="00EF2A5B" w:rsidRDefault="00C174DD">
      <w:pPr>
        <w:pStyle w:val="4"/>
      </w:pPr>
      <w:r>
        <w:rPr>
          <w:rFonts w:hint="eastAsia"/>
        </w:rPr>
        <w:t>调用方式</w:t>
      </w:r>
    </w:p>
    <w:p w14:paraId="248F4B9B" w14:textId="77777777" w:rsidR="00EF2A5B" w:rsidRDefault="003A1122">
      <w:pPr>
        <w:pStyle w:val="11"/>
      </w:pPr>
      <w:hyperlink r:id="rId78" w:anchor="bvlqru_-z" w:history="1">
        <w:r w:rsidR="00C174DD">
          <w:t>z</w:t>
        </w:r>
      </w:hyperlink>
      <w:r w:rsidR="00C174DD">
        <w:t> = transform(</w:t>
      </w:r>
      <w:hyperlink r:id="rId79" w:anchor="bvlqru_-Mdl" w:history="1">
        <w:r w:rsidR="00C174DD">
          <w:t>Mdl</w:t>
        </w:r>
      </w:hyperlink>
      <w:r w:rsidR="00C174DD">
        <w:t>,</w:t>
      </w:r>
      <w:hyperlink r:id="rId80" w:anchor="bvlqru_-x" w:history="1">
        <w:r w:rsidR="00C174DD">
          <w:t>x</w:t>
        </w:r>
      </w:hyperlink>
      <w:r w:rsidR="00C174DD">
        <w:t>)</w:t>
      </w:r>
    </w:p>
    <w:p w14:paraId="28544FC7" w14:textId="77777777" w:rsidR="00EF2A5B" w:rsidRDefault="00C174DD">
      <w:pPr>
        <w:pStyle w:val="11"/>
        <w:numPr>
          <w:ilvl w:val="0"/>
          <w:numId w:val="0"/>
        </w:numPr>
        <w:ind w:firstLineChars="200" w:firstLine="480"/>
      </w:pPr>
      <w:r>
        <w:rPr>
          <w:rFonts w:hint="eastAsia"/>
        </w:rPr>
        <w:t>通过模型</w:t>
      </w:r>
      <w:r>
        <w:rPr>
          <w:rFonts w:hint="eastAsia"/>
        </w:rPr>
        <w:t xml:space="preserve"> Mdl </w:t>
      </w:r>
      <w:r>
        <w:rPr>
          <w:rFonts w:hint="eastAsia"/>
        </w:rPr>
        <w:t>将数据</w:t>
      </w:r>
      <w:r>
        <w:rPr>
          <w:rFonts w:hint="eastAsia"/>
        </w:rPr>
        <w:t xml:space="preserve"> x </w:t>
      </w:r>
      <w:r>
        <w:rPr>
          <w:rFonts w:hint="eastAsia"/>
        </w:rPr>
        <w:t>转换为特征</w:t>
      </w:r>
      <w:r>
        <w:rPr>
          <w:rFonts w:hint="eastAsia"/>
        </w:rPr>
        <w:t xml:space="preserve"> z</w:t>
      </w:r>
      <w:r>
        <w:rPr>
          <w:rFonts w:hint="eastAsia"/>
        </w:rPr>
        <w:t>。</w:t>
      </w:r>
    </w:p>
    <w:p w14:paraId="4585504C" w14:textId="77777777" w:rsidR="00EF2A5B" w:rsidRDefault="00C174DD">
      <w:pPr>
        <w:pStyle w:val="4"/>
      </w:pPr>
      <w:r>
        <w:rPr>
          <w:rFonts w:hint="eastAsia"/>
        </w:rPr>
        <w:t>输入参数</w:t>
      </w:r>
    </w:p>
    <w:p w14:paraId="266646A2" w14:textId="77777777" w:rsidR="00EF2A5B" w:rsidRDefault="00C174DD">
      <w:pPr>
        <w:pStyle w:val="11"/>
      </w:pPr>
      <w:r>
        <w:rPr>
          <w:rFonts w:hint="eastAsia"/>
        </w:rPr>
        <w:t>Mdl</w:t>
      </w:r>
      <w:r>
        <w:rPr>
          <w:rFonts w:hint="eastAsia"/>
        </w:rPr>
        <w:t>：特征提取模型。</w:t>
      </w:r>
    </w:p>
    <w:p w14:paraId="3CB07238" w14:textId="77777777" w:rsidR="00EF2A5B" w:rsidRDefault="003A1122">
      <w:pPr>
        <w:pStyle w:val="11"/>
      </w:pPr>
      <w:hyperlink r:id="rId81" w:anchor="bvlqru_-x" w:history="1">
        <w:r w:rsidR="00C174DD">
          <w:t>x</w:t>
        </w:r>
      </w:hyperlink>
      <w:r w:rsidR="00C174DD">
        <w:rPr>
          <w:rFonts w:hint="eastAsia"/>
        </w:rPr>
        <w:t>：预测变量数据，指定为具有</w:t>
      </w:r>
      <w:r w:rsidR="00C174DD">
        <w:rPr>
          <w:rFonts w:hint="eastAsia"/>
        </w:rPr>
        <w:t xml:space="preserve"> p </w:t>
      </w:r>
      <w:r w:rsidR="00C174DD">
        <w:rPr>
          <w:rFonts w:hint="eastAsia"/>
        </w:rPr>
        <w:t>列的矩阵或具有</w:t>
      </w:r>
      <w:r w:rsidR="00C174DD">
        <w:rPr>
          <w:rFonts w:hint="eastAsia"/>
        </w:rPr>
        <w:t xml:space="preserve"> p </w:t>
      </w:r>
      <w:r w:rsidR="00C174DD">
        <w:rPr>
          <w:rFonts w:hint="eastAsia"/>
        </w:rPr>
        <w:t>列的数值表。</w:t>
      </w:r>
    </w:p>
    <w:p w14:paraId="581A9F1E" w14:textId="77777777" w:rsidR="00EF2A5B" w:rsidRDefault="00C174DD">
      <w:pPr>
        <w:pStyle w:val="4"/>
      </w:pPr>
      <w:r>
        <w:rPr>
          <w:rFonts w:hint="eastAsia"/>
        </w:rPr>
        <w:t>返回值</w:t>
      </w:r>
    </w:p>
    <w:p w14:paraId="10571466" w14:textId="77777777" w:rsidR="00EF2A5B" w:rsidRDefault="00C174DD">
      <w:pPr>
        <w:pStyle w:val="11"/>
      </w:pPr>
      <w:r>
        <w:rPr>
          <w:rFonts w:hint="eastAsia"/>
        </w:rPr>
        <w:t>Imp</w:t>
      </w:r>
      <w:r>
        <w:rPr>
          <w:rFonts w:hint="eastAsia"/>
        </w:rPr>
        <w:t>：具有与树中预测变量（列）数相同的元素数的行向量。</w:t>
      </w:r>
    </w:p>
    <w:p w14:paraId="77B64001" w14:textId="77777777" w:rsidR="00EF2A5B" w:rsidRDefault="00C174DD">
      <w:pPr>
        <w:pStyle w:val="4"/>
      </w:pPr>
      <w:r>
        <w:rPr>
          <w:rFonts w:hint="eastAsia"/>
        </w:rPr>
        <w:t>开发方案</w:t>
      </w:r>
    </w:p>
    <w:p w14:paraId="25C253FC" w14:textId="21B38A94"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t>predictorImportance</w:t>
      </w:r>
      <w:r>
        <w:rPr>
          <w:rFonts w:hint="eastAsia"/>
        </w:rPr>
        <w:t>函数进行说明，本函数通过对</w:t>
      </w:r>
      <w:r>
        <w:rPr>
          <w:rFonts w:hint="eastAsia"/>
        </w:rPr>
        <w:t>Python</w:t>
      </w:r>
      <w:r>
        <w:rPr>
          <w:rFonts w:hint="eastAsia"/>
        </w:rPr>
        <w:t>中</w:t>
      </w:r>
      <w:r>
        <w:t>sklearn</w:t>
      </w:r>
      <w:r>
        <w:rPr>
          <w:rFonts w:hint="eastAsia"/>
        </w:rPr>
        <w:t>库</w:t>
      </w:r>
      <w:r>
        <w:rPr>
          <w:rFonts w:hint="eastAsia"/>
        </w:rPr>
        <w:t>feature_importances_</w:t>
      </w:r>
      <w:r>
        <w:t>()</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t>predictorImportance()</w:t>
      </w:r>
      <w:r>
        <w:rPr>
          <w:rFonts w:hint="eastAsia"/>
        </w:rPr>
        <w:t>函数的</w:t>
      </w:r>
      <w:r>
        <w:rPr>
          <w:rFonts w:hint="eastAsia"/>
        </w:rPr>
        <w:t>Julia</w:t>
      </w:r>
      <w:r>
        <w:rPr>
          <w:rFonts w:hint="eastAsia"/>
        </w:rPr>
        <w:t>语言实现。</w:t>
      </w:r>
    </w:p>
    <w:p w14:paraId="2B1CBA7F" w14:textId="6F1C7B48" w:rsidR="00EF2A5B" w:rsidRPr="00061854" w:rsidRDefault="00061854" w:rsidP="00061854">
      <w:pPr>
        <w:pStyle w:val="20"/>
        <w:rPr>
          <w:sz w:val="32"/>
        </w:rPr>
      </w:pPr>
      <w:bookmarkStart w:id="181" w:name="_Toc108100659"/>
      <w:r w:rsidRPr="00061854">
        <w:rPr>
          <w:rFonts w:hint="eastAsia"/>
        </w:rPr>
        <w:lastRenderedPageBreak/>
        <w:t>PCA</w:t>
      </w:r>
      <w:r w:rsidRPr="00061854">
        <w:rPr>
          <w:rFonts w:hint="eastAsia"/>
        </w:rPr>
        <w:t>和典型相关</w:t>
      </w:r>
      <w:bookmarkEnd w:id="181"/>
    </w:p>
    <w:p w14:paraId="082B6CB6" w14:textId="77777777" w:rsidR="00EF2A5B" w:rsidRDefault="00C174DD">
      <w:pPr>
        <w:pStyle w:val="30"/>
      </w:pPr>
      <w:bookmarkStart w:id="182" w:name="_Toc108100660"/>
      <w:proofErr w:type="gramStart"/>
      <w:r>
        <w:rPr>
          <w:rFonts w:hint="eastAsia"/>
        </w:rPr>
        <w:t>降维和</w:t>
      </w:r>
      <w:proofErr w:type="gramEnd"/>
      <w:r>
        <w:rPr>
          <w:rFonts w:hint="eastAsia"/>
        </w:rPr>
        <w:t>特征提取</w:t>
      </w:r>
      <w:r>
        <w:t>barttest</w:t>
      </w:r>
      <w:r>
        <w:rPr>
          <w:rFonts w:hint="eastAsia"/>
        </w:rPr>
        <w:t>函数</w:t>
      </w:r>
      <w:bookmarkEnd w:id="182"/>
    </w:p>
    <w:p w14:paraId="04F63C0A" w14:textId="77777777" w:rsidR="00EF2A5B" w:rsidRDefault="00C174DD">
      <w:pPr>
        <w:pStyle w:val="4"/>
      </w:pPr>
      <w:r>
        <w:rPr>
          <w:rFonts w:hint="eastAsia"/>
        </w:rPr>
        <w:t>调用方式</w:t>
      </w:r>
    </w:p>
    <w:p w14:paraId="756A0EC4" w14:textId="77777777" w:rsidR="00EF2A5B" w:rsidRDefault="003A1122">
      <w:pPr>
        <w:pStyle w:val="11"/>
      </w:pPr>
      <w:hyperlink r:id="rId82" w:anchor="bt5e95n-ndim" w:history="1">
        <w:r w:rsidR="00C174DD">
          <w:t>ndim</w:t>
        </w:r>
      </w:hyperlink>
      <w:r w:rsidR="00C174DD">
        <w:t> = barttest(</w:t>
      </w:r>
      <w:hyperlink r:id="rId83" w:anchor="bt5e95n-x" w:history="1">
        <w:r w:rsidR="00C174DD">
          <w:t>x</w:t>
        </w:r>
      </w:hyperlink>
      <w:r w:rsidR="00C174DD">
        <w:t>,</w:t>
      </w:r>
      <w:hyperlink r:id="rId84" w:anchor="bt5e95n-alpha" w:history="1">
        <w:r w:rsidR="00C174DD">
          <w:t>alpha</w:t>
        </w:r>
      </w:hyperlink>
      <w:r w:rsidR="00C174DD">
        <w:t>)</w:t>
      </w:r>
    </w:p>
    <w:p w14:paraId="00C56BD2" w14:textId="77777777" w:rsidR="00EF2A5B" w:rsidRDefault="00C174DD">
      <w:pPr>
        <w:pStyle w:val="11"/>
        <w:numPr>
          <w:ilvl w:val="0"/>
          <w:numId w:val="0"/>
        </w:numPr>
        <w:ind w:firstLineChars="200" w:firstLine="480"/>
      </w:pPr>
      <w:r>
        <w:rPr>
          <w:rFonts w:hint="eastAsia"/>
        </w:rPr>
        <w:t>返回解释数据矩阵</w:t>
      </w:r>
      <w:r>
        <w:rPr>
          <w:rFonts w:hint="eastAsia"/>
        </w:rPr>
        <w:t xml:space="preserve"> x </w:t>
      </w:r>
      <w:r>
        <w:rPr>
          <w:rFonts w:hint="eastAsia"/>
        </w:rPr>
        <w:t>在</w:t>
      </w:r>
      <w:r>
        <w:rPr>
          <w:rFonts w:hint="eastAsia"/>
        </w:rPr>
        <w:t xml:space="preserve"> alpha </w:t>
      </w:r>
      <w:r>
        <w:rPr>
          <w:rFonts w:hint="eastAsia"/>
        </w:rPr>
        <w:t>显着性水平上的非随机变化所需的维数。</w:t>
      </w:r>
    </w:p>
    <w:p w14:paraId="30C5F915" w14:textId="77777777" w:rsidR="00EF2A5B" w:rsidRDefault="00C174DD">
      <w:pPr>
        <w:pStyle w:val="4"/>
      </w:pPr>
      <w:r>
        <w:rPr>
          <w:rFonts w:hint="eastAsia"/>
        </w:rPr>
        <w:t>输入参数</w:t>
      </w:r>
    </w:p>
    <w:p w14:paraId="35F17166" w14:textId="77777777" w:rsidR="00EF2A5B" w:rsidRDefault="003A1122">
      <w:pPr>
        <w:pStyle w:val="11"/>
      </w:pPr>
      <w:hyperlink r:id="rId85" w:anchor="bvlqru_-x" w:history="1">
        <w:r w:rsidR="00C174DD">
          <w:t>x</w:t>
        </w:r>
      </w:hyperlink>
      <w:r w:rsidR="00C174DD">
        <w:rPr>
          <w:rFonts w:hint="eastAsia"/>
        </w:rPr>
        <w:t>：输入数据，指定为标量值矩阵。</w:t>
      </w:r>
    </w:p>
    <w:p w14:paraId="0A982213" w14:textId="77777777" w:rsidR="00EF2A5B" w:rsidRDefault="003A1122">
      <w:pPr>
        <w:pStyle w:val="11"/>
      </w:pPr>
      <w:hyperlink r:id="rId86" w:anchor="bt5e95n-alpha" w:history="1">
        <w:r w:rsidR="00C174DD">
          <w:t>alpha</w:t>
        </w:r>
      </w:hyperlink>
      <w:r w:rsidR="00C174DD">
        <w:rPr>
          <w:rFonts w:hint="eastAsia"/>
        </w:rPr>
        <w:t>：假设检验的显着性水平。</w:t>
      </w:r>
    </w:p>
    <w:p w14:paraId="095FDDC4" w14:textId="77777777" w:rsidR="00EF2A5B" w:rsidRDefault="00C174DD">
      <w:pPr>
        <w:pStyle w:val="4"/>
      </w:pPr>
      <w:r>
        <w:rPr>
          <w:rFonts w:hint="eastAsia"/>
        </w:rPr>
        <w:t>返回值</w:t>
      </w:r>
    </w:p>
    <w:p w14:paraId="3DCB57C8" w14:textId="77777777" w:rsidR="00EF2A5B" w:rsidRDefault="003A1122">
      <w:pPr>
        <w:pStyle w:val="11"/>
      </w:pPr>
      <w:hyperlink r:id="rId87" w:anchor="bt5e95n-ndim" w:history="1">
        <w:r w:rsidR="00C174DD">
          <w:t>ndim</w:t>
        </w:r>
      </w:hyperlink>
      <w:r w:rsidR="00C174DD">
        <w:rPr>
          <w:rFonts w:hint="eastAsia"/>
        </w:rPr>
        <w:t>：返回解释数据矩阵</w:t>
      </w:r>
      <w:r w:rsidR="00C174DD">
        <w:rPr>
          <w:rFonts w:hint="eastAsia"/>
        </w:rPr>
        <w:t xml:space="preserve"> x </w:t>
      </w:r>
      <w:r w:rsidR="00C174DD">
        <w:rPr>
          <w:rFonts w:hint="eastAsia"/>
        </w:rPr>
        <w:t>在</w:t>
      </w:r>
      <w:r w:rsidR="00C174DD">
        <w:rPr>
          <w:rFonts w:hint="eastAsia"/>
        </w:rPr>
        <w:t xml:space="preserve"> alpha </w:t>
      </w:r>
      <w:r w:rsidR="00C174DD">
        <w:rPr>
          <w:rFonts w:hint="eastAsia"/>
        </w:rPr>
        <w:t>显着性水平上的非随机变化所需的维数。</w:t>
      </w:r>
    </w:p>
    <w:p w14:paraId="3CF37A9C" w14:textId="77777777" w:rsidR="00EF2A5B" w:rsidRDefault="00C174DD">
      <w:pPr>
        <w:pStyle w:val="4"/>
      </w:pPr>
      <w:r>
        <w:rPr>
          <w:rFonts w:hint="eastAsia"/>
        </w:rPr>
        <w:t>开发方案</w:t>
      </w:r>
    </w:p>
    <w:p w14:paraId="63B37C2D"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t>barttest</w:t>
      </w:r>
      <w:r>
        <w:rPr>
          <w:rFonts w:hint="eastAsia"/>
        </w:rPr>
        <w:t>函数进行说明，本函数通过对</w:t>
      </w:r>
      <w:r>
        <w:rPr>
          <w:rFonts w:hint="eastAsia"/>
        </w:rPr>
        <w:t>Python</w:t>
      </w:r>
      <w:r>
        <w:rPr>
          <w:rFonts w:hint="eastAsia"/>
        </w:rPr>
        <w:t>中</w:t>
      </w:r>
      <w:r>
        <w:rPr>
          <w:rFonts w:hint="eastAsia"/>
        </w:rPr>
        <w:t>scipy</w:t>
      </w:r>
      <w:r>
        <w:rPr>
          <w:rFonts w:hint="eastAsia"/>
        </w:rPr>
        <w:t>库</w:t>
      </w:r>
      <w:r>
        <w:rPr>
          <w:rFonts w:hint="eastAsia"/>
        </w:rPr>
        <w:t>bartlett</w:t>
      </w:r>
      <w:r>
        <w:t>()</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t>barttest()</w:t>
      </w:r>
      <w:r>
        <w:rPr>
          <w:rFonts w:hint="eastAsia"/>
        </w:rPr>
        <w:t>函数的</w:t>
      </w:r>
      <w:r>
        <w:rPr>
          <w:rFonts w:hint="eastAsia"/>
        </w:rPr>
        <w:t>Julia</w:t>
      </w:r>
      <w:r>
        <w:rPr>
          <w:rFonts w:hint="eastAsia"/>
        </w:rPr>
        <w:t>语言实现。</w:t>
      </w:r>
    </w:p>
    <w:p w14:paraId="77AFAB74" w14:textId="77777777" w:rsidR="00EF2A5B" w:rsidRDefault="00EF2A5B">
      <w:pPr>
        <w:pStyle w:val="a1"/>
        <w:ind w:firstLine="480"/>
      </w:pPr>
    </w:p>
    <w:p w14:paraId="29516A91" w14:textId="77777777" w:rsidR="00EF2A5B" w:rsidRDefault="00C174DD">
      <w:pPr>
        <w:pStyle w:val="30"/>
      </w:pPr>
      <w:bookmarkStart w:id="183" w:name="_Toc108100661"/>
      <w:proofErr w:type="gramStart"/>
      <w:r>
        <w:rPr>
          <w:rFonts w:hint="eastAsia"/>
        </w:rPr>
        <w:t>降维和</w:t>
      </w:r>
      <w:proofErr w:type="gramEnd"/>
      <w:r>
        <w:rPr>
          <w:rFonts w:hint="eastAsia"/>
        </w:rPr>
        <w:t>特征提取</w:t>
      </w:r>
      <w:r>
        <w:rPr>
          <w:rFonts w:hint="eastAsia"/>
        </w:rPr>
        <w:t>pca</w:t>
      </w:r>
      <w:r>
        <w:rPr>
          <w:rFonts w:hint="eastAsia"/>
        </w:rPr>
        <w:t>函数</w:t>
      </w:r>
      <w:bookmarkEnd w:id="183"/>
    </w:p>
    <w:p w14:paraId="33720608" w14:textId="77777777" w:rsidR="00EF2A5B" w:rsidRDefault="00C174DD">
      <w:pPr>
        <w:pStyle w:val="4"/>
      </w:pPr>
      <w:r>
        <w:rPr>
          <w:rFonts w:hint="eastAsia"/>
        </w:rPr>
        <w:t>调用方式</w:t>
      </w:r>
    </w:p>
    <w:p w14:paraId="385E3414" w14:textId="77777777" w:rsidR="00EF2A5B" w:rsidRDefault="003A1122">
      <w:pPr>
        <w:pStyle w:val="11"/>
      </w:pPr>
      <w:hyperlink r:id="rId88" w:anchor="bth9ibe-coeff" w:history="1">
        <w:r w:rsidR="00C174DD">
          <w:t>coeff</w:t>
        </w:r>
      </w:hyperlink>
      <w:r w:rsidR="00C174DD">
        <w:t> = pca(</w:t>
      </w:r>
      <w:hyperlink r:id="rId89" w:anchor="bth9ibe-X" w:history="1">
        <w:r w:rsidR="00C174DD">
          <w:t>X</w:t>
        </w:r>
      </w:hyperlink>
      <w:r w:rsidR="00C174DD">
        <w:t>)</w:t>
      </w:r>
    </w:p>
    <w:p w14:paraId="1100AE92" w14:textId="77777777" w:rsidR="00EF2A5B" w:rsidRDefault="00C174DD">
      <w:pPr>
        <w:pStyle w:val="11"/>
        <w:numPr>
          <w:ilvl w:val="0"/>
          <w:numId w:val="0"/>
        </w:numPr>
        <w:ind w:firstLineChars="200" w:firstLine="480"/>
      </w:pPr>
      <w:r>
        <w:rPr>
          <w:rFonts w:hint="eastAsia"/>
        </w:rPr>
        <w:t>返回</w:t>
      </w:r>
      <w:r>
        <w:rPr>
          <w:rFonts w:hint="eastAsia"/>
        </w:rPr>
        <w:t xml:space="preserve"> n</w:t>
      </w:r>
      <w:r>
        <w:rPr>
          <w:rFonts w:hint="eastAsia"/>
        </w:rPr>
        <w:t>×</w:t>
      </w:r>
      <w:r>
        <w:rPr>
          <w:rFonts w:hint="eastAsia"/>
        </w:rPr>
        <w:t xml:space="preserve">p </w:t>
      </w:r>
      <w:r>
        <w:rPr>
          <w:rFonts w:hint="eastAsia"/>
        </w:rPr>
        <w:t>数据矩阵</w:t>
      </w:r>
      <w:r>
        <w:rPr>
          <w:rFonts w:hint="eastAsia"/>
        </w:rPr>
        <w:t> X </w:t>
      </w:r>
      <w:r>
        <w:rPr>
          <w:rFonts w:hint="eastAsia"/>
        </w:rPr>
        <w:t>的主成分系数，也称为载荷。</w:t>
      </w:r>
    </w:p>
    <w:p w14:paraId="6235DF91" w14:textId="77777777" w:rsidR="00EF2A5B" w:rsidRDefault="00C174DD">
      <w:pPr>
        <w:pStyle w:val="4"/>
      </w:pPr>
      <w:r>
        <w:rPr>
          <w:rFonts w:hint="eastAsia"/>
        </w:rPr>
        <w:lastRenderedPageBreak/>
        <w:t>输入参数</w:t>
      </w:r>
    </w:p>
    <w:p w14:paraId="47CEB749" w14:textId="77777777" w:rsidR="00EF2A5B" w:rsidRDefault="003A1122">
      <w:pPr>
        <w:pStyle w:val="11"/>
      </w:pPr>
      <w:hyperlink r:id="rId90" w:anchor="bth9ibe-X" w:history="1">
        <w:r w:rsidR="00C174DD">
          <w:t>X</w:t>
        </w:r>
      </w:hyperlink>
      <w:r w:rsidR="00C174DD">
        <w:rPr>
          <w:rFonts w:hint="eastAsia"/>
        </w:rPr>
        <w:t>：计算主成分时所基于的输入数据，指定为</w:t>
      </w:r>
      <w:r w:rsidR="00C174DD">
        <w:rPr>
          <w:rFonts w:hint="eastAsia"/>
        </w:rPr>
        <w:t xml:space="preserve"> n</w:t>
      </w:r>
      <w:r w:rsidR="00C174DD">
        <w:rPr>
          <w:rFonts w:hint="eastAsia"/>
        </w:rPr>
        <w:t>×</w:t>
      </w:r>
      <w:r w:rsidR="00C174DD">
        <w:rPr>
          <w:rFonts w:hint="eastAsia"/>
        </w:rPr>
        <w:t xml:space="preserve">p </w:t>
      </w:r>
      <w:r w:rsidR="00C174DD">
        <w:rPr>
          <w:rFonts w:hint="eastAsia"/>
        </w:rPr>
        <w:t>矩阵。</w:t>
      </w:r>
    </w:p>
    <w:p w14:paraId="605A3DCA" w14:textId="77777777" w:rsidR="00EF2A5B" w:rsidRDefault="00C174DD">
      <w:pPr>
        <w:pStyle w:val="4"/>
      </w:pPr>
      <w:r>
        <w:rPr>
          <w:rFonts w:hint="eastAsia"/>
        </w:rPr>
        <w:t>返回值</w:t>
      </w:r>
    </w:p>
    <w:p w14:paraId="01015929" w14:textId="77777777" w:rsidR="00EF2A5B" w:rsidRDefault="003A1122">
      <w:pPr>
        <w:pStyle w:val="11"/>
      </w:pPr>
      <w:hyperlink r:id="rId91" w:anchor="bth9ibe-coeff" w:history="1">
        <w:r w:rsidR="00C174DD">
          <w:t>coeff</w:t>
        </w:r>
      </w:hyperlink>
      <w:r w:rsidR="00C174DD">
        <w:rPr>
          <w:rFonts w:hint="eastAsia"/>
        </w:rPr>
        <w:t>：主成分系数，以</w:t>
      </w:r>
      <w:r w:rsidR="00C174DD">
        <w:rPr>
          <w:rFonts w:hint="eastAsia"/>
        </w:rPr>
        <w:t xml:space="preserve"> p</w:t>
      </w:r>
      <w:r w:rsidR="00C174DD">
        <w:rPr>
          <w:rFonts w:hint="eastAsia"/>
        </w:rPr>
        <w:t>×</w:t>
      </w:r>
      <w:r w:rsidR="00C174DD">
        <w:rPr>
          <w:rFonts w:hint="eastAsia"/>
        </w:rPr>
        <w:t xml:space="preserve">p </w:t>
      </w:r>
      <w:r w:rsidR="00C174DD">
        <w:rPr>
          <w:rFonts w:hint="eastAsia"/>
        </w:rPr>
        <w:t>矩阵形式返回。</w:t>
      </w:r>
    </w:p>
    <w:p w14:paraId="2BC62727" w14:textId="77777777" w:rsidR="00EF2A5B" w:rsidRDefault="00C174DD">
      <w:pPr>
        <w:pStyle w:val="4"/>
      </w:pPr>
      <w:r>
        <w:rPr>
          <w:rFonts w:hint="eastAsia"/>
        </w:rPr>
        <w:t>开发方案</w:t>
      </w:r>
    </w:p>
    <w:p w14:paraId="6BD8D1EB"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rPr>
          <w:rFonts w:hint="eastAsia"/>
        </w:rPr>
        <w:t>pca</w:t>
      </w:r>
      <w:r>
        <w:rPr>
          <w:rFonts w:hint="eastAsia"/>
        </w:rPr>
        <w:t>函数进行说明，本函数通过对</w:t>
      </w:r>
      <w:r>
        <w:rPr>
          <w:rFonts w:hint="eastAsia"/>
        </w:rPr>
        <w:t>julia</w:t>
      </w:r>
      <w:r>
        <w:rPr>
          <w:rFonts w:hint="eastAsia"/>
        </w:rPr>
        <w:t>中</w:t>
      </w:r>
      <w:r>
        <w:rPr>
          <w:rFonts w:hint="eastAsia"/>
        </w:rPr>
        <w:t>PCA</w:t>
      </w:r>
      <w:r>
        <w:t>()</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rPr>
          <w:rFonts w:hint="eastAsia"/>
        </w:rPr>
        <w:t>pca</w:t>
      </w:r>
      <w:r>
        <w:t>()</w:t>
      </w:r>
      <w:r>
        <w:rPr>
          <w:rFonts w:hint="eastAsia"/>
        </w:rPr>
        <w:t>函数的</w:t>
      </w:r>
      <w:r>
        <w:rPr>
          <w:rFonts w:hint="eastAsia"/>
        </w:rPr>
        <w:t>Julia</w:t>
      </w:r>
      <w:r>
        <w:rPr>
          <w:rFonts w:hint="eastAsia"/>
        </w:rPr>
        <w:t>语言实现。</w:t>
      </w:r>
    </w:p>
    <w:p w14:paraId="77FA0609" w14:textId="66B27724" w:rsidR="00EF2A5B" w:rsidRPr="00061854" w:rsidRDefault="00061854" w:rsidP="00061854">
      <w:pPr>
        <w:pStyle w:val="20"/>
        <w:rPr>
          <w:sz w:val="32"/>
        </w:rPr>
      </w:pPr>
      <w:bookmarkStart w:id="184" w:name="_Toc108100662"/>
      <w:r w:rsidRPr="00061854">
        <w:rPr>
          <w:rFonts w:hint="eastAsia"/>
        </w:rPr>
        <w:t>因子分析</w:t>
      </w:r>
      <w:bookmarkEnd w:id="184"/>
    </w:p>
    <w:p w14:paraId="4DC691D0" w14:textId="77777777" w:rsidR="00EF2A5B" w:rsidRDefault="00C174DD">
      <w:pPr>
        <w:pStyle w:val="30"/>
      </w:pPr>
      <w:bookmarkStart w:id="185" w:name="_Toc108100663"/>
      <w:proofErr w:type="gramStart"/>
      <w:r>
        <w:rPr>
          <w:rFonts w:hint="eastAsia"/>
        </w:rPr>
        <w:t>降维和</w:t>
      </w:r>
      <w:proofErr w:type="gramEnd"/>
      <w:r>
        <w:rPr>
          <w:rFonts w:hint="eastAsia"/>
        </w:rPr>
        <w:t>特征提取</w:t>
      </w:r>
      <w:r>
        <w:t>factoran</w:t>
      </w:r>
      <w:r>
        <w:rPr>
          <w:rFonts w:hint="eastAsia"/>
        </w:rPr>
        <w:t>函数</w:t>
      </w:r>
      <w:bookmarkEnd w:id="185"/>
    </w:p>
    <w:p w14:paraId="55D4ACDB" w14:textId="77777777" w:rsidR="00EF2A5B" w:rsidRDefault="00C174DD">
      <w:pPr>
        <w:pStyle w:val="4"/>
      </w:pPr>
      <w:r>
        <w:rPr>
          <w:rFonts w:hint="eastAsia"/>
        </w:rPr>
        <w:t>调用方式</w:t>
      </w:r>
    </w:p>
    <w:p w14:paraId="5AF834A9" w14:textId="77777777" w:rsidR="00EF2A5B" w:rsidRDefault="003A1122">
      <w:pPr>
        <w:pStyle w:val="11"/>
      </w:pPr>
      <w:hyperlink r:id="rId92" w:anchor="mw_f952ae5d-f544-4300-9922-f88f1b240456" w:history="1">
        <w:r w:rsidR="00C174DD">
          <w:t>lambda</w:t>
        </w:r>
      </w:hyperlink>
      <w:r w:rsidR="00C174DD">
        <w:t> = factoran(</w:t>
      </w:r>
      <w:hyperlink r:id="rId93" w:anchor="mw_4fbfc9e6-315f-454b-961b-c028d02c3202" w:history="1">
        <w:r w:rsidR="00C174DD">
          <w:t>X</w:t>
        </w:r>
      </w:hyperlink>
      <w:r w:rsidR="00C174DD">
        <w:t>,</w:t>
      </w:r>
      <w:hyperlink r:id="rId94" w:anchor="mw_8f8be61c-be6a-43d5-b59e-6bf1f4c11225" w:history="1">
        <w:r w:rsidR="00C174DD">
          <w:t>m</w:t>
        </w:r>
      </w:hyperlink>
      <w:r w:rsidR="00C174DD">
        <w:t>)</w:t>
      </w:r>
    </w:p>
    <w:p w14:paraId="7F090ED5" w14:textId="77777777" w:rsidR="00EF2A5B" w:rsidRDefault="00C174DD">
      <w:pPr>
        <w:pStyle w:val="11"/>
        <w:numPr>
          <w:ilvl w:val="0"/>
          <w:numId w:val="0"/>
        </w:numPr>
        <w:ind w:firstLineChars="200" w:firstLine="480"/>
      </w:pPr>
      <w:r>
        <w:rPr>
          <w:rFonts w:hint="eastAsia"/>
        </w:rPr>
        <w:t>返回具有</w:t>
      </w:r>
      <w:r>
        <w:rPr>
          <w:rFonts w:hint="eastAsia"/>
        </w:rPr>
        <w:t xml:space="preserve"> m </w:t>
      </w:r>
      <w:proofErr w:type="gramStart"/>
      <w:r>
        <w:rPr>
          <w:rFonts w:hint="eastAsia"/>
        </w:rPr>
        <w:t>个</w:t>
      </w:r>
      <w:proofErr w:type="gramEnd"/>
      <w:r>
        <w:rPr>
          <w:rFonts w:hint="eastAsia"/>
        </w:rPr>
        <w:t>公因子的数据矩阵</w:t>
      </w:r>
      <w:r>
        <w:rPr>
          <w:rFonts w:hint="eastAsia"/>
        </w:rPr>
        <w:t xml:space="preserve"> X </w:t>
      </w:r>
      <w:r>
        <w:rPr>
          <w:rFonts w:hint="eastAsia"/>
        </w:rPr>
        <w:t>的因子载荷矩阵。</w:t>
      </w:r>
    </w:p>
    <w:p w14:paraId="198B009C" w14:textId="77777777" w:rsidR="00EF2A5B" w:rsidRDefault="00C174DD">
      <w:pPr>
        <w:pStyle w:val="4"/>
      </w:pPr>
      <w:r>
        <w:rPr>
          <w:rFonts w:hint="eastAsia"/>
        </w:rPr>
        <w:t>输入参数</w:t>
      </w:r>
    </w:p>
    <w:p w14:paraId="04A324A3" w14:textId="77777777" w:rsidR="00EF2A5B" w:rsidRDefault="003A1122">
      <w:pPr>
        <w:pStyle w:val="11"/>
      </w:pPr>
      <w:hyperlink r:id="rId95" w:anchor="mw_4fbfc9e6-315f-454b-961b-c028d02c3202" w:history="1">
        <w:r w:rsidR="00C174DD">
          <w:t>X</w:t>
        </w:r>
      </w:hyperlink>
      <w:r w:rsidR="00C174DD">
        <w:rPr>
          <w:rFonts w:hint="eastAsia"/>
        </w:rPr>
        <w:t>：数据。</w:t>
      </w:r>
    </w:p>
    <w:p w14:paraId="01C12B07" w14:textId="77777777" w:rsidR="00EF2A5B" w:rsidRDefault="00C174DD">
      <w:pPr>
        <w:pStyle w:val="11"/>
      </w:pPr>
      <w:r>
        <w:rPr>
          <w:rFonts w:hint="eastAsia"/>
        </w:rPr>
        <w:t>m</w:t>
      </w:r>
      <w:r>
        <w:rPr>
          <w:rFonts w:hint="eastAsia"/>
        </w:rPr>
        <w:t>：公因子数，指定为正整数。</w:t>
      </w:r>
    </w:p>
    <w:p w14:paraId="6A9C6CA7" w14:textId="77777777" w:rsidR="00EF2A5B" w:rsidRDefault="00C174DD">
      <w:pPr>
        <w:pStyle w:val="4"/>
      </w:pPr>
      <w:r>
        <w:rPr>
          <w:rFonts w:hint="eastAsia"/>
        </w:rPr>
        <w:t>返回值</w:t>
      </w:r>
    </w:p>
    <w:p w14:paraId="0E013CF5" w14:textId="77777777" w:rsidR="00EF2A5B" w:rsidRDefault="003A1122">
      <w:pPr>
        <w:pStyle w:val="11"/>
      </w:pPr>
      <w:hyperlink r:id="rId96" w:anchor="mw_f952ae5d-f544-4300-9922-f88f1b240456" w:history="1">
        <w:r w:rsidR="00C174DD">
          <w:t>lambda</w:t>
        </w:r>
      </w:hyperlink>
      <w:r w:rsidR="00C174DD">
        <w:t> </w:t>
      </w:r>
      <w:r w:rsidR="00C174DD">
        <w:rPr>
          <w:rFonts w:hint="eastAsia"/>
        </w:rPr>
        <w:t>：返回具有</w:t>
      </w:r>
      <w:r w:rsidR="00C174DD">
        <w:rPr>
          <w:rFonts w:hint="eastAsia"/>
        </w:rPr>
        <w:t xml:space="preserve"> m </w:t>
      </w:r>
      <w:proofErr w:type="gramStart"/>
      <w:r w:rsidR="00C174DD">
        <w:rPr>
          <w:rFonts w:hint="eastAsia"/>
        </w:rPr>
        <w:t>个</w:t>
      </w:r>
      <w:proofErr w:type="gramEnd"/>
      <w:r w:rsidR="00C174DD">
        <w:rPr>
          <w:rFonts w:hint="eastAsia"/>
        </w:rPr>
        <w:t>公因子的数据矩阵</w:t>
      </w:r>
      <w:r w:rsidR="00C174DD">
        <w:rPr>
          <w:rFonts w:hint="eastAsia"/>
        </w:rPr>
        <w:t xml:space="preserve"> X </w:t>
      </w:r>
      <w:r w:rsidR="00C174DD">
        <w:rPr>
          <w:rFonts w:hint="eastAsia"/>
        </w:rPr>
        <w:t>的因子载荷矩阵。</w:t>
      </w:r>
    </w:p>
    <w:p w14:paraId="608C37E7" w14:textId="77777777" w:rsidR="00EF2A5B" w:rsidRDefault="00C174DD">
      <w:pPr>
        <w:pStyle w:val="4"/>
      </w:pPr>
      <w:r>
        <w:rPr>
          <w:rFonts w:hint="eastAsia"/>
        </w:rPr>
        <w:t>开发方案</w:t>
      </w:r>
    </w:p>
    <w:p w14:paraId="7E497BE5"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t>factoran</w:t>
      </w:r>
      <w:r>
        <w:rPr>
          <w:rFonts w:hint="eastAsia"/>
        </w:rPr>
        <w:t>函数进行说明，本函数通过对</w:t>
      </w:r>
      <w:r>
        <w:rPr>
          <w:rFonts w:hint="eastAsia"/>
        </w:rPr>
        <w:t>Julia</w:t>
      </w:r>
      <w:r>
        <w:rPr>
          <w:rFonts w:hint="eastAsia"/>
        </w:rPr>
        <w:t>中</w:t>
      </w:r>
      <w:r>
        <w:rPr>
          <w:rFonts w:hint="eastAsia"/>
        </w:rPr>
        <w:t>FactorAnalysis</w:t>
      </w:r>
      <w:r>
        <w:t>()</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t>factoran()</w:t>
      </w:r>
      <w:r>
        <w:rPr>
          <w:rFonts w:hint="eastAsia"/>
        </w:rPr>
        <w:t>函数的</w:t>
      </w:r>
      <w:r>
        <w:rPr>
          <w:rFonts w:hint="eastAsia"/>
        </w:rPr>
        <w:t>Julia</w:t>
      </w:r>
      <w:r>
        <w:rPr>
          <w:rFonts w:hint="eastAsia"/>
        </w:rPr>
        <w:t>语言实现。</w:t>
      </w:r>
    </w:p>
    <w:p w14:paraId="6422FE5E" w14:textId="77777777" w:rsidR="00EF2A5B" w:rsidRDefault="00EF2A5B">
      <w:pPr>
        <w:pStyle w:val="a1"/>
        <w:ind w:firstLine="480"/>
      </w:pPr>
    </w:p>
    <w:p w14:paraId="2D8557DB" w14:textId="77777777" w:rsidR="00EF2A5B" w:rsidRDefault="00C174DD">
      <w:pPr>
        <w:pStyle w:val="30"/>
      </w:pPr>
      <w:bookmarkStart w:id="186" w:name="_Toc108100664"/>
      <w:proofErr w:type="gramStart"/>
      <w:r>
        <w:rPr>
          <w:rFonts w:hint="eastAsia"/>
        </w:rPr>
        <w:t>降维和</w:t>
      </w:r>
      <w:proofErr w:type="gramEnd"/>
      <w:r>
        <w:rPr>
          <w:rFonts w:hint="eastAsia"/>
        </w:rPr>
        <w:t>特征提取</w:t>
      </w:r>
      <w:r>
        <w:t>rotatefactors</w:t>
      </w:r>
      <w:r>
        <w:rPr>
          <w:rFonts w:hint="eastAsia"/>
        </w:rPr>
        <w:t>函数</w:t>
      </w:r>
      <w:bookmarkEnd w:id="186"/>
    </w:p>
    <w:p w14:paraId="6F884220" w14:textId="77777777" w:rsidR="00EF2A5B" w:rsidRDefault="00C174DD">
      <w:pPr>
        <w:pStyle w:val="4"/>
      </w:pPr>
      <w:r>
        <w:rPr>
          <w:rFonts w:hint="eastAsia"/>
        </w:rPr>
        <w:t>调用方式</w:t>
      </w:r>
    </w:p>
    <w:p w14:paraId="595DB019" w14:textId="77777777" w:rsidR="00EF2A5B" w:rsidRDefault="00C174DD">
      <w:pPr>
        <w:pStyle w:val="11"/>
      </w:pPr>
      <w:r>
        <w:t>B = rotatefactors(A)</w:t>
      </w:r>
    </w:p>
    <w:p w14:paraId="7A398D43" w14:textId="77777777" w:rsidR="00EF2A5B" w:rsidRDefault="00C174DD">
      <w:pPr>
        <w:pStyle w:val="11"/>
        <w:numPr>
          <w:ilvl w:val="0"/>
          <w:numId w:val="0"/>
        </w:numPr>
        <w:ind w:firstLineChars="200" w:firstLine="480"/>
      </w:pPr>
      <w:r>
        <w:rPr>
          <w:rFonts w:hint="eastAsia"/>
        </w:rPr>
        <w:t>旋转</w:t>
      </w:r>
      <w:r>
        <w:rPr>
          <w:rFonts w:hint="eastAsia"/>
        </w:rPr>
        <w:t xml:space="preserve"> d</w:t>
      </w:r>
      <w:r>
        <w:rPr>
          <w:rFonts w:hint="eastAsia"/>
        </w:rPr>
        <w:t>×</w:t>
      </w:r>
      <w:r>
        <w:rPr>
          <w:rFonts w:hint="eastAsia"/>
        </w:rPr>
        <w:t xml:space="preserve">m </w:t>
      </w:r>
      <w:r>
        <w:rPr>
          <w:rFonts w:hint="eastAsia"/>
        </w:rPr>
        <w:t>载荷矩阵</w:t>
      </w:r>
      <w:r>
        <w:rPr>
          <w:rFonts w:hint="eastAsia"/>
        </w:rPr>
        <w:t xml:space="preserve"> A </w:t>
      </w:r>
      <w:r>
        <w:rPr>
          <w:rFonts w:hint="eastAsia"/>
        </w:rPr>
        <w:t>以最大化</w:t>
      </w:r>
      <w:r>
        <w:rPr>
          <w:rFonts w:hint="eastAsia"/>
        </w:rPr>
        <w:t xml:space="preserve"> varimax </w:t>
      </w:r>
      <w:r>
        <w:rPr>
          <w:rFonts w:hint="eastAsia"/>
        </w:rPr>
        <w:t>准则，并在</w:t>
      </w:r>
      <w:r>
        <w:rPr>
          <w:rFonts w:hint="eastAsia"/>
        </w:rPr>
        <w:t xml:space="preserve"> B </w:t>
      </w:r>
      <w:r>
        <w:rPr>
          <w:rFonts w:hint="eastAsia"/>
        </w:rPr>
        <w:t>中返回结果。</w:t>
      </w:r>
    </w:p>
    <w:p w14:paraId="0CED4FE9" w14:textId="77777777" w:rsidR="00EF2A5B" w:rsidRDefault="00C174DD">
      <w:pPr>
        <w:pStyle w:val="4"/>
      </w:pPr>
      <w:r>
        <w:rPr>
          <w:rFonts w:hint="eastAsia"/>
        </w:rPr>
        <w:t>输入参数</w:t>
      </w:r>
    </w:p>
    <w:p w14:paraId="071F47D5" w14:textId="77777777" w:rsidR="00EF2A5B" w:rsidRDefault="00C174DD">
      <w:pPr>
        <w:pStyle w:val="11"/>
      </w:pPr>
      <w:r>
        <w:rPr>
          <w:rFonts w:hint="eastAsia"/>
        </w:rPr>
        <w:t>A</w:t>
      </w:r>
      <w:r>
        <w:rPr>
          <w:rFonts w:hint="eastAsia"/>
        </w:rPr>
        <w:t>：载荷矩阵。</w:t>
      </w:r>
    </w:p>
    <w:p w14:paraId="561373F8" w14:textId="77777777" w:rsidR="00EF2A5B" w:rsidRDefault="00C174DD">
      <w:pPr>
        <w:pStyle w:val="4"/>
      </w:pPr>
      <w:r>
        <w:rPr>
          <w:rFonts w:hint="eastAsia"/>
        </w:rPr>
        <w:t>返回值</w:t>
      </w:r>
    </w:p>
    <w:p w14:paraId="4354D6C6" w14:textId="77777777" w:rsidR="00EF2A5B" w:rsidRDefault="00C174DD">
      <w:pPr>
        <w:pStyle w:val="11"/>
      </w:pPr>
      <w:r>
        <w:rPr>
          <w:rFonts w:hint="eastAsia"/>
        </w:rPr>
        <w:t>B</w:t>
      </w:r>
      <w:r>
        <w:rPr>
          <w:rFonts w:hint="eastAsia"/>
        </w:rPr>
        <w:t>：旋转</w:t>
      </w:r>
      <w:r>
        <w:rPr>
          <w:rFonts w:hint="eastAsia"/>
        </w:rPr>
        <w:t xml:space="preserve"> d</w:t>
      </w:r>
      <w:r>
        <w:rPr>
          <w:rFonts w:hint="eastAsia"/>
        </w:rPr>
        <w:t>×</w:t>
      </w:r>
      <w:r>
        <w:rPr>
          <w:rFonts w:hint="eastAsia"/>
        </w:rPr>
        <w:t xml:space="preserve">m </w:t>
      </w:r>
      <w:r>
        <w:rPr>
          <w:rFonts w:hint="eastAsia"/>
        </w:rPr>
        <w:t>载荷矩阵</w:t>
      </w:r>
      <w:r>
        <w:rPr>
          <w:rFonts w:hint="eastAsia"/>
        </w:rPr>
        <w:t xml:space="preserve"> A </w:t>
      </w:r>
      <w:r>
        <w:rPr>
          <w:rFonts w:hint="eastAsia"/>
        </w:rPr>
        <w:t>以最大化</w:t>
      </w:r>
      <w:r>
        <w:rPr>
          <w:rFonts w:hint="eastAsia"/>
        </w:rPr>
        <w:t xml:space="preserve"> varimax </w:t>
      </w:r>
      <w:r>
        <w:rPr>
          <w:rFonts w:hint="eastAsia"/>
        </w:rPr>
        <w:t>准则，并在</w:t>
      </w:r>
      <w:r>
        <w:rPr>
          <w:rFonts w:hint="eastAsia"/>
        </w:rPr>
        <w:t xml:space="preserve"> B </w:t>
      </w:r>
      <w:r>
        <w:rPr>
          <w:rFonts w:hint="eastAsia"/>
        </w:rPr>
        <w:t>中返回结果。</w:t>
      </w:r>
    </w:p>
    <w:p w14:paraId="28C03010" w14:textId="77777777" w:rsidR="00EF2A5B" w:rsidRDefault="00C174DD">
      <w:pPr>
        <w:pStyle w:val="4"/>
      </w:pPr>
      <w:r>
        <w:rPr>
          <w:rFonts w:hint="eastAsia"/>
        </w:rPr>
        <w:t>开发方案</w:t>
      </w:r>
    </w:p>
    <w:p w14:paraId="65766A4E" w14:textId="28CDE1F3" w:rsidR="00EF2A5B" w:rsidRDefault="00C174DD" w:rsidP="00061854">
      <w:pPr>
        <w:pStyle w:val="a1"/>
        <w:ind w:firstLine="480"/>
      </w:pPr>
      <w:r>
        <w:rPr>
          <w:rFonts w:hint="eastAsia"/>
        </w:rPr>
        <w:t>这部分主要</w:t>
      </w:r>
      <w:proofErr w:type="gramStart"/>
      <w:r>
        <w:rPr>
          <w:rFonts w:hint="eastAsia"/>
        </w:rPr>
        <w:t>对降维和</w:t>
      </w:r>
      <w:proofErr w:type="gramEnd"/>
      <w:r>
        <w:rPr>
          <w:rFonts w:hint="eastAsia"/>
        </w:rPr>
        <w:t>特征提取</w:t>
      </w:r>
      <w:r>
        <w:t>rotatefactors</w:t>
      </w:r>
      <w:r>
        <w:rPr>
          <w:rFonts w:hint="eastAsia"/>
        </w:rPr>
        <w:t>函数进行说明，本函数通过对</w:t>
      </w:r>
      <w:r>
        <w:rPr>
          <w:rFonts w:hint="eastAsia"/>
        </w:rPr>
        <w:t>Python</w:t>
      </w:r>
      <w:r>
        <w:rPr>
          <w:rFonts w:hint="eastAsia"/>
        </w:rPr>
        <w:t>中</w:t>
      </w:r>
      <w:r>
        <w:rPr>
          <w:rFonts w:hint="eastAsia"/>
        </w:rPr>
        <w:t>factor_analyzer.rotator.Rotator</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t>rotatefactors()</w:t>
      </w:r>
      <w:r>
        <w:rPr>
          <w:rFonts w:hint="eastAsia"/>
        </w:rPr>
        <w:t>函数的</w:t>
      </w:r>
      <w:r>
        <w:rPr>
          <w:rFonts w:hint="eastAsia"/>
        </w:rPr>
        <w:t>Julia</w:t>
      </w:r>
      <w:r>
        <w:rPr>
          <w:rFonts w:hint="eastAsia"/>
        </w:rPr>
        <w:t>语言实现。</w:t>
      </w:r>
    </w:p>
    <w:p w14:paraId="0AD91146" w14:textId="36DF594F" w:rsidR="00EF2A5B" w:rsidRPr="00061854" w:rsidRDefault="00061854" w:rsidP="00061854">
      <w:pPr>
        <w:pStyle w:val="20"/>
        <w:rPr>
          <w:sz w:val="32"/>
        </w:rPr>
      </w:pPr>
      <w:bookmarkStart w:id="187" w:name="_Toc108100665"/>
      <w:r w:rsidRPr="00061854">
        <w:rPr>
          <w:rFonts w:hint="eastAsia"/>
        </w:rPr>
        <w:t>非负矩阵分解</w:t>
      </w:r>
      <w:bookmarkEnd w:id="187"/>
    </w:p>
    <w:p w14:paraId="4478633A" w14:textId="77777777" w:rsidR="00EF2A5B" w:rsidRDefault="00C174DD">
      <w:pPr>
        <w:pStyle w:val="30"/>
      </w:pPr>
      <w:bookmarkStart w:id="188" w:name="_Toc108100666"/>
      <w:proofErr w:type="gramStart"/>
      <w:r>
        <w:rPr>
          <w:rFonts w:hint="eastAsia"/>
        </w:rPr>
        <w:t>降维和</w:t>
      </w:r>
      <w:proofErr w:type="gramEnd"/>
      <w:r>
        <w:rPr>
          <w:rFonts w:hint="eastAsia"/>
        </w:rPr>
        <w:t>特征提取</w:t>
      </w:r>
      <w:r>
        <w:t>nnmf</w:t>
      </w:r>
      <w:r>
        <w:rPr>
          <w:rFonts w:hint="eastAsia"/>
        </w:rPr>
        <w:t>函数</w:t>
      </w:r>
      <w:bookmarkEnd w:id="188"/>
    </w:p>
    <w:p w14:paraId="598375C5" w14:textId="77777777" w:rsidR="00EF2A5B" w:rsidRDefault="00C174DD">
      <w:pPr>
        <w:pStyle w:val="4"/>
      </w:pPr>
      <w:r>
        <w:rPr>
          <w:rFonts w:hint="eastAsia"/>
        </w:rPr>
        <w:t>调用方式</w:t>
      </w:r>
    </w:p>
    <w:p w14:paraId="2349EE45" w14:textId="77777777" w:rsidR="00EF2A5B" w:rsidRDefault="00C174DD">
      <w:pPr>
        <w:pStyle w:val="11"/>
      </w:pPr>
      <w:r>
        <w:t>[</w:t>
      </w:r>
      <w:hyperlink r:id="rId97" w:anchor="mw_ec0f8fff-e737-4ce4-8e4e-75c37d524f8f" w:history="1">
        <w:r>
          <w:t>W</w:t>
        </w:r>
      </w:hyperlink>
      <w:r>
        <w:t>,</w:t>
      </w:r>
      <w:hyperlink r:id="rId98" w:anchor="mw_c9d5194b-fc51-4ed8-9e1b-8d032a8661f8" w:history="1">
        <w:r>
          <w:t>H</w:t>
        </w:r>
      </w:hyperlink>
      <w:r>
        <w:t>] = nnmf(</w:t>
      </w:r>
      <w:hyperlink r:id="rId99" w:anchor="mw_4ca13dfb-389a-45b3-b097-bffa5d0272b4" w:history="1">
        <w:r>
          <w:t>A</w:t>
        </w:r>
      </w:hyperlink>
      <w:r>
        <w:t>,</w:t>
      </w:r>
      <w:hyperlink r:id="rId100" w:anchor="mw_3ebb9512-9883-433e-932e-7436dbc74361" w:history="1">
        <w:r>
          <w:t>k</w:t>
        </w:r>
      </w:hyperlink>
      <w:r>
        <w:t>)</w:t>
      </w:r>
    </w:p>
    <w:p w14:paraId="66468F87" w14:textId="77777777" w:rsidR="00EF2A5B" w:rsidRDefault="00C174DD">
      <w:pPr>
        <w:pStyle w:val="11"/>
        <w:numPr>
          <w:ilvl w:val="0"/>
          <w:numId w:val="0"/>
        </w:numPr>
        <w:ind w:firstLineChars="200" w:firstLine="480"/>
      </w:pPr>
      <w:r>
        <w:rPr>
          <w:rFonts w:hint="eastAsia"/>
        </w:rPr>
        <w:t>将</w:t>
      </w:r>
      <w:r>
        <w:rPr>
          <w:rFonts w:hint="eastAsia"/>
        </w:rPr>
        <w:t xml:space="preserve"> n</w:t>
      </w:r>
      <w:r>
        <w:rPr>
          <w:rFonts w:hint="eastAsia"/>
        </w:rPr>
        <w:t>×</w:t>
      </w:r>
      <w:r>
        <w:rPr>
          <w:rFonts w:hint="eastAsia"/>
        </w:rPr>
        <w:t xml:space="preserve">m </w:t>
      </w:r>
      <w:r>
        <w:rPr>
          <w:rFonts w:hint="eastAsia"/>
        </w:rPr>
        <w:t>矩阵</w:t>
      </w:r>
      <w:r>
        <w:rPr>
          <w:rFonts w:hint="eastAsia"/>
        </w:rPr>
        <w:t xml:space="preserve"> A </w:t>
      </w:r>
      <w:r>
        <w:rPr>
          <w:rFonts w:hint="eastAsia"/>
        </w:rPr>
        <w:t>分解为非负因子</w:t>
      </w:r>
      <w:r>
        <w:rPr>
          <w:rFonts w:hint="eastAsia"/>
        </w:rPr>
        <w:t xml:space="preserve"> W (n</w:t>
      </w:r>
      <w:r>
        <w:rPr>
          <w:rFonts w:hint="eastAsia"/>
        </w:rPr>
        <w:t>×</w:t>
      </w:r>
      <w:r>
        <w:rPr>
          <w:rFonts w:hint="eastAsia"/>
        </w:rPr>
        <w:t xml:space="preserve">k) </w:t>
      </w:r>
      <w:r>
        <w:rPr>
          <w:rFonts w:hint="eastAsia"/>
        </w:rPr>
        <w:t>和</w:t>
      </w:r>
      <w:r>
        <w:rPr>
          <w:rFonts w:hint="eastAsia"/>
        </w:rPr>
        <w:t xml:space="preserve"> H (k</w:t>
      </w:r>
      <w:r>
        <w:rPr>
          <w:rFonts w:hint="eastAsia"/>
        </w:rPr>
        <w:t>×</w:t>
      </w:r>
      <w:r>
        <w:rPr>
          <w:rFonts w:hint="eastAsia"/>
        </w:rPr>
        <w:t>m)</w:t>
      </w:r>
      <w:r>
        <w:rPr>
          <w:rFonts w:hint="eastAsia"/>
        </w:rPr>
        <w:t>。</w:t>
      </w:r>
    </w:p>
    <w:p w14:paraId="3BFD0C4E" w14:textId="77777777" w:rsidR="00EF2A5B" w:rsidRDefault="00C174DD">
      <w:pPr>
        <w:pStyle w:val="4"/>
      </w:pPr>
      <w:r>
        <w:rPr>
          <w:rFonts w:hint="eastAsia"/>
        </w:rPr>
        <w:t>输入参数</w:t>
      </w:r>
    </w:p>
    <w:p w14:paraId="75CDD324" w14:textId="77777777" w:rsidR="00EF2A5B" w:rsidRDefault="00C174DD">
      <w:pPr>
        <w:pStyle w:val="11"/>
      </w:pPr>
      <w:r>
        <w:rPr>
          <w:rFonts w:hint="eastAsia"/>
        </w:rPr>
        <w:t>A</w:t>
      </w:r>
      <w:r>
        <w:rPr>
          <w:rFonts w:hint="eastAsia"/>
        </w:rPr>
        <w:t>：要分解的矩阵，指定为实矩阵。</w:t>
      </w:r>
    </w:p>
    <w:p w14:paraId="7429FEDE" w14:textId="77777777" w:rsidR="00EF2A5B" w:rsidRDefault="00C174DD">
      <w:pPr>
        <w:pStyle w:val="11"/>
      </w:pPr>
      <w:r>
        <w:rPr>
          <w:rFonts w:hint="eastAsia"/>
        </w:rPr>
        <w:lastRenderedPageBreak/>
        <w:t>k</w:t>
      </w:r>
      <w:r>
        <w:rPr>
          <w:rFonts w:hint="eastAsia"/>
        </w:rPr>
        <w:t>：因子的等级，指定为正整数。</w:t>
      </w:r>
    </w:p>
    <w:p w14:paraId="0A236EFB" w14:textId="77777777" w:rsidR="00EF2A5B" w:rsidRDefault="00C174DD">
      <w:pPr>
        <w:pStyle w:val="4"/>
      </w:pPr>
      <w:r>
        <w:rPr>
          <w:rFonts w:hint="eastAsia"/>
        </w:rPr>
        <w:t>返回值</w:t>
      </w:r>
    </w:p>
    <w:p w14:paraId="0C654F0E" w14:textId="77777777" w:rsidR="00EF2A5B" w:rsidRDefault="00C174DD">
      <w:pPr>
        <w:pStyle w:val="11"/>
      </w:pPr>
      <w:r>
        <w:rPr>
          <w:rFonts w:hint="eastAsia"/>
        </w:rPr>
        <w:t>W</w:t>
      </w:r>
      <w:r>
        <w:t> </w:t>
      </w:r>
      <w:r>
        <w:rPr>
          <w:rFonts w:hint="eastAsia"/>
        </w:rPr>
        <w:t>：</w:t>
      </w:r>
      <w:r>
        <w:rPr>
          <w:rFonts w:hint="eastAsia"/>
        </w:rPr>
        <w:t xml:space="preserve">A </w:t>
      </w:r>
      <w:r>
        <w:rPr>
          <w:rFonts w:hint="eastAsia"/>
        </w:rPr>
        <w:t>的</w:t>
      </w:r>
      <w:proofErr w:type="gramStart"/>
      <w:r>
        <w:rPr>
          <w:rFonts w:hint="eastAsia"/>
        </w:rPr>
        <w:t>非负左因子</w:t>
      </w:r>
      <w:proofErr w:type="gramEnd"/>
      <w:r>
        <w:rPr>
          <w:rFonts w:hint="eastAsia"/>
        </w:rPr>
        <w:t>，以</w:t>
      </w:r>
      <w:r>
        <w:rPr>
          <w:rFonts w:hint="eastAsia"/>
        </w:rPr>
        <w:t xml:space="preserve"> n</w:t>
      </w:r>
      <w:r>
        <w:rPr>
          <w:rFonts w:hint="eastAsia"/>
        </w:rPr>
        <w:t>×</w:t>
      </w:r>
      <w:r>
        <w:rPr>
          <w:rFonts w:hint="eastAsia"/>
        </w:rPr>
        <w:t xml:space="preserve">k </w:t>
      </w:r>
      <w:r>
        <w:rPr>
          <w:rFonts w:hint="eastAsia"/>
        </w:rPr>
        <w:t>矩阵形式返回。</w:t>
      </w:r>
    </w:p>
    <w:p w14:paraId="25968495" w14:textId="77777777" w:rsidR="00EF2A5B" w:rsidRDefault="00C174DD">
      <w:pPr>
        <w:pStyle w:val="11"/>
      </w:pPr>
      <w:r>
        <w:rPr>
          <w:rFonts w:hint="eastAsia"/>
        </w:rPr>
        <w:t>H</w:t>
      </w:r>
      <w:r>
        <w:t> </w:t>
      </w:r>
      <w:r>
        <w:rPr>
          <w:rFonts w:hint="eastAsia"/>
        </w:rPr>
        <w:t>：</w:t>
      </w:r>
      <w:r>
        <w:rPr>
          <w:rFonts w:hint="eastAsia"/>
        </w:rPr>
        <w:t xml:space="preserve">A </w:t>
      </w:r>
      <w:r>
        <w:rPr>
          <w:rFonts w:hint="eastAsia"/>
        </w:rPr>
        <w:t>的</w:t>
      </w:r>
      <w:proofErr w:type="gramStart"/>
      <w:r>
        <w:rPr>
          <w:rFonts w:hint="eastAsia"/>
        </w:rPr>
        <w:t>非负右因子</w:t>
      </w:r>
      <w:proofErr w:type="gramEnd"/>
      <w:r>
        <w:rPr>
          <w:rFonts w:hint="eastAsia"/>
        </w:rPr>
        <w:t>，以</w:t>
      </w:r>
      <w:r>
        <w:rPr>
          <w:rFonts w:hint="eastAsia"/>
        </w:rPr>
        <w:t xml:space="preserve"> k</w:t>
      </w:r>
      <w:r>
        <w:rPr>
          <w:rFonts w:hint="eastAsia"/>
        </w:rPr>
        <w:t>×</w:t>
      </w:r>
      <w:r>
        <w:rPr>
          <w:rFonts w:hint="eastAsia"/>
        </w:rPr>
        <w:t xml:space="preserve">m </w:t>
      </w:r>
      <w:r>
        <w:rPr>
          <w:rFonts w:hint="eastAsia"/>
        </w:rPr>
        <w:t>矩阵形式返回。</w:t>
      </w:r>
    </w:p>
    <w:p w14:paraId="1A692052" w14:textId="77777777" w:rsidR="00EF2A5B" w:rsidRDefault="00C174DD">
      <w:pPr>
        <w:pStyle w:val="4"/>
      </w:pPr>
      <w:r>
        <w:rPr>
          <w:rFonts w:hint="eastAsia"/>
        </w:rPr>
        <w:t>开发方案</w:t>
      </w:r>
    </w:p>
    <w:p w14:paraId="4E09BB9C"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t>nnmf</w:t>
      </w:r>
      <w:r>
        <w:rPr>
          <w:rFonts w:hint="eastAsia"/>
        </w:rPr>
        <w:t>函数进行说明，本函数通过对</w:t>
      </w:r>
      <w:r>
        <w:rPr>
          <w:rFonts w:hint="eastAsia"/>
        </w:rPr>
        <w:t>Python</w:t>
      </w:r>
      <w:r>
        <w:rPr>
          <w:rFonts w:hint="eastAsia"/>
        </w:rPr>
        <w:t>中</w:t>
      </w:r>
      <w:r>
        <w:rPr>
          <w:rFonts w:hint="eastAsia"/>
        </w:rPr>
        <w:t>sklearn</w:t>
      </w:r>
      <w:r>
        <w:rPr>
          <w:rFonts w:hint="eastAsia"/>
        </w:rPr>
        <w:t>库</w:t>
      </w:r>
      <w:r>
        <w:rPr>
          <w:rFonts w:hint="eastAsia"/>
        </w:rPr>
        <w:t>NMF()</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t>nnmf()</w:t>
      </w:r>
      <w:r>
        <w:rPr>
          <w:rFonts w:hint="eastAsia"/>
        </w:rPr>
        <w:t>函数的</w:t>
      </w:r>
      <w:r>
        <w:rPr>
          <w:rFonts w:hint="eastAsia"/>
        </w:rPr>
        <w:t>Julia</w:t>
      </w:r>
      <w:r>
        <w:rPr>
          <w:rFonts w:hint="eastAsia"/>
        </w:rPr>
        <w:t>语言实现。</w:t>
      </w:r>
    </w:p>
    <w:p w14:paraId="666F36FF" w14:textId="073E2F5C" w:rsidR="00EF2A5B" w:rsidRPr="00061854" w:rsidRDefault="00061854" w:rsidP="00061854">
      <w:pPr>
        <w:pStyle w:val="20"/>
        <w:rPr>
          <w:sz w:val="32"/>
        </w:rPr>
      </w:pPr>
      <w:bookmarkStart w:id="189" w:name="_Toc108100667"/>
      <w:r w:rsidRPr="00061854">
        <w:rPr>
          <w:rFonts w:hint="eastAsia"/>
        </w:rPr>
        <w:t>多维尺度分析</w:t>
      </w:r>
      <w:bookmarkEnd w:id="189"/>
    </w:p>
    <w:p w14:paraId="539DC0FB" w14:textId="77777777" w:rsidR="00EF2A5B" w:rsidRDefault="00C174DD">
      <w:pPr>
        <w:pStyle w:val="30"/>
      </w:pPr>
      <w:bookmarkStart w:id="190" w:name="_Toc108100668"/>
      <w:proofErr w:type="gramStart"/>
      <w:r>
        <w:rPr>
          <w:rFonts w:hint="eastAsia"/>
        </w:rPr>
        <w:t>降维和</w:t>
      </w:r>
      <w:proofErr w:type="gramEnd"/>
      <w:r>
        <w:rPr>
          <w:rFonts w:hint="eastAsia"/>
        </w:rPr>
        <w:t>特征提取</w:t>
      </w:r>
      <w:r>
        <w:t>cmdscale</w:t>
      </w:r>
      <w:r>
        <w:rPr>
          <w:rFonts w:hint="eastAsia"/>
        </w:rPr>
        <w:t>函数</w:t>
      </w:r>
      <w:bookmarkEnd w:id="190"/>
    </w:p>
    <w:p w14:paraId="6601500C" w14:textId="77777777" w:rsidR="00EF2A5B" w:rsidRDefault="00C174DD">
      <w:pPr>
        <w:pStyle w:val="4"/>
      </w:pPr>
      <w:r>
        <w:rPr>
          <w:rFonts w:hint="eastAsia"/>
        </w:rPr>
        <w:t>调用方式</w:t>
      </w:r>
    </w:p>
    <w:p w14:paraId="5B68C7A8" w14:textId="77777777" w:rsidR="00EF2A5B" w:rsidRDefault="00C174DD">
      <w:pPr>
        <w:pStyle w:val="11"/>
      </w:pPr>
      <w:r>
        <w:t>Y = cmdscale(D)</w:t>
      </w:r>
    </w:p>
    <w:p w14:paraId="5DC05611" w14:textId="77777777" w:rsidR="00EF2A5B" w:rsidRDefault="00C174DD">
      <w:pPr>
        <w:pStyle w:val="11"/>
        <w:numPr>
          <w:ilvl w:val="0"/>
          <w:numId w:val="0"/>
        </w:numPr>
        <w:ind w:firstLineChars="200" w:firstLine="480"/>
      </w:pPr>
      <w:r>
        <w:rPr>
          <w:rFonts w:hint="eastAsia"/>
        </w:rPr>
        <w:t>返回一个</w:t>
      </w:r>
      <w:r>
        <w:rPr>
          <w:rFonts w:hint="eastAsia"/>
        </w:rPr>
        <w:t xml:space="preserve"> n</w:t>
      </w:r>
      <w:r>
        <w:rPr>
          <w:rFonts w:hint="eastAsia"/>
        </w:rPr>
        <w:t>×</w:t>
      </w:r>
      <w:r>
        <w:rPr>
          <w:rFonts w:hint="eastAsia"/>
        </w:rPr>
        <w:t xml:space="preserve">p </w:t>
      </w:r>
      <w:r>
        <w:rPr>
          <w:rFonts w:hint="eastAsia"/>
        </w:rPr>
        <w:t>配置矩阵</w:t>
      </w:r>
      <w:r>
        <w:rPr>
          <w:rFonts w:hint="eastAsia"/>
        </w:rPr>
        <w:t xml:space="preserve"> Y</w:t>
      </w:r>
      <w:r>
        <w:rPr>
          <w:rFonts w:hint="eastAsia"/>
        </w:rPr>
        <w:t>。</w:t>
      </w:r>
    </w:p>
    <w:p w14:paraId="36B2A271" w14:textId="77777777" w:rsidR="00EF2A5B" w:rsidRDefault="00C174DD">
      <w:pPr>
        <w:pStyle w:val="4"/>
      </w:pPr>
      <w:r>
        <w:rPr>
          <w:rFonts w:hint="eastAsia"/>
        </w:rPr>
        <w:t>输入参数</w:t>
      </w:r>
    </w:p>
    <w:p w14:paraId="7E0EA1D6" w14:textId="77777777" w:rsidR="00EF2A5B" w:rsidRDefault="00C174DD">
      <w:pPr>
        <w:pStyle w:val="11"/>
      </w:pPr>
      <w:r>
        <w:rPr>
          <w:rFonts w:hint="eastAsia"/>
        </w:rPr>
        <w:t>D</w:t>
      </w:r>
      <w:r>
        <w:rPr>
          <w:rFonts w:hint="eastAsia"/>
        </w:rPr>
        <w:t>：</w:t>
      </w:r>
      <w:r>
        <w:rPr>
          <w:rFonts w:hint="eastAsia"/>
        </w:rPr>
        <w:t xml:space="preserve"> n</w:t>
      </w:r>
      <w:r>
        <w:rPr>
          <w:rFonts w:hint="eastAsia"/>
        </w:rPr>
        <w:t>×</w:t>
      </w:r>
      <w:r>
        <w:rPr>
          <w:rFonts w:hint="eastAsia"/>
        </w:rPr>
        <w:t xml:space="preserve">n </w:t>
      </w:r>
      <w:r>
        <w:rPr>
          <w:rFonts w:hint="eastAsia"/>
        </w:rPr>
        <w:t>矩阵。</w:t>
      </w:r>
    </w:p>
    <w:p w14:paraId="12639850" w14:textId="77777777" w:rsidR="00EF2A5B" w:rsidRDefault="00C174DD">
      <w:pPr>
        <w:pStyle w:val="4"/>
      </w:pPr>
      <w:r>
        <w:rPr>
          <w:rFonts w:hint="eastAsia"/>
        </w:rPr>
        <w:t>返回值</w:t>
      </w:r>
    </w:p>
    <w:p w14:paraId="11D6FB6C" w14:textId="77777777" w:rsidR="00EF2A5B" w:rsidRDefault="00C174DD">
      <w:pPr>
        <w:pStyle w:val="11"/>
      </w:pPr>
      <w:r>
        <w:rPr>
          <w:rFonts w:hint="eastAsia"/>
        </w:rPr>
        <w:t>Y</w:t>
      </w:r>
      <w:r>
        <w:t> </w:t>
      </w:r>
      <w:r>
        <w:rPr>
          <w:rFonts w:hint="eastAsia"/>
        </w:rPr>
        <w:t>：返回一个</w:t>
      </w:r>
      <w:r>
        <w:rPr>
          <w:rFonts w:hint="eastAsia"/>
        </w:rPr>
        <w:t xml:space="preserve"> n</w:t>
      </w:r>
      <w:r>
        <w:rPr>
          <w:rFonts w:hint="eastAsia"/>
        </w:rPr>
        <w:t>×</w:t>
      </w:r>
      <w:r>
        <w:rPr>
          <w:rFonts w:hint="eastAsia"/>
        </w:rPr>
        <w:t xml:space="preserve">p </w:t>
      </w:r>
      <w:r>
        <w:rPr>
          <w:rFonts w:hint="eastAsia"/>
        </w:rPr>
        <w:t>配置矩阵</w:t>
      </w:r>
      <w:r>
        <w:rPr>
          <w:rFonts w:hint="eastAsia"/>
        </w:rPr>
        <w:t xml:space="preserve"> Y</w:t>
      </w:r>
      <w:r>
        <w:rPr>
          <w:rFonts w:hint="eastAsia"/>
        </w:rPr>
        <w:t>。</w:t>
      </w:r>
    </w:p>
    <w:p w14:paraId="7F782736" w14:textId="77777777" w:rsidR="00EF2A5B" w:rsidRDefault="00C174DD">
      <w:pPr>
        <w:pStyle w:val="4"/>
      </w:pPr>
      <w:r>
        <w:rPr>
          <w:rFonts w:hint="eastAsia"/>
        </w:rPr>
        <w:t>开发方案</w:t>
      </w:r>
    </w:p>
    <w:p w14:paraId="3F853FAC"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t>cmdscale</w:t>
      </w:r>
      <w:r>
        <w:rPr>
          <w:rFonts w:hint="eastAsia"/>
        </w:rPr>
        <w:t>函数进行说明，本函数通过对</w:t>
      </w:r>
      <w:r>
        <w:rPr>
          <w:rFonts w:hint="eastAsia"/>
        </w:rPr>
        <w:t>Python</w:t>
      </w:r>
      <w:r>
        <w:rPr>
          <w:rFonts w:hint="eastAsia"/>
        </w:rPr>
        <w:t>中</w:t>
      </w:r>
      <w:r>
        <w:rPr>
          <w:rFonts w:hint="eastAsia"/>
        </w:rPr>
        <w:t>sklearn</w:t>
      </w:r>
      <w:r>
        <w:rPr>
          <w:rFonts w:hint="eastAsia"/>
        </w:rPr>
        <w:t>库</w:t>
      </w:r>
      <w:r>
        <w:rPr>
          <w:rFonts w:hint="eastAsia"/>
        </w:rPr>
        <w:t>MDS()</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t>cmdscale()</w:t>
      </w:r>
      <w:r>
        <w:rPr>
          <w:rFonts w:hint="eastAsia"/>
        </w:rPr>
        <w:t>函数的</w:t>
      </w:r>
      <w:r>
        <w:rPr>
          <w:rFonts w:hint="eastAsia"/>
        </w:rPr>
        <w:t>Julia</w:t>
      </w:r>
      <w:r>
        <w:rPr>
          <w:rFonts w:hint="eastAsia"/>
        </w:rPr>
        <w:t>语言实现</w:t>
      </w:r>
    </w:p>
    <w:p w14:paraId="75E88977" w14:textId="77777777" w:rsidR="00EF2A5B" w:rsidRDefault="00EF2A5B">
      <w:pPr>
        <w:pStyle w:val="a1"/>
        <w:ind w:firstLine="480"/>
      </w:pPr>
    </w:p>
    <w:p w14:paraId="74EE8E37" w14:textId="77777777" w:rsidR="00EF2A5B" w:rsidRDefault="00C174DD">
      <w:pPr>
        <w:pStyle w:val="30"/>
      </w:pPr>
      <w:bookmarkStart w:id="191" w:name="_Toc108100669"/>
      <w:proofErr w:type="gramStart"/>
      <w:r>
        <w:rPr>
          <w:rFonts w:hint="eastAsia"/>
        </w:rPr>
        <w:t>降维和</w:t>
      </w:r>
      <w:proofErr w:type="gramEnd"/>
      <w:r>
        <w:rPr>
          <w:rFonts w:hint="eastAsia"/>
        </w:rPr>
        <w:t>特征提取</w:t>
      </w:r>
      <w:r>
        <w:rPr>
          <w:rFonts w:hint="eastAsia"/>
        </w:rPr>
        <w:t>mahal</w:t>
      </w:r>
      <w:r>
        <w:rPr>
          <w:rFonts w:hint="eastAsia"/>
        </w:rPr>
        <w:t>函数</w:t>
      </w:r>
      <w:bookmarkEnd w:id="191"/>
    </w:p>
    <w:p w14:paraId="7ED2DB13" w14:textId="77777777" w:rsidR="00EF2A5B" w:rsidRDefault="00C174DD">
      <w:pPr>
        <w:pStyle w:val="4"/>
      </w:pPr>
      <w:r>
        <w:rPr>
          <w:rFonts w:hint="eastAsia"/>
        </w:rPr>
        <w:t>调用方式</w:t>
      </w:r>
    </w:p>
    <w:p w14:paraId="7A2B54EB" w14:textId="77777777" w:rsidR="00EF2A5B" w:rsidRDefault="003A1122">
      <w:pPr>
        <w:pStyle w:val="11"/>
      </w:pPr>
      <w:hyperlink r:id="rId101" w:anchor="d123e621297" w:history="1">
        <w:r w:rsidR="00C174DD">
          <w:t>d2</w:t>
        </w:r>
      </w:hyperlink>
      <w:r w:rsidR="00C174DD">
        <w:t> = mahal(</w:t>
      </w:r>
      <w:hyperlink r:id="rId102" w:anchor="d123e621205" w:history="1">
        <w:r w:rsidR="00C174DD">
          <w:t>Y</w:t>
        </w:r>
      </w:hyperlink>
      <w:r w:rsidR="00C174DD">
        <w:t>,</w:t>
      </w:r>
      <w:hyperlink r:id="rId103" w:anchor="d123e621248" w:history="1">
        <w:r w:rsidR="00C174DD">
          <w:t>X</w:t>
        </w:r>
      </w:hyperlink>
      <w:r w:rsidR="00C174DD">
        <w:t>) </w:t>
      </w:r>
    </w:p>
    <w:p w14:paraId="6B65C6A9" w14:textId="77777777" w:rsidR="00EF2A5B" w:rsidRDefault="00C174DD">
      <w:pPr>
        <w:pStyle w:val="11"/>
        <w:numPr>
          <w:ilvl w:val="0"/>
          <w:numId w:val="0"/>
        </w:numPr>
        <w:ind w:firstLineChars="200" w:firstLine="480"/>
      </w:pPr>
      <w:r>
        <w:rPr>
          <w:rFonts w:hint="eastAsia"/>
        </w:rPr>
        <w:t>返回</w:t>
      </w:r>
      <w:r>
        <w:rPr>
          <w:rFonts w:hint="eastAsia"/>
        </w:rPr>
        <w:t xml:space="preserve"> Y </w:t>
      </w:r>
      <w:r>
        <w:rPr>
          <w:rFonts w:hint="eastAsia"/>
        </w:rPr>
        <w:t>中每个观测值到</w:t>
      </w:r>
      <w:r>
        <w:rPr>
          <w:rFonts w:hint="eastAsia"/>
        </w:rPr>
        <w:t xml:space="preserve"> X </w:t>
      </w:r>
      <w:r>
        <w:rPr>
          <w:rFonts w:hint="eastAsia"/>
        </w:rPr>
        <w:t>中参考样本的</w:t>
      </w:r>
      <w:proofErr w:type="gramStart"/>
      <w:r>
        <w:rPr>
          <w:rFonts w:hint="eastAsia"/>
        </w:rPr>
        <w:t>平方马氏</w:t>
      </w:r>
      <w:proofErr w:type="gramEnd"/>
      <w:r>
        <w:rPr>
          <w:rFonts w:hint="eastAsia"/>
        </w:rPr>
        <w:t>距离。</w:t>
      </w:r>
    </w:p>
    <w:p w14:paraId="3A833502" w14:textId="77777777" w:rsidR="00EF2A5B" w:rsidRDefault="00C174DD">
      <w:pPr>
        <w:pStyle w:val="4"/>
      </w:pPr>
      <w:r>
        <w:rPr>
          <w:rFonts w:hint="eastAsia"/>
        </w:rPr>
        <w:t>输入参数</w:t>
      </w:r>
    </w:p>
    <w:p w14:paraId="5695720E" w14:textId="77777777" w:rsidR="00EF2A5B" w:rsidRDefault="00C174DD">
      <w:pPr>
        <w:pStyle w:val="11"/>
      </w:pPr>
      <w:r>
        <w:rPr>
          <w:rFonts w:hint="eastAsia"/>
        </w:rPr>
        <w:t>Y</w:t>
      </w:r>
      <w:r>
        <w:rPr>
          <w:rFonts w:hint="eastAsia"/>
        </w:rPr>
        <w:t>：数据，指定为</w:t>
      </w:r>
      <w:r>
        <w:rPr>
          <w:rFonts w:hint="eastAsia"/>
        </w:rPr>
        <w:t xml:space="preserve"> n</w:t>
      </w:r>
      <w:r>
        <w:rPr>
          <w:rFonts w:hint="eastAsia"/>
        </w:rPr>
        <w:t>×</w:t>
      </w:r>
      <w:r>
        <w:rPr>
          <w:rFonts w:hint="eastAsia"/>
        </w:rPr>
        <w:t xml:space="preserve">m </w:t>
      </w:r>
      <w:r>
        <w:rPr>
          <w:rFonts w:hint="eastAsia"/>
        </w:rPr>
        <w:t>数值矩阵，其中</w:t>
      </w:r>
      <w:r>
        <w:rPr>
          <w:rFonts w:hint="eastAsia"/>
        </w:rPr>
        <w:t xml:space="preserve"> n </w:t>
      </w:r>
      <w:r>
        <w:rPr>
          <w:rFonts w:hint="eastAsia"/>
        </w:rPr>
        <w:t>是观察数，</w:t>
      </w:r>
      <w:r>
        <w:rPr>
          <w:rFonts w:hint="eastAsia"/>
        </w:rPr>
        <w:t xml:space="preserve">m </w:t>
      </w:r>
      <w:r>
        <w:rPr>
          <w:rFonts w:hint="eastAsia"/>
        </w:rPr>
        <w:t>是每个观察中的变量数。</w:t>
      </w:r>
    </w:p>
    <w:p w14:paraId="3E45653E" w14:textId="77777777" w:rsidR="00EF2A5B" w:rsidRDefault="00C174DD">
      <w:pPr>
        <w:pStyle w:val="11"/>
      </w:pPr>
      <w:r>
        <w:rPr>
          <w:rFonts w:hint="eastAsia"/>
        </w:rPr>
        <w:t>X</w:t>
      </w:r>
      <w:r>
        <w:rPr>
          <w:rFonts w:hint="eastAsia"/>
        </w:rPr>
        <w:t>：参考样本，指定为</w:t>
      </w:r>
      <w:r>
        <w:rPr>
          <w:rFonts w:hint="eastAsia"/>
        </w:rPr>
        <w:t xml:space="preserve"> p</w:t>
      </w:r>
      <w:r>
        <w:rPr>
          <w:rFonts w:hint="eastAsia"/>
        </w:rPr>
        <w:t>×</w:t>
      </w:r>
      <w:r>
        <w:rPr>
          <w:rFonts w:hint="eastAsia"/>
        </w:rPr>
        <w:t xml:space="preserve">m </w:t>
      </w:r>
      <w:r>
        <w:rPr>
          <w:rFonts w:hint="eastAsia"/>
        </w:rPr>
        <w:t>数值矩阵，其中</w:t>
      </w:r>
      <w:r>
        <w:rPr>
          <w:rFonts w:hint="eastAsia"/>
        </w:rPr>
        <w:t xml:space="preserve"> p </w:t>
      </w:r>
      <w:r>
        <w:rPr>
          <w:rFonts w:hint="eastAsia"/>
        </w:rPr>
        <w:t>是样本数，</w:t>
      </w:r>
      <w:r>
        <w:rPr>
          <w:rFonts w:hint="eastAsia"/>
        </w:rPr>
        <w:t xml:space="preserve">m </w:t>
      </w:r>
      <w:r>
        <w:rPr>
          <w:rFonts w:hint="eastAsia"/>
        </w:rPr>
        <w:t>是每个样本中的变量数。</w:t>
      </w:r>
    </w:p>
    <w:p w14:paraId="0749D36B" w14:textId="77777777" w:rsidR="00EF2A5B" w:rsidRDefault="00C174DD">
      <w:pPr>
        <w:pStyle w:val="4"/>
      </w:pPr>
      <w:r>
        <w:rPr>
          <w:rFonts w:hint="eastAsia"/>
        </w:rPr>
        <w:t>返回值</w:t>
      </w:r>
    </w:p>
    <w:p w14:paraId="364065D2" w14:textId="77777777" w:rsidR="00EF2A5B" w:rsidRDefault="00C174DD">
      <w:pPr>
        <w:pStyle w:val="11"/>
      </w:pPr>
      <w:r>
        <w:rPr>
          <w:rFonts w:hint="eastAsia"/>
        </w:rPr>
        <w:t>d2</w:t>
      </w:r>
      <w:r>
        <w:rPr>
          <w:rFonts w:hint="eastAsia"/>
        </w:rPr>
        <w:t>：返回</w:t>
      </w:r>
      <w:r>
        <w:rPr>
          <w:rFonts w:hint="eastAsia"/>
        </w:rPr>
        <w:t xml:space="preserve"> Y </w:t>
      </w:r>
      <w:r>
        <w:rPr>
          <w:rFonts w:hint="eastAsia"/>
        </w:rPr>
        <w:t>中每个观测值到</w:t>
      </w:r>
      <w:r>
        <w:rPr>
          <w:rFonts w:hint="eastAsia"/>
        </w:rPr>
        <w:t xml:space="preserve"> X </w:t>
      </w:r>
      <w:r>
        <w:rPr>
          <w:rFonts w:hint="eastAsia"/>
        </w:rPr>
        <w:t>中参考样本的</w:t>
      </w:r>
      <w:proofErr w:type="gramStart"/>
      <w:r>
        <w:rPr>
          <w:rFonts w:hint="eastAsia"/>
        </w:rPr>
        <w:t>平方马氏</w:t>
      </w:r>
      <w:proofErr w:type="gramEnd"/>
      <w:r>
        <w:rPr>
          <w:rFonts w:hint="eastAsia"/>
        </w:rPr>
        <w:t>距离。</w:t>
      </w:r>
    </w:p>
    <w:p w14:paraId="5F8EFABC" w14:textId="77777777" w:rsidR="00EF2A5B" w:rsidRDefault="00C174DD">
      <w:pPr>
        <w:pStyle w:val="4"/>
      </w:pPr>
      <w:r>
        <w:rPr>
          <w:rFonts w:hint="eastAsia"/>
        </w:rPr>
        <w:t>开发方案</w:t>
      </w:r>
    </w:p>
    <w:p w14:paraId="0B35E926"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rPr>
          <w:rFonts w:hint="eastAsia"/>
        </w:rPr>
        <w:t>mahal</w:t>
      </w:r>
      <w:r>
        <w:rPr>
          <w:rFonts w:hint="eastAsia"/>
        </w:rPr>
        <w:t>函数进行说明，本函数通过对</w:t>
      </w:r>
      <w:r>
        <w:rPr>
          <w:rFonts w:hint="eastAsia"/>
        </w:rPr>
        <w:t>Python</w:t>
      </w:r>
      <w:r>
        <w:rPr>
          <w:rFonts w:hint="eastAsia"/>
        </w:rPr>
        <w:t>中</w:t>
      </w:r>
      <w:r>
        <w:rPr>
          <w:rFonts w:hint="eastAsia"/>
        </w:rPr>
        <w:t>scipy</w:t>
      </w:r>
      <w:r>
        <w:rPr>
          <w:rFonts w:hint="eastAsia"/>
        </w:rPr>
        <w:t>库</w:t>
      </w:r>
      <w:r>
        <w:rPr>
          <w:rFonts w:hint="eastAsia"/>
        </w:rPr>
        <w:t>cdist()</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rPr>
          <w:rFonts w:hint="eastAsia"/>
        </w:rPr>
        <w:t>mahal</w:t>
      </w:r>
      <w:r>
        <w:t>()</w:t>
      </w:r>
      <w:r>
        <w:rPr>
          <w:rFonts w:hint="eastAsia"/>
        </w:rPr>
        <w:t>函数的</w:t>
      </w:r>
      <w:r>
        <w:rPr>
          <w:rFonts w:hint="eastAsia"/>
        </w:rPr>
        <w:t>Julia</w:t>
      </w:r>
      <w:r>
        <w:rPr>
          <w:rFonts w:hint="eastAsia"/>
        </w:rPr>
        <w:t>语言实现</w:t>
      </w:r>
    </w:p>
    <w:p w14:paraId="2E3E0B08" w14:textId="77777777" w:rsidR="00EF2A5B" w:rsidRDefault="00EF2A5B">
      <w:pPr>
        <w:pStyle w:val="a1"/>
        <w:ind w:firstLine="480"/>
      </w:pPr>
    </w:p>
    <w:p w14:paraId="1D39FC8A" w14:textId="77777777" w:rsidR="00EF2A5B" w:rsidRDefault="00C174DD">
      <w:pPr>
        <w:pStyle w:val="30"/>
      </w:pPr>
      <w:bookmarkStart w:id="192" w:name="_Toc108100670"/>
      <w:proofErr w:type="gramStart"/>
      <w:r>
        <w:rPr>
          <w:rFonts w:hint="eastAsia"/>
        </w:rPr>
        <w:t>降维和</w:t>
      </w:r>
      <w:proofErr w:type="gramEnd"/>
      <w:r>
        <w:rPr>
          <w:rFonts w:hint="eastAsia"/>
        </w:rPr>
        <w:t>特征提取</w:t>
      </w:r>
      <w:r>
        <w:rPr>
          <w:rFonts w:hint="eastAsia"/>
        </w:rPr>
        <w:t>pdist</w:t>
      </w:r>
      <w:r>
        <w:rPr>
          <w:rFonts w:hint="eastAsia"/>
        </w:rPr>
        <w:t>函数</w:t>
      </w:r>
      <w:bookmarkEnd w:id="192"/>
    </w:p>
    <w:p w14:paraId="5499EA50" w14:textId="77777777" w:rsidR="00EF2A5B" w:rsidRDefault="00C174DD">
      <w:pPr>
        <w:pStyle w:val="4"/>
      </w:pPr>
      <w:r>
        <w:rPr>
          <w:rFonts w:hint="eastAsia"/>
        </w:rPr>
        <w:t>调用方式</w:t>
      </w:r>
    </w:p>
    <w:p w14:paraId="2FBED109" w14:textId="77777777" w:rsidR="00EF2A5B" w:rsidRDefault="003A1122">
      <w:pPr>
        <w:pStyle w:val="11"/>
      </w:pPr>
      <w:hyperlink r:id="rId104" w:anchor="d123e30680" w:history="1">
        <w:r w:rsidR="00C174DD">
          <w:t>D</w:t>
        </w:r>
      </w:hyperlink>
      <w:r w:rsidR="00C174DD">
        <w:t> = pdist(</w:t>
      </w:r>
      <w:hyperlink r:id="rId105" w:anchor="d123e30376" w:history="1">
        <w:r w:rsidR="00C174DD">
          <w:t>X</w:t>
        </w:r>
      </w:hyperlink>
      <w:r w:rsidR="00C174DD">
        <w:t>)</w:t>
      </w:r>
    </w:p>
    <w:p w14:paraId="4666152B" w14:textId="77777777" w:rsidR="00EF2A5B" w:rsidRDefault="00C174DD">
      <w:pPr>
        <w:pStyle w:val="11"/>
        <w:numPr>
          <w:ilvl w:val="0"/>
          <w:numId w:val="0"/>
        </w:numPr>
        <w:ind w:firstLineChars="200" w:firstLine="480"/>
      </w:pPr>
      <w:r>
        <w:rPr>
          <w:rFonts w:hint="eastAsia"/>
        </w:rPr>
        <w:t>返回</w:t>
      </w:r>
      <w:r>
        <w:rPr>
          <w:rFonts w:hint="eastAsia"/>
        </w:rPr>
        <w:t> X </w:t>
      </w:r>
      <w:r>
        <w:rPr>
          <w:rFonts w:hint="eastAsia"/>
        </w:rPr>
        <w:t>中成对观测值之间的欧几里德距离。</w:t>
      </w:r>
    </w:p>
    <w:p w14:paraId="5546F6B9" w14:textId="77777777" w:rsidR="00EF2A5B" w:rsidRDefault="00C174DD">
      <w:pPr>
        <w:pStyle w:val="4"/>
      </w:pPr>
      <w:r>
        <w:rPr>
          <w:rFonts w:hint="eastAsia"/>
        </w:rPr>
        <w:lastRenderedPageBreak/>
        <w:t>输入参数</w:t>
      </w:r>
    </w:p>
    <w:p w14:paraId="1E740AD3" w14:textId="77777777" w:rsidR="00EF2A5B" w:rsidRDefault="00C174DD">
      <w:pPr>
        <w:pStyle w:val="11"/>
      </w:pPr>
      <w:r>
        <w:rPr>
          <w:rFonts w:hint="eastAsia"/>
        </w:rPr>
        <w:t>X</w:t>
      </w:r>
      <w:r>
        <w:rPr>
          <w:rFonts w:hint="eastAsia"/>
        </w:rPr>
        <w:t>：输入数据，指定为大小是</w:t>
      </w:r>
      <w:r>
        <w:rPr>
          <w:rFonts w:hint="eastAsia"/>
        </w:rPr>
        <w:t xml:space="preserve"> m</w:t>
      </w:r>
      <w:r>
        <w:rPr>
          <w:rFonts w:hint="eastAsia"/>
        </w:rPr>
        <w:t>×</w:t>
      </w:r>
      <w:r>
        <w:rPr>
          <w:rFonts w:hint="eastAsia"/>
        </w:rPr>
        <w:t xml:space="preserve">n </w:t>
      </w:r>
      <w:r>
        <w:rPr>
          <w:rFonts w:hint="eastAsia"/>
        </w:rPr>
        <w:t>的数值矩阵。行对应于单个观测值，列对应单个变量。</w:t>
      </w:r>
    </w:p>
    <w:p w14:paraId="64CFFE8B" w14:textId="77777777" w:rsidR="00EF2A5B" w:rsidRDefault="00C174DD">
      <w:pPr>
        <w:pStyle w:val="4"/>
      </w:pPr>
      <w:r>
        <w:rPr>
          <w:rFonts w:hint="eastAsia"/>
        </w:rPr>
        <w:t>返回值</w:t>
      </w:r>
    </w:p>
    <w:p w14:paraId="1A64F5B0" w14:textId="77777777" w:rsidR="00EF2A5B" w:rsidRDefault="00C174DD">
      <w:pPr>
        <w:pStyle w:val="11"/>
      </w:pPr>
      <w:r>
        <w:rPr>
          <w:rFonts w:hint="eastAsia"/>
        </w:rPr>
        <w:t>D</w:t>
      </w:r>
      <w:r>
        <w:rPr>
          <w:rFonts w:hint="eastAsia"/>
        </w:rPr>
        <w:t>：返回</w:t>
      </w:r>
      <w:r>
        <w:rPr>
          <w:rFonts w:hint="eastAsia"/>
        </w:rPr>
        <w:t> X </w:t>
      </w:r>
      <w:r>
        <w:rPr>
          <w:rFonts w:hint="eastAsia"/>
        </w:rPr>
        <w:t>中成对观测值之间的欧几里德距离。</w:t>
      </w:r>
    </w:p>
    <w:p w14:paraId="2E321696" w14:textId="77777777" w:rsidR="00EF2A5B" w:rsidRDefault="00C174DD">
      <w:pPr>
        <w:pStyle w:val="4"/>
      </w:pPr>
      <w:r>
        <w:rPr>
          <w:rFonts w:hint="eastAsia"/>
        </w:rPr>
        <w:t>开发方案</w:t>
      </w:r>
    </w:p>
    <w:p w14:paraId="5299546E"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rPr>
          <w:rFonts w:hint="eastAsia"/>
        </w:rPr>
        <w:t>pdist</w:t>
      </w:r>
      <w:r>
        <w:rPr>
          <w:rFonts w:hint="eastAsia"/>
        </w:rPr>
        <w:t>函数进行说明，本函数通过对</w:t>
      </w:r>
      <w:r>
        <w:rPr>
          <w:rFonts w:hint="eastAsia"/>
        </w:rPr>
        <w:t>Python</w:t>
      </w:r>
      <w:r>
        <w:rPr>
          <w:rFonts w:hint="eastAsia"/>
        </w:rPr>
        <w:t>中</w:t>
      </w:r>
      <w:r>
        <w:rPr>
          <w:rFonts w:hint="eastAsia"/>
        </w:rPr>
        <w:t>math</w:t>
      </w:r>
      <w:r>
        <w:rPr>
          <w:rFonts w:hint="eastAsia"/>
        </w:rPr>
        <w:t>库</w:t>
      </w:r>
      <w:r>
        <w:rPr>
          <w:rFonts w:hint="eastAsia"/>
        </w:rPr>
        <w:t>dist ()</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rPr>
          <w:rFonts w:hint="eastAsia"/>
        </w:rPr>
        <w:t>pdist(</w:t>
      </w:r>
      <w:r>
        <w:t>)</w:t>
      </w:r>
      <w:r>
        <w:rPr>
          <w:rFonts w:hint="eastAsia"/>
        </w:rPr>
        <w:t>函数的</w:t>
      </w:r>
      <w:r>
        <w:rPr>
          <w:rFonts w:hint="eastAsia"/>
        </w:rPr>
        <w:t>Julia</w:t>
      </w:r>
      <w:r>
        <w:rPr>
          <w:rFonts w:hint="eastAsia"/>
        </w:rPr>
        <w:t>语言实现</w:t>
      </w:r>
    </w:p>
    <w:p w14:paraId="5F48D4EE" w14:textId="0A49E2DA" w:rsidR="00EF2A5B" w:rsidRPr="00061854" w:rsidRDefault="00061854" w:rsidP="00061854">
      <w:pPr>
        <w:pStyle w:val="20"/>
        <w:rPr>
          <w:sz w:val="32"/>
        </w:rPr>
      </w:pPr>
      <w:bookmarkStart w:id="193" w:name="_Toc108100671"/>
      <w:r w:rsidRPr="00061854">
        <w:rPr>
          <w:rFonts w:hint="eastAsia"/>
        </w:rPr>
        <w:t>普氏分析</w:t>
      </w:r>
      <w:bookmarkEnd w:id="193"/>
    </w:p>
    <w:p w14:paraId="081D878E" w14:textId="77777777" w:rsidR="00EF2A5B" w:rsidRDefault="00C174DD">
      <w:pPr>
        <w:pStyle w:val="30"/>
      </w:pPr>
      <w:bookmarkStart w:id="194" w:name="_Toc108100672"/>
      <w:proofErr w:type="gramStart"/>
      <w:r>
        <w:rPr>
          <w:rFonts w:hint="eastAsia"/>
        </w:rPr>
        <w:t>降维和</w:t>
      </w:r>
      <w:proofErr w:type="gramEnd"/>
      <w:r>
        <w:rPr>
          <w:rFonts w:hint="eastAsia"/>
        </w:rPr>
        <w:t>特征提取</w:t>
      </w:r>
      <w:r>
        <w:rPr>
          <w:rFonts w:hint="eastAsia"/>
        </w:rPr>
        <w:t>procrustes</w:t>
      </w:r>
      <w:r>
        <w:rPr>
          <w:rFonts w:hint="eastAsia"/>
        </w:rPr>
        <w:t>函数</w:t>
      </w:r>
      <w:bookmarkEnd w:id="194"/>
    </w:p>
    <w:p w14:paraId="6FE604EF" w14:textId="77777777" w:rsidR="00EF2A5B" w:rsidRDefault="00C174DD">
      <w:pPr>
        <w:pStyle w:val="4"/>
      </w:pPr>
      <w:r>
        <w:rPr>
          <w:rFonts w:hint="eastAsia"/>
        </w:rPr>
        <w:t>调用方式</w:t>
      </w:r>
    </w:p>
    <w:p w14:paraId="6658476C" w14:textId="77777777" w:rsidR="00EF2A5B" w:rsidRDefault="003A1122">
      <w:pPr>
        <w:pStyle w:val="11"/>
      </w:pPr>
      <w:hyperlink r:id="rId106" w:anchor="mw_27fcfff4-ff79-4f9b-9190-7d9be790f790" w:history="1">
        <w:r w:rsidR="00C174DD">
          <w:t>d</w:t>
        </w:r>
      </w:hyperlink>
      <w:r w:rsidR="00C174DD">
        <w:t> = procrustes(</w:t>
      </w:r>
      <w:hyperlink r:id="rId107" w:anchor="mw_4d17683e-6827-4c36-9088-50f379b5fbe5" w:history="1">
        <w:r w:rsidR="00C174DD">
          <w:t>X</w:t>
        </w:r>
      </w:hyperlink>
      <w:r w:rsidR="00C174DD">
        <w:t>,</w:t>
      </w:r>
      <w:hyperlink r:id="rId108" w:anchor="mw_21f3136c-c643-429a-b2b9-49fc16613816" w:history="1">
        <w:r w:rsidR="00C174DD">
          <w:t>Y</w:t>
        </w:r>
      </w:hyperlink>
      <w:r w:rsidR="00C174DD">
        <w:t>)</w:t>
      </w:r>
    </w:p>
    <w:p w14:paraId="63B8EB26" w14:textId="77777777" w:rsidR="00EF2A5B" w:rsidRDefault="00C174DD">
      <w:pPr>
        <w:pStyle w:val="11"/>
        <w:numPr>
          <w:ilvl w:val="0"/>
          <w:numId w:val="0"/>
        </w:numPr>
        <w:ind w:firstLineChars="200" w:firstLine="480"/>
      </w:pPr>
      <w:r>
        <w:rPr>
          <w:rFonts w:hint="eastAsia"/>
        </w:rPr>
        <w:t>返回</w:t>
      </w:r>
      <w:r>
        <w:rPr>
          <w:rFonts w:hint="eastAsia"/>
        </w:rPr>
        <w:t xml:space="preserve"> X </w:t>
      </w:r>
      <w:r>
        <w:rPr>
          <w:rFonts w:hint="eastAsia"/>
        </w:rPr>
        <w:t>和</w:t>
      </w:r>
      <w:r>
        <w:rPr>
          <w:rFonts w:hint="eastAsia"/>
        </w:rPr>
        <w:t xml:space="preserve"> Y </w:t>
      </w:r>
      <w:r>
        <w:rPr>
          <w:rFonts w:hint="eastAsia"/>
        </w:rPr>
        <w:t>的形状之间的</w:t>
      </w:r>
      <w:r>
        <w:rPr>
          <w:rFonts w:hint="eastAsia"/>
        </w:rPr>
        <w:t xml:space="preserve"> Procrustes </w:t>
      </w:r>
      <w:r>
        <w:rPr>
          <w:rFonts w:hint="eastAsia"/>
        </w:rPr>
        <w:t>距离。</w:t>
      </w:r>
    </w:p>
    <w:p w14:paraId="482206BE" w14:textId="77777777" w:rsidR="00EF2A5B" w:rsidRDefault="00C174DD">
      <w:pPr>
        <w:pStyle w:val="4"/>
      </w:pPr>
      <w:r>
        <w:rPr>
          <w:rFonts w:hint="eastAsia"/>
        </w:rPr>
        <w:t>输入参数</w:t>
      </w:r>
    </w:p>
    <w:p w14:paraId="5C697D1D" w14:textId="77777777" w:rsidR="00EF2A5B" w:rsidRDefault="00C174DD">
      <w:pPr>
        <w:pStyle w:val="11"/>
      </w:pPr>
      <w:r>
        <w:rPr>
          <w:rFonts w:hint="eastAsia"/>
        </w:rPr>
        <w:t>X</w:t>
      </w:r>
      <w:r>
        <w:rPr>
          <w:rFonts w:hint="eastAsia"/>
        </w:rPr>
        <w:t>：目标形状，指定为</w:t>
      </w:r>
      <w:r>
        <w:rPr>
          <w:rFonts w:hint="eastAsia"/>
        </w:rPr>
        <w:t xml:space="preserve"> n</w:t>
      </w:r>
      <w:r>
        <w:rPr>
          <w:rFonts w:hint="eastAsia"/>
        </w:rPr>
        <w:t>×</w:t>
      </w:r>
      <w:r>
        <w:rPr>
          <w:rFonts w:hint="eastAsia"/>
        </w:rPr>
        <w:t xml:space="preserve">p </w:t>
      </w:r>
      <w:r>
        <w:rPr>
          <w:rFonts w:hint="eastAsia"/>
        </w:rPr>
        <w:t>矩阵，其中</w:t>
      </w:r>
      <w:r>
        <w:rPr>
          <w:rFonts w:hint="eastAsia"/>
        </w:rPr>
        <w:t xml:space="preserve"> n </w:t>
      </w:r>
      <w:r>
        <w:rPr>
          <w:rFonts w:hint="eastAsia"/>
        </w:rPr>
        <w:t>行中的每一行都包含一个</w:t>
      </w:r>
      <w:r>
        <w:rPr>
          <w:rFonts w:hint="eastAsia"/>
        </w:rPr>
        <w:t xml:space="preserve"> p </w:t>
      </w:r>
      <w:r>
        <w:rPr>
          <w:rFonts w:hint="eastAsia"/>
        </w:rPr>
        <w:t>维界标点。</w:t>
      </w:r>
    </w:p>
    <w:p w14:paraId="55F1B66C" w14:textId="77777777" w:rsidR="00EF2A5B" w:rsidRDefault="00C174DD">
      <w:pPr>
        <w:pStyle w:val="11"/>
      </w:pPr>
      <w:r>
        <w:rPr>
          <w:rFonts w:hint="eastAsia"/>
        </w:rPr>
        <w:t>Y</w:t>
      </w:r>
      <w:r>
        <w:rPr>
          <w:rFonts w:hint="eastAsia"/>
        </w:rPr>
        <w:t>：比较形状，指定为</w:t>
      </w:r>
      <w:r>
        <w:rPr>
          <w:rFonts w:hint="eastAsia"/>
        </w:rPr>
        <w:t xml:space="preserve"> n</w:t>
      </w:r>
      <w:r>
        <w:rPr>
          <w:rFonts w:hint="eastAsia"/>
        </w:rPr>
        <w:t>×</w:t>
      </w:r>
      <w:r>
        <w:rPr>
          <w:rFonts w:hint="eastAsia"/>
        </w:rPr>
        <w:t xml:space="preserve">q </w:t>
      </w:r>
      <w:r>
        <w:rPr>
          <w:rFonts w:hint="eastAsia"/>
        </w:rPr>
        <w:t>矩阵，其中</w:t>
      </w:r>
      <w:r>
        <w:rPr>
          <w:rFonts w:hint="eastAsia"/>
        </w:rPr>
        <w:t xml:space="preserve"> n </w:t>
      </w:r>
      <w:r>
        <w:rPr>
          <w:rFonts w:hint="eastAsia"/>
        </w:rPr>
        <w:t>行中的每一行都包含</w:t>
      </w:r>
      <w:r>
        <w:rPr>
          <w:rFonts w:hint="eastAsia"/>
        </w:rPr>
        <w:t xml:space="preserve"> q </w:t>
      </w:r>
      <w:r>
        <w:rPr>
          <w:rFonts w:hint="eastAsia"/>
        </w:rPr>
        <w:t>≤</w:t>
      </w:r>
      <w:r>
        <w:rPr>
          <w:rFonts w:hint="eastAsia"/>
        </w:rPr>
        <w:t xml:space="preserve"> p </w:t>
      </w:r>
      <w:r>
        <w:rPr>
          <w:rFonts w:hint="eastAsia"/>
        </w:rPr>
        <w:t>的</w:t>
      </w:r>
      <w:r>
        <w:rPr>
          <w:rFonts w:hint="eastAsia"/>
        </w:rPr>
        <w:t xml:space="preserve"> q </w:t>
      </w:r>
      <w:r>
        <w:rPr>
          <w:rFonts w:hint="eastAsia"/>
        </w:rPr>
        <w:t>维界标点。</w:t>
      </w:r>
    </w:p>
    <w:p w14:paraId="34F034DC" w14:textId="77777777" w:rsidR="00EF2A5B" w:rsidRDefault="00C174DD">
      <w:pPr>
        <w:pStyle w:val="4"/>
      </w:pPr>
      <w:r>
        <w:rPr>
          <w:rFonts w:hint="eastAsia"/>
        </w:rPr>
        <w:t>返回值</w:t>
      </w:r>
    </w:p>
    <w:p w14:paraId="7E28BDC6" w14:textId="77777777" w:rsidR="00EF2A5B" w:rsidRDefault="00C174DD">
      <w:pPr>
        <w:pStyle w:val="11"/>
      </w:pPr>
      <w:r>
        <w:rPr>
          <w:rFonts w:hint="eastAsia"/>
        </w:rPr>
        <w:t>d</w:t>
      </w:r>
      <w:r>
        <w:rPr>
          <w:rFonts w:hint="eastAsia"/>
        </w:rPr>
        <w:t>：返回</w:t>
      </w:r>
      <w:r>
        <w:rPr>
          <w:rFonts w:hint="eastAsia"/>
        </w:rPr>
        <w:t xml:space="preserve"> X </w:t>
      </w:r>
      <w:r>
        <w:rPr>
          <w:rFonts w:hint="eastAsia"/>
        </w:rPr>
        <w:t>和</w:t>
      </w:r>
      <w:r>
        <w:rPr>
          <w:rFonts w:hint="eastAsia"/>
        </w:rPr>
        <w:t xml:space="preserve"> Y </w:t>
      </w:r>
      <w:r>
        <w:rPr>
          <w:rFonts w:hint="eastAsia"/>
        </w:rPr>
        <w:t>的形状之间的</w:t>
      </w:r>
      <w:r>
        <w:rPr>
          <w:rFonts w:hint="eastAsia"/>
        </w:rPr>
        <w:t xml:space="preserve"> Procrustes </w:t>
      </w:r>
      <w:r>
        <w:rPr>
          <w:rFonts w:hint="eastAsia"/>
        </w:rPr>
        <w:t>距离。</w:t>
      </w:r>
    </w:p>
    <w:p w14:paraId="7C055DAC" w14:textId="77777777" w:rsidR="00EF2A5B" w:rsidRDefault="00C174DD">
      <w:pPr>
        <w:pStyle w:val="4"/>
      </w:pPr>
      <w:r>
        <w:rPr>
          <w:rFonts w:hint="eastAsia"/>
        </w:rPr>
        <w:lastRenderedPageBreak/>
        <w:t>开发方案</w:t>
      </w:r>
    </w:p>
    <w:p w14:paraId="74E77C5A" w14:textId="77777777" w:rsidR="00EF2A5B" w:rsidRDefault="00C174DD">
      <w:pPr>
        <w:pStyle w:val="a1"/>
        <w:ind w:firstLine="480"/>
      </w:pPr>
      <w:r>
        <w:rPr>
          <w:rFonts w:hint="eastAsia"/>
        </w:rPr>
        <w:t>这部分主要</w:t>
      </w:r>
      <w:proofErr w:type="gramStart"/>
      <w:r>
        <w:rPr>
          <w:rFonts w:hint="eastAsia"/>
        </w:rPr>
        <w:t>对降维和</w:t>
      </w:r>
      <w:proofErr w:type="gramEnd"/>
      <w:r>
        <w:rPr>
          <w:rFonts w:hint="eastAsia"/>
        </w:rPr>
        <w:t>特征提取</w:t>
      </w:r>
      <w:r>
        <w:rPr>
          <w:rFonts w:hint="eastAsia"/>
        </w:rPr>
        <w:t>procrustes</w:t>
      </w:r>
      <w:r>
        <w:rPr>
          <w:rFonts w:hint="eastAsia"/>
        </w:rPr>
        <w:t>函数进行说明，本函数通过对</w:t>
      </w:r>
      <w:r>
        <w:rPr>
          <w:rFonts w:hint="eastAsia"/>
        </w:rPr>
        <w:t>Python</w:t>
      </w:r>
      <w:r>
        <w:rPr>
          <w:rFonts w:hint="eastAsia"/>
        </w:rPr>
        <w:t>中</w:t>
      </w:r>
      <w:r>
        <w:rPr>
          <w:rFonts w:hint="eastAsia"/>
        </w:rPr>
        <w:t>scipy</w:t>
      </w:r>
      <w:r>
        <w:rPr>
          <w:rFonts w:hint="eastAsia"/>
        </w:rPr>
        <w:t>库</w:t>
      </w:r>
      <w:r>
        <w:rPr>
          <w:rFonts w:hint="eastAsia"/>
        </w:rPr>
        <w:t>procrustes ()</w:t>
      </w:r>
      <w:r>
        <w:rPr>
          <w:rFonts w:hint="eastAsia"/>
        </w:rPr>
        <w:t>函数进行重写而来，实现了</w:t>
      </w:r>
      <w:r>
        <w:rPr>
          <w:rFonts w:hint="eastAsia"/>
        </w:rPr>
        <w:t>matlab</w:t>
      </w:r>
      <w:proofErr w:type="gramStart"/>
      <w:r>
        <w:rPr>
          <w:rFonts w:hint="eastAsia"/>
        </w:rPr>
        <w:t>降维和</w:t>
      </w:r>
      <w:proofErr w:type="gramEnd"/>
      <w:r>
        <w:rPr>
          <w:rFonts w:hint="eastAsia"/>
        </w:rPr>
        <w:t>特征提取</w:t>
      </w:r>
      <w:r>
        <w:rPr>
          <w:rFonts w:hint="eastAsia"/>
        </w:rPr>
        <w:t>procrustes(</w:t>
      </w:r>
      <w:r>
        <w:t>)</w:t>
      </w:r>
      <w:r>
        <w:rPr>
          <w:rFonts w:hint="eastAsia"/>
        </w:rPr>
        <w:t>函数的</w:t>
      </w:r>
      <w:r>
        <w:rPr>
          <w:rFonts w:hint="eastAsia"/>
        </w:rPr>
        <w:t>Julia</w:t>
      </w:r>
      <w:r>
        <w:rPr>
          <w:rFonts w:hint="eastAsia"/>
        </w:rPr>
        <w:t>语言实现</w:t>
      </w:r>
    </w:p>
    <w:p w14:paraId="5405ECC9" w14:textId="77777777" w:rsidR="00A805BA" w:rsidRPr="00A805BA" w:rsidRDefault="00A805BA" w:rsidP="00A805BA">
      <w:pPr>
        <w:keepNext/>
        <w:keepLines/>
        <w:numPr>
          <w:ilvl w:val="0"/>
          <w:numId w:val="1"/>
        </w:numPr>
        <w:spacing w:before="320" w:after="320"/>
        <w:outlineLvl w:val="0"/>
        <w:rPr>
          <w:b/>
          <w:bCs/>
          <w:kern w:val="44"/>
          <w:sz w:val="44"/>
          <w:szCs w:val="44"/>
        </w:rPr>
      </w:pPr>
      <w:bookmarkStart w:id="195" w:name="_Toc107994829"/>
      <w:bookmarkStart w:id="196" w:name="_Toc108100673"/>
      <w:bookmarkStart w:id="197" w:name="_Hlk108083082"/>
      <w:r w:rsidRPr="00A805BA">
        <w:rPr>
          <w:rFonts w:hint="eastAsia"/>
          <w:b/>
          <w:bCs/>
          <w:kern w:val="44"/>
          <w:sz w:val="44"/>
          <w:szCs w:val="44"/>
        </w:rPr>
        <w:t>工业统计</w:t>
      </w:r>
      <w:bookmarkEnd w:id="195"/>
      <w:bookmarkEnd w:id="196"/>
    </w:p>
    <w:p w14:paraId="0259B337" w14:textId="77777777" w:rsidR="00A805BA" w:rsidRPr="00A805BA" w:rsidRDefault="00A805BA" w:rsidP="00A805BA">
      <w:pPr>
        <w:keepNext/>
        <w:keepLines/>
        <w:numPr>
          <w:ilvl w:val="1"/>
          <w:numId w:val="1"/>
        </w:numPr>
        <w:spacing w:before="260" w:after="260"/>
        <w:outlineLvl w:val="1"/>
        <w:rPr>
          <w:b/>
          <w:bCs/>
          <w:sz w:val="36"/>
          <w:szCs w:val="32"/>
        </w:rPr>
      </w:pPr>
      <w:bookmarkStart w:id="198" w:name="_Toc107994830"/>
      <w:bookmarkStart w:id="199" w:name="_Toc108100674"/>
      <w:r w:rsidRPr="00A805BA">
        <w:rPr>
          <w:rFonts w:hint="eastAsia"/>
          <w:b/>
          <w:bCs/>
          <w:sz w:val="36"/>
          <w:szCs w:val="32"/>
        </w:rPr>
        <w:t>试验设计</w:t>
      </w:r>
      <w:r w:rsidRPr="00A805BA">
        <w:rPr>
          <w:rFonts w:hint="eastAsia"/>
          <w:b/>
          <w:bCs/>
          <w:sz w:val="36"/>
          <w:szCs w:val="32"/>
        </w:rPr>
        <w:t xml:space="preserve"> (DOE)</w:t>
      </w:r>
      <w:bookmarkEnd w:id="198"/>
      <w:bookmarkEnd w:id="199"/>
    </w:p>
    <w:p w14:paraId="463CF070" w14:textId="77777777" w:rsidR="00A805BA" w:rsidRPr="00A805BA" w:rsidRDefault="00A805BA" w:rsidP="00A805BA">
      <w:pPr>
        <w:keepNext/>
        <w:keepLines/>
        <w:numPr>
          <w:ilvl w:val="2"/>
          <w:numId w:val="1"/>
        </w:numPr>
        <w:spacing w:before="180" w:after="180"/>
        <w:outlineLvl w:val="2"/>
        <w:rPr>
          <w:b/>
          <w:bCs/>
          <w:sz w:val="32"/>
          <w:szCs w:val="32"/>
        </w:rPr>
      </w:pPr>
      <w:bookmarkStart w:id="200" w:name="_Toc107994831"/>
      <w:bookmarkStart w:id="201" w:name="_Toc108100675"/>
      <w:r w:rsidRPr="00A805BA">
        <w:rPr>
          <w:rFonts w:hint="eastAsia"/>
          <w:b/>
          <w:bCs/>
          <w:sz w:val="32"/>
          <w:szCs w:val="32"/>
        </w:rPr>
        <w:t>试验设计</w:t>
      </w:r>
      <w:r w:rsidRPr="00A805BA">
        <w:rPr>
          <w:b/>
          <w:bCs/>
          <w:sz w:val="32"/>
          <w:szCs w:val="32"/>
        </w:rPr>
        <w:t>fullfact</w:t>
      </w:r>
      <w:r w:rsidRPr="00A805BA">
        <w:rPr>
          <w:rFonts w:hint="eastAsia"/>
          <w:b/>
          <w:bCs/>
          <w:sz w:val="32"/>
          <w:szCs w:val="32"/>
        </w:rPr>
        <w:t>函数</w:t>
      </w:r>
      <w:bookmarkEnd w:id="200"/>
      <w:bookmarkEnd w:id="201"/>
    </w:p>
    <w:p w14:paraId="2AE0E004"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0FFED671" w14:textId="1FD072B6" w:rsidR="00A805BA" w:rsidRPr="00A805BA" w:rsidRDefault="00A805BA" w:rsidP="00A805BA">
      <w:pPr>
        <w:pStyle w:val="11"/>
      </w:pPr>
      <w:r w:rsidRPr="00A805BA">
        <w:t>dFF = fullfact(levels)</w:t>
      </w:r>
    </w:p>
    <w:p w14:paraId="3E75707D" w14:textId="77777777" w:rsidR="00A805BA" w:rsidRPr="00A805BA" w:rsidRDefault="00A805BA" w:rsidP="00A805BA">
      <w:pPr>
        <w:ind w:firstLineChars="200" w:firstLine="480"/>
      </w:pPr>
      <w:r w:rsidRPr="00A805BA">
        <w:rPr>
          <w:rFonts w:hint="eastAsia"/>
        </w:rPr>
        <w:t>给出具有</w:t>
      </w:r>
      <w:r w:rsidRPr="00A805BA">
        <w:rPr>
          <w:rFonts w:hint="eastAsia"/>
        </w:rPr>
        <w:t xml:space="preserve"> n </w:t>
      </w:r>
      <w:proofErr w:type="gramStart"/>
      <w:r w:rsidRPr="00A805BA">
        <w:rPr>
          <w:rFonts w:hint="eastAsia"/>
        </w:rPr>
        <w:t>个</w:t>
      </w:r>
      <w:proofErr w:type="gramEnd"/>
      <w:r w:rsidRPr="00A805BA">
        <w:rPr>
          <w:rFonts w:hint="eastAsia"/>
        </w:rPr>
        <w:t>因子的完全析因设计的因子设置</w:t>
      </w:r>
      <w:r w:rsidRPr="00A805BA">
        <w:rPr>
          <w:rFonts w:hint="eastAsia"/>
        </w:rPr>
        <w:t xml:space="preserve"> dFF</w:t>
      </w:r>
      <w:r w:rsidRPr="00A805BA">
        <w:rPr>
          <w:rFonts w:hint="eastAsia"/>
        </w:rPr>
        <w:t>，其中每个因子的水平数由长度为</w:t>
      </w:r>
      <w:r w:rsidRPr="00A805BA">
        <w:rPr>
          <w:rFonts w:hint="eastAsia"/>
        </w:rPr>
        <w:t xml:space="preserve"> n </w:t>
      </w:r>
      <w:r w:rsidRPr="00A805BA">
        <w:rPr>
          <w:rFonts w:hint="eastAsia"/>
        </w:rPr>
        <w:t>的向量</w:t>
      </w:r>
      <w:r w:rsidRPr="00A805BA">
        <w:rPr>
          <w:rFonts w:hint="eastAsia"/>
        </w:rPr>
        <w:t xml:space="preserve"> levels </w:t>
      </w:r>
      <w:r w:rsidRPr="00A805BA">
        <w:rPr>
          <w:rFonts w:hint="eastAsia"/>
        </w:rPr>
        <w:t>给出。</w:t>
      </w:r>
    </w:p>
    <w:p w14:paraId="3A69312B"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70901C94" w14:textId="77777777" w:rsidR="00A805BA" w:rsidRPr="00A805BA" w:rsidRDefault="00A805BA" w:rsidP="00A805BA">
      <w:pPr>
        <w:pStyle w:val="11"/>
      </w:pPr>
      <w:r w:rsidRPr="00A805BA">
        <w:t>levels:</w:t>
      </w:r>
      <w:r w:rsidRPr="00A805BA">
        <w:rPr>
          <w:rFonts w:hint="eastAsia"/>
        </w:rPr>
        <w:t xml:space="preserve"> </w:t>
      </w:r>
      <w:r w:rsidRPr="00A805BA">
        <w:rPr>
          <w:rFonts w:hint="eastAsia"/>
        </w:rPr>
        <w:t>因子水平数。</w:t>
      </w:r>
    </w:p>
    <w:p w14:paraId="63A5516D"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58319F95" w14:textId="77777777" w:rsidR="00A805BA" w:rsidRPr="00A805BA" w:rsidRDefault="00A805BA" w:rsidP="00A805BA">
      <w:pPr>
        <w:ind w:firstLineChars="200" w:firstLine="480"/>
      </w:pPr>
      <w:r w:rsidRPr="00A805BA">
        <w:t>dFF</w:t>
      </w:r>
      <w:r w:rsidRPr="00A805BA">
        <w:rPr>
          <w:rFonts w:hint="eastAsia"/>
        </w:rPr>
        <w:t>：</w:t>
      </w:r>
      <w:r w:rsidRPr="00A805BA">
        <w:rPr>
          <w:rFonts w:hint="eastAsia"/>
        </w:rPr>
        <w:t xml:space="preserve">dFF </w:t>
      </w:r>
      <w:r w:rsidRPr="00A805BA">
        <w:rPr>
          <w:rFonts w:hint="eastAsia"/>
        </w:rPr>
        <w:t>是</w:t>
      </w:r>
      <w:r w:rsidRPr="00A805BA">
        <w:rPr>
          <w:rFonts w:hint="eastAsia"/>
        </w:rPr>
        <w:t xml:space="preserve"> m</w:t>
      </w:r>
      <w:r w:rsidRPr="00A805BA">
        <w:rPr>
          <w:rFonts w:hint="eastAsia"/>
        </w:rPr>
        <w:t>×</w:t>
      </w:r>
      <w:r w:rsidRPr="00A805BA">
        <w:rPr>
          <w:rFonts w:hint="eastAsia"/>
        </w:rPr>
        <w:t>n</w:t>
      </w:r>
      <w:r w:rsidRPr="00A805BA">
        <w:rPr>
          <w:rFonts w:hint="eastAsia"/>
        </w:rPr>
        <w:t>，其中</w:t>
      </w:r>
      <w:r w:rsidRPr="00A805BA">
        <w:rPr>
          <w:rFonts w:hint="eastAsia"/>
        </w:rPr>
        <w:t xml:space="preserve"> m </w:t>
      </w:r>
      <w:r w:rsidRPr="00A805BA">
        <w:rPr>
          <w:rFonts w:hint="eastAsia"/>
        </w:rPr>
        <w:t>是完全析因设计中的处理数。</w:t>
      </w:r>
      <w:r w:rsidRPr="00A805BA">
        <w:rPr>
          <w:rFonts w:hint="eastAsia"/>
        </w:rPr>
        <w:t xml:space="preserve">dFF </w:t>
      </w:r>
      <w:r w:rsidRPr="00A805BA">
        <w:rPr>
          <w:rFonts w:hint="eastAsia"/>
        </w:rPr>
        <w:t>的每行对应一种处理。每列都包含单个因子的设置，即从</w:t>
      </w:r>
      <w:r w:rsidRPr="00A805BA">
        <w:rPr>
          <w:rFonts w:hint="eastAsia"/>
        </w:rPr>
        <w:t xml:space="preserve"> 1 </w:t>
      </w:r>
      <w:r w:rsidRPr="00A805BA">
        <w:rPr>
          <w:rFonts w:hint="eastAsia"/>
        </w:rPr>
        <w:t>到水平数的整数值。</w:t>
      </w:r>
    </w:p>
    <w:p w14:paraId="02C400EF"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34647038" w14:textId="77777777" w:rsidR="00A805BA" w:rsidRPr="00A805BA" w:rsidRDefault="00A805BA" w:rsidP="00A805BA">
      <w:pPr>
        <w:ind w:firstLineChars="200" w:firstLine="480"/>
      </w:pPr>
      <w:r w:rsidRPr="00A805BA">
        <w:rPr>
          <w:rFonts w:hint="eastAsia"/>
        </w:rPr>
        <w:t>这部分主要对试验设计</w:t>
      </w:r>
      <w:r w:rsidRPr="00A805BA">
        <w:t>fullfact</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pyDOE</w:t>
      </w:r>
      <w:r w:rsidRPr="00A805BA">
        <w:rPr>
          <w:rFonts w:hint="eastAsia"/>
        </w:rPr>
        <w:t>库</w:t>
      </w:r>
      <w:r w:rsidRPr="00A805BA">
        <w:t>fullfact ()</w:t>
      </w:r>
      <w:r w:rsidRPr="00A805BA">
        <w:rPr>
          <w:rFonts w:hint="eastAsia"/>
        </w:rPr>
        <w:t>函数进行重写而来，实现了</w:t>
      </w:r>
      <w:r w:rsidRPr="00A805BA">
        <w:rPr>
          <w:rFonts w:hint="eastAsia"/>
        </w:rPr>
        <w:t>matlab</w:t>
      </w:r>
      <w:r w:rsidRPr="00A805BA">
        <w:t xml:space="preserve"> </w:t>
      </w:r>
      <w:r w:rsidRPr="00A805BA">
        <w:rPr>
          <w:rFonts w:hint="eastAsia"/>
        </w:rPr>
        <w:t>试验设计</w:t>
      </w:r>
      <w:r w:rsidRPr="00A805BA">
        <w:t>fullfact</w:t>
      </w:r>
      <w:r w:rsidRPr="00A805BA">
        <w:rPr>
          <w:rFonts w:hint="eastAsia"/>
        </w:rPr>
        <w:t>函数的</w:t>
      </w:r>
      <w:r w:rsidRPr="00A805BA">
        <w:rPr>
          <w:rFonts w:hint="eastAsia"/>
        </w:rPr>
        <w:t>Julia</w:t>
      </w:r>
      <w:r w:rsidRPr="00A805BA">
        <w:rPr>
          <w:rFonts w:hint="eastAsia"/>
        </w:rPr>
        <w:t>语言实现。</w:t>
      </w:r>
    </w:p>
    <w:p w14:paraId="0C31F24F" w14:textId="77777777" w:rsidR="00A805BA" w:rsidRPr="00A805BA" w:rsidRDefault="00A805BA" w:rsidP="00A805BA">
      <w:pPr>
        <w:keepNext/>
        <w:keepLines/>
        <w:numPr>
          <w:ilvl w:val="2"/>
          <w:numId w:val="1"/>
        </w:numPr>
        <w:spacing w:before="180" w:after="180"/>
        <w:outlineLvl w:val="2"/>
        <w:rPr>
          <w:b/>
          <w:bCs/>
          <w:sz w:val="32"/>
          <w:szCs w:val="32"/>
        </w:rPr>
      </w:pPr>
      <w:bookmarkStart w:id="202" w:name="_Toc107994832"/>
      <w:bookmarkStart w:id="203" w:name="_Toc108100676"/>
      <w:r w:rsidRPr="00A805BA">
        <w:rPr>
          <w:rFonts w:hint="eastAsia"/>
          <w:b/>
          <w:bCs/>
          <w:sz w:val="32"/>
          <w:szCs w:val="32"/>
        </w:rPr>
        <w:lastRenderedPageBreak/>
        <w:t>试验设计</w:t>
      </w:r>
      <w:r w:rsidRPr="00A805BA">
        <w:rPr>
          <w:b/>
          <w:bCs/>
          <w:sz w:val="32"/>
          <w:szCs w:val="32"/>
        </w:rPr>
        <w:t>ff2n</w:t>
      </w:r>
      <w:r w:rsidRPr="00A805BA">
        <w:rPr>
          <w:rFonts w:hint="eastAsia"/>
          <w:b/>
          <w:bCs/>
          <w:sz w:val="32"/>
          <w:szCs w:val="32"/>
        </w:rPr>
        <w:t>函数</w:t>
      </w:r>
      <w:bookmarkEnd w:id="202"/>
      <w:bookmarkEnd w:id="203"/>
    </w:p>
    <w:p w14:paraId="732982A2"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1A857B10" w14:textId="77777777" w:rsidR="00A805BA" w:rsidRPr="00A805BA" w:rsidRDefault="00A805BA" w:rsidP="00A805BA">
      <w:pPr>
        <w:pStyle w:val="11"/>
      </w:pPr>
      <w:r w:rsidRPr="00A805BA">
        <w:t>dFF2 = ff2n(n)</w:t>
      </w:r>
    </w:p>
    <w:p w14:paraId="0DCED22F" w14:textId="77777777" w:rsidR="00A805BA" w:rsidRPr="00A805BA" w:rsidRDefault="00A805BA" w:rsidP="00A805BA">
      <w:pPr>
        <w:ind w:firstLineChars="200" w:firstLine="480"/>
      </w:pPr>
      <w:r w:rsidRPr="00A805BA">
        <w:rPr>
          <w:rFonts w:hint="eastAsia"/>
        </w:rPr>
        <w:t>给出具有</w:t>
      </w:r>
      <w:r w:rsidRPr="00A805BA">
        <w:rPr>
          <w:rFonts w:hint="eastAsia"/>
        </w:rPr>
        <w:t xml:space="preserve"> n </w:t>
      </w:r>
      <w:proofErr w:type="gramStart"/>
      <w:r w:rsidRPr="00A805BA">
        <w:rPr>
          <w:rFonts w:hint="eastAsia"/>
        </w:rPr>
        <w:t>个</w:t>
      </w:r>
      <w:proofErr w:type="gramEnd"/>
      <w:r w:rsidRPr="00A805BA">
        <w:rPr>
          <w:rFonts w:hint="eastAsia"/>
        </w:rPr>
        <w:t>因子的</w:t>
      </w:r>
      <w:proofErr w:type="gramStart"/>
      <w:r w:rsidRPr="00A805BA">
        <w:rPr>
          <w:rFonts w:hint="eastAsia"/>
        </w:rPr>
        <w:t>二水平</w:t>
      </w:r>
      <w:proofErr w:type="gramEnd"/>
      <w:r w:rsidRPr="00A805BA">
        <w:rPr>
          <w:rFonts w:hint="eastAsia"/>
        </w:rPr>
        <w:t>完全析因设计的因子设置</w:t>
      </w:r>
      <w:r w:rsidRPr="00A805BA">
        <w:rPr>
          <w:rFonts w:hint="eastAsia"/>
        </w:rPr>
        <w:t xml:space="preserve"> dFF2</w:t>
      </w:r>
      <w:r w:rsidRPr="00A805BA">
        <w:rPr>
          <w:rFonts w:hint="eastAsia"/>
        </w:rPr>
        <w:t>。</w:t>
      </w:r>
    </w:p>
    <w:p w14:paraId="5261FF7C"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14930A8C" w14:textId="77777777" w:rsidR="00A805BA" w:rsidRPr="00A805BA" w:rsidRDefault="00A805BA" w:rsidP="00A805BA">
      <w:pPr>
        <w:pStyle w:val="11"/>
      </w:pPr>
      <w:r w:rsidRPr="00A805BA">
        <w:rPr>
          <w:rFonts w:hint="eastAsia"/>
        </w:rPr>
        <w:t>n</w:t>
      </w:r>
      <w:r w:rsidRPr="00A805BA">
        <w:t>:</w:t>
      </w:r>
      <w:r w:rsidRPr="00A805BA">
        <w:rPr>
          <w:rFonts w:hint="eastAsia"/>
        </w:rPr>
        <w:t xml:space="preserve"> </w:t>
      </w:r>
      <w:r w:rsidRPr="00A805BA">
        <w:rPr>
          <w:rFonts w:hint="eastAsia"/>
        </w:rPr>
        <w:t>因子数。</w:t>
      </w:r>
    </w:p>
    <w:p w14:paraId="68084FCF"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21EAA5D2" w14:textId="77777777" w:rsidR="00A805BA" w:rsidRPr="00A805BA" w:rsidRDefault="00A805BA" w:rsidP="00A805BA">
      <w:pPr>
        <w:ind w:firstLineChars="200" w:firstLine="480"/>
      </w:pPr>
      <w:r w:rsidRPr="00A805BA">
        <w:t>dFF2</w:t>
      </w:r>
      <w:r w:rsidRPr="00A805BA">
        <w:rPr>
          <w:rFonts w:hint="eastAsia"/>
        </w:rPr>
        <w:t>：</w:t>
      </w:r>
      <w:r w:rsidRPr="00A805BA">
        <w:rPr>
          <w:rFonts w:hint="eastAsia"/>
        </w:rPr>
        <w:t xml:space="preserve">dFF2 </w:t>
      </w:r>
      <w:r w:rsidRPr="00A805BA">
        <w:rPr>
          <w:rFonts w:hint="eastAsia"/>
        </w:rPr>
        <w:t>为</w:t>
      </w:r>
      <w:r w:rsidRPr="00A805BA">
        <w:rPr>
          <w:rFonts w:hint="eastAsia"/>
        </w:rPr>
        <w:t xml:space="preserve"> m</w:t>
      </w:r>
      <w:r w:rsidRPr="00A805BA">
        <w:rPr>
          <w:rFonts w:hint="eastAsia"/>
        </w:rPr>
        <w:t>×</w:t>
      </w:r>
      <w:r w:rsidRPr="00A805BA">
        <w:rPr>
          <w:rFonts w:hint="eastAsia"/>
        </w:rPr>
        <w:t>n</w:t>
      </w:r>
      <w:r w:rsidRPr="00A805BA">
        <w:rPr>
          <w:rFonts w:hint="eastAsia"/>
        </w:rPr>
        <w:t>，其中</w:t>
      </w:r>
      <w:r w:rsidRPr="00A805BA">
        <w:rPr>
          <w:rFonts w:hint="eastAsia"/>
        </w:rPr>
        <w:t xml:space="preserve"> m </w:t>
      </w:r>
      <w:r w:rsidRPr="00A805BA">
        <w:rPr>
          <w:rFonts w:hint="eastAsia"/>
        </w:rPr>
        <w:t>是完全析因设计中的处理数。</w:t>
      </w:r>
      <w:r w:rsidRPr="00A805BA">
        <w:rPr>
          <w:rFonts w:hint="eastAsia"/>
        </w:rPr>
        <w:t xml:space="preserve">dFF2 </w:t>
      </w:r>
      <w:r w:rsidRPr="00A805BA">
        <w:rPr>
          <w:rFonts w:hint="eastAsia"/>
        </w:rPr>
        <w:t>的每行对应一种处理。每列包含单一因子的设置，两个水平的值分别为</w:t>
      </w:r>
      <w:r w:rsidRPr="00A805BA">
        <w:rPr>
          <w:rFonts w:hint="eastAsia"/>
        </w:rPr>
        <w:t xml:space="preserve"> 0 </w:t>
      </w:r>
      <w:r w:rsidRPr="00A805BA">
        <w:rPr>
          <w:rFonts w:hint="eastAsia"/>
        </w:rPr>
        <w:t>和</w:t>
      </w:r>
      <w:r w:rsidRPr="00A805BA">
        <w:rPr>
          <w:rFonts w:hint="eastAsia"/>
        </w:rPr>
        <w:t xml:space="preserve"> 1</w:t>
      </w:r>
      <w:r w:rsidRPr="00A805BA">
        <w:rPr>
          <w:rFonts w:hint="eastAsia"/>
        </w:rPr>
        <w:t>。</w:t>
      </w:r>
    </w:p>
    <w:p w14:paraId="41E8392A"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04E5CBDD" w14:textId="77777777" w:rsidR="00A805BA" w:rsidRPr="00A805BA" w:rsidRDefault="00A805BA" w:rsidP="00A805BA">
      <w:pPr>
        <w:ind w:firstLineChars="200" w:firstLine="480"/>
      </w:pPr>
      <w:r w:rsidRPr="00A805BA">
        <w:rPr>
          <w:rFonts w:hint="eastAsia"/>
        </w:rPr>
        <w:t>这部分主要对试验设计</w:t>
      </w:r>
      <w:r w:rsidRPr="00A805BA">
        <w:t>ff2n</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pyDOE</w:t>
      </w:r>
      <w:r w:rsidRPr="00A805BA">
        <w:rPr>
          <w:rFonts w:hint="eastAsia"/>
        </w:rPr>
        <w:t>库</w:t>
      </w:r>
      <w:r w:rsidRPr="00A805BA">
        <w:t>ff2n ()</w:t>
      </w:r>
      <w:r w:rsidRPr="00A805BA">
        <w:rPr>
          <w:rFonts w:hint="eastAsia"/>
        </w:rPr>
        <w:t>函数进行重写而来，实现了</w:t>
      </w:r>
      <w:r w:rsidRPr="00A805BA">
        <w:rPr>
          <w:rFonts w:hint="eastAsia"/>
        </w:rPr>
        <w:t>matlab</w:t>
      </w:r>
      <w:r w:rsidRPr="00A805BA">
        <w:t xml:space="preserve"> </w:t>
      </w:r>
      <w:r w:rsidRPr="00A805BA">
        <w:rPr>
          <w:rFonts w:hint="eastAsia"/>
        </w:rPr>
        <w:t>试验设计</w:t>
      </w:r>
      <w:r w:rsidRPr="00A805BA">
        <w:t>ff2n</w:t>
      </w:r>
      <w:r w:rsidRPr="00A805BA">
        <w:rPr>
          <w:rFonts w:hint="eastAsia"/>
        </w:rPr>
        <w:t>函数的</w:t>
      </w:r>
      <w:r w:rsidRPr="00A805BA">
        <w:rPr>
          <w:rFonts w:hint="eastAsia"/>
        </w:rPr>
        <w:t>Julia</w:t>
      </w:r>
      <w:r w:rsidRPr="00A805BA">
        <w:rPr>
          <w:rFonts w:hint="eastAsia"/>
        </w:rPr>
        <w:t>语言实现。</w:t>
      </w:r>
    </w:p>
    <w:p w14:paraId="7ECA9B53" w14:textId="77777777" w:rsidR="00A805BA" w:rsidRPr="00A805BA" w:rsidRDefault="00A805BA" w:rsidP="00A805BA">
      <w:pPr>
        <w:keepNext/>
        <w:keepLines/>
        <w:numPr>
          <w:ilvl w:val="2"/>
          <w:numId w:val="1"/>
        </w:numPr>
        <w:spacing w:before="180" w:after="180"/>
        <w:outlineLvl w:val="2"/>
        <w:rPr>
          <w:b/>
          <w:bCs/>
          <w:sz w:val="32"/>
          <w:szCs w:val="32"/>
        </w:rPr>
      </w:pPr>
      <w:bookmarkStart w:id="204" w:name="_Toc107994833"/>
      <w:bookmarkStart w:id="205" w:name="_Toc108100677"/>
      <w:r w:rsidRPr="00A805BA">
        <w:rPr>
          <w:rFonts w:hint="eastAsia"/>
          <w:b/>
          <w:bCs/>
          <w:sz w:val="32"/>
          <w:szCs w:val="32"/>
        </w:rPr>
        <w:t>试验设计</w:t>
      </w:r>
      <w:r w:rsidRPr="00A805BA">
        <w:rPr>
          <w:b/>
          <w:bCs/>
          <w:sz w:val="32"/>
          <w:szCs w:val="32"/>
        </w:rPr>
        <w:t>fracfact</w:t>
      </w:r>
      <w:r w:rsidRPr="00A805BA">
        <w:rPr>
          <w:rFonts w:hint="eastAsia"/>
          <w:b/>
          <w:bCs/>
          <w:sz w:val="32"/>
          <w:szCs w:val="32"/>
        </w:rPr>
        <w:t>函数</w:t>
      </w:r>
      <w:bookmarkEnd w:id="204"/>
      <w:bookmarkEnd w:id="205"/>
    </w:p>
    <w:p w14:paraId="3DB5A847"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7D057FA2" w14:textId="77777777" w:rsidR="00A805BA" w:rsidRPr="00A805BA" w:rsidRDefault="00A805BA" w:rsidP="00A805BA">
      <w:pPr>
        <w:pStyle w:val="11"/>
      </w:pPr>
      <w:r w:rsidRPr="00A805BA">
        <w:t>X = fracfact(gen)</w:t>
      </w:r>
    </w:p>
    <w:p w14:paraId="56FE73DE" w14:textId="77777777" w:rsidR="00A805BA" w:rsidRPr="00A805BA" w:rsidRDefault="00A805BA" w:rsidP="00A805BA">
      <w:pPr>
        <w:ind w:firstLineChars="200" w:firstLine="480"/>
      </w:pPr>
      <w:r w:rsidRPr="00A805BA">
        <w:rPr>
          <w:rFonts w:hint="eastAsia"/>
        </w:rPr>
        <w:t>创建由生成器</w:t>
      </w:r>
      <w:r w:rsidRPr="00A805BA">
        <w:rPr>
          <w:rFonts w:hint="eastAsia"/>
        </w:rPr>
        <w:t xml:space="preserve"> gen </w:t>
      </w:r>
      <w:r w:rsidRPr="00A805BA">
        <w:rPr>
          <w:rFonts w:hint="eastAsia"/>
        </w:rPr>
        <w:t>定义的两水平部分因子设计。</w:t>
      </w:r>
    </w:p>
    <w:p w14:paraId="7AAFFBF6"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4C621749" w14:textId="77777777" w:rsidR="00A805BA" w:rsidRPr="00A805BA" w:rsidRDefault="00A805BA" w:rsidP="003C3E78">
      <w:pPr>
        <w:pStyle w:val="11"/>
      </w:pPr>
      <w:r w:rsidRPr="00A805BA">
        <w:rPr>
          <w:rFonts w:hint="eastAsia"/>
        </w:rPr>
        <w:t>gen</w:t>
      </w:r>
      <w:r w:rsidRPr="00A805BA">
        <w:t>:</w:t>
      </w:r>
      <w:r w:rsidRPr="00A805BA">
        <w:rPr>
          <w:rFonts w:hint="eastAsia"/>
        </w:rPr>
        <w:t xml:space="preserve"> </w:t>
      </w:r>
      <w:r w:rsidRPr="00A805BA">
        <w:rPr>
          <w:rFonts w:hint="eastAsia"/>
        </w:rPr>
        <w:t>字符串数组或字符</w:t>
      </w:r>
      <w:proofErr w:type="gramStart"/>
      <w:r w:rsidRPr="00A805BA">
        <w:rPr>
          <w:rFonts w:hint="eastAsia"/>
        </w:rPr>
        <w:t>向量元胞</w:t>
      </w:r>
      <w:proofErr w:type="gramEnd"/>
      <w:r w:rsidRPr="00A805BA">
        <w:rPr>
          <w:rFonts w:hint="eastAsia"/>
        </w:rPr>
        <w:t>数组，其中每个元素包含一个“单词”，或者由空格分隔的“单词”组成的字符数组或字符串标量。</w:t>
      </w:r>
      <w:r w:rsidRPr="00A805BA">
        <w:rPr>
          <w:rFonts w:hint="eastAsia"/>
        </w:rPr>
        <w:t xml:space="preserve"> </w:t>
      </w:r>
      <w:r w:rsidRPr="00A805BA">
        <w:rPr>
          <w:rFonts w:hint="eastAsia"/>
        </w:rPr>
        <w:t>“单词”由区分大小写的字母或字母组组成，其中“</w:t>
      </w:r>
      <w:r w:rsidRPr="00A805BA">
        <w:rPr>
          <w:rFonts w:hint="eastAsia"/>
        </w:rPr>
        <w:t>a</w:t>
      </w:r>
      <w:r w:rsidRPr="00A805BA">
        <w:rPr>
          <w:rFonts w:hint="eastAsia"/>
        </w:rPr>
        <w:t>”表示值</w:t>
      </w:r>
      <w:r w:rsidRPr="00A805BA">
        <w:rPr>
          <w:rFonts w:hint="eastAsia"/>
        </w:rPr>
        <w:t xml:space="preserve"> 1</w:t>
      </w:r>
      <w:r w:rsidRPr="00A805BA">
        <w:rPr>
          <w:rFonts w:hint="eastAsia"/>
        </w:rPr>
        <w:t>，“</w:t>
      </w:r>
      <w:r w:rsidRPr="00A805BA">
        <w:rPr>
          <w:rFonts w:hint="eastAsia"/>
        </w:rPr>
        <w:t>b</w:t>
      </w:r>
      <w:r w:rsidRPr="00A805BA">
        <w:rPr>
          <w:rFonts w:hint="eastAsia"/>
        </w:rPr>
        <w:t>”表示值</w:t>
      </w:r>
      <w:r w:rsidRPr="00A805BA">
        <w:rPr>
          <w:rFonts w:hint="eastAsia"/>
        </w:rPr>
        <w:t xml:space="preserve"> 2</w:t>
      </w:r>
      <w:r w:rsidRPr="00A805BA">
        <w:rPr>
          <w:rFonts w:hint="eastAsia"/>
        </w:rPr>
        <w:t>，</w:t>
      </w:r>
      <w:r w:rsidRPr="00A805BA">
        <w:rPr>
          <w:rFonts w:hint="eastAsia"/>
        </w:rPr>
        <w:t>.</w:t>
      </w:r>
      <w:proofErr w:type="gramStart"/>
      <w:r w:rsidRPr="00A805BA">
        <w:rPr>
          <w:rFonts w:hint="eastAsia"/>
        </w:rPr>
        <w:t>..</w:t>
      </w:r>
      <w:proofErr w:type="gramEnd"/>
      <w:r w:rsidRPr="00A805BA">
        <w:rPr>
          <w:rFonts w:hint="eastAsia"/>
        </w:rPr>
        <w:t>，“</w:t>
      </w:r>
      <w:r w:rsidRPr="00A805BA">
        <w:rPr>
          <w:rFonts w:hint="eastAsia"/>
        </w:rPr>
        <w:t>A</w:t>
      </w:r>
      <w:r w:rsidRPr="00A805BA">
        <w:rPr>
          <w:rFonts w:hint="eastAsia"/>
        </w:rPr>
        <w:t>”表示值</w:t>
      </w:r>
      <w:r w:rsidRPr="00A805BA">
        <w:rPr>
          <w:rFonts w:hint="eastAsia"/>
        </w:rPr>
        <w:t xml:space="preserve"> 27</w:t>
      </w:r>
      <w:r w:rsidRPr="00A805BA">
        <w:rPr>
          <w:rFonts w:hint="eastAsia"/>
        </w:rPr>
        <w:t>，</w:t>
      </w:r>
      <w:r w:rsidRPr="00A805BA">
        <w:rPr>
          <w:rFonts w:hint="eastAsia"/>
        </w:rPr>
        <w:t>...</w:t>
      </w:r>
      <w:r w:rsidRPr="00A805BA">
        <w:rPr>
          <w:rFonts w:hint="eastAsia"/>
        </w:rPr>
        <w:t>，“</w:t>
      </w:r>
      <w:r w:rsidRPr="00A805BA">
        <w:rPr>
          <w:rFonts w:hint="eastAsia"/>
        </w:rPr>
        <w:t>Z</w:t>
      </w:r>
      <w:r w:rsidRPr="00A805BA">
        <w:rPr>
          <w:rFonts w:hint="eastAsia"/>
        </w:rPr>
        <w:t>”表示值</w:t>
      </w:r>
      <w:r w:rsidRPr="00A805BA">
        <w:rPr>
          <w:rFonts w:hint="eastAsia"/>
        </w:rPr>
        <w:t xml:space="preserve"> 52 .</w:t>
      </w:r>
      <w:r w:rsidRPr="00A805BA">
        <w:rPr>
          <w:rFonts w:hint="eastAsia"/>
        </w:rPr>
        <w:t>每个词都定义了如何将相应因子的水平定义为</w:t>
      </w:r>
      <w:r w:rsidRPr="00A805BA">
        <w:rPr>
          <w:rFonts w:hint="eastAsia"/>
        </w:rPr>
        <w:t xml:space="preserve"> 2^K </w:t>
      </w:r>
      <w:r w:rsidRPr="00A805BA">
        <w:rPr>
          <w:rFonts w:hint="eastAsia"/>
        </w:rPr>
        <w:t>全</w:t>
      </w:r>
      <w:r w:rsidRPr="00A805BA">
        <w:rPr>
          <w:rFonts w:hint="eastAsia"/>
        </w:rPr>
        <w:lastRenderedPageBreak/>
        <w:t>因子设计的生成器的乘积。</w:t>
      </w:r>
      <w:r w:rsidRPr="00A805BA">
        <w:rPr>
          <w:rFonts w:hint="eastAsia"/>
        </w:rPr>
        <w:t xml:space="preserve"> K </w:t>
      </w:r>
      <w:r w:rsidRPr="00A805BA">
        <w:rPr>
          <w:rFonts w:hint="eastAsia"/>
        </w:rPr>
        <w:t>是</w:t>
      </w:r>
      <w:r w:rsidRPr="00A805BA">
        <w:rPr>
          <w:rFonts w:hint="eastAsia"/>
        </w:rPr>
        <w:t xml:space="preserve"> gen </w:t>
      </w:r>
      <w:r w:rsidRPr="00A805BA">
        <w:rPr>
          <w:rFonts w:hint="eastAsia"/>
        </w:rPr>
        <w:t>中字母的个数。</w:t>
      </w:r>
    </w:p>
    <w:p w14:paraId="6A241C5D"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06611B9E" w14:textId="77777777" w:rsidR="00A805BA" w:rsidRPr="00A805BA" w:rsidRDefault="00A805BA" w:rsidP="00A805BA">
      <w:pPr>
        <w:ind w:firstLineChars="200" w:firstLine="480"/>
      </w:pPr>
      <w:r w:rsidRPr="00A805BA">
        <w:t>X</w:t>
      </w:r>
      <w:r w:rsidRPr="00A805BA">
        <w:rPr>
          <w:rFonts w:hint="eastAsia"/>
        </w:rPr>
        <w:t>：两水平部分因子设计，</w:t>
      </w:r>
      <w:r w:rsidRPr="00A805BA">
        <w:rPr>
          <w:rFonts w:hint="eastAsia"/>
        </w:rPr>
        <w:t xml:space="preserve">X </w:t>
      </w:r>
      <w:r w:rsidRPr="00A805BA">
        <w:rPr>
          <w:rFonts w:hint="eastAsia"/>
        </w:rPr>
        <w:t>是一个大小为</w:t>
      </w:r>
      <w:r w:rsidRPr="00A805BA">
        <w:rPr>
          <w:rFonts w:hint="eastAsia"/>
        </w:rPr>
        <w:t xml:space="preserve"> N</w:t>
      </w:r>
      <w:r w:rsidRPr="00A805BA">
        <w:rPr>
          <w:rFonts w:hint="eastAsia"/>
        </w:rPr>
        <w:t>×</w:t>
      </w:r>
      <w:r w:rsidRPr="00A805BA">
        <w:rPr>
          <w:rFonts w:hint="eastAsia"/>
        </w:rPr>
        <w:t xml:space="preserve">P </w:t>
      </w:r>
      <w:r w:rsidRPr="00A805BA">
        <w:rPr>
          <w:rFonts w:hint="eastAsia"/>
        </w:rPr>
        <w:t>的矩阵。</w:t>
      </w:r>
    </w:p>
    <w:p w14:paraId="566D2B3A"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35203E11" w14:textId="77777777" w:rsidR="00A805BA" w:rsidRPr="00A805BA" w:rsidRDefault="00A805BA" w:rsidP="00A805BA">
      <w:pPr>
        <w:ind w:firstLineChars="200" w:firstLine="480"/>
      </w:pPr>
      <w:r w:rsidRPr="00A805BA">
        <w:rPr>
          <w:rFonts w:hint="eastAsia"/>
        </w:rPr>
        <w:t>这部分主要对试验设计</w:t>
      </w:r>
      <w:r w:rsidRPr="00A805BA">
        <w:t>fracfact</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pyDOE</w:t>
      </w:r>
      <w:r w:rsidRPr="00A805BA">
        <w:rPr>
          <w:rFonts w:hint="eastAsia"/>
        </w:rPr>
        <w:t>库</w:t>
      </w:r>
      <w:r w:rsidRPr="00A805BA">
        <w:t>fracfact ()</w:t>
      </w:r>
      <w:r w:rsidRPr="00A805BA">
        <w:rPr>
          <w:rFonts w:hint="eastAsia"/>
        </w:rPr>
        <w:t>函数进行重写而来，实现了</w:t>
      </w:r>
      <w:r w:rsidRPr="00A805BA">
        <w:rPr>
          <w:rFonts w:hint="eastAsia"/>
        </w:rPr>
        <w:t>matlab</w:t>
      </w:r>
      <w:r w:rsidRPr="00A805BA">
        <w:t xml:space="preserve"> </w:t>
      </w:r>
      <w:r w:rsidRPr="00A805BA">
        <w:rPr>
          <w:rFonts w:hint="eastAsia"/>
        </w:rPr>
        <w:t>试验设计</w:t>
      </w:r>
      <w:r w:rsidRPr="00A805BA">
        <w:t>fracfact</w:t>
      </w:r>
      <w:r w:rsidRPr="00A805BA">
        <w:rPr>
          <w:rFonts w:hint="eastAsia"/>
        </w:rPr>
        <w:t>函数的</w:t>
      </w:r>
      <w:r w:rsidRPr="00A805BA">
        <w:rPr>
          <w:rFonts w:hint="eastAsia"/>
        </w:rPr>
        <w:t>Julia</w:t>
      </w:r>
      <w:r w:rsidRPr="00A805BA">
        <w:rPr>
          <w:rFonts w:hint="eastAsia"/>
        </w:rPr>
        <w:t>语言实现。</w:t>
      </w:r>
    </w:p>
    <w:p w14:paraId="30F9DE87" w14:textId="77777777" w:rsidR="00A805BA" w:rsidRPr="00A805BA" w:rsidRDefault="00A805BA" w:rsidP="00A805BA">
      <w:pPr>
        <w:keepNext/>
        <w:keepLines/>
        <w:numPr>
          <w:ilvl w:val="2"/>
          <w:numId w:val="1"/>
        </w:numPr>
        <w:spacing w:before="180" w:after="180"/>
        <w:outlineLvl w:val="2"/>
        <w:rPr>
          <w:b/>
          <w:bCs/>
          <w:sz w:val="32"/>
          <w:szCs w:val="32"/>
        </w:rPr>
      </w:pPr>
      <w:bookmarkStart w:id="206" w:name="_Toc107994834"/>
      <w:bookmarkStart w:id="207" w:name="_Toc108100678"/>
      <w:r w:rsidRPr="00A805BA">
        <w:rPr>
          <w:rFonts w:hint="eastAsia"/>
          <w:b/>
          <w:bCs/>
          <w:sz w:val="32"/>
          <w:szCs w:val="32"/>
        </w:rPr>
        <w:t>试验设计</w:t>
      </w:r>
      <w:r w:rsidRPr="00A805BA">
        <w:rPr>
          <w:b/>
          <w:bCs/>
          <w:sz w:val="32"/>
          <w:szCs w:val="32"/>
        </w:rPr>
        <w:t>bbdesign</w:t>
      </w:r>
      <w:r w:rsidRPr="00A805BA">
        <w:rPr>
          <w:rFonts w:hint="eastAsia"/>
          <w:b/>
          <w:bCs/>
          <w:sz w:val="32"/>
          <w:szCs w:val="32"/>
        </w:rPr>
        <w:t>函数</w:t>
      </w:r>
      <w:bookmarkEnd w:id="206"/>
      <w:bookmarkEnd w:id="207"/>
    </w:p>
    <w:p w14:paraId="7CDABE66"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6EC75BB1" w14:textId="77777777" w:rsidR="00A805BA" w:rsidRPr="00A805BA" w:rsidRDefault="00A805BA" w:rsidP="003C3E78">
      <w:pPr>
        <w:pStyle w:val="11"/>
      </w:pPr>
      <w:r w:rsidRPr="00A805BA">
        <w:t>dBB = bbdesign(n)</w:t>
      </w:r>
    </w:p>
    <w:p w14:paraId="71159341" w14:textId="77777777" w:rsidR="00A805BA" w:rsidRPr="00A805BA" w:rsidRDefault="00A805BA" w:rsidP="00A805BA">
      <w:pPr>
        <w:ind w:firstLineChars="200" w:firstLine="480"/>
      </w:pPr>
      <w:r w:rsidRPr="00A805BA">
        <w:rPr>
          <w:rFonts w:hint="eastAsia"/>
        </w:rPr>
        <w:t>为</w:t>
      </w:r>
      <w:r w:rsidRPr="00A805BA">
        <w:rPr>
          <w:rFonts w:hint="eastAsia"/>
        </w:rPr>
        <w:t xml:space="preserve"> n </w:t>
      </w:r>
      <w:proofErr w:type="gramStart"/>
      <w:r w:rsidRPr="00A805BA">
        <w:rPr>
          <w:rFonts w:hint="eastAsia"/>
        </w:rPr>
        <w:t>个</w:t>
      </w:r>
      <w:proofErr w:type="gramEnd"/>
      <w:r w:rsidRPr="00A805BA">
        <w:rPr>
          <w:rFonts w:hint="eastAsia"/>
        </w:rPr>
        <w:t>因子生成</w:t>
      </w:r>
      <w:r w:rsidRPr="00A805BA">
        <w:rPr>
          <w:rFonts w:hint="eastAsia"/>
        </w:rPr>
        <w:t xml:space="preserve"> Box-Behnken </w:t>
      </w:r>
      <w:r w:rsidRPr="00A805BA">
        <w:rPr>
          <w:rFonts w:hint="eastAsia"/>
        </w:rPr>
        <w:t>设计。</w:t>
      </w:r>
      <w:r w:rsidRPr="00A805BA">
        <w:rPr>
          <w:rFonts w:hint="eastAsia"/>
        </w:rPr>
        <w:t xml:space="preserve"> n </w:t>
      </w:r>
      <w:r w:rsidRPr="00A805BA">
        <w:rPr>
          <w:rFonts w:hint="eastAsia"/>
        </w:rPr>
        <w:t>必须是</w:t>
      </w:r>
      <w:r w:rsidRPr="00A805BA">
        <w:rPr>
          <w:rFonts w:hint="eastAsia"/>
        </w:rPr>
        <w:t xml:space="preserve"> 3 </w:t>
      </w:r>
      <w:r w:rsidRPr="00A805BA">
        <w:rPr>
          <w:rFonts w:hint="eastAsia"/>
        </w:rPr>
        <w:t>或更大的整数。输出矩阵</w:t>
      </w:r>
      <w:r w:rsidRPr="00A805BA">
        <w:rPr>
          <w:rFonts w:hint="eastAsia"/>
        </w:rPr>
        <w:t xml:space="preserve"> dBB </w:t>
      </w:r>
      <w:r w:rsidRPr="00A805BA">
        <w:rPr>
          <w:rFonts w:hint="eastAsia"/>
        </w:rPr>
        <w:t>为</w:t>
      </w:r>
      <w:r w:rsidRPr="00A805BA">
        <w:rPr>
          <w:rFonts w:hint="eastAsia"/>
        </w:rPr>
        <w:t xml:space="preserve"> m</w:t>
      </w:r>
      <w:r w:rsidRPr="00A805BA">
        <w:rPr>
          <w:rFonts w:hint="eastAsia"/>
        </w:rPr>
        <w:t>×</w:t>
      </w:r>
      <w:r w:rsidRPr="00A805BA">
        <w:rPr>
          <w:rFonts w:hint="eastAsia"/>
        </w:rPr>
        <w:t>n</w:t>
      </w:r>
      <w:r w:rsidRPr="00A805BA">
        <w:rPr>
          <w:rFonts w:hint="eastAsia"/>
        </w:rPr>
        <w:t>，其中</w:t>
      </w:r>
      <w:r w:rsidRPr="00A805BA">
        <w:rPr>
          <w:rFonts w:hint="eastAsia"/>
        </w:rPr>
        <w:t xml:space="preserve"> m </w:t>
      </w:r>
      <w:r w:rsidRPr="00A805BA">
        <w:rPr>
          <w:rFonts w:hint="eastAsia"/>
        </w:rPr>
        <w:t>是设计中的游程数。每行代表一次运行，列中表示所有因子的设置。</w:t>
      </w:r>
    </w:p>
    <w:p w14:paraId="63BF0B7D"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3328A363" w14:textId="77777777" w:rsidR="00A805BA" w:rsidRPr="00A805BA" w:rsidRDefault="00A805BA" w:rsidP="003C3E78">
      <w:pPr>
        <w:pStyle w:val="11"/>
      </w:pPr>
      <w:r w:rsidRPr="00A805BA">
        <w:rPr>
          <w:rFonts w:hint="eastAsia"/>
        </w:rPr>
        <w:t>n</w:t>
      </w:r>
      <w:r w:rsidRPr="00A805BA">
        <w:t>:</w:t>
      </w:r>
      <w:r w:rsidRPr="00A805BA">
        <w:rPr>
          <w:rFonts w:hint="eastAsia"/>
        </w:rPr>
        <w:t xml:space="preserve"> </w:t>
      </w:r>
      <w:r w:rsidRPr="00A805BA">
        <w:rPr>
          <w:rFonts w:hint="eastAsia"/>
        </w:rPr>
        <w:t>因子数。</w:t>
      </w:r>
    </w:p>
    <w:p w14:paraId="3910D2CC"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5573C109" w14:textId="77777777" w:rsidR="00A805BA" w:rsidRPr="00A805BA" w:rsidRDefault="00A805BA" w:rsidP="00A805BA">
      <w:pPr>
        <w:ind w:firstLineChars="200" w:firstLine="480"/>
      </w:pPr>
      <w:r w:rsidRPr="00A805BA">
        <w:t>dBB</w:t>
      </w:r>
      <w:r w:rsidRPr="00A805BA">
        <w:rPr>
          <w:rFonts w:hint="eastAsia"/>
        </w:rPr>
        <w:t>：输出矩阵</w:t>
      </w:r>
      <w:r w:rsidRPr="00A805BA">
        <w:rPr>
          <w:rFonts w:hint="eastAsia"/>
        </w:rPr>
        <w:t xml:space="preserve"> dBB </w:t>
      </w:r>
      <w:r w:rsidRPr="00A805BA">
        <w:rPr>
          <w:rFonts w:hint="eastAsia"/>
        </w:rPr>
        <w:t>为</w:t>
      </w:r>
      <w:r w:rsidRPr="00A805BA">
        <w:rPr>
          <w:rFonts w:hint="eastAsia"/>
        </w:rPr>
        <w:t xml:space="preserve"> m</w:t>
      </w:r>
      <w:r w:rsidRPr="00A805BA">
        <w:rPr>
          <w:rFonts w:hint="eastAsia"/>
        </w:rPr>
        <w:t>×</w:t>
      </w:r>
      <w:r w:rsidRPr="00A805BA">
        <w:rPr>
          <w:rFonts w:hint="eastAsia"/>
        </w:rPr>
        <w:t>n</w:t>
      </w:r>
      <w:r w:rsidRPr="00A805BA">
        <w:rPr>
          <w:rFonts w:hint="eastAsia"/>
        </w:rPr>
        <w:t>，其中</w:t>
      </w:r>
      <w:r w:rsidRPr="00A805BA">
        <w:rPr>
          <w:rFonts w:hint="eastAsia"/>
        </w:rPr>
        <w:t xml:space="preserve"> m </w:t>
      </w:r>
      <w:r w:rsidRPr="00A805BA">
        <w:rPr>
          <w:rFonts w:hint="eastAsia"/>
        </w:rPr>
        <w:t>是设计中的游程数。每行代表一次运行，列中表示所有因子的设置，因子值已标准化，因此矩阵各点值介于</w:t>
      </w:r>
      <w:r w:rsidRPr="00A805BA">
        <w:rPr>
          <w:rFonts w:hint="eastAsia"/>
        </w:rPr>
        <w:t xml:space="preserve"> -1 </w:t>
      </w:r>
      <w:r w:rsidRPr="00A805BA">
        <w:rPr>
          <w:rFonts w:hint="eastAsia"/>
        </w:rPr>
        <w:t>和</w:t>
      </w:r>
      <w:r w:rsidRPr="00A805BA">
        <w:rPr>
          <w:rFonts w:hint="eastAsia"/>
        </w:rPr>
        <w:t xml:space="preserve"> 1 </w:t>
      </w:r>
      <w:r w:rsidRPr="00A805BA">
        <w:rPr>
          <w:rFonts w:hint="eastAsia"/>
        </w:rPr>
        <w:t>之间。</w:t>
      </w:r>
    </w:p>
    <w:p w14:paraId="54C169CF"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1B05077D" w14:textId="77777777" w:rsidR="00A805BA" w:rsidRPr="00A805BA" w:rsidRDefault="00A805BA" w:rsidP="00A805BA">
      <w:pPr>
        <w:ind w:firstLineChars="200" w:firstLine="480"/>
      </w:pPr>
      <w:r w:rsidRPr="00A805BA">
        <w:rPr>
          <w:rFonts w:hint="eastAsia"/>
        </w:rPr>
        <w:t>这部分主要对试验设计</w:t>
      </w:r>
      <w:r w:rsidRPr="00A805BA">
        <w:t>bbdesign</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pyDOE</w:t>
      </w:r>
      <w:r w:rsidRPr="00A805BA">
        <w:rPr>
          <w:rFonts w:hint="eastAsia"/>
        </w:rPr>
        <w:t>库</w:t>
      </w:r>
      <w:r w:rsidRPr="00A805BA">
        <w:t>bbdesign ()</w:t>
      </w:r>
      <w:r w:rsidRPr="00A805BA">
        <w:rPr>
          <w:rFonts w:hint="eastAsia"/>
        </w:rPr>
        <w:t>函数进行重写而来，实现了</w:t>
      </w:r>
      <w:r w:rsidRPr="00A805BA">
        <w:rPr>
          <w:rFonts w:hint="eastAsia"/>
        </w:rPr>
        <w:t>matlab</w:t>
      </w:r>
      <w:r w:rsidRPr="00A805BA">
        <w:t xml:space="preserve"> </w:t>
      </w:r>
      <w:r w:rsidRPr="00A805BA">
        <w:rPr>
          <w:rFonts w:hint="eastAsia"/>
        </w:rPr>
        <w:t>试验设计</w:t>
      </w:r>
      <w:r w:rsidRPr="00A805BA">
        <w:t>bbdesign</w:t>
      </w:r>
      <w:r w:rsidRPr="00A805BA">
        <w:rPr>
          <w:rFonts w:hint="eastAsia"/>
        </w:rPr>
        <w:t>函数</w:t>
      </w:r>
      <w:r w:rsidRPr="00A805BA">
        <w:rPr>
          <w:rFonts w:hint="eastAsia"/>
        </w:rPr>
        <w:lastRenderedPageBreak/>
        <w:t>的</w:t>
      </w:r>
      <w:r w:rsidRPr="00A805BA">
        <w:rPr>
          <w:rFonts w:hint="eastAsia"/>
        </w:rPr>
        <w:t>Julia</w:t>
      </w:r>
      <w:r w:rsidRPr="00A805BA">
        <w:rPr>
          <w:rFonts w:hint="eastAsia"/>
        </w:rPr>
        <w:t>语言实现。</w:t>
      </w:r>
    </w:p>
    <w:p w14:paraId="2AFCFF5B" w14:textId="77777777" w:rsidR="00A805BA" w:rsidRPr="00A805BA" w:rsidRDefault="00A805BA" w:rsidP="00A805BA">
      <w:pPr>
        <w:keepNext/>
        <w:keepLines/>
        <w:numPr>
          <w:ilvl w:val="2"/>
          <w:numId w:val="1"/>
        </w:numPr>
        <w:spacing w:before="180" w:after="180"/>
        <w:outlineLvl w:val="2"/>
        <w:rPr>
          <w:b/>
          <w:bCs/>
          <w:sz w:val="32"/>
          <w:szCs w:val="32"/>
        </w:rPr>
      </w:pPr>
      <w:bookmarkStart w:id="208" w:name="_Toc107994835"/>
      <w:bookmarkStart w:id="209" w:name="_Toc108100679"/>
      <w:r w:rsidRPr="00A805BA">
        <w:rPr>
          <w:rFonts w:hint="eastAsia"/>
          <w:b/>
          <w:bCs/>
          <w:sz w:val="32"/>
          <w:szCs w:val="32"/>
        </w:rPr>
        <w:t>试验设计</w:t>
      </w:r>
      <w:r w:rsidRPr="00A805BA">
        <w:rPr>
          <w:b/>
          <w:bCs/>
          <w:sz w:val="32"/>
          <w:szCs w:val="32"/>
        </w:rPr>
        <w:t>ccdesign</w:t>
      </w:r>
      <w:r w:rsidRPr="00A805BA">
        <w:rPr>
          <w:rFonts w:hint="eastAsia"/>
          <w:b/>
          <w:bCs/>
          <w:sz w:val="32"/>
          <w:szCs w:val="32"/>
        </w:rPr>
        <w:t>函数</w:t>
      </w:r>
      <w:bookmarkEnd w:id="208"/>
      <w:bookmarkEnd w:id="209"/>
    </w:p>
    <w:p w14:paraId="46DD21B2"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2C628920" w14:textId="77777777" w:rsidR="00A805BA" w:rsidRPr="00A805BA" w:rsidRDefault="00A805BA" w:rsidP="003C3E78">
      <w:pPr>
        <w:pStyle w:val="11"/>
      </w:pPr>
      <w:r w:rsidRPr="00A805BA">
        <w:t>dCC = ccdesign(n)</w:t>
      </w:r>
    </w:p>
    <w:p w14:paraId="5B3353D6" w14:textId="77777777" w:rsidR="00A805BA" w:rsidRPr="00A805BA" w:rsidRDefault="00A805BA" w:rsidP="00A805BA">
      <w:pPr>
        <w:ind w:firstLineChars="200" w:firstLine="480"/>
      </w:pPr>
      <w:r w:rsidRPr="00A805BA">
        <w:rPr>
          <w:rFonts w:hint="eastAsia"/>
        </w:rPr>
        <w:t>为</w:t>
      </w:r>
      <w:r w:rsidRPr="00A805BA">
        <w:rPr>
          <w:rFonts w:hint="eastAsia"/>
        </w:rPr>
        <w:t xml:space="preserve"> n </w:t>
      </w:r>
      <w:proofErr w:type="gramStart"/>
      <w:r w:rsidRPr="00A805BA">
        <w:rPr>
          <w:rFonts w:hint="eastAsia"/>
        </w:rPr>
        <w:t>个</w:t>
      </w:r>
      <w:proofErr w:type="gramEnd"/>
      <w:r w:rsidRPr="00A805BA">
        <w:rPr>
          <w:rFonts w:hint="eastAsia"/>
        </w:rPr>
        <w:t>因子生成中心复合设计。</w:t>
      </w:r>
      <w:r w:rsidRPr="00A805BA">
        <w:rPr>
          <w:rFonts w:hint="eastAsia"/>
        </w:rPr>
        <w:t xml:space="preserve"> n </w:t>
      </w:r>
      <w:r w:rsidRPr="00A805BA">
        <w:rPr>
          <w:rFonts w:hint="eastAsia"/>
        </w:rPr>
        <w:t>必须是</w:t>
      </w:r>
      <w:r w:rsidRPr="00A805BA">
        <w:rPr>
          <w:rFonts w:hint="eastAsia"/>
        </w:rPr>
        <w:t xml:space="preserve"> 2 </w:t>
      </w:r>
      <w:r w:rsidRPr="00A805BA">
        <w:rPr>
          <w:rFonts w:hint="eastAsia"/>
        </w:rPr>
        <w:t>或更大的整数。输出矩阵</w:t>
      </w:r>
      <w:r w:rsidRPr="00A805BA">
        <w:rPr>
          <w:rFonts w:hint="eastAsia"/>
        </w:rPr>
        <w:t xml:space="preserve"> dCC </w:t>
      </w:r>
      <w:r w:rsidRPr="00A805BA">
        <w:rPr>
          <w:rFonts w:hint="eastAsia"/>
        </w:rPr>
        <w:t>是</w:t>
      </w:r>
      <w:r w:rsidRPr="00A805BA">
        <w:rPr>
          <w:rFonts w:hint="eastAsia"/>
        </w:rPr>
        <w:t xml:space="preserve"> m</w:t>
      </w:r>
      <w:r w:rsidRPr="00A805BA">
        <w:rPr>
          <w:rFonts w:hint="eastAsia"/>
        </w:rPr>
        <w:t>×</w:t>
      </w:r>
      <w:r w:rsidRPr="00A805BA">
        <w:rPr>
          <w:rFonts w:hint="eastAsia"/>
        </w:rPr>
        <w:t>n</w:t>
      </w:r>
      <w:r w:rsidRPr="00A805BA">
        <w:rPr>
          <w:rFonts w:hint="eastAsia"/>
        </w:rPr>
        <w:t>，其中</w:t>
      </w:r>
      <w:r w:rsidRPr="00A805BA">
        <w:rPr>
          <w:rFonts w:hint="eastAsia"/>
        </w:rPr>
        <w:t xml:space="preserve"> m </w:t>
      </w:r>
      <w:r w:rsidRPr="00A805BA">
        <w:rPr>
          <w:rFonts w:hint="eastAsia"/>
        </w:rPr>
        <w:t>是设计中的游程数。每行代表一次运行，列中表示所有因子的设置。因子值已标准化，因此矩阵各点的值介于</w:t>
      </w:r>
      <w:r w:rsidRPr="00A805BA">
        <w:rPr>
          <w:rFonts w:hint="eastAsia"/>
        </w:rPr>
        <w:t xml:space="preserve"> -1 </w:t>
      </w:r>
      <w:r w:rsidRPr="00A805BA">
        <w:rPr>
          <w:rFonts w:hint="eastAsia"/>
        </w:rPr>
        <w:t>和</w:t>
      </w:r>
      <w:r w:rsidRPr="00A805BA">
        <w:rPr>
          <w:rFonts w:hint="eastAsia"/>
        </w:rPr>
        <w:t xml:space="preserve"> 1 </w:t>
      </w:r>
      <w:r w:rsidRPr="00A805BA">
        <w:rPr>
          <w:rFonts w:hint="eastAsia"/>
        </w:rPr>
        <w:t>之间。</w:t>
      </w:r>
    </w:p>
    <w:p w14:paraId="5B240FF5"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11851455" w14:textId="77777777" w:rsidR="00A805BA" w:rsidRPr="00A805BA" w:rsidRDefault="00A805BA" w:rsidP="003C3E78">
      <w:pPr>
        <w:pStyle w:val="11"/>
      </w:pPr>
      <w:r w:rsidRPr="00A805BA">
        <w:rPr>
          <w:rFonts w:hint="eastAsia"/>
        </w:rPr>
        <w:t>n</w:t>
      </w:r>
      <w:r w:rsidRPr="00A805BA">
        <w:t>:</w:t>
      </w:r>
      <w:r w:rsidRPr="00A805BA">
        <w:rPr>
          <w:rFonts w:hint="eastAsia"/>
        </w:rPr>
        <w:t xml:space="preserve"> </w:t>
      </w:r>
      <w:r w:rsidRPr="00A805BA">
        <w:rPr>
          <w:rFonts w:hint="eastAsia"/>
        </w:rPr>
        <w:t>因子数。</w:t>
      </w:r>
    </w:p>
    <w:p w14:paraId="3969AAB1"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25C6096A" w14:textId="77777777" w:rsidR="00A805BA" w:rsidRPr="00A805BA" w:rsidRDefault="00A805BA" w:rsidP="00A805BA">
      <w:pPr>
        <w:ind w:firstLineChars="200" w:firstLine="480"/>
      </w:pPr>
      <w:r w:rsidRPr="00A805BA">
        <w:t>dCC</w:t>
      </w:r>
      <w:r w:rsidRPr="00A805BA">
        <w:rPr>
          <w:rFonts w:hint="eastAsia"/>
        </w:rPr>
        <w:t>：输出矩阵</w:t>
      </w:r>
      <w:r w:rsidRPr="00A805BA">
        <w:rPr>
          <w:rFonts w:hint="eastAsia"/>
        </w:rPr>
        <w:t xml:space="preserve"> dCC </w:t>
      </w:r>
      <w:r w:rsidRPr="00A805BA">
        <w:rPr>
          <w:rFonts w:hint="eastAsia"/>
        </w:rPr>
        <w:t>是</w:t>
      </w:r>
      <w:r w:rsidRPr="00A805BA">
        <w:rPr>
          <w:rFonts w:hint="eastAsia"/>
        </w:rPr>
        <w:t xml:space="preserve"> m</w:t>
      </w:r>
      <w:r w:rsidRPr="00A805BA">
        <w:rPr>
          <w:rFonts w:hint="eastAsia"/>
        </w:rPr>
        <w:t>×</w:t>
      </w:r>
      <w:r w:rsidRPr="00A805BA">
        <w:rPr>
          <w:rFonts w:hint="eastAsia"/>
        </w:rPr>
        <w:t>n</w:t>
      </w:r>
      <w:r w:rsidRPr="00A805BA">
        <w:rPr>
          <w:rFonts w:hint="eastAsia"/>
        </w:rPr>
        <w:t>，其中</w:t>
      </w:r>
      <w:r w:rsidRPr="00A805BA">
        <w:rPr>
          <w:rFonts w:hint="eastAsia"/>
        </w:rPr>
        <w:t xml:space="preserve"> m </w:t>
      </w:r>
      <w:r w:rsidRPr="00A805BA">
        <w:rPr>
          <w:rFonts w:hint="eastAsia"/>
        </w:rPr>
        <w:t>是设计中的游程数。每行代表一次运行，列中表示所有因子的设置。因子值已标准化，因此矩阵各点的值介于</w:t>
      </w:r>
      <w:r w:rsidRPr="00A805BA">
        <w:rPr>
          <w:rFonts w:hint="eastAsia"/>
        </w:rPr>
        <w:t xml:space="preserve"> -1 </w:t>
      </w:r>
      <w:r w:rsidRPr="00A805BA">
        <w:rPr>
          <w:rFonts w:hint="eastAsia"/>
        </w:rPr>
        <w:t>和</w:t>
      </w:r>
      <w:r w:rsidRPr="00A805BA">
        <w:rPr>
          <w:rFonts w:hint="eastAsia"/>
        </w:rPr>
        <w:t xml:space="preserve"> 1 </w:t>
      </w:r>
      <w:r w:rsidRPr="00A805BA">
        <w:rPr>
          <w:rFonts w:hint="eastAsia"/>
        </w:rPr>
        <w:t>之间。</w:t>
      </w:r>
    </w:p>
    <w:p w14:paraId="3963FB6E"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4BB16F38" w14:textId="77777777" w:rsidR="00A805BA" w:rsidRPr="00A805BA" w:rsidRDefault="00A805BA" w:rsidP="00A805BA">
      <w:pPr>
        <w:ind w:firstLineChars="200" w:firstLine="480"/>
      </w:pPr>
      <w:r w:rsidRPr="00A805BA">
        <w:rPr>
          <w:rFonts w:hint="eastAsia"/>
        </w:rPr>
        <w:t>这部分主要对试验设计</w:t>
      </w:r>
      <w:r w:rsidRPr="00A805BA">
        <w:t>ccdesign</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pyDOE</w:t>
      </w:r>
      <w:r w:rsidRPr="00A805BA">
        <w:rPr>
          <w:rFonts w:hint="eastAsia"/>
        </w:rPr>
        <w:t>库</w:t>
      </w:r>
      <w:r w:rsidRPr="00A805BA">
        <w:t>ccdesign ()</w:t>
      </w:r>
      <w:r w:rsidRPr="00A805BA">
        <w:rPr>
          <w:rFonts w:hint="eastAsia"/>
        </w:rPr>
        <w:t>函数进行重写而来，实现了</w:t>
      </w:r>
      <w:r w:rsidRPr="00A805BA">
        <w:rPr>
          <w:rFonts w:hint="eastAsia"/>
        </w:rPr>
        <w:t>matlab</w:t>
      </w:r>
      <w:r w:rsidRPr="00A805BA">
        <w:t xml:space="preserve"> </w:t>
      </w:r>
      <w:r w:rsidRPr="00A805BA">
        <w:rPr>
          <w:rFonts w:hint="eastAsia"/>
        </w:rPr>
        <w:t>试验设计</w:t>
      </w:r>
      <w:r w:rsidRPr="00A805BA">
        <w:t>ccdesign</w:t>
      </w:r>
      <w:r w:rsidRPr="00A805BA">
        <w:rPr>
          <w:rFonts w:hint="eastAsia"/>
        </w:rPr>
        <w:t>函数的</w:t>
      </w:r>
      <w:r w:rsidRPr="00A805BA">
        <w:rPr>
          <w:rFonts w:hint="eastAsia"/>
        </w:rPr>
        <w:t>Julia</w:t>
      </w:r>
      <w:r w:rsidRPr="00A805BA">
        <w:rPr>
          <w:rFonts w:hint="eastAsia"/>
        </w:rPr>
        <w:t>语言实现。</w:t>
      </w:r>
    </w:p>
    <w:p w14:paraId="7104A363" w14:textId="77777777" w:rsidR="00A805BA" w:rsidRPr="00A805BA" w:rsidRDefault="00A805BA" w:rsidP="00A805BA">
      <w:pPr>
        <w:keepNext/>
        <w:keepLines/>
        <w:numPr>
          <w:ilvl w:val="2"/>
          <w:numId w:val="1"/>
        </w:numPr>
        <w:spacing w:before="180" w:after="180"/>
        <w:outlineLvl w:val="2"/>
        <w:rPr>
          <w:b/>
          <w:bCs/>
          <w:sz w:val="32"/>
          <w:szCs w:val="32"/>
        </w:rPr>
      </w:pPr>
      <w:bookmarkStart w:id="210" w:name="_Toc107994836"/>
      <w:bookmarkStart w:id="211" w:name="_Toc108100680"/>
      <w:r w:rsidRPr="00A805BA">
        <w:rPr>
          <w:rFonts w:hint="eastAsia"/>
          <w:b/>
          <w:bCs/>
          <w:sz w:val="32"/>
          <w:szCs w:val="32"/>
        </w:rPr>
        <w:t>试验设计</w:t>
      </w:r>
      <w:r w:rsidRPr="00A805BA">
        <w:rPr>
          <w:b/>
          <w:bCs/>
          <w:sz w:val="32"/>
          <w:szCs w:val="32"/>
        </w:rPr>
        <w:t>lhsdesign</w:t>
      </w:r>
      <w:r w:rsidRPr="00A805BA">
        <w:rPr>
          <w:rFonts w:hint="eastAsia"/>
          <w:b/>
          <w:bCs/>
          <w:sz w:val="32"/>
          <w:szCs w:val="32"/>
        </w:rPr>
        <w:t>函数</w:t>
      </w:r>
      <w:bookmarkEnd w:id="210"/>
      <w:bookmarkEnd w:id="211"/>
    </w:p>
    <w:p w14:paraId="59FD0A52"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5B81C148" w14:textId="77777777" w:rsidR="00A805BA" w:rsidRPr="00A805BA" w:rsidRDefault="00A805BA" w:rsidP="003C3E78">
      <w:pPr>
        <w:pStyle w:val="11"/>
      </w:pPr>
      <w:r w:rsidRPr="00A805BA">
        <w:t>X = lhsdesign(</w:t>
      </w:r>
      <w:proofErr w:type="gramStart"/>
      <w:r w:rsidRPr="00A805BA">
        <w:t>n,p</w:t>
      </w:r>
      <w:proofErr w:type="gramEnd"/>
      <w:r w:rsidRPr="00A805BA">
        <w:t>)</w:t>
      </w:r>
    </w:p>
    <w:p w14:paraId="1BE0CAAA" w14:textId="77777777" w:rsidR="00A805BA" w:rsidRPr="00A805BA" w:rsidRDefault="00A805BA" w:rsidP="00A805BA">
      <w:pPr>
        <w:ind w:firstLineChars="200" w:firstLine="480"/>
      </w:pPr>
      <w:r w:rsidRPr="00A805BA">
        <w:rPr>
          <w:rFonts w:hint="eastAsia"/>
        </w:rPr>
        <w:t>返回大小为</w:t>
      </w:r>
      <w:r w:rsidRPr="00A805BA">
        <w:rPr>
          <w:rFonts w:hint="eastAsia"/>
        </w:rPr>
        <w:t xml:space="preserve"> n</w:t>
      </w:r>
      <w:r w:rsidRPr="00A805BA">
        <w:rPr>
          <w:rFonts w:hint="eastAsia"/>
        </w:rPr>
        <w:t>×</w:t>
      </w:r>
      <w:r w:rsidRPr="00A805BA">
        <w:rPr>
          <w:rFonts w:hint="eastAsia"/>
        </w:rPr>
        <w:t xml:space="preserve">p </w:t>
      </w:r>
      <w:r w:rsidRPr="00A805BA">
        <w:rPr>
          <w:rFonts w:hint="eastAsia"/>
        </w:rPr>
        <w:t>的</w:t>
      </w:r>
      <w:proofErr w:type="gramStart"/>
      <w:r w:rsidRPr="00A805BA">
        <w:rPr>
          <w:rFonts w:hint="eastAsia"/>
        </w:rPr>
        <w:t>拉丁超立方</w:t>
      </w:r>
      <w:proofErr w:type="gramEnd"/>
      <w:r w:rsidRPr="00A805BA">
        <w:rPr>
          <w:rFonts w:hint="eastAsia"/>
        </w:rPr>
        <w:t>样本矩阵。对于</w:t>
      </w:r>
      <w:r w:rsidRPr="00A805BA">
        <w:rPr>
          <w:rFonts w:hint="eastAsia"/>
        </w:rPr>
        <w:t xml:space="preserve"> X </w:t>
      </w:r>
      <w:r w:rsidRPr="00A805BA">
        <w:rPr>
          <w:rFonts w:hint="eastAsia"/>
        </w:rPr>
        <w:t>的每一列，</w:t>
      </w:r>
      <w:r w:rsidRPr="00A805BA">
        <w:rPr>
          <w:rFonts w:hint="eastAsia"/>
        </w:rPr>
        <w:t xml:space="preserve">n </w:t>
      </w:r>
      <w:r w:rsidRPr="00A805BA">
        <w:rPr>
          <w:rFonts w:hint="eastAsia"/>
        </w:rPr>
        <w:t>值随机分布，每个区间</w:t>
      </w:r>
      <w:r w:rsidRPr="00A805BA">
        <w:rPr>
          <w:rFonts w:hint="eastAsia"/>
        </w:rPr>
        <w:t xml:space="preserve"> (0,1/n)</w:t>
      </w:r>
      <w:r w:rsidRPr="00A805BA">
        <w:rPr>
          <w:rFonts w:hint="eastAsia"/>
        </w:rPr>
        <w:t>、</w:t>
      </w:r>
      <w:r w:rsidRPr="00A805BA">
        <w:rPr>
          <w:rFonts w:hint="eastAsia"/>
        </w:rPr>
        <w:t>(1/n,2/n)</w:t>
      </w:r>
      <w:r w:rsidRPr="00A805BA">
        <w:rPr>
          <w:rFonts w:hint="eastAsia"/>
        </w:rPr>
        <w:t>、</w:t>
      </w:r>
      <w:r w:rsidRPr="00A805BA">
        <w:rPr>
          <w:rFonts w:hint="eastAsia"/>
        </w:rPr>
        <w:t>.</w:t>
      </w:r>
      <w:proofErr w:type="gramStart"/>
      <w:r w:rsidRPr="00A805BA">
        <w:rPr>
          <w:rFonts w:hint="eastAsia"/>
        </w:rPr>
        <w:t>..</w:t>
      </w:r>
      <w:proofErr w:type="gramEnd"/>
      <w:r w:rsidRPr="00A805BA">
        <w:rPr>
          <w:rFonts w:hint="eastAsia"/>
        </w:rPr>
        <w:t>、</w:t>
      </w:r>
      <w:r w:rsidRPr="00A805BA">
        <w:rPr>
          <w:rFonts w:hint="eastAsia"/>
        </w:rPr>
        <w:t xml:space="preserve">(1 - 1/n,1) </w:t>
      </w:r>
      <w:r w:rsidRPr="00A805BA">
        <w:rPr>
          <w:rFonts w:hint="eastAsia"/>
        </w:rPr>
        <w:t>随机排列。</w:t>
      </w:r>
    </w:p>
    <w:p w14:paraId="19CB97A1"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lastRenderedPageBreak/>
        <w:t>输入参数</w:t>
      </w:r>
    </w:p>
    <w:p w14:paraId="3284B3FC" w14:textId="77777777" w:rsidR="00A805BA" w:rsidRPr="00A805BA" w:rsidRDefault="00A805BA" w:rsidP="003C3E78">
      <w:pPr>
        <w:pStyle w:val="11"/>
      </w:pPr>
      <w:r w:rsidRPr="00A805BA">
        <w:rPr>
          <w:rFonts w:hint="eastAsia"/>
        </w:rPr>
        <w:t>n</w:t>
      </w:r>
      <w:r w:rsidRPr="00A805BA">
        <w:t>:</w:t>
      </w:r>
      <w:r w:rsidRPr="00A805BA">
        <w:rPr>
          <w:rFonts w:hint="eastAsia"/>
        </w:rPr>
        <w:t xml:space="preserve"> </w:t>
      </w:r>
      <w:r w:rsidRPr="00A805BA">
        <w:rPr>
          <w:rFonts w:hint="eastAsia"/>
        </w:rPr>
        <w:t>返回样本数。</w:t>
      </w:r>
    </w:p>
    <w:p w14:paraId="27F9A2BD" w14:textId="77777777" w:rsidR="00A805BA" w:rsidRPr="00A805BA" w:rsidRDefault="00A805BA" w:rsidP="003C3E78">
      <w:pPr>
        <w:pStyle w:val="11"/>
      </w:pPr>
      <w:r w:rsidRPr="00A805BA">
        <w:rPr>
          <w:rFonts w:hint="eastAsia"/>
        </w:rPr>
        <w:t>p</w:t>
      </w:r>
      <w:r w:rsidRPr="00A805BA">
        <w:t xml:space="preserve">: </w:t>
      </w:r>
      <w:r w:rsidRPr="00A805BA">
        <w:rPr>
          <w:rFonts w:hint="eastAsia"/>
        </w:rPr>
        <w:t>返回的变量数。</w:t>
      </w:r>
    </w:p>
    <w:p w14:paraId="2EE4FE7C"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22039C03" w14:textId="77777777" w:rsidR="00A805BA" w:rsidRPr="00A805BA" w:rsidRDefault="00A805BA" w:rsidP="00A805BA">
      <w:pPr>
        <w:ind w:firstLineChars="200" w:firstLine="480"/>
      </w:pPr>
      <w:r w:rsidRPr="00A805BA">
        <w:t>X</w:t>
      </w:r>
      <w:r w:rsidRPr="00A805BA">
        <w:rPr>
          <w:rFonts w:hint="eastAsia"/>
        </w:rPr>
        <w:t>：返回大小为</w:t>
      </w:r>
      <w:r w:rsidRPr="00A805BA">
        <w:rPr>
          <w:rFonts w:hint="eastAsia"/>
        </w:rPr>
        <w:t xml:space="preserve"> n</w:t>
      </w:r>
      <w:r w:rsidRPr="00A805BA">
        <w:rPr>
          <w:rFonts w:hint="eastAsia"/>
        </w:rPr>
        <w:t>×</w:t>
      </w:r>
      <w:r w:rsidRPr="00A805BA">
        <w:rPr>
          <w:rFonts w:hint="eastAsia"/>
        </w:rPr>
        <w:t xml:space="preserve">p </w:t>
      </w:r>
      <w:r w:rsidRPr="00A805BA">
        <w:rPr>
          <w:rFonts w:hint="eastAsia"/>
        </w:rPr>
        <w:t>的</w:t>
      </w:r>
      <w:proofErr w:type="gramStart"/>
      <w:r w:rsidRPr="00A805BA">
        <w:rPr>
          <w:rFonts w:hint="eastAsia"/>
        </w:rPr>
        <w:t>拉丁超立方</w:t>
      </w:r>
      <w:proofErr w:type="gramEnd"/>
      <w:r w:rsidRPr="00A805BA">
        <w:rPr>
          <w:rFonts w:hint="eastAsia"/>
        </w:rPr>
        <w:t>样本矩阵。</w:t>
      </w:r>
    </w:p>
    <w:p w14:paraId="7F84E512"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2854D668" w14:textId="77777777" w:rsidR="00A805BA" w:rsidRPr="00A805BA" w:rsidRDefault="00A805BA" w:rsidP="00A805BA">
      <w:pPr>
        <w:ind w:firstLineChars="200" w:firstLine="480"/>
      </w:pPr>
      <w:r w:rsidRPr="00A805BA">
        <w:rPr>
          <w:rFonts w:hint="eastAsia"/>
        </w:rPr>
        <w:t>这部分主要对试验设计</w:t>
      </w:r>
      <w:r w:rsidRPr="00A805BA">
        <w:t>lhsdesign</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pyDOE</w:t>
      </w:r>
      <w:r w:rsidRPr="00A805BA">
        <w:rPr>
          <w:rFonts w:hint="eastAsia"/>
        </w:rPr>
        <w:t>库</w:t>
      </w:r>
      <w:r w:rsidRPr="00A805BA">
        <w:t>lhsdesign ()</w:t>
      </w:r>
      <w:r w:rsidRPr="00A805BA">
        <w:rPr>
          <w:rFonts w:hint="eastAsia"/>
        </w:rPr>
        <w:t>函数进行重写而来，实现了</w:t>
      </w:r>
      <w:r w:rsidRPr="00A805BA">
        <w:rPr>
          <w:rFonts w:hint="eastAsia"/>
        </w:rPr>
        <w:t>matlab</w:t>
      </w:r>
      <w:r w:rsidRPr="00A805BA">
        <w:t xml:space="preserve"> </w:t>
      </w:r>
      <w:r w:rsidRPr="00A805BA">
        <w:rPr>
          <w:rFonts w:hint="eastAsia"/>
        </w:rPr>
        <w:t>试验设计</w:t>
      </w:r>
      <w:r w:rsidRPr="00A805BA">
        <w:t>lhsdesign</w:t>
      </w:r>
      <w:r w:rsidRPr="00A805BA">
        <w:rPr>
          <w:rFonts w:hint="eastAsia"/>
        </w:rPr>
        <w:t>函数的</w:t>
      </w:r>
      <w:r w:rsidRPr="00A805BA">
        <w:rPr>
          <w:rFonts w:hint="eastAsia"/>
        </w:rPr>
        <w:t>Julia</w:t>
      </w:r>
      <w:r w:rsidRPr="00A805BA">
        <w:rPr>
          <w:rFonts w:hint="eastAsia"/>
        </w:rPr>
        <w:t>语言实现。</w:t>
      </w:r>
    </w:p>
    <w:p w14:paraId="59B218CA" w14:textId="77777777" w:rsidR="00A805BA" w:rsidRPr="00A805BA" w:rsidRDefault="00A805BA" w:rsidP="00A805BA">
      <w:pPr>
        <w:keepNext/>
        <w:keepLines/>
        <w:numPr>
          <w:ilvl w:val="1"/>
          <w:numId w:val="1"/>
        </w:numPr>
        <w:spacing w:before="260" w:after="260"/>
        <w:outlineLvl w:val="1"/>
        <w:rPr>
          <w:b/>
          <w:bCs/>
          <w:sz w:val="36"/>
          <w:szCs w:val="32"/>
        </w:rPr>
      </w:pPr>
      <w:bookmarkStart w:id="212" w:name="_Toc108100681"/>
      <w:r w:rsidRPr="00A805BA">
        <w:rPr>
          <w:rFonts w:hint="eastAsia"/>
          <w:b/>
          <w:bCs/>
          <w:sz w:val="36"/>
          <w:szCs w:val="32"/>
        </w:rPr>
        <w:t>生存时间数据分析</w:t>
      </w:r>
      <w:bookmarkEnd w:id="212"/>
    </w:p>
    <w:p w14:paraId="206DE263" w14:textId="77777777" w:rsidR="00A805BA" w:rsidRPr="00A805BA" w:rsidRDefault="00A805BA" w:rsidP="00A805BA">
      <w:pPr>
        <w:keepNext/>
        <w:keepLines/>
        <w:numPr>
          <w:ilvl w:val="2"/>
          <w:numId w:val="1"/>
        </w:numPr>
        <w:spacing w:before="180" w:after="180"/>
        <w:outlineLvl w:val="2"/>
        <w:rPr>
          <w:b/>
          <w:bCs/>
          <w:sz w:val="32"/>
          <w:szCs w:val="32"/>
        </w:rPr>
      </w:pPr>
      <w:bookmarkStart w:id="213" w:name="_Toc108100682"/>
      <w:r w:rsidRPr="00A805BA">
        <w:rPr>
          <w:rFonts w:hint="eastAsia"/>
          <w:b/>
          <w:bCs/>
          <w:sz w:val="32"/>
          <w:szCs w:val="32"/>
        </w:rPr>
        <w:t>生存时间数据分析</w:t>
      </w:r>
      <w:r w:rsidRPr="00A805BA">
        <w:rPr>
          <w:b/>
          <w:bCs/>
          <w:sz w:val="32"/>
          <w:szCs w:val="32"/>
        </w:rPr>
        <w:t>coxphfit</w:t>
      </w:r>
      <w:r w:rsidRPr="00A805BA">
        <w:rPr>
          <w:rFonts w:hint="eastAsia"/>
          <w:b/>
          <w:bCs/>
          <w:sz w:val="32"/>
          <w:szCs w:val="32"/>
        </w:rPr>
        <w:t>函数</w:t>
      </w:r>
      <w:bookmarkEnd w:id="213"/>
    </w:p>
    <w:p w14:paraId="3292C41C"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437A3F56" w14:textId="77777777" w:rsidR="00A805BA" w:rsidRPr="00A805BA" w:rsidRDefault="00A805BA" w:rsidP="003C3E78">
      <w:pPr>
        <w:pStyle w:val="11"/>
      </w:pPr>
      <w:r w:rsidRPr="00A805BA">
        <w:t>b = coxphfit(</w:t>
      </w:r>
      <w:proofErr w:type="gramStart"/>
      <w:r w:rsidRPr="00A805BA">
        <w:t>X,T</w:t>
      </w:r>
      <w:proofErr w:type="gramEnd"/>
      <w:r w:rsidRPr="00A805BA">
        <w:t>)</w:t>
      </w:r>
    </w:p>
    <w:p w14:paraId="43DCA5ED" w14:textId="77777777" w:rsidR="00A805BA" w:rsidRPr="00A805BA" w:rsidRDefault="00A805BA" w:rsidP="00A805BA">
      <w:pPr>
        <w:ind w:firstLineChars="200" w:firstLine="480"/>
      </w:pPr>
      <w:r w:rsidRPr="00A805BA">
        <w:rPr>
          <w:rFonts w:hint="eastAsia"/>
        </w:rPr>
        <w:t>返回一个</w:t>
      </w:r>
      <w:r w:rsidRPr="00A805BA">
        <w:rPr>
          <w:rFonts w:hint="eastAsia"/>
        </w:rPr>
        <w:t xml:space="preserve"> p</w:t>
      </w:r>
      <w:r w:rsidRPr="00A805BA">
        <w:rPr>
          <w:rFonts w:hint="eastAsia"/>
        </w:rPr>
        <w:t>×</w:t>
      </w:r>
      <w:r w:rsidRPr="00A805BA">
        <w:rPr>
          <w:rFonts w:hint="eastAsia"/>
        </w:rPr>
        <w:t xml:space="preserve">1 </w:t>
      </w:r>
      <w:r w:rsidRPr="00A805BA">
        <w:rPr>
          <w:rFonts w:hint="eastAsia"/>
        </w:rPr>
        <w:t>向量</w:t>
      </w:r>
      <w:r w:rsidRPr="00A805BA">
        <w:rPr>
          <w:rFonts w:hint="eastAsia"/>
        </w:rPr>
        <w:t xml:space="preserve"> b</w:t>
      </w:r>
      <w:r w:rsidRPr="00A805BA">
        <w:rPr>
          <w:rFonts w:hint="eastAsia"/>
        </w:rPr>
        <w:t>，它是对预测变量</w:t>
      </w:r>
      <w:r w:rsidRPr="00A805BA">
        <w:rPr>
          <w:rFonts w:hint="eastAsia"/>
        </w:rPr>
        <w:t xml:space="preserve"> X </w:t>
      </w:r>
      <w:r w:rsidRPr="00A805BA">
        <w:rPr>
          <w:rFonts w:hint="eastAsia"/>
        </w:rPr>
        <w:t>上观察到的响应</w:t>
      </w:r>
      <w:r w:rsidRPr="00A805BA">
        <w:rPr>
          <w:rFonts w:hint="eastAsia"/>
        </w:rPr>
        <w:t xml:space="preserve"> T </w:t>
      </w:r>
      <w:r w:rsidRPr="00A805BA">
        <w:rPr>
          <w:rFonts w:hint="eastAsia"/>
        </w:rPr>
        <w:t>的</w:t>
      </w:r>
      <w:r w:rsidRPr="00A805BA">
        <w:rPr>
          <w:rFonts w:hint="eastAsia"/>
        </w:rPr>
        <w:t xml:space="preserve"> Cox </w:t>
      </w:r>
      <w:r w:rsidRPr="00A805BA">
        <w:rPr>
          <w:rFonts w:hint="eastAsia"/>
        </w:rPr>
        <w:t>比例风险回归的系数估计值，其中</w:t>
      </w:r>
      <w:r w:rsidRPr="00A805BA">
        <w:rPr>
          <w:rFonts w:hint="eastAsia"/>
        </w:rPr>
        <w:t xml:space="preserve"> T </w:t>
      </w:r>
      <w:r w:rsidRPr="00A805BA">
        <w:rPr>
          <w:rFonts w:hint="eastAsia"/>
        </w:rPr>
        <w:t>是一个</w:t>
      </w:r>
      <w:r w:rsidRPr="00A805BA">
        <w:rPr>
          <w:rFonts w:hint="eastAsia"/>
        </w:rPr>
        <w:t xml:space="preserve"> n</w:t>
      </w:r>
      <w:r w:rsidRPr="00A805BA">
        <w:rPr>
          <w:rFonts w:hint="eastAsia"/>
        </w:rPr>
        <w:t>×</w:t>
      </w:r>
      <w:r w:rsidRPr="00A805BA">
        <w:rPr>
          <w:rFonts w:hint="eastAsia"/>
        </w:rPr>
        <w:t xml:space="preserve">1 </w:t>
      </w:r>
      <w:r w:rsidRPr="00A805BA">
        <w:rPr>
          <w:rFonts w:hint="eastAsia"/>
        </w:rPr>
        <w:t>向量或一个</w:t>
      </w:r>
      <w:r w:rsidRPr="00A805BA">
        <w:rPr>
          <w:rFonts w:hint="eastAsia"/>
        </w:rPr>
        <w:t xml:space="preserve"> n</w:t>
      </w:r>
      <w:r w:rsidRPr="00A805BA">
        <w:rPr>
          <w:rFonts w:hint="eastAsia"/>
        </w:rPr>
        <w:t>×</w:t>
      </w:r>
      <w:r w:rsidRPr="00A805BA">
        <w:rPr>
          <w:rFonts w:hint="eastAsia"/>
        </w:rPr>
        <w:t xml:space="preserve">2 </w:t>
      </w:r>
      <w:r w:rsidRPr="00A805BA">
        <w:rPr>
          <w:rFonts w:hint="eastAsia"/>
        </w:rPr>
        <w:t>矩阵，</w:t>
      </w:r>
      <w:r w:rsidRPr="00A805BA">
        <w:rPr>
          <w:rFonts w:hint="eastAsia"/>
        </w:rPr>
        <w:t xml:space="preserve">X </w:t>
      </w:r>
      <w:r w:rsidRPr="00A805BA">
        <w:rPr>
          <w:rFonts w:hint="eastAsia"/>
        </w:rPr>
        <w:t>是一个</w:t>
      </w:r>
      <w:r w:rsidRPr="00A805BA">
        <w:rPr>
          <w:rFonts w:hint="eastAsia"/>
        </w:rPr>
        <w:t xml:space="preserve"> n</w:t>
      </w:r>
      <w:r w:rsidRPr="00A805BA">
        <w:rPr>
          <w:rFonts w:hint="eastAsia"/>
        </w:rPr>
        <w:t>×</w:t>
      </w:r>
      <w:r w:rsidRPr="00A805BA">
        <w:rPr>
          <w:rFonts w:hint="eastAsia"/>
        </w:rPr>
        <w:t xml:space="preserve">p </w:t>
      </w:r>
      <w:r w:rsidRPr="00A805BA">
        <w:rPr>
          <w:rFonts w:hint="eastAsia"/>
        </w:rPr>
        <w:t>矩阵。</w:t>
      </w:r>
    </w:p>
    <w:p w14:paraId="02D64D38"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725D01D5" w14:textId="77777777" w:rsidR="00A805BA" w:rsidRPr="00A805BA" w:rsidRDefault="00A805BA" w:rsidP="003C3E78">
      <w:pPr>
        <w:pStyle w:val="11"/>
      </w:pPr>
      <w:r w:rsidRPr="00A805BA">
        <w:rPr>
          <w:rFonts w:hint="eastAsia"/>
        </w:rPr>
        <w:t>X</w:t>
      </w:r>
      <w:r w:rsidRPr="00A805BA">
        <w:t>:</w:t>
      </w:r>
      <w:r w:rsidRPr="00A805BA">
        <w:rPr>
          <w:rFonts w:hint="eastAsia"/>
        </w:rPr>
        <w:t xml:space="preserve"> </w:t>
      </w:r>
      <w:r w:rsidRPr="00A805BA">
        <w:rPr>
          <w:rFonts w:hint="eastAsia"/>
        </w:rPr>
        <w:t>预测变量。</w:t>
      </w:r>
    </w:p>
    <w:p w14:paraId="751C33D3" w14:textId="77777777" w:rsidR="00A805BA" w:rsidRPr="00A805BA" w:rsidRDefault="00A805BA" w:rsidP="003C3E78">
      <w:pPr>
        <w:pStyle w:val="11"/>
      </w:pPr>
      <w:r w:rsidRPr="00A805BA">
        <w:t>T:</w:t>
      </w:r>
      <w:r w:rsidRPr="00A805BA">
        <w:rPr>
          <w:rFonts w:hint="eastAsia"/>
        </w:rPr>
        <w:t xml:space="preserve"> </w:t>
      </w:r>
      <w:r w:rsidRPr="00A805BA">
        <w:rPr>
          <w:rFonts w:hint="eastAsia"/>
        </w:rPr>
        <w:t>预测变量的响应值。</w:t>
      </w:r>
    </w:p>
    <w:p w14:paraId="55FD28B3"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6C0F4F63" w14:textId="77777777" w:rsidR="00A805BA" w:rsidRPr="00A805BA" w:rsidRDefault="00A805BA" w:rsidP="00A805BA">
      <w:pPr>
        <w:ind w:firstLineChars="200" w:firstLine="480"/>
      </w:pPr>
      <w:r w:rsidRPr="00A805BA">
        <w:t>b</w:t>
      </w:r>
      <w:r w:rsidRPr="00A805BA">
        <w:rPr>
          <w:rFonts w:hint="eastAsia"/>
        </w:rPr>
        <w:t>：预测变量</w:t>
      </w:r>
      <w:r w:rsidRPr="00A805BA">
        <w:rPr>
          <w:rFonts w:hint="eastAsia"/>
        </w:rPr>
        <w:t xml:space="preserve"> X </w:t>
      </w:r>
      <w:r w:rsidRPr="00A805BA">
        <w:rPr>
          <w:rFonts w:hint="eastAsia"/>
        </w:rPr>
        <w:t>上观察到的响应</w:t>
      </w:r>
      <w:r w:rsidRPr="00A805BA">
        <w:rPr>
          <w:rFonts w:hint="eastAsia"/>
        </w:rPr>
        <w:t xml:space="preserve"> T </w:t>
      </w:r>
      <w:r w:rsidRPr="00A805BA">
        <w:rPr>
          <w:rFonts w:hint="eastAsia"/>
        </w:rPr>
        <w:t>的</w:t>
      </w:r>
      <w:r w:rsidRPr="00A805BA">
        <w:rPr>
          <w:rFonts w:hint="eastAsia"/>
        </w:rPr>
        <w:t xml:space="preserve"> Cox </w:t>
      </w:r>
      <w:r w:rsidRPr="00A805BA">
        <w:rPr>
          <w:rFonts w:hint="eastAsia"/>
        </w:rPr>
        <w:t>比例风险回归的系数估计值向量。</w:t>
      </w:r>
    </w:p>
    <w:p w14:paraId="22658C8B"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lastRenderedPageBreak/>
        <w:t>开发方案</w:t>
      </w:r>
    </w:p>
    <w:p w14:paraId="2CCD627A" w14:textId="77777777" w:rsidR="00A805BA" w:rsidRPr="00A805BA" w:rsidRDefault="00A805BA" w:rsidP="00A805BA">
      <w:pPr>
        <w:ind w:firstLineChars="200" w:firstLine="480"/>
      </w:pPr>
      <w:r w:rsidRPr="00A805BA">
        <w:rPr>
          <w:rFonts w:hint="eastAsia"/>
        </w:rPr>
        <w:t>这部分主要对生存时间数据分析</w:t>
      </w:r>
      <w:r w:rsidRPr="00A805BA">
        <w:t>coxphfit</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lifelines</w:t>
      </w:r>
      <w:r w:rsidRPr="00A805BA">
        <w:rPr>
          <w:rFonts w:hint="eastAsia"/>
        </w:rPr>
        <w:t>库</w:t>
      </w:r>
      <w:r w:rsidRPr="00A805BA">
        <w:t>CoxPHFitter ()</w:t>
      </w:r>
      <w:r w:rsidRPr="00A805BA">
        <w:rPr>
          <w:rFonts w:hint="eastAsia"/>
        </w:rPr>
        <w:t>函数和</w:t>
      </w:r>
      <w:r w:rsidRPr="00A805BA">
        <w:rPr>
          <w:rFonts w:hint="eastAsia"/>
        </w:rPr>
        <w:t>fit</w:t>
      </w:r>
      <w:r w:rsidRPr="00A805BA">
        <w:t>()</w:t>
      </w:r>
      <w:r w:rsidRPr="00A805BA">
        <w:rPr>
          <w:rFonts w:hint="eastAsia"/>
        </w:rPr>
        <w:t>函数进行组合和重写而来，实现了</w:t>
      </w:r>
      <w:r w:rsidRPr="00A805BA">
        <w:rPr>
          <w:rFonts w:hint="eastAsia"/>
        </w:rPr>
        <w:t>matlab</w:t>
      </w:r>
      <w:r w:rsidRPr="00A805BA">
        <w:rPr>
          <w:rFonts w:hint="eastAsia"/>
        </w:rPr>
        <w:t>生存时间数据分析</w:t>
      </w:r>
      <w:r w:rsidRPr="00A805BA">
        <w:t>coxphfit</w:t>
      </w:r>
      <w:r w:rsidRPr="00A805BA">
        <w:rPr>
          <w:rFonts w:hint="eastAsia"/>
        </w:rPr>
        <w:t>函数的</w:t>
      </w:r>
      <w:r w:rsidRPr="00A805BA">
        <w:rPr>
          <w:rFonts w:hint="eastAsia"/>
        </w:rPr>
        <w:t>Julia</w:t>
      </w:r>
      <w:r w:rsidRPr="00A805BA">
        <w:rPr>
          <w:rFonts w:hint="eastAsia"/>
        </w:rPr>
        <w:t>语言实现。</w:t>
      </w:r>
    </w:p>
    <w:p w14:paraId="5E479BB7" w14:textId="77777777" w:rsidR="00A805BA" w:rsidRPr="00A805BA" w:rsidRDefault="00A805BA" w:rsidP="00A805BA">
      <w:pPr>
        <w:keepNext/>
        <w:keepLines/>
        <w:numPr>
          <w:ilvl w:val="2"/>
          <w:numId w:val="1"/>
        </w:numPr>
        <w:spacing w:before="180" w:after="180"/>
        <w:outlineLvl w:val="2"/>
        <w:rPr>
          <w:b/>
          <w:bCs/>
          <w:sz w:val="32"/>
          <w:szCs w:val="32"/>
        </w:rPr>
      </w:pPr>
      <w:bookmarkStart w:id="214" w:name="_Toc108100683"/>
      <w:r w:rsidRPr="00A805BA">
        <w:rPr>
          <w:rFonts w:hint="eastAsia"/>
          <w:b/>
          <w:bCs/>
          <w:sz w:val="32"/>
          <w:szCs w:val="32"/>
        </w:rPr>
        <w:t>生存时间数据分析</w:t>
      </w:r>
      <w:r w:rsidRPr="00A805BA">
        <w:rPr>
          <w:b/>
          <w:bCs/>
          <w:sz w:val="32"/>
          <w:szCs w:val="32"/>
        </w:rPr>
        <w:t>ecdf</w:t>
      </w:r>
      <w:r w:rsidRPr="00A805BA">
        <w:rPr>
          <w:rFonts w:hint="eastAsia"/>
          <w:b/>
          <w:bCs/>
          <w:sz w:val="32"/>
          <w:szCs w:val="32"/>
        </w:rPr>
        <w:t>函数</w:t>
      </w:r>
      <w:bookmarkEnd w:id="214"/>
    </w:p>
    <w:p w14:paraId="7C2D9A90"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7C8F7368" w14:textId="77777777" w:rsidR="00A805BA" w:rsidRPr="00A805BA" w:rsidRDefault="00A805BA" w:rsidP="003C3E78">
      <w:pPr>
        <w:pStyle w:val="11"/>
      </w:pPr>
      <w:r w:rsidRPr="00A805BA">
        <w:t>[</w:t>
      </w:r>
      <w:proofErr w:type="gramStart"/>
      <w:r w:rsidRPr="00A805BA">
        <w:t>f,x</w:t>
      </w:r>
      <w:proofErr w:type="gramEnd"/>
      <w:r w:rsidRPr="00A805BA">
        <w:t>] = ecdf(y)</w:t>
      </w:r>
    </w:p>
    <w:p w14:paraId="264B489B" w14:textId="77777777" w:rsidR="00A805BA" w:rsidRPr="00A805BA" w:rsidRDefault="00A805BA" w:rsidP="00A805BA">
      <w:pPr>
        <w:ind w:firstLineChars="200" w:firstLine="480"/>
      </w:pPr>
      <w:r w:rsidRPr="00A805BA">
        <w:rPr>
          <w:rFonts w:hint="eastAsia"/>
        </w:rPr>
        <w:t>返回使用</w:t>
      </w:r>
      <w:r w:rsidRPr="00A805BA">
        <w:rPr>
          <w:rFonts w:hint="eastAsia"/>
        </w:rPr>
        <w:t xml:space="preserve"> y </w:t>
      </w:r>
      <w:r w:rsidRPr="00A805BA">
        <w:rPr>
          <w:rFonts w:hint="eastAsia"/>
        </w:rPr>
        <w:t>中的数据在</w:t>
      </w:r>
      <w:r w:rsidRPr="00A805BA">
        <w:rPr>
          <w:rFonts w:hint="eastAsia"/>
        </w:rPr>
        <w:t xml:space="preserve"> x </w:t>
      </w:r>
      <w:r w:rsidRPr="00A805BA">
        <w:rPr>
          <w:rFonts w:hint="eastAsia"/>
        </w:rPr>
        <w:t>处评估的经验累积分布函数</w:t>
      </w:r>
      <w:r w:rsidRPr="00A805BA">
        <w:rPr>
          <w:rFonts w:hint="eastAsia"/>
        </w:rPr>
        <w:t xml:space="preserve"> f</w:t>
      </w:r>
      <w:r w:rsidRPr="00A805BA">
        <w:rPr>
          <w:rFonts w:hint="eastAsia"/>
        </w:rPr>
        <w:t>。</w:t>
      </w:r>
    </w:p>
    <w:p w14:paraId="312D2479"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2BDCF858" w14:textId="77777777" w:rsidR="00A805BA" w:rsidRPr="00A805BA" w:rsidRDefault="00A805BA" w:rsidP="003C3E78">
      <w:pPr>
        <w:pStyle w:val="11"/>
      </w:pPr>
      <w:r w:rsidRPr="00A805BA">
        <w:rPr>
          <w:rFonts w:hint="eastAsia"/>
        </w:rPr>
        <w:t>y</w:t>
      </w:r>
      <w:r w:rsidRPr="00A805BA">
        <w:t>:</w:t>
      </w:r>
      <w:r w:rsidRPr="00A805BA">
        <w:rPr>
          <w:rFonts w:hint="eastAsia"/>
        </w:rPr>
        <w:t xml:space="preserve"> </w:t>
      </w:r>
      <w:r w:rsidRPr="00A805BA">
        <w:rPr>
          <w:rFonts w:hint="eastAsia"/>
        </w:rPr>
        <w:t>随机变量。</w:t>
      </w:r>
    </w:p>
    <w:p w14:paraId="57301F42"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6C2C1844" w14:textId="77777777" w:rsidR="00A805BA" w:rsidRPr="00A805BA" w:rsidRDefault="00A805BA" w:rsidP="003C3E78">
      <w:pPr>
        <w:pStyle w:val="11"/>
      </w:pPr>
      <w:r w:rsidRPr="00A805BA">
        <w:rPr>
          <w:rFonts w:hint="eastAsia"/>
        </w:rPr>
        <w:t>f</w:t>
      </w:r>
      <w:r w:rsidRPr="00A805BA">
        <w:t>:</w:t>
      </w:r>
      <w:r w:rsidRPr="00A805BA">
        <w:rPr>
          <w:rFonts w:hint="eastAsia"/>
        </w:rPr>
        <w:t xml:space="preserve"> </w:t>
      </w:r>
      <w:r w:rsidRPr="00A805BA">
        <w:rPr>
          <w:rFonts w:hint="eastAsia"/>
        </w:rPr>
        <w:t>经验累积分布函数。</w:t>
      </w:r>
    </w:p>
    <w:p w14:paraId="72ABDB1E" w14:textId="77777777" w:rsidR="00A805BA" w:rsidRPr="00A805BA" w:rsidRDefault="00A805BA" w:rsidP="003C3E78">
      <w:pPr>
        <w:pStyle w:val="11"/>
      </w:pPr>
      <w:r w:rsidRPr="00A805BA">
        <w:t>x:</w:t>
      </w:r>
      <w:r w:rsidRPr="00A805BA">
        <w:rPr>
          <w:rFonts w:hint="eastAsia"/>
        </w:rPr>
        <w:t xml:space="preserve"> </w:t>
      </w:r>
      <w:r w:rsidRPr="00A805BA">
        <w:rPr>
          <w:rFonts w:hint="eastAsia"/>
        </w:rPr>
        <w:t>随机变量值。</w:t>
      </w:r>
    </w:p>
    <w:p w14:paraId="4601F5D3"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54407718" w14:textId="77777777" w:rsidR="00A805BA" w:rsidRPr="00A805BA" w:rsidRDefault="00A805BA" w:rsidP="00A805BA">
      <w:pPr>
        <w:ind w:firstLineChars="200" w:firstLine="480"/>
      </w:pPr>
      <w:r w:rsidRPr="00A805BA">
        <w:rPr>
          <w:rFonts w:hint="eastAsia"/>
        </w:rPr>
        <w:t>这部分主要对生存时间数据分析</w:t>
      </w:r>
      <w:r w:rsidRPr="00A805BA">
        <w:t>ecdf</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statsmodels.api.distributions</w:t>
      </w:r>
      <w:r w:rsidRPr="00A805BA">
        <w:rPr>
          <w:rFonts w:hint="eastAsia"/>
        </w:rPr>
        <w:t>库</w:t>
      </w:r>
      <w:r w:rsidRPr="00A805BA">
        <w:t>ECDF ()</w:t>
      </w:r>
      <w:r w:rsidRPr="00A805BA">
        <w:rPr>
          <w:rFonts w:hint="eastAsia"/>
        </w:rPr>
        <w:t>函数进行重写而来，实现了</w:t>
      </w:r>
      <w:r w:rsidRPr="00A805BA">
        <w:rPr>
          <w:rFonts w:hint="eastAsia"/>
        </w:rPr>
        <w:t>matlab</w:t>
      </w:r>
      <w:r w:rsidRPr="00A805BA">
        <w:rPr>
          <w:rFonts w:hint="eastAsia"/>
        </w:rPr>
        <w:t>生存时间数据分析</w:t>
      </w:r>
      <w:r w:rsidRPr="00A805BA">
        <w:t>ecdf</w:t>
      </w:r>
      <w:r w:rsidRPr="00A805BA">
        <w:rPr>
          <w:rFonts w:hint="eastAsia"/>
        </w:rPr>
        <w:t>函数的</w:t>
      </w:r>
      <w:r w:rsidRPr="00A805BA">
        <w:rPr>
          <w:rFonts w:hint="eastAsia"/>
        </w:rPr>
        <w:t>Julia</w:t>
      </w:r>
      <w:r w:rsidRPr="00A805BA">
        <w:rPr>
          <w:rFonts w:hint="eastAsia"/>
        </w:rPr>
        <w:t>语言实现。</w:t>
      </w:r>
    </w:p>
    <w:p w14:paraId="4825AC95" w14:textId="77777777" w:rsidR="00A805BA" w:rsidRPr="00A805BA" w:rsidRDefault="00A805BA" w:rsidP="00A805BA">
      <w:pPr>
        <w:keepNext/>
        <w:keepLines/>
        <w:numPr>
          <w:ilvl w:val="2"/>
          <w:numId w:val="1"/>
        </w:numPr>
        <w:spacing w:before="180" w:after="180"/>
        <w:outlineLvl w:val="2"/>
        <w:rPr>
          <w:b/>
          <w:bCs/>
          <w:sz w:val="32"/>
          <w:szCs w:val="32"/>
        </w:rPr>
      </w:pPr>
      <w:bookmarkStart w:id="215" w:name="_Toc108100684"/>
      <w:r w:rsidRPr="00A805BA">
        <w:rPr>
          <w:rFonts w:hint="eastAsia"/>
          <w:b/>
          <w:bCs/>
          <w:sz w:val="32"/>
          <w:szCs w:val="32"/>
        </w:rPr>
        <w:t>生存时间数据分析</w:t>
      </w:r>
      <w:r w:rsidRPr="00A805BA">
        <w:rPr>
          <w:b/>
          <w:bCs/>
          <w:sz w:val="32"/>
          <w:szCs w:val="32"/>
        </w:rPr>
        <w:t>ksdensity</w:t>
      </w:r>
      <w:r w:rsidRPr="00A805BA">
        <w:rPr>
          <w:rFonts w:hint="eastAsia"/>
          <w:b/>
          <w:bCs/>
          <w:sz w:val="32"/>
          <w:szCs w:val="32"/>
        </w:rPr>
        <w:t>函数</w:t>
      </w:r>
      <w:bookmarkEnd w:id="215"/>
    </w:p>
    <w:p w14:paraId="685ABA4D"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7BAA0492" w14:textId="77777777" w:rsidR="00A805BA" w:rsidRPr="00A805BA" w:rsidRDefault="00A805BA" w:rsidP="003C3E78">
      <w:pPr>
        <w:pStyle w:val="11"/>
      </w:pPr>
      <w:r w:rsidRPr="00A805BA">
        <w:t>[</w:t>
      </w:r>
      <w:proofErr w:type="gramStart"/>
      <w:r w:rsidRPr="00A805BA">
        <w:t>f,xi</w:t>
      </w:r>
      <w:proofErr w:type="gramEnd"/>
      <w:r w:rsidRPr="00A805BA">
        <w:t>] = ksdensity(x)</w:t>
      </w:r>
    </w:p>
    <w:p w14:paraId="447E44C2" w14:textId="77777777" w:rsidR="00A805BA" w:rsidRPr="00A805BA" w:rsidRDefault="00A805BA" w:rsidP="00A805BA">
      <w:pPr>
        <w:ind w:firstLineChars="200" w:firstLine="480"/>
      </w:pPr>
      <w:r w:rsidRPr="00A805BA">
        <w:rPr>
          <w:rFonts w:hint="eastAsia"/>
        </w:rPr>
        <w:t>返回向量或两列矩阵</w:t>
      </w:r>
      <w:r w:rsidRPr="00A805BA">
        <w:rPr>
          <w:rFonts w:hint="eastAsia"/>
        </w:rPr>
        <w:t xml:space="preserve"> x </w:t>
      </w:r>
      <w:r w:rsidRPr="00A805BA">
        <w:rPr>
          <w:rFonts w:hint="eastAsia"/>
        </w:rPr>
        <w:t>中样本数据的概率密度估计值</w:t>
      </w:r>
      <w:r w:rsidRPr="00A805BA">
        <w:rPr>
          <w:rFonts w:hint="eastAsia"/>
        </w:rPr>
        <w:t xml:space="preserve"> f</w:t>
      </w:r>
      <w:r w:rsidRPr="00A805BA">
        <w:rPr>
          <w:rFonts w:hint="eastAsia"/>
        </w:rPr>
        <w:t>。</w:t>
      </w:r>
      <w:proofErr w:type="gramStart"/>
      <w:r w:rsidRPr="00A805BA">
        <w:rPr>
          <w:rFonts w:hint="eastAsia"/>
        </w:rPr>
        <w:t>该估计</w:t>
      </w:r>
      <w:proofErr w:type="gramEnd"/>
      <w:r w:rsidRPr="00A805BA">
        <w:rPr>
          <w:rFonts w:hint="eastAsia"/>
        </w:rPr>
        <w:t>基于一个正常的核函数，并在等距点</w:t>
      </w:r>
      <w:r w:rsidRPr="00A805BA">
        <w:rPr>
          <w:rFonts w:hint="eastAsia"/>
        </w:rPr>
        <w:t xml:space="preserve"> xi </w:t>
      </w:r>
      <w:r w:rsidRPr="00A805BA">
        <w:rPr>
          <w:rFonts w:hint="eastAsia"/>
        </w:rPr>
        <w:t>处进行评估，该点覆盖了</w:t>
      </w:r>
      <w:r w:rsidRPr="00A805BA">
        <w:rPr>
          <w:rFonts w:hint="eastAsia"/>
        </w:rPr>
        <w:t xml:space="preserve"> x </w:t>
      </w:r>
      <w:r w:rsidRPr="00A805BA">
        <w:rPr>
          <w:rFonts w:hint="eastAsia"/>
        </w:rPr>
        <w:t>中的数据范围。</w:t>
      </w:r>
    </w:p>
    <w:p w14:paraId="3B2099B9"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lastRenderedPageBreak/>
        <w:t>输入参数</w:t>
      </w:r>
    </w:p>
    <w:p w14:paraId="6CB6207A" w14:textId="77777777" w:rsidR="00A805BA" w:rsidRPr="00A805BA" w:rsidRDefault="00A805BA" w:rsidP="003C3E78">
      <w:pPr>
        <w:pStyle w:val="11"/>
      </w:pPr>
      <w:r w:rsidRPr="00A805BA">
        <w:t>x:</w:t>
      </w:r>
      <w:r w:rsidRPr="00A805BA">
        <w:rPr>
          <w:rFonts w:hint="eastAsia"/>
        </w:rPr>
        <w:t xml:space="preserve"> </w:t>
      </w:r>
      <w:r w:rsidRPr="00A805BA">
        <w:rPr>
          <w:rFonts w:hint="eastAsia"/>
        </w:rPr>
        <w:t>向量或两列矩阵。</w:t>
      </w:r>
    </w:p>
    <w:p w14:paraId="2208D318"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4797136A" w14:textId="77777777" w:rsidR="00A805BA" w:rsidRPr="00A805BA" w:rsidRDefault="00A805BA" w:rsidP="003C3E78">
      <w:pPr>
        <w:pStyle w:val="11"/>
      </w:pPr>
      <w:r w:rsidRPr="00A805BA">
        <w:rPr>
          <w:rFonts w:hint="eastAsia"/>
        </w:rPr>
        <w:t>f</w:t>
      </w:r>
      <w:r w:rsidRPr="00A805BA">
        <w:t>:</w:t>
      </w:r>
      <w:r w:rsidRPr="00A805BA">
        <w:rPr>
          <w:rFonts w:hint="eastAsia"/>
        </w:rPr>
        <w:t xml:space="preserve"> </w:t>
      </w:r>
      <w:r w:rsidRPr="00A805BA">
        <w:rPr>
          <w:rFonts w:hint="eastAsia"/>
        </w:rPr>
        <w:t>概率密度估计值。</w:t>
      </w:r>
    </w:p>
    <w:p w14:paraId="09D09F3B" w14:textId="77777777" w:rsidR="00A805BA" w:rsidRPr="00A805BA" w:rsidRDefault="00A805BA" w:rsidP="003C3E78">
      <w:pPr>
        <w:pStyle w:val="11"/>
      </w:pPr>
      <w:r w:rsidRPr="00A805BA">
        <w:t>xi:</w:t>
      </w:r>
      <w:r w:rsidRPr="00A805BA">
        <w:rPr>
          <w:rFonts w:hint="eastAsia"/>
        </w:rPr>
        <w:t xml:space="preserve"> </w:t>
      </w:r>
      <w:r w:rsidRPr="00A805BA">
        <w:rPr>
          <w:rFonts w:hint="eastAsia"/>
        </w:rPr>
        <w:t>等距向量。</w:t>
      </w:r>
    </w:p>
    <w:p w14:paraId="2379461E"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7E83C2C3" w14:textId="77777777" w:rsidR="00A805BA" w:rsidRPr="00A805BA" w:rsidRDefault="00A805BA" w:rsidP="00A805BA">
      <w:pPr>
        <w:ind w:firstLineChars="200" w:firstLine="480"/>
      </w:pPr>
      <w:r w:rsidRPr="00A805BA">
        <w:rPr>
          <w:rFonts w:hint="eastAsia"/>
        </w:rPr>
        <w:t>这部分主要对生存时间数据分析</w:t>
      </w:r>
      <w:r w:rsidRPr="00A805BA">
        <w:t>ksdensity</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scipy.signal</w:t>
      </w:r>
      <w:r w:rsidRPr="00A805BA">
        <w:rPr>
          <w:rFonts w:hint="eastAsia"/>
        </w:rPr>
        <w:t>库</w:t>
      </w:r>
      <w:r w:rsidRPr="00A805BA">
        <w:t>savgol_filter ()</w:t>
      </w:r>
      <w:r w:rsidRPr="00A805BA">
        <w:rPr>
          <w:rFonts w:hint="eastAsia"/>
        </w:rPr>
        <w:t>函数进行重写而来，实现了</w:t>
      </w:r>
      <w:r w:rsidRPr="00A805BA">
        <w:rPr>
          <w:rFonts w:hint="eastAsia"/>
        </w:rPr>
        <w:t>matlab</w:t>
      </w:r>
      <w:r w:rsidRPr="00A805BA">
        <w:rPr>
          <w:rFonts w:hint="eastAsia"/>
        </w:rPr>
        <w:t>生存时间数据分析</w:t>
      </w:r>
      <w:r w:rsidRPr="00A805BA">
        <w:t>ksdensity</w:t>
      </w:r>
      <w:r w:rsidRPr="00A805BA">
        <w:rPr>
          <w:rFonts w:hint="eastAsia"/>
        </w:rPr>
        <w:t>函数的</w:t>
      </w:r>
      <w:r w:rsidRPr="00A805BA">
        <w:rPr>
          <w:rFonts w:hint="eastAsia"/>
        </w:rPr>
        <w:t>Julia</w:t>
      </w:r>
      <w:r w:rsidRPr="00A805BA">
        <w:rPr>
          <w:rFonts w:hint="eastAsia"/>
        </w:rPr>
        <w:t>语言实现。</w:t>
      </w:r>
    </w:p>
    <w:p w14:paraId="1FD3B930" w14:textId="77777777" w:rsidR="00A805BA" w:rsidRPr="00A805BA" w:rsidRDefault="00A805BA" w:rsidP="00A805BA">
      <w:pPr>
        <w:keepNext/>
        <w:keepLines/>
        <w:numPr>
          <w:ilvl w:val="2"/>
          <w:numId w:val="1"/>
        </w:numPr>
        <w:spacing w:before="180" w:after="180"/>
        <w:outlineLvl w:val="2"/>
        <w:rPr>
          <w:b/>
          <w:bCs/>
          <w:sz w:val="32"/>
          <w:szCs w:val="32"/>
        </w:rPr>
      </w:pPr>
      <w:bookmarkStart w:id="216" w:name="_Toc108100685"/>
      <w:r w:rsidRPr="00A805BA">
        <w:rPr>
          <w:rFonts w:hint="eastAsia"/>
          <w:b/>
          <w:bCs/>
          <w:sz w:val="32"/>
          <w:szCs w:val="32"/>
        </w:rPr>
        <w:t>生存时间数据分析</w:t>
      </w:r>
      <w:r w:rsidRPr="00A805BA">
        <w:rPr>
          <w:b/>
          <w:bCs/>
          <w:sz w:val="32"/>
          <w:szCs w:val="32"/>
        </w:rPr>
        <w:t>mle</w:t>
      </w:r>
      <w:r w:rsidRPr="00A805BA">
        <w:rPr>
          <w:rFonts w:hint="eastAsia"/>
          <w:b/>
          <w:bCs/>
          <w:sz w:val="32"/>
          <w:szCs w:val="32"/>
        </w:rPr>
        <w:t>函数</w:t>
      </w:r>
      <w:bookmarkEnd w:id="216"/>
    </w:p>
    <w:p w14:paraId="18743424"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3D010A6B" w14:textId="77777777" w:rsidR="00A805BA" w:rsidRPr="00A805BA" w:rsidRDefault="00A805BA" w:rsidP="003C3E78">
      <w:pPr>
        <w:pStyle w:val="11"/>
      </w:pPr>
      <w:r w:rsidRPr="00A805BA">
        <w:t>phat = mle(data)</w:t>
      </w:r>
    </w:p>
    <w:p w14:paraId="6BF96D55" w14:textId="77777777" w:rsidR="00A805BA" w:rsidRPr="00A805BA" w:rsidRDefault="00A805BA" w:rsidP="00A805BA">
      <w:pPr>
        <w:ind w:firstLineChars="200" w:firstLine="480"/>
      </w:pPr>
      <w:r w:rsidRPr="00A805BA">
        <w:rPr>
          <w:rFonts w:hint="eastAsia"/>
        </w:rPr>
        <w:t>使用样本数据返回正态分布参数的最大似然估计</w:t>
      </w:r>
      <w:r w:rsidRPr="00A805BA">
        <w:rPr>
          <w:rFonts w:hint="eastAsia"/>
        </w:rPr>
        <w:t xml:space="preserve"> (MLE)</w:t>
      </w:r>
      <w:r w:rsidRPr="00A805BA">
        <w:rPr>
          <w:rFonts w:hint="eastAsia"/>
        </w:rPr>
        <w:t>。</w:t>
      </w:r>
    </w:p>
    <w:p w14:paraId="5AE43423"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7FB11008" w14:textId="77777777" w:rsidR="00A805BA" w:rsidRPr="00A805BA" w:rsidRDefault="00A805BA" w:rsidP="003C3E78">
      <w:pPr>
        <w:pStyle w:val="11"/>
      </w:pPr>
      <w:r w:rsidRPr="00A805BA">
        <w:t>data:</w:t>
      </w:r>
      <w:r w:rsidRPr="00A805BA">
        <w:rPr>
          <w:rFonts w:hint="eastAsia"/>
        </w:rPr>
        <w:t xml:space="preserve"> </w:t>
      </w:r>
      <w:r w:rsidRPr="00A805BA">
        <w:rPr>
          <w:rFonts w:hint="eastAsia"/>
        </w:rPr>
        <w:t>样本数据。</w:t>
      </w:r>
    </w:p>
    <w:p w14:paraId="46C103A2"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75B53A16" w14:textId="77777777" w:rsidR="00A805BA" w:rsidRPr="00A805BA" w:rsidRDefault="00A805BA" w:rsidP="00A805BA">
      <w:pPr>
        <w:ind w:firstLineChars="200" w:firstLine="480"/>
      </w:pPr>
      <w:r w:rsidRPr="00A805BA">
        <w:t>phat</w:t>
      </w:r>
      <w:r w:rsidRPr="00A805BA">
        <w:rPr>
          <w:rFonts w:hint="eastAsia"/>
        </w:rPr>
        <w:t>：最大似然估计值</w:t>
      </w:r>
      <w:r w:rsidRPr="00A805BA">
        <w:rPr>
          <w:rFonts w:hint="eastAsia"/>
        </w:rPr>
        <w:t xml:space="preserve"> (MLE)</w:t>
      </w:r>
      <w:r w:rsidRPr="00A805BA">
        <w:rPr>
          <w:rFonts w:hint="eastAsia"/>
        </w:rPr>
        <w:t>。</w:t>
      </w:r>
    </w:p>
    <w:p w14:paraId="44824ED6"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5617307F" w14:textId="77777777" w:rsidR="00A805BA" w:rsidRPr="00A805BA" w:rsidRDefault="00A805BA" w:rsidP="00A805BA">
      <w:pPr>
        <w:ind w:firstLineChars="200" w:firstLine="480"/>
      </w:pPr>
      <w:r w:rsidRPr="00A805BA">
        <w:rPr>
          <w:rFonts w:hint="eastAsia"/>
        </w:rPr>
        <w:t>这部分主要对生存时间数据分析</w:t>
      </w:r>
      <w:r w:rsidRPr="00A805BA">
        <w:t>mle</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scipy.stats.norm</w:t>
      </w:r>
      <w:r w:rsidRPr="00A805BA">
        <w:rPr>
          <w:rFonts w:hint="eastAsia"/>
        </w:rPr>
        <w:t>库</w:t>
      </w:r>
      <w:r w:rsidRPr="00A805BA">
        <w:t>fit ()</w:t>
      </w:r>
      <w:r w:rsidRPr="00A805BA">
        <w:rPr>
          <w:rFonts w:hint="eastAsia"/>
        </w:rPr>
        <w:t>函数进行重写而来，实现了</w:t>
      </w:r>
      <w:r w:rsidRPr="00A805BA">
        <w:rPr>
          <w:rFonts w:hint="eastAsia"/>
        </w:rPr>
        <w:t>matlab</w:t>
      </w:r>
      <w:r w:rsidRPr="00A805BA">
        <w:rPr>
          <w:rFonts w:hint="eastAsia"/>
        </w:rPr>
        <w:t>生存时间数据分析</w:t>
      </w:r>
      <w:r w:rsidRPr="00A805BA">
        <w:t>mle</w:t>
      </w:r>
      <w:r w:rsidRPr="00A805BA">
        <w:rPr>
          <w:rFonts w:hint="eastAsia"/>
        </w:rPr>
        <w:t>函数的</w:t>
      </w:r>
      <w:r w:rsidRPr="00A805BA">
        <w:rPr>
          <w:rFonts w:hint="eastAsia"/>
        </w:rPr>
        <w:t>Julia</w:t>
      </w:r>
      <w:r w:rsidRPr="00A805BA">
        <w:rPr>
          <w:rFonts w:hint="eastAsia"/>
        </w:rPr>
        <w:t>语言实现。</w:t>
      </w:r>
    </w:p>
    <w:p w14:paraId="52AC6049" w14:textId="77777777" w:rsidR="00A805BA" w:rsidRPr="00A805BA" w:rsidRDefault="00A805BA" w:rsidP="00A805BA">
      <w:pPr>
        <w:keepNext/>
        <w:keepLines/>
        <w:numPr>
          <w:ilvl w:val="2"/>
          <w:numId w:val="1"/>
        </w:numPr>
        <w:spacing w:before="180" w:after="180"/>
        <w:outlineLvl w:val="2"/>
        <w:rPr>
          <w:b/>
          <w:bCs/>
          <w:sz w:val="32"/>
          <w:szCs w:val="32"/>
        </w:rPr>
      </w:pPr>
      <w:bookmarkStart w:id="217" w:name="_Toc108100686"/>
      <w:r w:rsidRPr="00A805BA">
        <w:rPr>
          <w:rFonts w:hint="eastAsia"/>
          <w:b/>
          <w:bCs/>
          <w:sz w:val="32"/>
          <w:szCs w:val="32"/>
        </w:rPr>
        <w:lastRenderedPageBreak/>
        <w:t>生存时间数据分析</w:t>
      </w:r>
      <w:r w:rsidRPr="00A805BA">
        <w:rPr>
          <w:b/>
          <w:bCs/>
          <w:sz w:val="32"/>
          <w:szCs w:val="32"/>
        </w:rPr>
        <w:t>fitdist</w:t>
      </w:r>
      <w:r w:rsidRPr="00A805BA">
        <w:rPr>
          <w:rFonts w:hint="eastAsia"/>
          <w:b/>
          <w:bCs/>
          <w:sz w:val="32"/>
          <w:szCs w:val="32"/>
        </w:rPr>
        <w:t>函数</w:t>
      </w:r>
      <w:bookmarkEnd w:id="217"/>
    </w:p>
    <w:p w14:paraId="39F6BCCB"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49B57D47" w14:textId="77777777" w:rsidR="00A805BA" w:rsidRPr="00A805BA" w:rsidRDefault="00A805BA" w:rsidP="003C3E78">
      <w:pPr>
        <w:pStyle w:val="11"/>
      </w:pPr>
      <w:r w:rsidRPr="00A805BA">
        <w:t>pd = fitdist(</w:t>
      </w:r>
      <w:proofErr w:type="gramStart"/>
      <w:r w:rsidRPr="00A805BA">
        <w:t>x,distname</w:t>
      </w:r>
      <w:proofErr w:type="gramEnd"/>
      <w:r w:rsidRPr="00A805BA">
        <w:t>)</w:t>
      </w:r>
    </w:p>
    <w:p w14:paraId="5293FC36" w14:textId="77777777" w:rsidR="00A805BA" w:rsidRPr="00A805BA" w:rsidRDefault="00A805BA" w:rsidP="00A805BA">
      <w:pPr>
        <w:ind w:firstLineChars="200" w:firstLine="480"/>
      </w:pPr>
      <w:r w:rsidRPr="00A805BA">
        <w:rPr>
          <w:rFonts w:hint="eastAsia"/>
        </w:rPr>
        <w:t>通过对列向量</w:t>
      </w:r>
      <w:r w:rsidRPr="00A805BA">
        <w:rPr>
          <w:rFonts w:hint="eastAsia"/>
        </w:rPr>
        <w:t xml:space="preserve"> x </w:t>
      </w:r>
      <w:r w:rsidRPr="00A805BA">
        <w:rPr>
          <w:rFonts w:hint="eastAsia"/>
        </w:rPr>
        <w:t>中的数据进行</w:t>
      </w:r>
      <w:r w:rsidRPr="00A805BA">
        <w:rPr>
          <w:rFonts w:hint="eastAsia"/>
        </w:rPr>
        <w:t xml:space="preserve"> distname </w:t>
      </w:r>
      <w:r w:rsidRPr="00A805BA">
        <w:rPr>
          <w:rFonts w:hint="eastAsia"/>
        </w:rPr>
        <w:t>指定的分布拟合，创建概率分布对象。</w:t>
      </w:r>
    </w:p>
    <w:p w14:paraId="123F8148"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294F5C95" w14:textId="77777777" w:rsidR="00A805BA" w:rsidRPr="00A805BA" w:rsidRDefault="00A805BA" w:rsidP="003C3E78">
      <w:pPr>
        <w:pStyle w:val="11"/>
      </w:pPr>
      <w:r w:rsidRPr="00A805BA">
        <w:rPr>
          <w:rFonts w:hint="eastAsia"/>
        </w:rPr>
        <w:t>x</w:t>
      </w:r>
      <w:r w:rsidRPr="00A805BA">
        <w:t>:</w:t>
      </w:r>
      <w:r w:rsidRPr="00A805BA">
        <w:rPr>
          <w:rFonts w:hint="eastAsia"/>
        </w:rPr>
        <w:t xml:space="preserve"> </w:t>
      </w:r>
      <w:r w:rsidRPr="00A805BA">
        <w:rPr>
          <w:rFonts w:hint="eastAsia"/>
        </w:rPr>
        <w:t>样本数据。</w:t>
      </w:r>
    </w:p>
    <w:p w14:paraId="649F8729" w14:textId="77777777" w:rsidR="00A805BA" w:rsidRPr="00A805BA" w:rsidRDefault="00A805BA" w:rsidP="003C3E78">
      <w:pPr>
        <w:pStyle w:val="11"/>
      </w:pPr>
      <w:r w:rsidRPr="00A805BA">
        <w:rPr>
          <w:rFonts w:hint="eastAsia"/>
        </w:rPr>
        <w:t>distname</w:t>
      </w:r>
      <w:r w:rsidRPr="00A805BA">
        <w:t>:</w:t>
      </w:r>
      <w:r w:rsidRPr="00A805BA">
        <w:rPr>
          <w:rFonts w:hint="eastAsia"/>
        </w:rPr>
        <w:t xml:space="preserve"> </w:t>
      </w:r>
      <w:r w:rsidRPr="00A805BA">
        <w:rPr>
          <w:rFonts w:hint="eastAsia"/>
        </w:rPr>
        <w:t>指定的分布。</w:t>
      </w:r>
    </w:p>
    <w:p w14:paraId="5711113A"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44CEB609" w14:textId="77777777" w:rsidR="00A805BA" w:rsidRPr="00A805BA" w:rsidRDefault="00A805BA" w:rsidP="00A805BA">
      <w:pPr>
        <w:ind w:firstLineChars="200" w:firstLine="480"/>
      </w:pPr>
      <w:r w:rsidRPr="00A805BA">
        <w:t>pd</w:t>
      </w:r>
      <w:r w:rsidRPr="00A805BA">
        <w:rPr>
          <w:rFonts w:hint="eastAsia"/>
        </w:rPr>
        <w:t>：概率分布，以概率分布对象形式返回。</w:t>
      </w:r>
    </w:p>
    <w:p w14:paraId="492A5A8D"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78E0A08C" w14:textId="77777777" w:rsidR="00A805BA" w:rsidRPr="00A805BA" w:rsidRDefault="00A805BA" w:rsidP="00A805BA">
      <w:pPr>
        <w:ind w:firstLineChars="200" w:firstLine="480"/>
      </w:pPr>
      <w:r w:rsidRPr="00A805BA">
        <w:rPr>
          <w:rFonts w:hint="eastAsia"/>
        </w:rPr>
        <w:t>这部分主要对生存时间数据分析</w:t>
      </w:r>
      <w:r w:rsidRPr="00A805BA">
        <w:t>fitdist</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fitter</w:t>
      </w:r>
      <w:r w:rsidRPr="00A805BA">
        <w:rPr>
          <w:rFonts w:hint="eastAsia"/>
        </w:rPr>
        <w:t>库</w:t>
      </w:r>
      <w:r w:rsidRPr="00A805BA">
        <w:t>Fitter ()</w:t>
      </w:r>
      <w:r w:rsidRPr="00A805BA">
        <w:rPr>
          <w:rFonts w:hint="eastAsia"/>
        </w:rPr>
        <w:t>函数和</w:t>
      </w:r>
      <w:r w:rsidRPr="00A805BA">
        <w:rPr>
          <w:rFonts w:hint="eastAsia"/>
        </w:rPr>
        <w:t>fit</w:t>
      </w:r>
      <w:r w:rsidRPr="00A805BA">
        <w:t>()</w:t>
      </w:r>
      <w:r w:rsidRPr="00A805BA">
        <w:rPr>
          <w:rFonts w:hint="eastAsia"/>
        </w:rPr>
        <w:t>函数进行组合和重写而来，实现了</w:t>
      </w:r>
      <w:r w:rsidRPr="00A805BA">
        <w:rPr>
          <w:rFonts w:hint="eastAsia"/>
        </w:rPr>
        <w:t>matlab</w:t>
      </w:r>
      <w:r w:rsidRPr="00A805BA">
        <w:rPr>
          <w:rFonts w:hint="eastAsia"/>
        </w:rPr>
        <w:t>生存时间数据分析</w:t>
      </w:r>
      <w:r w:rsidRPr="00A805BA">
        <w:t>fitdist</w:t>
      </w:r>
      <w:r w:rsidRPr="00A805BA">
        <w:rPr>
          <w:rFonts w:hint="eastAsia"/>
        </w:rPr>
        <w:t>函数的</w:t>
      </w:r>
      <w:r w:rsidRPr="00A805BA">
        <w:rPr>
          <w:rFonts w:hint="eastAsia"/>
        </w:rPr>
        <w:t>Julia</w:t>
      </w:r>
      <w:r w:rsidRPr="00A805BA">
        <w:rPr>
          <w:rFonts w:hint="eastAsia"/>
        </w:rPr>
        <w:t>语言实现。</w:t>
      </w:r>
    </w:p>
    <w:p w14:paraId="5C7C0615" w14:textId="77777777" w:rsidR="00A805BA" w:rsidRPr="00A805BA" w:rsidRDefault="00A805BA" w:rsidP="00A805BA">
      <w:pPr>
        <w:keepNext/>
        <w:keepLines/>
        <w:numPr>
          <w:ilvl w:val="2"/>
          <w:numId w:val="1"/>
        </w:numPr>
        <w:spacing w:before="180" w:after="180"/>
        <w:outlineLvl w:val="2"/>
        <w:rPr>
          <w:b/>
          <w:bCs/>
          <w:sz w:val="32"/>
          <w:szCs w:val="32"/>
        </w:rPr>
      </w:pPr>
      <w:bookmarkStart w:id="218" w:name="_Toc108100687"/>
      <w:r w:rsidRPr="00A805BA">
        <w:rPr>
          <w:rFonts w:hint="eastAsia"/>
          <w:b/>
          <w:bCs/>
          <w:sz w:val="32"/>
          <w:szCs w:val="32"/>
        </w:rPr>
        <w:t>生存时间数据分析</w:t>
      </w:r>
      <w:r w:rsidRPr="00A805BA">
        <w:rPr>
          <w:b/>
          <w:bCs/>
          <w:sz w:val="32"/>
          <w:szCs w:val="32"/>
        </w:rPr>
        <w:t>evfit</w:t>
      </w:r>
      <w:r w:rsidRPr="00A805BA">
        <w:rPr>
          <w:rFonts w:hint="eastAsia"/>
          <w:b/>
          <w:bCs/>
          <w:sz w:val="32"/>
          <w:szCs w:val="32"/>
        </w:rPr>
        <w:t>函数</w:t>
      </w:r>
      <w:bookmarkEnd w:id="218"/>
    </w:p>
    <w:p w14:paraId="1D022AC6"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772FAAEB" w14:textId="77777777" w:rsidR="00A805BA" w:rsidRPr="00A805BA" w:rsidRDefault="00A805BA" w:rsidP="003C3E78">
      <w:pPr>
        <w:pStyle w:val="11"/>
      </w:pPr>
      <w:r w:rsidRPr="00A805BA">
        <w:t>parmhat = evfit(data)</w:t>
      </w:r>
    </w:p>
    <w:p w14:paraId="7ABCF407" w14:textId="77777777" w:rsidR="00A805BA" w:rsidRPr="00A805BA" w:rsidRDefault="00A805BA" w:rsidP="00A805BA">
      <w:pPr>
        <w:ind w:firstLineChars="200" w:firstLine="480"/>
      </w:pPr>
      <w:r w:rsidRPr="00A805BA">
        <w:rPr>
          <w:rFonts w:hint="eastAsia"/>
        </w:rPr>
        <w:t>给定</w:t>
      </w:r>
      <w:r w:rsidRPr="00A805BA">
        <w:rPr>
          <w:rFonts w:hint="eastAsia"/>
        </w:rPr>
        <w:t xml:space="preserve"> data </w:t>
      </w:r>
      <w:r w:rsidRPr="00A805BA">
        <w:rPr>
          <w:rFonts w:hint="eastAsia"/>
        </w:rPr>
        <w:t>中的样本数据，</w:t>
      </w:r>
      <w:r w:rsidRPr="00A805BA">
        <w:rPr>
          <w:rFonts w:hint="eastAsia"/>
        </w:rPr>
        <w:t xml:space="preserve">parmhat = evfit(data) </w:t>
      </w:r>
      <w:r w:rsidRPr="00A805BA">
        <w:rPr>
          <w:rFonts w:hint="eastAsia"/>
        </w:rPr>
        <w:t>返回类型</w:t>
      </w:r>
      <w:r w:rsidRPr="00A805BA">
        <w:rPr>
          <w:rFonts w:hint="eastAsia"/>
        </w:rPr>
        <w:t xml:space="preserve"> 1 </w:t>
      </w:r>
      <w:r w:rsidRPr="00A805BA">
        <w:rPr>
          <w:rFonts w:hint="eastAsia"/>
        </w:rPr>
        <w:t>极值分布参数的最大似然估计。样本数据</w:t>
      </w:r>
      <w:r w:rsidRPr="00A805BA">
        <w:rPr>
          <w:rFonts w:hint="eastAsia"/>
        </w:rPr>
        <w:t xml:space="preserve"> data </w:t>
      </w:r>
      <w:r w:rsidRPr="00A805BA">
        <w:rPr>
          <w:rFonts w:hint="eastAsia"/>
        </w:rPr>
        <w:t>必须是双精度向量。</w:t>
      </w:r>
      <w:r w:rsidRPr="00A805BA">
        <w:rPr>
          <w:rFonts w:hint="eastAsia"/>
        </w:rPr>
        <w:t xml:space="preserve"> parmhat(1) </w:t>
      </w:r>
      <w:r w:rsidRPr="00A805BA">
        <w:rPr>
          <w:rFonts w:hint="eastAsia"/>
        </w:rPr>
        <w:t>是位置参数</w:t>
      </w:r>
      <w:r w:rsidRPr="00A805BA">
        <w:rPr>
          <w:rFonts w:hint="eastAsia"/>
        </w:rPr>
        <w:t xml:space="preserve"> </w:t>
      </w:r>
      <w:r w:rsidRPr="00A805BA">
        <w:rPr>
          <w:rFonts w:hint="eastAsia"/>
        </w:rPr>
        <w:t>μ，</w:t>
      </w:r>
      <w:r w:rsidRPr="00A805BA">
        <w:rPr>
          <w:rFonts w:hint="eastAsia"/>
        </w:rPr>
        <w:t xml:space="preserve">parmhat(2) </w:t>
      </w:r>
      <w:r w:rsidRPr="00A805BA">
        <w:rPr>
          <w:rFonts w:hint="eastAsia"/>
        </w:rPr>
        <w:t>是尺度参数</w:t>
      </w:r>
      <w:r w:rsidRPr="00A805BA">
        <w:rPr>
          <w:rFonts w:hint="eastAsia"/>
        </w:rPr>
        <w:t xml:space="preserve"> </w:t>
      </w:r>
      <w:r w:rsidRPr="00A805BA">
        <w:rPr>
          <w:rFonts w:hint="eastAsia"/>
        </w:rPr>
        <w:t>σ。</w:t>
      </w:r>
    </w:p>
    <w:p w14:paraId="3DEA97B8"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6BCB4C53" w14:textId="77777777" w:rsidR="00A805BA" w:rsidRPr="00A805BA" w:rsidRDefault="00A805BA" w:rsidP="003C3E78">
      <w:pPr>
        <w:pStyle w:val="11"/>
      </w:pPr>
      <w:r w:rsidRPr="00A805BA">
        <w:t>data:</w:t>
      </w:r>
      <w:r w:rsidRPr="00A805BA">
        <w:rPr>
          <w:rFonts w:hint="eastAsia"/>
        </w:rPr>
        <w:t xml:space="preserve"> </w:t>
      </w:r>
      <w:r w:rsidRPr="00A805BA">
        <w:rPr>
          <w:rFonts w:hint="eastAsia"/>
        </w:rPr>
        <w:t>样本数据。</w:t>
      </w:r>
    </w:p>
    <w:p w14:paraId="713C0E3A"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lastRenderedPageBreak/>
        <w:t>返回值</w:t>
      </w:r>
    </w:p>
    <w:p w14:paraId="27FAAD80" w14:textId="77777777" w:rsidR="00A805BA" w:rsidRPr="00A805BA" w:rsidRDefault="00A805BA" w:rsidP="00A805BA">
      <w:pPr>
        <w:ind w:firstLineChars="200" w:firstLine="480"/>
      </w:pPr>
      <w:r w:rsidRPr="00A805BA">
        <w:t>parmhat</w:t>
      </w:r>
      <w:r w:rsidRPr="00A805BA">
        <w:rPr>
          <w:rFonts w:hint="eastAsia"/>
        </w:rPr>
        <w:t>：分布参数值。</w:t>
      </w:r>
    </w:p>
    <w:p w14:paraId="56DEC6AA"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3B784651" w14:textId="77777777" w:rsidR="00A805BA" w:rsidRPr="00A805BA" w:rsidRDefault="00A805BA" w:rsidP="00A805BA">
      <w:pPr>
        <w:ind w:firstLineChars="200" w:firstLine="480"/>
      </w:pPr>
      <w:r w:rsidRPr="00A805BA">
        <w:rPr>
          <w:rFonts w:hint="eastAsia"/>
        </w:rPr>
        <w:t>这部分主要对生存时间数据分析</w:t>
      </w:r>
      <w:r w:rsidRPr="00A805BA">
        <w:t>evfit</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scipy.stats</w:t>
      </w:r>
      <w:r w:rsidRPr="00A805BA">
        <w:rPr>
          <w:rFonts w:hint="eastAsia"/>
        </w:rPr>
        <w:t>库</w:t>
      </w:r>
      <w:r w:rsidRPr="00A805BA">
        <w:t>genextreme ()</w:t>
      </w:r>
      <w:r w:rsidRPr="00A805BA">
        <w:rPr>
          <w:rFonts w:hint="eastAsia"/>
        </w:rPr>
        <w:t>函数和</w:t>
      </w:r>
      <w:r w:rsidRPr="00A805BA">
        <w:rPr>
          <w:rFonts w:hint="eastAsia"/>
        </w:rPr>
        <w:t>fit</w:t>
      </w:r>
      <w:r w:rsidRPr="00A805BA">
        <w:t>()</w:t>
      </w:r>
      <w:r w:rsidRPr="00A805BA">
        <w:rPr>
          <w:rFonts w:hint="eastAsia"/>
        </w:rPr>
        <w:t>函数进行组合和重写而来，实现了</w:t>
      </w:r>
      <w:r w:rsidRPr="00A805BA">
        <w:rPr>
          <w:rFonts w:hint="eastAsia"/>
        </w:rPr>
        <w:t>matlab</w:t>
      </w:r>
      <w:r w:rsidRPr="00A805BA">
        <w:rPr>
          <w:rFonts w:hint="eastAsia"/>
        </w:rPr>
        <w:t>生存时间数据分析</w:t>
      </w:r>
      <w:r w:rsidRPr="00A805BA">
        <w:t>evfit</w:t>
      </w:r>
      <w:r w:rsidRPr="00A805BA">
        <w:rPr>
          <w:rFonts w:hint="eastAsia"/>
        </w:rPr>
        <w:t>函数的</w:t>
      </w:r>
      <w:r w:rsidRPr="00A805BA">
        <w:rPr>
          <w:rFonts w:hint="eastAsia"/>
        </w:rPr>
        <w:t>Julia</w:t>
      </w:r>
      <w:r w:rsidRPr="00A805BA">
        <w:rPr>
          <w:rFonts w:hint="eastAsia"/>
        </w:rPr>
        <w:t>语言实现。</w:t>
      </w:r>
    </w:p>
    <w:p w14:paraId="102E741C" w14:textId="77777777" w:rsidR="00A805BA" w:rsidRPr="00A805BA" w:rsidRDefault="00A805BA" w:rsidP="00A805BA">
      <w:pPr>
        <w:keepNext/>
        <w:keepLines/>
        <w:numPr>
          <w:ilvl w:val="2"/>
          <w:numId w:val="1"/>
        </w:numPr>
        <w:spacing w:before="180" w:after="180"/>
        <w:outlineLvl w:val="2"/>
        <w:rPr>
          <w:b/>
          <w:bCs/>
          <w:sz w:val="32"/>
          <w:szCs w:val="32"/>
        </w:rPr>
      </w:pPr>
      <w:bookmarkStart w:id="219" w:name="_Toc108100688"/>
      <w:r w:rsidRPr="00A805BA">
        <w:rPr>
          <w:rFonts w:hint="eastAsia"/>
          <w:b/>
          <w:bCs/>
          <w:sz w:val="32"/>
          <w:szCs w:val="32"/>
        </w:rPr>
        <w:t>生存时间数据分析</w:t>
      </w:r>
      <w:r w:rsidRPr="00A805BA">
        <w:rPr>
          <w:b/>
          <w:bCs/>
          <w:sz w:val="32"/>
          <w:szCs w:val="32"/>
        </w:rPr>
        <w:t>expfit</w:t>
      </w:r>
      <w:r w:rsidRPr="00A805BA">
        <w:rPr>
          <w:rFonts w:hint="eastAsia"/>
          <w:b/>
          <w:bCs/>
          <w:sz w:val="32"/>
          <w:szCs w:val="32"/>
        </w:rPr>
        <w:t>函数</w:t>
      </w:r>
      <w:bookmarkEnd w:id="219"/>
    </w:p>
    <w:p w14:paraId="6129121D"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7FA8C85C" w14:textId="77777777" w:rsidR="00A805BA" w:rsidRPr="00A805BA" w:rsidRDefault="00A805BA" w:rsidP="003C3E78">
      <w:pPr>
        <w:pStyle w:val="11"/>
      </w:pPr>
      <w:r w:rsidRPr="00A805BA">
        <w:t>muhat = expfit(data)</w:t>
      </w:r>
    </w:p>
    <w:p w14:paraId="091B6BDC" w14:textId="77777777" w:rsidR="00A805BA" w:rsidRPr="00A805BA" w:rsidRDefault="00A805BA" w:rsidP="00A805BA">
      <w:pPr>
        <w:ind w:firstLineChars="200" w:firstLine="480"/>
      </w:pPr>
      <w:r w:rsidRPr="00A805BA">
        <w:rPr>
          <w:rFonts w:hint="eastAsia"/>
        </w:rPr>
        <w:t>估计向量数据中指数分布的样本数据的平均值。</w:t>
      </w:r>
    </w:p>
    <w:p w14:paraId="7C0582E7"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7A7BC9A8" w14:textId="77777777" w:rsidR="00A805BA" w:rsidRPr="00A805BA" w:rsidRDefault="00A805BA" w:rsidP="003C3E78">
      <w:pPr>
        <w:pStyle w:val="11"/>
      </w:pPr>
      <w:r w:rsidRPr="00A805BA">
        <w:t>data:</w:t>
      </w:r>
      <w:r w:rsidRPr="00A805BA">
        <w:rPr>
          <w:rFonts w:hint="eastAsia"/>
        </w:rPr>
        <w:t xml:space="preserve"> </w:t>
      </w:r>
      <w:r w:rsidRPr="00A805BA">
        <w:rPr>
          <w:rFonts w:hint="eastAsia"/>
        </w:rPr>
        <w:t>样本数据。</w:t>
      </w:r>
    </w:p>
    <w:p w14:paraId="79F4280A"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26B10B22" w14:textId="77777777" w:rsidR="00A805BA" w:rsidRPr="00A805BA" w:rsidRDefault="00A805BA" w:rsidP="00A805BA">
      <w:pPr>
        <w:ind w:firstLineChars="200" w:firstLine="480"/>
      </w:pPr>
      <w:r w:rsidRPr="00A805BA">
        <w:t>muhat</w:t>
      </w:r>
      <w:r w:rsidRPr="00A805BA">
        <w:rPr>
          <w:rFonts w:hint="eastAsia"/>
        </w:rPr>
        <w:t>：分布参数值。</w:t>
      </w:r>
    </w:p>
    <w:p w14:paraId="7104E8CC"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6463C4F5" w14:textId="77777777" w:rsidR="00A805BA" w:rsidRPr="00A805BA" w:rsidRDefault="00A805BA" w:rsidP="00A805BA">
      <w:pPr>
        <w:ind w:firstLineChars="200" w:firstLine="480"/>
      </w:pPr>
      <w:r w:rsidRPr="00A805BA">
        <w:rPr>
          <w:rFonts w:hint="eastAsia"/>
        </w:rPr>
        <w:t>这部分主要对生存时间数据分析</w:t>
      </w:r>
      <w:r w:rsidRPr="00A805BA">
        <w:t>expfit</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scipy.stats</w:t>
      </w:r>
      <w:r w:rsidRPr="00A805BA">
        <w:rPr>
          <w:rFonts w:hint="eastAsia"/>
        </w:rPr>
        <w:t>库</w:t>
      </w:r>
      <w:r w:rsidRPr="00A805BA">
        <w:t>expon ()</w:t>
      </w:r>
      <w:r w:rsidRPr="00A805BA">
        <w:rPr>
          <w:rFonts w:hint="eastAsia"/>
        </w:rPr>
        <w:t>函数和</w:t>
      </w:r>
      <w:r w:rsidRPr="00A805BA">
        <w:rPr>
          <w:rFonts w:hint="eastAsia"/>
        </w:rPr>
        <w:t>fit</w:t>
      </w:r>
      <w:r w:rsidRPr="00A805BA">
        <w:t>()</w:t>
      </w:r>
      <w:r w:rsidRPr="00A805BA">
        <w:rPr>
          <w:rFonts w:hint="eastAsia"/>
        </w:rPr>
        <w:t>函数进行组合和重写而来，实现了</w:t>
      </w:r>
      <w:r w:rsidRPr="00A805BA">
        <w:rPr>
          <w:rFonts w:hint="eastAsia"/>
        </w:rPr>
        <w:t>matlab</w:t>
      </w:r>
      <w:r w:rsidRPr="00A805BA">
        <w:rPr>
          <w:rFonts w:hint="eastAsia"/>
        </w:rPr>
        <w:t>生存时间数据分析</w:t>
      </w:r>
      <w:r w:rsidRPr="00A805BA">
        <w:t>expfit</w:t>
      </w:r>
      <w:r w:rsidRPr="00A805BA">
        <w:rPr>
          <w:rFonts w:hint="eastAsia"/>
        </w:rPr>
        <w:t>函数的</w:t>
      </w:r>
      <w:r w:rsidRPr="00A805BA">
        <w:rPr>
          <w:rFonts w:hint="eastAsia"/>
        </w:rPr>
        <w:t>Julia</w:t>
      </w:r>
      <w:r w:rsidRPr="00A805BA">
        <w:rPr>
          <w:rFonts w:hint="eastAsia"/>
        </w:rPr>
        <w:t>语言实现。</w:t>
      </w:r>
    </w:p>
    <w:p w14:paraId="6287C5BE" w14:textId="77777777" w:rsidR="00A805BA" w:rsidRPr="00A805BA" w:rsidRDefault="00A805BA" w:rsidP="00A805BA">
      <w:pPr>
        <w:keepNext/>
        <w:keepLines/>
        <w:numPr>
          <w:ilvl w:val="2"/>
          <w:numId w:val="1"/>
        </w:numPr>
        <w:spacing w:before="180" w:after="180"/>
        <w:outlineLvl w:val="2"/>
        <w:rPr>
          <w:b/>
          <w:bCs/>
          <w:sz w:val="32"/>
          <w:szCs w:val="32"/>
        </w:rPr>
      </w:pPr>
      <w:bookmarkStart w:id="220" w:name="_Toc108100689"/>
      <w:r w:rsidRPr="00A805BA">
        <w:rPr>
          <w:rFonts w:hint="eastAsia"/>
          <w:b/>
          <w:bCs/>
          <w:sz w:val="32"/>
          <w:szCs w:val="32"/>
        </w:rPr>
        <w:t>生存时间数据分析</w:t>
      </w:r>
      <w:r w:rsidRPr="00A805BA">
        <w:rPr>
          <w:b/>
          <w:bCs/>
          <w:sz w:val="32"/>
          <w:szCs w:val="32"/>
        </w:rPr>
        <w:t>gamfit</w:t>
      </w:r>
      <w:r w:rsidRPr="00A805BA">
        <w:rPr>
          <w:rFonts w:hint="eastAsia"/>
          <w:b/>
          <w:bCs/>
          <w:sz w:val="32"/>
          <w:szCs w:val="32"/>
        </w:rPr>
        <w:t>函数</w:t>
      </w:r>
      <w:bookmarkEnd w:id="220"/>
    </w:p>
    <w:p w14:paraId="0DB9E298"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2F368928" w14:textId="77777777" w:rsidR="00A805BA" w:rsidRPr="00A805BA" w:rsidRDefault="00A805BA" w:rsidP="003C3E78">
      <w:pPr>
        <w:pStyle w:val="11"/>
      </w:pPr>
      <w:r w:rsidRPr="00A805BA">
        <w:t>phat = gamfit(data)</w:t>
      </w:r>
    </w:p>
    <w:p w14:paraId="5A389640" w14:textId="77777777" w:rsidR="00A805BA" w:rsidRPr="00A805BA" w:rsidRDefault="00A805BA" w:rsidP="00A805BA">
      <w:pPr>
        <w:ind w:firstLineChars="200" w:firstLine="480"/>
      </w:pPr>
      <w:r w:rsidRPr="00A805BA">
        <w:rPr>
          <w:rFonts w:hint="eastAsia"/>
        </w:rPr>
        <w:lastRenderedPageBreak/>
        <w:t>返回给定向量数据中</w:t>
      </w:r>
      <w:r w:rsidRPr="00A805BA">
        <w:rPr>
          <w:rFonts w:hint="eastAsia"/>
        </w:rPr>
        <w:t xml:space="preserve"> gamma </w:t>
      </w:r>
      <w:r w:rsidRPr="00A805BA">
        <w:rPr>
          <w:rFonts w:hint="eastAsia"/>
        </w:rPr>
        <w:t>分布参数的最大似然估计</w:t>
      </w:r>
      <w:r w:rsidRPr="00A805BA">
        <w:rPr>
          <w:rFonts w:hint="eastAsia"/>
        </w:rPr>
        <w:t xml:space="preserve"> (MLE)</w:t>
      </w:r>
      <w:r w:rsidRPr="00A805BA">
        <w:rPr>
          <w:rFonts w:hint="eastAsia"/>
        </w:rPr>
        <w:t>。</w:t>
      </w:r>
    </w:p>
    <w:p w14:paraId="47E90378"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5136F3DA" w14:textId="77777777" w:rsidR="00A805BA" w:rsidRPr="00A805BA" w:rsidRDefault="00A805BA" w:rsidP="003C3E78">
      <w:pPr>
        <w:pStyle w:val="11"/>
      </w:pPr>
      <w:r w:rsidRPr="00A805BA">
        <w:t>data:</w:t>
      </w:r>
      <w:r w:rsidRPr="00A805BA">
        <w:rPr>
          <w:rFonts w:hint="eastAsia"/>
        </w:rPr>
        <w:t xml:space="preserve"> </w:t>
      </w:r>
      <w:r w:rsidRPr="00A805BA">
        <w:rPr>
          <w:rFonts w:hint="eastAsia"/>
        </w:rPr>
        <w:t>样本数据。</w:t>
      </w:r>
    </w:p>
    <w:p w14:paraId="4435C331"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5D8E1633" w14:textId="77777777" w:rsidR="00A805BA" w:rsidRPr="00A805BA" w:rsidRDefault="00A805BA" w:rsidP="00A805BA">
      <w:pPr>
        <w:ind w:firstLineChars="200" w:firstLine="480"/>
      </w:pPr>
      <w:r w:rsidRPr="00A805BA">
        <w:t>phat</w:t>
      </w:r>
      <w:r w:rsidRPr="00A805BA">
        <w:rPr>
          <w:rFonts w:hint="eastAsia"/>
        </w:rPr>
        <w:t>：分布参数值。</w:t>
      </w:r>
    </w:p>
    <w:p w14:paraId="2EF695D8"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44DF47D9" w14:textId="77777777" w:rsidR="00A805BA" w:rsidRPr="00A805BA" w:rsidRDefault="00A805BA" w:rsidP="00A805BA">
      <w:pPr>
        <w:ind w:firstLineChars="200" w:firstLine="480"/>
      </w:pPr>
      <w:r w:rsidRPr="00A805BA">
        <w:rPr>
          <w:rFonts w:hint="eastAsia"/>
        </w:rPr>
        <w:t>这部分主要对生存时间数据分析</w:t>
      </w:r>
      <w:r w:rsidRPr="00A805BA">
        <w:t>gamfit</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scipy.stats</w:t>
      </w:r>
      <w:r w:rsidRPr="00A805BA">
        <w:rPr>
          <w:rFonts w:hint="eastAsia"/>
        </w:rPr>
        <w:t>库</w:t>
      </w:r>
      <w:r w:rsidRPr="00A805BA">
        <w:t>gamma ()</w:t>
      </w:r>
      <w:r w:rsidRPr="00A805BA">
        <w:rPr>
          <w:rFonts w:hint="eastAsia"/>
        </w:rPr>
        <w:t>函数和</w:t>
      </w:r>
      <w:r w:rsidRPr="00A805BA">
        <w:rPr>
          <w:rFonts w:hint="eastAsia"/>
        </w:rPr>
        <w:t>fit</w:t>
      </w:r>
      <w:r w:rsidRPr="00A805BA">
        <w:t>()</w:t>
      </w:r>
      <w:r w:rsidRPr="00A805BA">
        <w:rPr>
          <w:rFonts w:hint="eastAsia"/>
        </w:rPr>
        <w:t>函数进行组合和重写而来，实现了</w:t>
      </w:r>
      <w:r w:rsidRPr="00A805BA">
        <w:rPr>
          <w:rFonts w:hint="eastAsia"/>
        </w:rPr>
        <w:t>matlab</w:t>
      </w:r>
      <w:r w:rsidRPr="00A805BA">
        <w:rPr>
          <w:rFonts w:hint="eastAsia"/>
        </w:rPr>
        <w:t>生存时间数据分析</w:t>
      </w:r>
      <w:r w:rsidRPr="00A805BA">
        <w:t>gamfit</w:t>
      </w:r>
      <w:r w:rsidRPr="00A805BA">
        <w:rPr>
          <w:rFonts w:hint="eastAsia"/>
        </w:rPr>
        <w:t>函数的</w:t>
      </w:r>
      <w:r w:rsidRPr="00A805BA">
        <w:rPr>
          <w:rFonts w:hint="eastAsia"/>
        </w:rPr>
        <w:t>Julia</w:t>
      </w:r>
      <w:r w:rsidRPr="00A805BA">
        <w:rPr>
          <w:rFonts w:hint="eastAsia"/>
        </w:rPr>
        <w:t>语言实现。</w:t>
      </w:r>
    </w:p>
    <w:p w14:paraId="44D43B81" w14:textId="77777777" w:rsidR="00A805BA" w:rsidRPr="00A805BA" w:rsidRDefault="00A805BA" w:rsidP="00A805BA">
      <w:pPr>
        <w:keepNext/>
        <w:keepLines/>
        <w:numPr>
          <w:ilvl w:val="2"/>
          <w:numId w:val="1"/>
        </w:numPr>
        <w:spacing w:before="180" w:after="180"/>
        <w:outlineLvl w:val="2"/>
        <w:rPr>
          <w:b/>
          <w:bCs/>
          <w:sz w:val="32"/>
          <w:szCs w:val="32"/>
        </w:rPr>
      </w:pPr>
      <w:bookmarkStart w:id="221" w:name="_Toc108100690"/>
      <w:r w:rsidRPr="00A805BA">
        <w:rPr>
          <w:rFonts w:hint="eastAsia"/>
          <w:b/>
          <w:bCs/>
          <w:sz w:val="32"/>
          <w:szCs w:val="32"/>
        </w:rPr>
        <w:t>生存时间数据分析</w:t>
      </w:r>
      <w:r w:rsidRPr="00A805BA">
        <w:rPr>
          <w:b/>
          <w:bCs/>
          <w:sz w:val="32"/>
          <w:szCs w:val="32"/>
        </w:rPr>
        <w:t>lognfit</w:t>
      </w:r>
      <w:r w:rsidRPr="00A805BA">
        <w:rPr>
          <w:rFonts w:hint="eastAsia"/>
          <w:b/>
          <w:bCs/>
          <w:sz w:val="32"/>
          <w:szCs w:val="32"/>
        </w:rPr>
        <w:t>函数</w:t>
      </w:r>
      <w:bookmarkEnd w:id="221"/>
    </w:p>
    <w:p w14:paraId="1CFB9E61"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7BF7B2E5" w14:textId="77777777" w:rsidR="00A805BA" w:rsidRPr="00A805BA" w:rsidRDefault="00A805BA" w:rsidP="003C3E78">
      <w:pPr>
        <w:pStyle w:val="11"/>
      </w:pPr>
      <w:r w:rsidRPr="00A805BA">
        <w:t>pHat = lognfit(x)</w:t>
      </w:r>
    </w:p>
    <w:p w14:paraId="6896FC37" w14:textId="77777777" w:rsidR="00A805BA" w:rsidRPr="00A805BA" w:rsidRDefault="00A805BA" w:rsidP="00A805BA">
      <w:pPr>
        <w:ind w:firstLineChars="200" w:firstLine="480"/>
      </w:pPr>
      <w:r w:rsidRPr="00A805BA">
        <w:rPr>
          <w:rFonts w:hint="eastAsia"/>
        </w:rPr>
        <w:t>给定</w:t>
      </w:r>
      <w:r w:rsidRPr="00A805BA">
        <w:rPr>
          <w:rFonts w:hint="eastAsia"/>
        </w:rPr>
        <w:t xml:space="preserve"> x </w:t>
      </w:r>
      <w:r w:rsidRPr="00A805BA">
        <w:rPr>
          <w:rFonts w:hint="eastAsia"/>
        </w:rPr>
        <w:t>中的样本数据，</w:t>
      </w:r>
      <w:r w:rsidRPr="00A805BA">
        <w:rPr>
          <w:rFonts w:hint="eastAsia"/>
        </w:rPr>
        <w:t xml:space="preserve">pHat = lognfit(x) </w:t>
      </w:r>
      <w:r w:rsidRPr="00A805BA">
        <w:rPr>
          <w:rFonts w:hint="eastAsia"/>
        </w:rPr>
        <w:t>返回对数正态分布参数的无偏估计。</w:t>
      </w:r>
      <w:r w:rsidRPr="00A805BA">
        <w:rPr>
          <w:rFonts w:hint="eastAsia"/>
        </w:rPr>
        <w:t xml:space="preserve"> pHat(1) </w:t>
      </w:r>
      <w:r w:rsidRPr="00A805BA">
        <w:rPr>
          <w:rFonts w:hint="eastAsia"/>
        </w:rPr>
        <w:t>和</w:t>
      </w:r>
      <w:r w:rsidRPr="00A805BA">
        <w:rPr>
          <w:rFonts w:hint="eastAsia"/>
        </w:rPr>
        <w:t xml:space="preserve"> pHat(2) </w:t>
      </w:r>
      <w:r w:rsidRPr="00A805BA">
        <w:rPr>
          <w:rFonts w:hint="eastAsia"/>
        </w:rPr>
        <w:t>分别是对数值的平均值和标准差。</w:t>
      </w:r>
    </w:p>
    <w:p w14:paraId="0356C218"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3260CCB7" w14:textId="77777777" w:rsidR="00A805BA" w:rsidRPr="00A805BA" w:rsidRDefault="00A805BA" w:rsidP="003C3E78">
      <w:pPr>
        <w:pStyle w:val="11"/>
      </w:pPr>
      <w:r w:rsidRPr="00A805BA">
        <w:rPr>
          <w:rFonts w:hint="eastAsia"/>
        </w:rPr>
        <w:t>x</w:t>
      </w:r>
      <w:r w:rsidRPr="00A805BA">
        <w:t>:</w:t>
      </w:r>
      <w:r w:rsidRPr="00A805BA">
        <w:rPr>
          <w:rFonts w:hint="eastAsia"/>
        </w:rPr>
        <w:t xml:space="preserve"> </w:t>
      </w:r>
      <w:r w:rsidRPr="00A805BA">
        <w:rPr>
          <w:rFonts w:hint="eastAsia"/>
        </w:rPr>
        <w:t>样本数据。</w:t>
      </w:r>
    </w:p>
    <w:p w14:paraId="469A5296"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295F109F" w14:textId="77777777" w:rsidR="00A805BA" w:rsidRPr="00A805BA" w:rsidRDefault="00A805BA" w:rsidP="00A805BA">
      <w:pPr>
        <w:ind w:firstLineChars="200" w:firstLine="480"/>
      </w:pPr>
      <w:r w:rsidRPr="00A805BA">
        <w:t>pHat</w:t>
      </w:r>
      <w:r w:rsidRPr="00A805BA">
        <w:rPr>
          <w:rFonts w:hint="eastAsia"/>
        </w:rPr>
        <w:t>：分布参数值。</w:t>
      </w:r>
    </w:p>
    <w:p w14:paraId="3F0D6C38"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00FD6CA0" w14:textId="77777777" w:rsidR="00A805BA" w:rsidRPr="00A805BA" w:rsidRDefault="00A805BA" w:rsidP="00A805BA">
      <w:pPr>
        <w:ind w:firstLineChars="200" w:firstLine="480"/>
      </w:pPr>
      <w:r w:rsidRPr="00A805BA">
        <w:rPr>
          <w:rFonts w:hint="eastAsia"/>
        </w:rPr>
        <w:t>这部分主要对生存时间数据分析</w:t>
      </w:r>
      <w:r w:rsidRPr="00A805BA">
        <w:t>lognfit</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scipy.stats</w:t>
      </w:r>
      <w:r w:rsidRPr="00A805BA">
        <w:rPr>
          <w:rFonts w:hint="eastAsia"/>
        </w:rPr>
        <w:t>库</w:t>
      </w:r>
      <w:r w:rsidRPr="00A805BA">
        <w:t>lognorm ()</w:t>
      </w:r>
      <w:r w:rsidRPr="00A805BA">
        <w:rPr>
          <w:rFonts w:hint="eastAsia"/>
        </w:rPr>
        <w:t>函数和</w:t>
      </w:r>
      <w:r w:rsidRPr="00A805BA">
        <w:rPr>
          <w:rFonts w:hint="eastAsia"/>
        </w:rPr>
        <w:t>fit</w:t>
      </w:r>
      <w:r w:rsidRPr="00A805BA">
        <w:t>()</w:t>
      </w:r>
      <w:r w:rsidRPr="00A805BA">
        <w:rPr>
          <w:rFonts w:hint="eastAsia"/>
        </w:rPr>
        <w:t>函数进行组合和重写而来，实现了</w:t>
      </w:r>
      <w:r w:rsidRPr="00A805BA">
        <w:rPr>
          <w:rFonts w:hint="eastAsia"/>
        </w:rPr>
        <w:t>matlab</w:t>
      </w:r>
      <w:r w:rsidRPr="00A805BA">
        <w:rPr>
          <w:rFonts w:hint="eastAsia"/>
        </w:rPr>
        <w:t>生存时间数据分析</w:t>
      </w:r>
      <w:r w:rsidRPr="00A805BA">
        <w:t>lognfit</w:t>
      </w:r>
      <w:r w:rsidRPr="00A805BA">
        <w:rPr>
          <w:rFonts w:hint="eastAsia"/>
        </w:rPr>
        <w:t>函数的</w:t>
      </w:r>
      <w:r w:rsidRPr="00A805BA">
        <w:rPr>
          <w:rFonts w:hint="eastAsia"/>
        </w:rPr>
        <w:t>Julia</w:t>
      </w:r>
      <w:r w:rsidRPr="00A805BA">
        <w:rPr>
          <w:rFonts w:hint="eastAsia"/>
        </w:rPr>
        <w:t>语言实现。</w:t>
      </w:r>
    </w:p>
    <w:p w14:paraId="0CD9B1BE" w14:textId="77777777" w:rsidR="00A805BA" w:rsidRPr="00A805BA" w:rsidRDefault="00A805BA" w:rsidP="00A805BA">
      <w:pPr>
        <w:keepNext/>
        <w:keepLines/>
        <w:numPr>
          <w:ilvl w:val="2"/>
          <w:numId w:val="1"/>
        </w:numPr>
        <w:spacing w:before="180" w:after="180"/>
        <w:outlineLvl w:val="2"/>
        <w:rPr>
          <w:b/>
          <w:bCs/>
          <w:sz w:val="32"/>
          <w:szCs w:val="32"/>
        </w:rPr>
      </w:pPr>
      <w:bookmarkStart w:id="222" w:name="_Toc108100691"/>
      <w:r w:rsidRPr="00A805BA">
        <w:rPr>
          <w:rFonts w:hint="eastAsia"/>
          <w:b/>
          <w:bCs/>
          <w:sz w:val="32"/>
          <w:szCs w:val="32"/>
        </w:rPr>
        <w:lastRenderedPageBreak/>
        <w:t>生存时间数据分析</w:t>
      </w:r>
      <w:r w:rsidRPr="00A805BA">
        <w:rPr>
          <w:b/>
          <w:bCs/>
          <w:sz w:val="32"/>
          <w:szCs w:val="32"/>
        </w:rPr>
        <w:t>normfit</w:t>
      </w:r>
      <w:r w:rsidRPr="00A805BA">
        <w:rPr>
          <w:rFonts w:hint="eastAsia"/>
          <w:b/>
          <w:bCs/>
          <w:sz w:val="32"/>
          <w:szCs w:val="32"/>
        </w:rPr>
        <w:t>函数</w:t>
      </w:r>
      <w:bookmarkEnd w:id="222"/>
    </w:p>
    <w:p w14:paraId="16846C04"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71308C73" w14:textId="77777777" w:rsidR="00A805BA" w:rsidRPr="00A805BA" w:rsidRDefault="00A805BA" w:rsidP="003C3E78">
      <w:pPr>
        <w:pStyle w:val="11"/>
      </w:pPr>
      <w:r w:rsidRPr="00A805BA">
        <w:t>[</w:t>
      </w:r>
      <w:proofErr w:type="gramStart"/>
      <w:r w:rsidRPr="00A805BA">
        <w:t>muHat,sigmaHat</w:t>
      </w:r>
      <w:proofErr w:type="gramEnd"/>
      <w:r w:rsidRPr="00A805BA">
        <w:t>] = normfit(x)</w:t>
      </w:r>
    </w:p>
    <w:p w14:paraId="6E88FE0D" w14:textId="77777777" w:rsidR="00A805BA" w:rsidRPr="00A805BA" w:rsidRDefault="00A805BA" w:rsidP="00A805BA">
      <w:pPr>
        <w:ind w:firstLineChars="200" w:firstLine="480"/>
      </w:pPr>
      <w:r w:rsidRPr="00A805BA">
        <w:rPr>
          <w:rFonts w:hint="eastAsia"/>
        </w:rPr>
        <w:t>返回正态分布参数的估计值（均值</w:t>
      </w:r>
      <w:r w:rsidRPr="00A805BA">
        <w:rPr>
          <w:rFonts w:hint="eastAsia"/>
        </w:rPr>
        <w:t xml:space="preserve"> muHat </w:t>
      </w:r>
      <w:r w:rsidRPr="00A805BA">
        <w:rPr>
          <w:rFonts w:hint="eastAsia"/>
        </w:rPr>
        <w:t>和标准差</w:t>
      </w:r>
      <w:r w:rsidRPr="00A805BA">
        <w:rPr>
          <w:rFonts w:hint="eastAsia"/>
        </w:rPr>
        <w:t xml:space="preserve"> sigmaHat</w:t>
      </w:r>
      <w:r w:rsidRPr="00A805BA">
        <w:rPr>
          <w:rFonts w:hint="eastAsia"/>
        </w:rPr>
        <w:t>），给定</w:t>
      </w:r>
      <w:r w:rsidRPr="00A805BA">
        <w:rPr>
          <w:rFonts w:hint="eastAsia"/>
        </w:rPr>
        <w:t xml:space="preserve"> x </w:t>
      </w:r>
      <w:r w:rsidRPr="00A805BA">
        <w:rPr>
          <w:rFonts w:hint="eastAsia"/>
        </w:rPr>
        <w:t>中的样本数据。</w:t>
      </w:r>
      <w:r w:rsidRPr="00A805BA">
        <w:rPr>
          <w:rFonts w:hint="eastAsia"/>
        </w:rPr>
        <w:t xml:space="preserve"> muHat </w:t>
      </w:r>
      <w:r w:rsidRPr="00A805BA">
        <w:rPr>
          <w:rFonts w:hint="eastAsia"/>
        </w:rPr>
        <w:t>是样本均值，</w:t>
      </w:r>
      <w:r w:rsidRPr="00A805BA">
        <w:rPr>
          <w:rFonts w:hint="eastAsia"/>
        </w:rPr>
        <w:t xml:space="preserve">sigmaHat </w:t>
      </w:r>
      <w:r w:rsidRPr="00A805BA">
        <w:rPr>
          <w:rFonts w:hint="eastAsia"/>
        </w:rPr>
        <w:t>是方差的无偏估计量的平方根。</w:t>
      </w:r>
    </w:p>
    <w:p w14:paraId="188736AE"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164971BA" w14:textId="77777777" w:rsidR="00A805BA" w:rsidRPr="00A805BA" w:rsidRDefault="00A805BA" w:rsidP="003C3E78">
      <w:pPr>
        <w:pStyle w:val="11"/>
      </w:pPr>
      <w:r w:rsidRPr="00A805BA">
        <w:rPr>
          <w:rFonts w:hint="eastAsia"/>
        </w:rPr>
        <w:t>x</w:t>
      </w:r>
      <w:r w:rsidRPr="00A805BA">
        <w:t>:</w:t>
      </w:r>
      <w:r w:rsidRPr="00A805BA">
        <w:rPr>
          <w:rFonts w:hint="eastAsia"/>
        </w:rPr>
        <w:t xml:space="preserve"> </w:t>
      </w:r>
      <w:r w:rsidRPr="00A805BA">
        <w:rPr>
          <w:rFonts w:hint="eastAsia"/>
        </w:rPr>
        <w:t>样本数据。</w:t>
      </w:r>
    </w:p>
    <w:p w14:paraId="1A9CAF1C"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07F6840A" w14:textId="77777777" w:rsidR="00A805BA" w:rsidRPr="00A805BA" w:rsidRDefault="00A805BA" w:rsidP="003C3E78">
      <w:pPr>
        <w:pStyle w:val="11"/>
      </w:pPr>
      <w:r w:rsidRPr="00A805BA">
        <w:t>muHat</w:t>
      </w:r>
      <w:r w:rsidRPr="00A805BA">
        <w:rPr>
          <w:rFonts w:hint="eastAsia"/>
        </w:rPr>
        <w:t>：分布参数值。</w:t>
      </w:r>
    </w:p>
    <w:p w14:paraId="17343652" w14:textId="77777777" w:rsidR="00A805BA" w:rsidRPr="00A805BA" w:rsidRDefault="00A805BA" w:rsidP="003C3E78">
      <w:pPr>
        <w:pStyle w:val="11"/>
      </w:pPr>
      <w:r w:rsidRPr="00A805BA">
        <w:t>sigmaHat</w:t>
      </w:r>
      <w:r w:rsidRPr="00A805BA">
        <w:rPr>
          <w:rFonts w:hint="eastAsia"/>
        </w:rPr>
        <w:t>：分布参数值。</w:t>
      </w:r>
    </w:p>
    <w:p w14:paraId="4914B497"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3A60E5AA" w14:textId="77777777" w:rsidR="00A805BA" w:rsidRPr="00A805BA" w:rsidRDefault="00A805BA" w:rsidP="00A805BA">
      <w:pPr>
        <w:ind w:firstLineChars="200" w:firstLine="480"/>
      </w:pPr>
      <w:r w:rsidRPr="00A805BA">
        <w:rPr>
          <w:rFonts w:hint="eastAsia"/>
        </w:rPr>
        <w:t>这部分主要对生存时间数据分析</w:t>
      </w:r>
      <w:r w:rsidRPr="00A805BA">
        <w:t>normfit</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scipy.stats</w:t>
      </w:r>
      <w:r w:rsidRPr="00A805BA">
        <w:rPr>
          <w:rFonts w:hint="eastAsia"/>
        </w:rPr>
        <w:t>库</w:t>
      </w:r>
      <w:r w:rsidRPr="00A805BA">
        <w:t>norm ()</w:t>
      </w:r>
      <w:r w:rsidRPr="00A805BA">
        <w:rPr>
          <w:rFonts w:hint="eastAsia"/>
        </w:rPr>
        <w:t>函数和</w:t>
      </w:r>
      <w:r w:rsidRPr="00A805BA">
        <w:rPr>
          <w:rFonts w:hint="eastAsia"/>
        </w:rPr>
        <w:t>fit</w:t>
      </w:r>
      <w:r w:rsidRPr="00A805BA">
        <w:t>()</w:t>
      </w:r>
      <w:r w:rsidRPr="00A805BA">
        <w:rPr>
          <w:rFonts w:hint="eastAsia"/>
        </w:rPr>
        <w:t>函数进行组合和重写而来，实现了</w:t>
      </w:r>
      <w:r w:rsidRPr="00A805BA">
        <w:rPr>
          <w:rFonts w:hint="eastAsia"/>
        </w:rPr>
        <w:t>matlab</w:t>
      </w:r>
      <w:r w:rsidRPr="00A805BA">
        <w:rPr>
          <w:rFonts w:hint="eastAsia"/>
        </w:rPr>
        <w:t>生存时间数据分析</w:t>
      </w:r>
      <w:r w:rsidRPr="00A805BA">
        <w:t>normfit</w:t>
      </w:r>
      <w:r w:rsidRPr="00A805BA">
        <w:rPr>
          <w:rFonts w:hint="eastAsia"/>
        </w:rPr>
        <w:t>函数的</w:t>
      </w:r>
      <w:r w:rsidRPr="00A805BA">
        <w:rPr>
          <w:rFonts w:hint="eastAsia"/>
        </w:rPr>
        <w:t>Julia</w:t>
      </w:r>
      <w:r w:rsidRPr="00A805BA">
        <w:rPr>
          <w:rFonts w:hint="eastAsia"/>
        </w:rPr>
        <w:t>语言实现。</w:t>
      </w:r>
    </w:p>
    <w:p w14:paraId="3257784F" w14:textId="77777777" w:rsidR="00A805BA" w:rsidRPr="00A805BA" w:rsidRDefault="00A805BA" w:rsidP="00A805BA">
      <w:pPr>
        <w:keepNext/>
        <w:keepLines/>
        <w:numPr>
          <w:ilvl w:val="2"/>
          <w:numId w:val="1"/>
        </w:numPr>
        <w:spacing w:before="180" w:after="180"/>
        <w:outlineLvl w:val="2"/>
        <w:rPr>
          <w:b/>
          <w:bCs/>
          <w:sz w:val="32"/>
          <w:szCs w:val="32"/>
        </w:rPr>
      </w:pPr>
      <w:bookmarkStart w:id="223" w:name="_Toc108100692"/>
      <w:r w:rsidRPr="00A805BA">
        <w:rPr>
          <w:rFonts w:hint="eastAsia"/>
          <w:b/>
          <w:bCs/>
          <w:sz w:val="32"/>
          <w:szCs w:val="32"/>
        </w:rPr>
        <w:t>生存时间数据分析</w:t>
      </w:r>
      <w:r w:rsidRPr="00A805BA">
        <w:rPr>
          <w:b/>
          <w:bCs/>
          <w:sz w:val="32"/>
          <w:szCs w:val="32"/>
        </w:rPr>
        <w:t>wblfit</w:t>
      </w:r>
      <w:r w:rsidRPr="00A805BA">
        <w:rPr>
          <w:rFonts w:hint="eastAsia"/>
          <w:b/>
          <w:bCs/>
          <w:sz w:val="32"/>
          <w:szCs w:val="32"/>
        </w:rPr>
        <w:t>函数</w:t>
      </w:r>
      <w:bookmarkEnd w:id="223"/>
    </w:p>
    <w:p w14:paraId="60AF4876"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3F7BC7EF" w14:textId="77777777" w:rsidR="00A805BA" w:rsidRPr="00A805BA" w:rsidRDefault="00A805BA" w:rsidP="003C3E78">
      <w:pPr>
        <w:pStyle w:val="11"/>
      </w:pPr>
      <w:r w:rsidRPr="00A805BA">
        <w:t>parmHat = wblfit(x)</w:t>
      </w:r>
    </w:p>
    <w:p w14:paraId="0AB1F957" w14:textId="77777777" w:rsidR="00A805BA" w:rsidRPr="00A805BA" w:rsidRDefault="00A805BA" w:rsidP="00A805BA">
      <w:pPr>
        <w:ind w:firstLineChars="200" w:firstLine="480"/>
      </w:pPr>
      <w:r w:rsidRPr="00A805BA">
        <w:rPr>
          <w:rFonts w:hint="eastAsia"/>
        </w:rPr>
        <w:t>给定</w:t>
      </w:r>
      <w:r w:rsidRPr="00A805BA">
        <w:rPr>
          <w:rFonts w:hint="eastAsia"/>
        </w:rPr>
        <w:t xml:space="preserve"> x </w:t>
      </w:r>
      <w:r w:rsidRPr="00A805BA">
        <w:rPr>
          <w:rFonts w:hint="eastAsia"/>
        </w:rPr>
        <w:t>中的样本数据，</w:t>
      </w:r>
      <w:r w:rsidRPr="00A805BA">
        <w:rPr>
          <w:rFonts w:hint="eastAsia"/>
        </w:rPr>
        <w:t xml:space="preserve">parmHat = wblfit(x) </w:t>
      </w:r>
      <w:r w:rsidRPr="00A805BA">
        <w:rPr>
          <w:rFonts w:hint="eastAsia"/>
        </w:rPr>
        <w:t>返回</w:t>
      </w:r>
      <w:r w:rsidRPr="00A805BA">
        <w:rPr>
          <w:rFonts w:hint="eastAsia"/>
        </w:rPr>
        <w:t xml:space="preserve"> Weibull </w:t>
      </w:r>
      <w:r w:rsidRPr="00A805BA">
        <w:rPr>
          <w:rFonts w:hint="eastAsia"/>
        </w:rPr>
        <w:t>分布参数（形状和尺度）的估计值。</w:t>
      </w:r>
    </w:p>
    <w:p w14:paraId="68B72617"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553D35FE" w14:textId="77777777" w:rsidR="00A805BA" w:rsidRPr="00A805BA" w:rsidRDefault="00A805BA" w:rsidP="003C3E78">
      <w:pPr>
        <w:pStyle w:val="11"/>
      </w:pPr>
      <w:r w:rsidRPr="00A805BA">
        <w:rPr>
          <w:rFonts w:hint="eastAsia"/>
        </w:rPr>
        <w:t>x</w:t>
      </w:r>
      <w:r w:rsidRPr="00A805BA">
        <w:t>:</w:t>
      </w:r>
      <w:r w:rsidRPr="00A805BA">
        <w:rPr>
          <w:rFonts w:hint="eastAsia"/>
        </w:rPr>
        <w:t xml:space="preserve"> </w:t>
      </w:r>
      <w:r w:rsidRPr="00A805BA">
        <w:rPr>
          <w:rFonts w:hint="eastAsia"/>
        </w:rPr>
        <w:t>样本数据。</w:t>
      </w:r>
    </w:p>
    <w:p w14:paraId="284D31DC"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lastRenderedPageBreak/>
        <w:t>返回值</w:t>
      </w:r>
    </w:p>
    <w:p w14:paraId="347E7D92" w14:textId="77777777" w:rsidR="00A805BA" w:rsidRPr="00A805BA" w:rsidRDefault="00A805BA" w:rsidP="00A805BA">
      <w:pPr>
        <w:ind w:firstLineChars="200" w:firstLine="480"/>
      </w:pPr>
      <w:r w:rsidRPr="00A805BA">
        <w:t>parmHat</w:t>
      </w:r>
      <w:r w:rsidRPr="00A805BA">
        <w:rPr>
          <w:rFonts w:hint="eastAsia"/>
        </w:rPr>
        <w:t>：分布参数值。</w:t>
      </w:r>
    </w:p>
    <w:p w14:paraId="73A409CD"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7718ED6A" w14:textId="77777777" w:rsidR="00A805BA" w:rsidRPr="00A805BA" w:rsidRDefault="00A805BA" w:rsidP="00A805BA">
      <w:pPr>
        <w:ind w:firstLineChars="200" w:firstLine="480"/>
      </w:pPr>
      <w:r w:rsidRPr="00A805BA">
        <w:rPr>
          <w:rFonts w:hint="eastAsia"/>
        </w:rPr>
        <w:t>这部分主要对生存时间数据分析</w:t>
      </w:r>
      <w:r w:rsidRPr="00A805BA">
        <w:t>wblfit</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scipy.stats</w:t>
      </w:r>
      <w:r w:rsidRPr="00A805BA">
        <w:rPr>
          <w:rFonts w:hint="eastAsia"/>
        </w:rPr>
        <w:t>库</w:t>
      </w:r>
      <w:r w:rsidRPr="00A805BA">
        <w:t>exponweib ()</w:t>
      </w:r>
      <w:r w:rsidRPr="00A805BA">
        <w:rPr>
          <w:rFonts w:hint="eastAsia"/>
        </w:rPr>
        <w:t>函数和</w:t>
      </w:r>
      <w:r w:rsidRPr="00A805BA">
        <w:rPr>
          <w:rFonts w:hint="eastAsia"/>
        </w:rPr>
        <w:t>fit</w:t>
      </w:r>
      <w:r w:rsidRPr="00A805BA">
        <w:t>()</w:t>
      </w:r>
      <w:r w:rsidRPr="00A805BA">
        <w:rPr>
          <w:rFonts w:hint="eastAsia"/>
        </w:rPr>
        <w:t>函数进行组合和重写而来，实现了</w:t>
      </w:r>
      <w:r w:rsidRPr="00A805BA">
        <w:rPr>
          <w:rFonts w:hint="eastAsia"/>
        </w:rPr>
        <w:t>matlab</w:t>
      </w:r>
      <w:r w:rsidRPr="00A805BA">
        <w:rPr>
          <w:rFonts w:hint="eastAsia"/>
        </w:rPr>
        <w:t>生存时间数据分析</w:t>
      </w:r>
      <w:r w:rsidRPr="00A805BA">
        <w:t>wblfit</w:t>
      </w:r>
      <w:r w:rsidRPr="00A805BA">
        <w:rPr>
          <w:rFonts w:hint="eastAsia"/>
        </w:rPr>
        <w:t>函数的</w:t>
      </w:r>
      <w:r w:rsidRPr="00A805BA">
        <w:rPr>
          <w:rFonts w:hint="eastAsia"/>
        </w:rPr>
        <w:t>Julia</w:t>
      </w:r>
      <w:r w:rsidRPr="00A805BA">
        <w:rPr>
          <w:rFonts w:hint="eastAsia"/>
        </w:rPr>
        <w:t>语言实现。</w:t>
      </w:r>
    </w:p>
    <w:p w14:paraId="1258E3BC" w14:textId="77777777" w:rsidR="00A805BA" w:rsidRPr="00A805BA" w:rsidRDefault="00A805BA" w:rsidP="00A805BA"/>
    <w:p w14:paraId="7725703F" w14:textId="77777777" w:rsidR="00A805BA" w:rsidRPr="00A805BA" w:rsidRDefault="00A805BA" w:rsidP="00A805BA">
      <w:pPr>
        <w:keepNext/>
        <w:keepLines/>
        <w:numPr>
          <w:ilvl w:val="1"/>
          <w:numId w:val="1"/>
        </w:numPr>
        <w:spacing w:before="260" w:after="260"/>
        <w:outlineLvl w:val="1"/>
        <w:rPr>
          <w:b/>
          <w:bCs/>
          <w:sz w:val="36"/>
          <w:szCs w:val="32"/>
        </w:rPr>
      </w:pPr>
      <w:bookmarkStart w:id="224" w:name="_Toc108100693"/>
      <w:r w:rsidRPr="00A805BA">
        <w:rPr>
          <w:rFonts w:hint="eastAsia"/>
          <w:b/>
          <w:bCs/>
          <w:sz w:val="36"/>
          <w:szCs w:val="32"/>
        </w:rPr>
        <w:t>统计过程控制</w:t>
      </w:r>
      <w:bookmarkEnd w:id="224"/>
    </w:p>
    <w:p w14:paraId="72500FA1" w14:textId="77777777" w:rsidR="00A805BA" w:rsidRPr="00A805BA" w:rsidRDefault="00A805BA" w:rsidP="00A805BA">
      <w:pPr>
        <w:keepNext/>
        <w:keepLines/>
        <w:numPr>
          <w:ilvl w:val="2"/>
          <w:numId w:val="1"/>
        </w:numPr>
        <w:spacing w:before="180" w:after="180"/>
        <w:outlineLvl w:val="2"/>
        <w:rPr>
          <w:b/>
          <w:bCs/>
          <w:sz w:val="32"/>
          <w:szCs w:val="32"/>
        </w:rPr>
      </w:pPr>
      <w:bookmarkStart w:id="225" w:name="_Toc108100694"/>
      <w:r w:rsidRPr="00A805BA">
        <w:rPr>
          <w:rFonts w:hint="eastAsia"/>
          <w:b/>
          <w:bCs/>
          <w:sz w:val="32"/>
          <w:szCs w:val="32"/>
        </w:rPr>
        <w:t>统计过程控制</w:t>
      </w:r>
      <w:r w:rsidRPr="00A805BA">
        <w:rPr>
          <w:b/>
          <w:bCs/>
          <w:sz w:val="32"/>
          <w:szCs w:val="32"/>
        </w:rPr>
        <w:t>anova1</w:t>
      </w:r>
      <w:r w:rsidRPr="00A805BA">
        <w:rPr>
          <w:rFonts w:hint="eastAsia"/>
          <w:b/>
          <w:bCs/>
          <w:sz w:val="32"/>
          <w:szCs w:val="32"/>
        </w:rPr>
        <w:t>函数</w:t>
      </w:r>
      <w:bookmarkEnd w:id="225"/>
    </w:p>
    <w:p w14:paraId="04747F50"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0444E23A" w14:textId="77777777" w:rsidR="00A805BA" w:rsidRPr="00A805BA" w:rsidRDefault="00A805BA" w:rsidP="003C3E78">
      <w:pPr>
        <w:pStyle w:val="11"/>
      </w:pPr>
      <w:r w:rsidRPr="00A805BA">
        <w:t>p = anova1(y)</w:t>
      </w:r>
    </w:p>
    <w:p w14:paraId="61A78D74" w14:textId="77777777" w:rsidR="00A805BA" w:rsidRPr="00A805BA" w:rsidRDefault="00A805BA" w:rsidP="00A805BA">
      <w:pPr>
        <w:ind w:firstLineChars="200" w:firstLine="480"/>
      </w:pPr>
      <w:r w:rsidRPr="00A805BA">
        <w:rPr>
          <w:rFonts w:hint="eastAsia"/>
        </w:rPr>
        <w:t>对样本数据</w:t>
      </w:r>
      <w:r w:rsidRPr="00A805BA">
        <w:rPr>
          <w:rFonts w:hint="eastAsia"/>
        </w:rPr>
        <w:t xml:space="preserve"> y </w:t>
      </w:r>
      <w:r w:rsidRPr="00A805BA">
        <w:rPr>
          <w:rFonts w:hint="eastAsia"/>
        </w:rPr>
        <w:t>执行单变量方差分析并返回</w:t>
      </w:r>
      <w:r w:rsidRPr="00A805BA">
        <w:rPr>
          <w:rFonts w:hint="eastAsia"/>
        </w:rPr>
        <w:t xml:space="preserve"> p </w:t>
      </w:r>
      <w:r w:rsidRPr="00A805BA">
        <w:rPr>
          <w:rFonts w:hint="eastAsia"/>
        </w:rPr>
        <w:t>值。</w:t>
      </w:r>
      <w:r w:rsidRPr="00A805BA">
        <w:rPr>
          <w:rFonts w:hint="eastAsia"/>
        </w:rPr>
        <w:t xml:space="preserve"> anova1 </w:t>
      </w:r>
      <w:r w:rsidRPr="00A805BA">
        <w:rPr>
          <w:rFonts w:hint="eastAsia"/>
        </w:rPr>
        <w:t>将</w:t>
      </w:r>
      <w:r w:rsidRPr="00A805BA">
        <w:rPr>
          <w:rFonts w:hint="eastAsia"/>
        </w:rPr>
        <w:t xml:space="preserve"> y </w:t>
      </w:r>
      <w:r w:rsidRPr="00A805BA">
        <w:rPr>
          <w:rFonts w:hint="eastAsia"/>
        </w:rPr>
        <w:t>的每一列视为一个单独的组。该函数检验</w:t>
      </w:r>
      <w:r w:rsidRPr="00A805BA">
        <w:rPr>
          <w:rFonts w:hint="eastAsia"/>
        </w:rPr>
        <w:t xml:space="preserve"> y </w:t>
      </w:r>
      <w:r w:rsidRPr="00A805BA">
        <w:rPr>
          <w:rFonts w:hint="eastAsia"/>
        </w:rPr>
        <w:t>列中的样本是从具有相同均值的总体中抽取的假设与总体均值不完全相同的备择假设。</w:t>
      </w:r>
    </w:p>
    <w:p w14:paraId="73EA98CB"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09F4950B" w14:textId="77777777" w:rsidR="00A805BA" w:rsidRPr="00A805BA" w:rsidRDefault="00A805BA" w:rsidP="003C3E78">
      <w:pPr>
        <w:pStyle w:val="11"/>
      </w:pPr>
      <w:r w:rsidRPr="00A805BA">
        <w:t>y:</w:t>
      </w:r>
      <w:r w:rsidRPr="00A805BA">
        <w:rPr>
          <w:rFonts w:hint="eastAsia"/>
        </w:rPr>
        <w:t xml:space="preserve"> </w:t>
      </w:r>
      <w:r w:rsidRPr="00A805BA">
        <w:rPr>
          <w:rFonts w:hint="eastAsia"/>
        </w:rPr>
        <w:t>样本数据。</w:t>
      </w:r>
    </w:p>
    <w:p w14:paraId="07066CB0"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1C845D6D" w14:textId="77777777" w:rsidR="00A805BA" w:rsidRPr="00A805BA" w:rsidRDefault="00A805BA" w:rsidP="00A805BA">
      <w:pPr>
        <w:ind w:firstLineChars="200" w:firstLine="480"/>
      </w:pPr>
      <w:r w:rsidRPr="00A805BA">
        <w:t>p</w:t>
      </w:r>
      <w:r w:rsidRPr="00A805BA">
        <w:rPr>
          <w:rFonts w:hint="eastAsia"/>
        </w:rPr>
        <w:t>：拒绝原假设的最小显著性水平。</w:t>
      </w:r>
    </w:p>
    <w:p w14:paraId="1D00EF00"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47DD82A7" w14:textId="77777777" w:rsidR="00A805BA" w:rsidRPr="00A805BA" w:rsidRDefault="00A805BA" w:rsidP="00A805BA">
      <w:pPr>
        <w:ind w:firstLineChars="200" w:firstLine="480"/>
      </w:pPr>
      <w:r w:rsidRPr="00A805BA">
        <w:rPr>
          <w:rFonts w:hint="eastAsia"/>
        </w:rPr>
        <w:t>这部分主要对统计过程控制</w:t>
      </w:r>
      <w:r w:rsidRPr="00A805BA">
        <w:t>anova1</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scipy.stats</w:t>
      </w:r>
      <w:r w:rsidRPr="00A805BA">
        <w:rPr>
          <w:rFonts w:hint="eastAsia"/>
        </w:rPr>
        <w:t>库</w:t>
      </w:r>
      <w:r w:rsidRPr="00A805BA">
        <w:t>f_oneway ()</w:t>
      </w:r>
      <w:r w:rsidRPr="00A805BA">
        <w:rPr>
          <w:rFonts w:hint="eastAsia"/>
        </w:rPr>
        <w:t>函数进行重写而来，实现了</w:t>
      </w:r>
      <w:r w:rsidRPr="00A805BA">
        <w:rPr>
          <w:rFonts w:hint="eastAsia"/>
        </w:rPr>
        <w:t>matlab</w:t>
      </w:r>
      <w:r w:rsidRPr="00A805BA">
        <w:rPr>
          <w:rFonts w:hint="eastAsia"/>
        </w:rPr>
        <w:t>统计过程控制</w:t>
      </w:r>
      <w:r w:rsidRPr="00A805BA">
        <w:t>anova1</w:t>
      </w:r>
      <w:r w:rsidRPr="00A805BA">
        <w:rPr>
          <w:rFonts w:hint="eastAsia"/>
        </w:rPr>
        <w:t>函数的</w:t>
      </w:r>
      <w:r w:rsidRPr="00A805BA">
        <w:rPr>
          <w:rFonts w:hint="eastAsia"/>
        </w:rPr>
        <w:t>Julia</w:t>
      </w:r>
      <w:r w:rsidRPr="00A805BA">
        <w:rPr>
          <w:rFonts w:hint="eastAsia"/>
        </w:rPr>
        <w:t>语言实现。</w:t>
      </w:r>
    </w:p>
    <w:p w14:paraId="17EA2E97" w14:textId="77777777" w:rsidR="00A805BA" w:rsidRPr="00A805BA" w:rsidRDefault="00A805BA" w:rsidP="00A805BA">
      <w:pPr>
        <w:keepNext/>
        <w:keepLines/>
        <w:numPr>
          <w:ilvl w:val="2"/>
          <w:numId w:val="1"/>
        </w:numPr>
        <w:spacing w:before="180" w:after="180"/>
        <w:outlineLvl w:val="2"/>
        <w:rPr>
          <w:b/>
          <w:bCs/>
          <w:sz w:val="32"/>
          <w:szCs w:val="32"/>
        </w:rPr>
      </w:pPr>
      <w:bookmarkStart w:id="226" w:name="_Toc108100695"/>
      <w:r w:rsidRPr="00A805BA">
        <w:rPr>
          <w:rFonts w:hint="eastAsia"/>
          <w:b/>
          <w:bCs/>
          <w:sz w:val="32"/>
          <w:szCs w:val="32"/>
        </w:rPr>
        <w:lastRenderedPageBreak/>
        <w:t>统计过程控制</w:t>
      </w:r>
      <w:r w:rsidRPr="00A805BA">
        <w:rPr>
          <w:b/>
          <w:bCs/>
          <w:sz w:val="32"/>
          <w:szCs w:val="32"/>
        </w:rPr>
        <w:t>anova2</w:t>
      </w:r>
      <w:r w:rsidRPr="00A805BA">
        <w:rPr>
          <w:rFonts w:hint="eastAsia"/>
          <w:b/>
          <w:bCs/>
          <w:sz w:val="32"/>
          <w:szCs w:val="32"/>
        </w:rPr>
        <w:t>函数</w:t>
      </w:r>
      <w:bookmarkEnd w:id="226"/>
    </w:p>
    <w:p w14:paraId="0E0A1C3E"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34EA31A5" w14:textId="77777777" w:rsidR="00A805BA" w:rsidRPr="00A805BA" w:rsidRDefault="00A805BA" w:rsidP="003C3E78">
      <w:pPr>
        <w:pStyle w:val="11"/>
      </w:pPr>
      <w:r w:rsidRPr="00A805BA">
        <w:t>p = anova2(</w:t>
      </w:r>
      <w:proofErr w:type="gramStart"/>
      <w:r w:rsidRPr="00A805BA">
        <w:t>y,reps</w:t>
      </w:r>
      <w:proofErr w:type="gramEnd"/>
      <w:r w:rsidRPr="00A805BA">
        <w:t>)</w:t>
      </w:r>
    </w:p>
    <w:p w14:paraId="177F467C" w14:textId="77777777" w:rsidR="00A805BA" w:rsidRPr="00A805BA" w:rsidRDefault="00A805BA" w:rsidP="00A805BA">
      <w:pPr>
        <w:ind w:firstLineChars="200" w:firstLine="480"/>
      </w:pPr>
      <w:r w:rsidRPr="00A805BA">
        <w:rPr>
          <w:rFonts w:hint="eastAsia"/>
        </w:rPr>
        <w:t>返回</w:t>
      </w:r>
      <w:proofErr w:type="gramStart"/>
      <w:r w:rsidRPr="00A805BA">
        <w:rPr>
          <w:rFonts w:hint="eastAsia"/>
        </w:rPr>
        <w:t>双因素</w:t>
      </w:r>
      <w:proofErr w:type="gramEnd"/>
      <w:r w:rsidRPr="00A805BA">
        <w:rPr>
          <w:rFonts w:hint="eastAsia"/>
        </w:rPr>
        <w:t xml:space="preserve"> ANOVA </w:t>
      </w:r>
      <w:r w:rsidRPr="00A805BA">
        <w:rPr>
          <w:rFonts w:hint="eastAsia"/>
        </w:rPr>
        <w:t>的</w:t>
      </w:r>
      <w:r w:rsidRPr="00A805BA">
        <w:rPr>
          <w:rFonts w:hint="eastAsia"/>
        </w:rPr>
        <w:t xml:space="preserve"> p </w:t>
      </w:r>
      <w:r w:rsidRPr="00A805BA">
        <w:rPr>
          <w:rFonts w:hint="eastAsia"/>
        </w:rPr>
        <w:t>值，用于比较</w:t>
      </w:r>
      <w:r w:rsidRPr="00A805BA">
        <w:rPr>
          <w:rFonts w:hint="eastAsia"/>
        </w:rPr>
        <w:t xml:space="preserve"> y </w:t>
      </w:r>
      <w:r w:rsidRPr="00A805BA">
        <w:rPr>
          <w:rFonts w:hint="eastAsia"/>
        </w:rPr>
        <w:t>中两列或多列和两列或多行观测值的均值。</w:t>
      </w:r>
    </w:p>
    <w:p w14:paraId="08BFB7BA"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3DF80248" w14:textId="77777777" w:rsidR="00A805BA" w:rsidRPr="00A805BA" w:rsidRDefault="00A805BA" w:rsidP="003C3E78">
      <w:pPr>
        <w:pStyle w:val="11"/>
      </w:pPr>
      <w:r w:rsidRPr="00A805BA">
        <w:t>y:</w:t>
      </w:r>
      <w:r w:rsidRPr="00A805BA">
        <w:rPr>
          <w:rFonts w:hint="eastAsia"/>
        </w:rPr>
        <w:t xml:space="preserve"> </w:t>
      </w:r>
      <w:r w:rsidRPr="00A805BA">
        <w:rPr>
          <w:rFonts w:hint="eastAsia"/>
        </w:rPr>
        <w:t>样本数据。</w:t>
      </w:r>
    </w:p>
    <w:p w14:paraId="6E7C6855" w14:textId="77777777" w:rsidR="00A805BA" w:rsidRPr="00A805BA" w:rsidRDefault="00A805BA" w:rsidP="00A805BA">
      <w:pPr>
        <w:numPr>
          <w:ilvl w:val="6"/>
          <w:numId w:val="0"/>
        </w:numPr>
        <w:ind w:firstLine="400"/>
      </w:pPr>
      <w:r w:rsidRPr="00A805BA">
        <w:rPr>
          <w:rFonts w:hint="eastAsia"/>
        </w:rPr>
        <w:t>reps</w:t>
      </w:r>
      <w:r w:rsidRPr="00A805BA">
        <w:t>:</w:t>
      </w:r>
      <w:r w:rsidRPr="00A805BA">
        <w:rPr>
          <w:rFonts w:hint="eastAsia"/>
        </w:rPr>
        <w:t xml:space="preserve"> reps </w:t>
      </w:r>
      <w:r w:rsidRPr="00A805BA">
        <w:rPr>
          <w:rFonts w:hint="eastAsia"/>
        </w:rPr>
        <w:t>是每个因子组组合的重复次数，它必须是常数，表示平衡设计。对于不平衡的设计，请使用</w:t>
      </w:r>
      <w:r w:rsidRPr="00A805BA">
        <w:rPr>
          <w:rFonts w:hint="eastAsia"/>
        </w:rPr>
        <w:t xml:space="preserve"> anovan</w:t>
      </w:r>
      <w:r w:rsidRPr="00A805BA">
        <w:rPr>
          <w:rFonts w:hint="eastAsia"/>
        </w:rPr>
        <w:t>。</w:t>
      </w:r>
      <w:r w:rsidRPr="00A805BA">
        <w:rPr>
          <w:rFonts w:hint="eastAsia"/>
        </w:rPr>
        <w:t xml:space="preserve"> anova2 </w:t>
      </w:r>
      <w:r w:rsidRPr="00A805BA">
        <w:rPr>
          <w:rFonts w:hint="eastAsia"/>
        </w:rPr>
        <w:t>函数测试列和行因子的主效应及其交互效应。要测试交互效果，</w:t>
      </w:r>
      <w:r w:rsidRPr="00A805BA">
        <w:rPr>
          <w:rFonts w:hint="eastAsia"/>
        </w:rPr>
        <w:t xml:space="preserve">reps </w:t>
      </w:r>
      <w:r w:rsidRPr="00A805BA">
        <w:rPr>
          <w:rFonts w:hint="eastAsia"/>
        </w:rPr>
        <w:t>必须大于</w:t>
      </w:r>
      <w:r w:rsidRPr="00A805BA">
        <w:rPr>
          <w:rFonts w:hint="eastAsia"/>
        </w:rPr>
        <w:t xml:space="preserve"> 1</w:t>
      </w:r>
      <w:r w:rsidRPr="00A805BA">
        <w:rPr>
          <w:rFonts w:hint="eastAsia"/>
        </w:rPr>
        <w:t>。</w:t>
      </w:r>
    </w:p>
    <w:p w14:paraId="35BB7F76"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7515B1FF" w14:textId="77777777" w:rsidR="00A805BA" w:rsidRPr="00A805BA" w:rsidRDefault="00A805BA" w:rsidP="00A805BA">
      <w:pPr>
        <w:ind w:firstLineChars="200" w:firstLine="480"/>
      </w:pPr>
      <w:r w:rsidRPr="00A805BA">
        <w:t>p</w:t>
      </w:r>
      <w:r w:rsidRPr="00A805BA">
        <w:rPr>
          <w:rFonts w:hint="eastAsia"/>
        </w:rPr>
        <w:t>：拒绝原假设的最小显著性水平。</w:t>
      </w:r>
    </w:p>
    <w:p w14:paraId="5C5A8590"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17C2BDF5" w14:textId="77777777" w:rsidR="00A805BA" w:rsidRPr="00A805BA" w:rsidRDefault="00A805BA" w:rsidP="00A805BA">
      <w:pPr>
        <w:ind w:firstLineChars="200" w:firstLine="480"/>
      </w:pPr>
      <w:r w:rsidRPr="00A805BA">
        <w:rPr>
          <w:rFonts w:hint="eastAsia"/>
        </w:rPr>
        <w:t>这部分主要对统计过程控制</w:t>
      </w:r>
      <w:r w:rsidRPr="00A805BA">
        <w:t>anova2</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statsmodels.stats.anova</w:t>
      </w:r>
      <w:r w:rsidRPr="00A805BA">
        <w:rPr>
          <w:rFonts w:hint="eastAsia"/>
        </w:rPr>
        <w:t>库</w:t>
      </w:r>
      <w:r w:rsidRPr="00A805BA">
        <w:t>anova_lm ()</w:t>
      </w:r>
      <w:r w:rsidRPr="00A805BA">
        <w:rPr>
          <w:rFonts w:hint="eastAsia"/>
        </w:rPr>
        <w:t>函数进行重写而来，实现了</w:t>
      </w:r>
      <w:r w:rsidRPr="00A805BA">
        <w:rPr>
          <w:rFonts w:hint="eastAsia"/>
        </w:rPr>
        <w:t>matlab</w:t>
      </w:r>
      <w:r w:rsidRPr="00A805BA">
        <w:rPr>
          <w:rFonts w:hint="eastAsia"/>
        </w:rPr>
        <w:t>统计过程控制</w:t>
      </w:r>
      <w:r w:rsidRPr="00A805BA">
        <w:t>anova2</w:t>
      </w:r>
      <w:r w:rsidRPr="00A805BA">
        <w:rPr>
          <w:rFonts w:hint="eastAsia"/>
        </w:rPr>
        <w:t>函数的</w:t>
      </w:r>
      <w:r w:rsidRPr="00A805BA">
        <w:rPr>
          <w:rFonts w:hint="eastAsia"/>
        </w:rPr>
        <w:t>Julia</w:t>
      </w:r>
      <w:r w:rsidRPr="00A805BA">
        <w:rPr>
          <w:rFonts w:hint="eastAsia"/>
        </w:rPr>
        <w:t>语言实现。</w:t>
      </w:r>
    </w:p>
    <w:p w14:paraId="24FE0EE9" w14:textId="77777777" w:rsidR="00A805BA" w:rsidRPr="00A805BA" w:rsidRDefault="00A805BA" w:rsidP="00A805BA">
      <w:pPr>
        <w:keepNext/>
        <w:keepLines/>
        <w:numPr>
          <w:ilvl w:val="2"/>
          <w:numId w:val="1"/>
        </w:numPr>
        <w:spacing w:before="180" w:after="180"/>
        <w:outlineLvl w:val="2"/>
        <w:rPr>
          <w:b/>
          <w:bCs/>
          <w:sz w:val="32"/>
          <w:szCs w:val="32"/>
        </w:rPr>
      </w:pPr>
      <w:bookmarkStart w:id="227" w:name="_Toc108100696"/>
      <w:r w:rsidRPr="00A805BA">
        <w:rPr>
          <w:rFonts w:hint="eastAsia"/>
          <w:b/>
          <w:bCs/>
          <w:sz w:val="32"/>
          <w:szCs w:val="32"/>
        </w:rPr>
        <w:t>统计过程控制</w:t>
      </w:r>
      <w:r w:rsidRPr="00A805BA">
        <w:rPr>
          <w:b/>
          <w:bCs/>
          <w:sz w:val="32"/>
          <w:szCs w:val="32"/>
        </w:rPr>
        <w:t>anovan</w:t>
      </w:r>
      <w:r w:rsidRPr="00A805BA">
        <w:rPr>
          <w:rFonts w:hint="eastAsia"/>
          <w:b/>
          <w:bCs/>
          <w:sz w:val="32"/>
          <w:szCs w:val="32"/>
        </w:rPr>
        <w:t>函数</w:t>
      </w:r>
      <w:bookmarkEnd w:id="227"/>
    </w:p>
    <w:p w14:paraId="418ECF3F"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1EB16C1F" w14:textId="77777777" w:rsidR="00A805BA" w:rsidRPr="00A805BA" w:rsidRDefault="00A805BA" w:rsidP="003C3E78">
      <w:pPr>
        <w:pStyle w:val="11"/>
      </w:pPr>
      <w:r w:rsidRPr="00A805BA">
        <w:t>p = anovan(</w:t>
      </w:r>
      <w:proofErr w:type="gramStart"/>
      <w:r w:rsidRPr="00A805BA">
        <w:t>y,group</w:t>
      </w:r>
      <w:proofErr w:type="gramEnd"/>
      <w:r w:rsidRPr="00A805BA">
        <w:t>)</w:t>
      </w:r>
    </w:p>
    <w:p w14:paraId="178D98A3" w14:textId="77777777" w:rsidR="00A805BA" w:rsidRPr="00A805BA" w:rsidRDefault="00A805BA" w:rsidP="00A805BA">
      <w:pPr>
        <w:ind w:firstLineChars="200" w:firstLine="480"/>
      </w:pPr>
      <w:r w:rsidRPr="00A805BA">
        <w:rPr>
          <w:rFonts w:hint="eastAsia"/>
        </w:rPr>
        <w:t>返回一个</w:t>
      </w:r>
      <w:r w:rsidRPr="00A805BA">
        <w:rPr>
          <w:rFonts w:hint="eastAsia"/>
        </w:rPr>
        <w:t xml:space="preserve"> p </w:t>
      </w:r>
      <w:r w:rsidRPr="00A805BA">
        <w:rPr>
          <w:rFonts w:hint="eastAsia"/>
        </w:rPr>
        <w:t>值向量，每项一个，用于多因素（</w:t>
      </w:r>
      <w:r w:rsidRPr="00A805BA">
        <w:rPr>
          <w:rFonts w:hint="eastAsia"/>
        </w:rPr>
        <w:t xml:space="preserve">n </w:t>
      </w:r>
      <w:r w:rsidRPr="00A805BA">
        <w:rPr>
          <w:rFonts w:hint="eastAsia"/>
        </w:rPr>
        <w:t>因素）方差分析</w:t>
      </w:r>
      <w:r w:rsidRPr="00A805BA">
        <w:rPr>
          <w:rFonts w:hint="eastAsia"/>
        </w:rPr>
        <w:t xml:space="preserve"> (ANOVA)</w:t>
      </w:r>
      <w:r w:rsidRPr="00A805BA">
        <w:rPr>
          <w:rFonts w:hint="eastAsia"/>
        </w:rPr>
        <w:t>，以测试多个因素对向量</w:t>
      </w:r>
      <w:r w:rsidRPr="00A805BA">
        <w:rPr>
          <w:rFonts w:hint="eastAsia"/>
        </w:rPr>
        <w:t xml:space="preserve"> y </w:t>
      </w:r>
      <w:r w:rsidRPr="00A805BA">
        <w:rPr>
          <w:rFonts w:hint="eastAsia"/>
        </w:rPr>
        <w:t>均值的影响。</w:t>
      </w:r>
    </w:p>
    <w:p w14:paraId="2E25619C"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lastRenderedPageBreak/>
        <w:t>输入参数</w:t>
      </w:r>
    </w:p>
    <w:p w14:paraId="6B1E6095" w14:textId="77777777" w:rsidR="00A805BA" w:rsidRPr="00A805BA" w:rsidRDefault="00A805BA" w:rsidP="003C3E78">
      <w:pPr>
        <w:pStyle w:val="11"/>
      </w:pPr>
      <w:r w:rsidRPr="00A805BA">
        <w:t>y:</w:t>
      </w:r>
      <w:r w:rsidRPr="00A805BA">
        <w:rPr>
          <w:rFonts w:hint="eastAsia"/>
        </w:rPr>
        <w:t xml:space="preserve"> </w:t>
      </w:r>
      <w:r w:rsidRPr="00A805BA">
        <w:rPr>
          <w:rFonts w:hint="eastAsia"/>
        </w:rPr>
        <w:t>样本数据。</w:t>
      </w:r>
    </w:p>
    <w:p w14:paraId="076C15D7" w14:textId="77777777" w:rsidR="00A805BA" w:rsidRPr="00A805BA" w:rsidRDefault="00A805BA" w:rsidP="003C3E78">
      <w:pPr>
        <w:pStyle w:val="11"/>
      </w:pPr>
      <w:r w:rsidRPr="00A805BA">
        <w:t>group:</w:t>
      </w:r>
      <w:r w:rsidRPr="00A805BA">
        <w:rPr>
          <w:rFonts w:hint="eastAsia"/>
        </w:rPr>
        <w:t xml:space="preserve"> </w:t>
      </w:r>
      <w:r w:rsidRPr="00A805BA">
        <w:rPr>
          <w:rFonts w:hint="eastAsia"/>
        </w:rPr>
        <w:t>变量组数。</w:t>
      </w:r>
    </w:p>
    <w:p w14:paraId="588E872F"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6EE50B1C" w14:textId="77777777" w:rsidR="00A805BA" w:rsidRPr="00A805BA" w:rsidRDefault="00A805BA" w:rsidP="00A805BA">
      <w:pPr>
        <w:ind w:firstLineChars="200" w:firstLine="480"/>
      </w:pPr>
      <w:r w:rsidRPr="00A805BA">
        <w:t>p</w:t>
      </w:r>
      <w:r w:rsidRPr="00A805BA">
        <w:rPr>
          <w:rFonts w:hint="eastAsia"/>
        </w:rPr>
        <w:t>：拒绝原假设的最小显著性水平。</w:t>
      </w:r>
    </w:p>
    <w:p w14:paraId="63E826BC"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5C22D3FC" w14:textId="77777777" w:rsidR="00A805BA" w:rsidRPr="00A805BA" w:rsidRDefault="00A805BA" w:rsidP="00A805BA">
      <w:pPr>
        <w:ind w:firstLineChars="200" w:firstLine="480"/>
      </w:pPr>
      <w:r w:rsidRPr="00A805BA">
        <w:rPr>
          <w:rFonts w:hint="eastAsia"/>
        </w:rPr>
        <w:t>这部分主要对统计过程控制</w:t>
      </w:r>
      <w:r w:rsidRPr="00A805BA">
        <w:t>anovan</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statsmodels.stats.anova</w:t>
      </w:r>
      <w:r w:rsidRPr="00A805BA">
        <w:rPr>
          <w:rFonts w:hint="eastAsia"/>
        </w:rPr>
        <w:t>库</w:t>
      </w:r>
      <w:r w:rsidRPr="00A805BA">
        <w:t>anova_lm ()</w:t>
      </w:r>
      <w:r w:rsidRPr="00A805BA">
        <w:rPr>
          <w:rFonts w:hint="eastAsia"/>
        </w:rPr>
        <w:t>函数进行重写而来，实现了</w:t>
      </w:r>
      <w:r w:rsidRPr="00A805BA">
        <w:rPr>
          <w:rFonts w:hint="eastAsia"/>
        </w:rPr>
        <w:t>matlab</w:t>
      </w:r>
      <w:r w:rsidRPr="00A805BA">
        <w:rPr>
          <w:rFonts w:hint="eastAsia"/>
        </w:rPr>
        <w:t>统计过程控制</w:t>
      </w:r>
      <w:r w:rsidRPr="00A805BA">
        <w:t>anovan</w:t>
      </w:r>
      <w:r w:rsidRPr="00A805BA">
        <w:rPr>
          <w:rFonts w:hint="eastAsia"/>
        </w:rPr>
        <w:t>函数的</w:t>
      </w:r>
      <w:r w:rsidRPr="00A805BA">
        <w:rPr>
          <w:rFonts w:hint="eastAsia"/>
        </w:rPr>
        <w:t>Julia</w:t>
      </w:r>
      <w:r w:rsidRPr="00A805BA">
        <w:rPr>
          <w:rFonts w:hint="eastAsia"/>
        </w:rPr>
        <w:t>语言实现。</w:t>
      </w:r>
    </w:p>
    <w:p w14:paraId="3F2B54A5" w14:textId="77777777" w:rsidR="00A805BA" w:rsidRPr="00A805BA" w:rsidRDefault="00A805BA" w:rsidP="00A805BA">
      <w:pPr>
        <w:keepNext/>
        <w:keepLines/>
        <w:numPr>
          <w:ilvl w:val="2"/>
          <w:numId w:val="1"/>
        </w:numPr>
        <w:spacing w:before="180" w:after="180"/>
        <w:outlineLvl w:val="2"/>
        <w:rPr>
          <w:b/>
          <w:bCs/>
          <w:sz w:val="32"/>
          <w:szCs w:val="32"/>
        </w:rPr>
      </w:pPr>
      <w:bookmarkStart w:id="228" w:name="_Toc108100697"/>
      <w:r w:rsidRPr="00A805BA">
        <w:rPr>
          <w:rFonts w:hint="eastAsia"/>
          <w:b/>
          <w:bCs/>
          <w:sz w:val="32"/>
          <w:szCs w:val="32"/>
        </w:rPr>
        <w:t>统计过程控制</w:t>
      </w:r>
      <w:r w:rsidRPr="00A805BA">
        <w:rPr>
          <w:b/>
          <w:bCs/>
          <w:sz w:val="32"/>
          <w:szCs w:val="32"/>
        </w:rPr>
        <w:t>friedman</w:t>
      </w:r>
      <w:r w:rsidRPr="00A805BA">
        <w:rPr>
          <w:rFonts w:hint="eastAsia"/>
          <w:b/>
          <w:bCs/>
          <w:sz w:val="32"/>
          <w:szCs w:val="32"/>
        </w:rPr>
        <w:t>函数</w:t>
      </w:r>
      <w:bookmarkEnd w:id="228"/>
    </w:p>
    <w:p w14:paraId="7C5B1F92"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4ED717E1" w14:textId="77777777" w:rsidR="00A805BA" w:rsidRPr="00A805BA" w:rsidRDefault="00A805BA" w:rsidP="003C3E78">
      <w:pPr>
        <w:pStyle w:val="11"/>
      </w:pPr>
      <w:r w:rsidRPr="00A805BA">
        <w:t>p = friedman(</w:t>
      </w:r>
      <w:proofErr w:type="gramStart"/>
      <w:r w:rsidRPr="00A805BA">
        <w:t>x,reps</w:t>
      </w:r>
      <w:proofErr w:type="gramEnd"/>
      <w:r w:rsidRPr="00A805BA">
        <w:t>)</w:t>
      </w:r>
    </w:p>
    <w:p w14:paraId="2CBBE5AF" w14:textId="77777777" w:rsidR="00A805BA" w:rsidRPr="00A805BA" w:rsidRDefault="00A805BA" w:rsidP="00A805BA">
      <w:pPr>
        <w:ind w:firstLineChars="200" w:firstLine="480"/>
      </w:pPr>
      <w:r w:rsidRPr="00A805BA">
        <w:rPr>
          <w:rFonts w:hint="eastAsia"/>
        </w:rPr>
        <w:t>返回非参数弗里德曼检验的</w:t>
      </w:r>
      <w:r w:rsidRPr="00A805BA">
        <w:rPr>
          <w:rFonts w:hint="eastAsia"/>
        </w:rPr>
        <w:t xml:space="preserve"> p </w:t>
      </w:r>
      <w:r w:rsidRPr="00A805BA">
        <w:rPr>
          <w:rFonts w:hint="eastAsia"/>
        </w:rPr>
        <w:t>值，以比较双向布局中的列效应。</w:t>
      </w:r>
      <w:r w:rsidRPr="00A805BA">
        <w:rPr>
          <w:rFonts w:hint="eastAsia"/>
        </w:rPr>
        <w:t xml:space="preserve"> Friedman </w:t>
      </w:r>
      <w:r w:rsidRPr="00A805BA">
        <w:rPr>
          <w:rFonts w:hint="eastAsia"/>
        </w:rPr>
        <w:t>检验列效应都相同的原假设与它们不完全相同的替代假设。</w:t>
      </w:r>
    </w:p>
    <w:p w14:paraId="3F674756"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78288322" w14:textId="77777777" w:rsidR="00A805BA" w:rsidRPr="00A805BA" w:rsidRDefault="00A805BA" w:rsidP="003C3E78">
      <w:pPr>
        <w:pStyle w:val="11"/>
      </w:pPr>
      <w:r w:rsidRPr="00A805BA">
        <w:t>x:</w:t>
      </w:r>
      <w:r w:rsidRPr="00A805BA">
        <w:rPr>
          <w:rFonts w:hint="eastAsia"/>
        </w:rPr>
        <w:t xml:space="preserve"> </w:t>
      </w:r>
      <w:r w:rsidRPr="00A805BA">
        <w:rPr>
          <w:rFonts w:hint="eastAsia"/>
        </w:rPr>
        <w:t>样本数据。</w:t>
      </w:r>
    </w:p>
    <w:p w14:paraId="453BA7D6" w14:textId="77777777" w:rsidR="00A805BA" w:rsidRPr="00A805BA" w:rsidRDefault="00A805BA" w:rsidP="003C3E78">
      <w:pPr>
        <w:pStyle w:val="11"/>
      </w:pPr>
      <w:r w:rsidRPr="00A805BA">
        <w:rPr>
          <w:rFonts w:hint="eastAsia"/>
        </w:rPr>
        <w:t>reps</w:t>
      </w:r>
      <w:r w:rsidRPr="00A805BA">
        <w:t>:</w:t>
      </w:r>
      <w:r w:rsidRPr="00A805BA">
        <w:rPr>
          <w:rFonts w:hint="eastAsia"/>
        </w:rPr>
        <w:t xml:space="preserve"> reps </w:t>
      </w:r>
      <w:r w:rsidRPr="00A805BA">
        <w:rPr>
          <w:rFonts w:hint="eastAsia"/>
        </w:rPr>
        <w:t>是每个因子组组合的重复次数。</w:t>
      </w:r>
    </w:p>
    <w:p w14:paraId="1CA29995"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24EA9EA1" w14:textId="77777777" w:rsidR="00A805BA" w:rsidRPr="00A805BA" w:rsidRDefault="00A805BA" w:rsidP="00A805BA">
      <w:pPr>
        <w:ind w:firstLineChars="200" w:firstLine="480"/>
      </w:pPr>
      <w:r w:rsidRPr="00A805BA">
        <w:t>p</w:t>
      </w:r>
      <w:r w:rsidRPr="00A805BA">
        <w:rPr>
          <w:rFonts w:hint="eastAsia"/>
        </w:rPr>
        <w:t>：拒绝原假设的最小显著性水平。</w:t>
      </w:r>
    </w:p>
    <w:p w14:paraId="57D4547D"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07BA1CA0" w14:textId="77777777" w:rsidR="00A805BA" w:rsidRPr="00A805BA" w:rsidRDefault="00A805BA" w:rsidP="00A805BA">
      <w:pPr>
        <w:ind w:firstLineChars="200" w:firstLine="480"/>
      </w:pPr>
      <w:r w:rsidRPr="00A805BA">
        <w:rPr>
          <w:rFonts w:hint="eastAsia"/>
        </w:rPr>
        <w:t>这部分主要对统计过程控制</w:t>
      </w:r>
      <w:r w:rsidRPr="00A805BA">
        <w:t>friedman</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scipy.stats</w:t>
      </w:r>
      <w:r w:rsidRPr="00A805BA">
        <w:rPr>
          <w:rFonts w:hint="eastAsia"/>
        </w:rPr>
        <w:t>库</w:t>
      </w:r>
      <w:r w:rsidRPr="00A805BA">
        <w:t>friedmanchisquare ()</w:t>
      </w:r>
      <w:r w:rsidRPr="00A805BA">
        <w:rPr>
          <w:rFonts w:hint="eastAsia"/>
        </w:rPr>
        <w:t>函数进行重写而来，实现了</w:t>
      </w:r>
      <w:r w:rsidRPr="00A805BA">
        <w:rPr>
          <w:rFonts w:hint="eastAsia"/>
        </w:rPr>
        <w:t>matlab</w:t>
      </w:r>
      <w:r w:rsidRPr="00A805BA">
        <w:rPr>
          <w:rFonts w:hint="eastAsia"/>
        </w:rPr>
        <w:t>统计过程</w:t>
      </w:r>
      <w:r w:rsidRPr="00A805BA">
        <w:rPr>
          <w:rFonts w:hint="eastAsia"/>
        </w:rPr>
        <w:lastRenderedPageBreak/>
        <w:t>控制</w:t>
      </w:r>
      <w:r w:rsidRPr="00A805BA">
        <w:t>friedman</w:t>
      </w:r>
      <w:r w:rsidRPr="00A805BA">
        <w:rPr>
          <w:rFonts w:hint="eastAsia"/>
        </w:rPr>
        <w:t>函数的</w:t>
      </w:r>
      <w:r w:rsidRPr="00A805BA">
        <w:rPr>
          <w:rFonts w:hint="eastAsia"/>
        </w:rPr>
        <w:t>Julia</w:t>
      </w:r>
      <w:r w:rsidRPr="00A805BA">
        <w:rPr>
          <w:rFonts w:hint="eastAsia"/>
        </w:rPr>
        <w:t>语言实现。</w:t>
      </w:r>
    </w:p>
    <w:p w14:paraId="09E8D81B" w14:textId="77777777" w:rsidR="00A805BA" w:rsidRPr="00A805BA" w:rsidRDefault="00A805BA" w:rsidP="00A805BA">
      <w:pPr>
        <w:keepNext/>
        <w:keepLines/>
        <w:numPr>
          <w:ilvl w:val="2"/>
          <w:numId w:val="1"/>
        </w:numPr>
        <w:spacing w:before="180" w:after="180"/>
        <w:outlineLvl w:val="2"/>
        <w:rPr>
          <w:b/>
          <w:bCs/>
          <w:sz w:val="32"/>
          <w:szCs w:val="32"/>
        </w:rPr>
      </w:pPr>
      <w:bookmarkStart w:id="229" w:name="_Toc108100698"/>
      <w:r w:rsidRPr="00A805BA">
        <w:rPr>
          <w:rFonts w:hint="eastAsia"/>
          <w:b/>
          <w:bCs/>
          <w:sz w:val="32"/>
          <w:szCs w:val="32"/>
        </w:rPr>
        <w:t>统计过程控制</w:t>
      </w:r>
      <w:r w:rsidRPr="00A805BA">
        <w:rPr>
          <w:b/>
          <w:bCs/>
          <w:sz w:val="32"/>
          <w:szCs w:val="32"/>
        </w:rPr>
        <w:t>kruskalwallis</w:t>
      </w:r>
      <w:r w:rsidRPr="00A805BA">
        <w:rPr>
          <w:rFonts w:hint="eastAsia"/>
          <w:b/>
          <w:bCs/>
          <w:sz w:val="32"/>
          <w:szCs w:val="32"/>
        </w:rPr>
        <w:t>函数</w:t>
      </w:r>
      <w:bookmarkEnd w:id="229"/>
    </w:p>
    <w:p w14:paraId="44B73D34"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调用方式</w:t>
      </w:r>
    </w:p>
    <w:p w14:paraId="44B3D2FA" w14:textId="77777777" w:rsidR="00A805BA" w:rsidRPr="00A805BA" w:rsidRDefault="00A805BA" w:rsidP="003C3E78">
      <w:pPr>
        <w:pStyle w:val="11"/>
      </w:pPr>
      <w:r w:rsidRPr="00A805BA">
        <w:t>p = kruskalwallis(x)</w:t>
      </w:r>
    </w:p>
    <w:p w14:paraId="41B1878E" w14:textId="6B091F63" w:rsidR="00A805BA" w:rsidRPr="00A805BA" w:rsidRDefault="00A805BA" w:rsidP="00A805BA">
      <w:pPr>
        <w:ind w:firstLineChars="200" w:firstLine="480"/>
      </w:pPr>
      <w:r w:rsidRPr="00A805BA">
        <w:rPr>
          <w:rFonts w:hint="eastAsia"/>
        </w:rPr>
        <w:t>使用</w:t>
      </w:r>
      <w:r w:rsidRPr="00A805BA">
        <w:rPr>
          <w:rFonts w:hint="eastAsia"/>
        </w:rPr>
        <w:t xml:space="preserve"> Kruskal-Wallis </w:t>
      </w:r>
      <w:r w:rsidRPr="00A805BA">
        <w:rPr>
          <w:rFonts w:hint="eastAsia"/>
        </w:rPr>
        <w:t>检验返回矩阵</w:t>
      </w:r>
      <w:r w:rsidRPr="00A805BA">
        <w:rPr>
          <w:rFonts w:hint="eastAsia"/>
        </w:rPr>
        <w:t xml:space="preserve"> x </w:t>
      </w:r>
      <w:r w:rsidRPr="00A805BA">
        <w:rPr>
          <w:rFonts w:hint="eastAsia"/>
        </w:rPr>
        <w:t>的每一列中的数据来自同一分布的零假设的</w:t>
      </w:r>
      <w:r w:rsidRPr="00A805BA">
        <w:rPr>
          <w:rFonts w:hint="eastAsia"/>
        </w:rPr>
        <w:t xml:space="preserve"> p </w:t>
      </w:r>
      <w:r w:rsidRPr="00A805BA">
        <w:rPr>
          <w:rFonts w:hint="eastAsia"/>
        </w:rPr>
        <w:t>值。另一种假设是并非所有样本都来自相同的分布。</w:t>
      </w:r>
      <w:r w:rsidRPr="00A805BA">
        <w:rPr>
          <w:rFonts w:hint="eastAsia"/>
        </w:rPr>
        <w:t xml:space="preserve"> kruskalwallis </w:t>
      </w:r>
      <w:r w:rsidRPr="00A805BA">
        <w:rPr>
          <w:rFonts w:hint="eastAsia"/>
        </w:rPr>
        <w:t>还返回</w:t>
      </w:r>
      <w:r w:rsidRPr="00A805BA">
        <w:rPr>
          <w:rFonts w:hint="eastAsia"/>
        </w:rPr>
        <w:t xml:space="preserve"> ANOVA </w:t>
      </w:r>
      <w:r w:rsidRPr="00A805BA">
        <w:rPr>
          <w:rFonts w:hint="eastAsia"/>
        </w:rPr>
        <w:t>表和箱线图。</w:t>
      </w:r>
    </w:p>
    <w:p w14:paraId="52AA180B"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输入参数</w:t>
      </w:r>
    </w:p>
    <w:p w14:paraId="62694672" w14:textId="77777777" w:rsidR="00A805BA" w:rsidRPr="00A805BA" w:rsidRDefault="00A805BA" w:rsidP="003C3E78">
      <w:pPr>
        <w:pStyle w:val="11"/>
      </w:pPr>
      <w:r w:rsidRPr="00A805BA">
        <w:t>x:</w:t>
      </w:r>
      <w:r w:rsidRPr="00A805BA">
        <w:rPr>
          <w:rFonts w:hint="eastAsia"/>
        </w:rPr>
        <w:t xml:space="preserve"> </w:t>
      </w:r>
      <w:r w:rsidRPr="00A805BA">
        <w:rPr>
          <w:rFonts w:hint="eastAsia"/>
        </w:rPr>
        <w:t>样本数据。</w:t>
      </w:r>
    </w:p>
    <w:p w14:paraId="7BC06531"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返回值</w:t>
      </w:r>
    </w:p>
    <w:p w14:paraId="1EF70A94" w14:textId="77777777" w:rsidR="00A805BA" w:rsidRPr="00A805BA" w:rsidRDefault="00A805BA" w:rsidP="00A805BA">
      <w:pPr>
        <w:ind w:firstLineChars="200" w:firstLine="480"/>
      </w:pPr>
      <w:r w:rsidRPr="00A805BA">
        <w:t>p</w:t>
      </w:r>
      <w:r w:rsidRPr="00A805BA">
        <w:rPr>
          <w:rFonts w:hint="eastAsia"/>
        </w:rPr>
        <w:t>：拒绝原假设的最小显著性水平。</w:t>
      </w:r>
    </w:p>
    <w:p w14:paraId="065D9A53" w14:textId="77777777" w:rsidR="00A805BA" w:rsidRPr="00A805BA" w:rsidRDefault="00A805BA" w:rsidP="00A805BA">
      <w:pPr>
        <w:keepNext/>
        <w:keepLines/>
        <w:numPr>
          <w:ilvl w:val="3"/>
          <w:numId w:val="1"/>
        </w:numPr>
        <w:spacing w:before="120" w:after="120"/>
        <w:outlineLvl w:val="3"/>
        <w:rPr>
          <w:b/>
          <w:bCs/>
          <w:sz w:val="30"/>
          <w:szCs w:val="28"/>
        </w:rPr>
      </w:pPr>
      <w:r w:rsidRPr="00A805BA">
        <w:rPr>
          <w:rFonts w:hint="eastAsia"/>
          <w:b/>
          <w:bCs/>
          <w:sz w:val="30"/>
          <w:szCs w:val="28"/>
        </w:rPr>
        <w:t>开发方案</w:t>
      </w:r>
    </w:p>
    <w:p w14:paraId="6F9A860C" w14:textId="6C9B106D" w:rsidR="00EF2A5B" w:rsidRPr="00A805BA" w:rsidRDefault="00A805BA" w:rsidP="001E4F29">
      <w:pPr>
        <w:ind w:firstLineChars="200" w:firstLine="480"/>
      </w:pPr>
      <w:r w:rsidRPr="00A805BA">
        <w:rPr>
          <w:rFonts w:hint="eastAsia"/>
        </w:rPr>
        <w:t>这部分主要对统计过程控制</w:t>
      </w:r>
      <w:r w:rsidRPr="00A805BA">
        <w:t>kruskalwallis</w:t>
      </w:r>
      <w:r w:rsidRPr="00A805BA">
        <w:rPr>
          <w:rFonts w:hint="eastAsia"/>
        </w:rPr>
        <w:t>函数进行说明，本函数通过对</w:t>
      </w:r>
      <w:r w:rsidRPr="00A805BA">
        <w:t>P</w:t>
      </w:r>
      <w:r w:rsidRPr="00A805BA">
        <w:rPr>
          <w:rFonts w:hint="eastAsia"/>
        </w:rPr>
        <w:t>ython</w:t>
      </w:r>
      <w:r w:rsidRPr="00A805BA">
        <w:rPr>
          <w:rFonts w:hint="eastAsia"/>
        </w:rPr>
        <w:t>中</w:t>
      </w:r>
      <w:r w:rsidRPr="00A805BA">
        <w:t>scipy.stats</w:t>
      </w:r>
      <w:r w:rsidRPr="00A805BA">
        <w:rPr>
          <w:rFonts w:hint="eastAsia"/>
        </w:rPr>
        <w:t>库</w:t>
      </w:r>
      <w:r w:rsidRPr="00A805BA">
        <w:t>kruskal ()</w:t>
      </w:r>
      <w:r w:rsidRPr="00A805BA">
        <w:rPr>
          <w:rFonts w:hint="eastAsia"/>
        </w:rPr>
        <w:t>函数进行重写而来，实现了</w:t>
      </w:r>
      <w:r w:rsidRPr="00A805BA">
        <w:rPr>
          <w:rFonts w:hint="eastAsia"/>
        </w:rPr>
        <w:t>matlab</w:t>
      </w:r>
      <w:r w:rsidRPr="00A805BA">
        <w:rPr>
          <w:rFonts w:hint="eastAsia"/>
        </w:rPr>
        <w:t>统计过程控制</w:t>
      </w:r>
      <w:r w:rsidRPr="00A805BA">
        <w:t>kruskalwallis</w:t>
      </w:r>
      <w:r w:rsidRPr="00A805BA">
        <w:rPr>
          <w:rFonts w:hint="eastAsia"/>
        </w:rPr>
        <w:t>函数的</w:t>
      </w:r>
      <w:r w:rsidRPr="00A805BA">
        <w:rPr>
          <w:rFonts w:hint="eastAsia"/>
        </w:rPr>
        <w:t>Julia</w:t>
      </w:r>
      <w:r w:rsidRPr="00A805BA">
        <w:rPr>
          <w:rFonts w:hint="eastAsia"/>
        </w:rPr>
        <w:t>语言实现。</w:t>
      </w:r>
      <w:bookmarkEnd w:id="197"/>
    </w:p>
    <w:p w14:paraId="16157638" w14:textId="77777777" w:rsidR="00EF2A5B" w:rsidRDefault="00C174DD">
      <w:pPr>
        <w:pStyle w:val="10"/>
      </w:pPr>
      <w:bookmarkStart w:id="230" w:name="_Toc108100699"/>
      <w:r>
        <w:rPr>
          <w:rFonts w:hint="eastAsia"/>
        </w:rPr>
        <w:t>绘图</w:t>
      </w:r>
      <w:bookmarkEnd w:id="230"/>
    </w:p>
    <w:p w14:paraId="5064FF8F" w14:textId="77777777" w:rsidR="00EF2A5B" w:rsidRDefault="00C174DD">
      <w:pPr>
        <w:pStyle w:val="20"/>
      </w:pPr>
      <w:bookmarkStart w:id="231" w:name="_Toc108100700"/>
      <w:r>
        <w:rPr>
          <w:rFonts w:hint="eastAsia"/>
        </w:rPr>
        <w:t>plot</w:t>
      </w:r>
      <w:r>
        <w:rPr>
          <w:rFonts w:hint="eastAsia"/>
        </w:rPr>
        <w:t>函数</w:t>
      </w:r>
      <w:bookmarkEnd w:id="231"/>
    </w:p>
    <w:p w14:paraId="4DACFA26" w14:textId="77777777" w:rsidR="00EF2A5B" w:rsidRDefault="00C174DD">
      <w:pPr>
        <w:pStyle w:val="30"/>
      </w:pPr>
      <w:bookmarkStart w:id="232" w:name="_Toc108100701"/>
      <w:r>
        <w:rPr>
          <w:rFonts w:hint="eastAsia"/>
        </w:rPr>
        <w:t>调用方式</w:t>
      </w:r>
      <w:bookmarkEnd w:id="232"/>
    </w:p>
    <w:p w14:paraId="00055E8C" w14:textId="77777777" w:rsidR="00EF2A5B" w:rsidRDefault="00C174DD">
      <w:pPr>
        <w:pStyle w:val="11"/>
      </w:pPr>
      <w:r>
        <w:t>plot(</w:t>
      </w:r>
      <w:proofErr w:type="gramStart"/>
      <w:r>
        <w:t>X,y</w:t>
      </w:r>
      <w:proofErr w:type="gramEnd"/>
      <w:r>
        <w:t>)</w:t>
      </w:r>
    </w:p>
    <w:p w14:paraId="6908D30F" w14:textId="77777777" w:rsidR="00EF2A5B" w:rsidRDefault="00C174DD">
      <w:pPr>
        <w:pStyle w:val="11"/>
        <w:numPr>
          <w:ilvl w:val="0"/>
          <w:numId w:val="0"/>
        </w:numPr>
        <w:ind w:firstLineChars="200" w:firstLine="480"/>
      </w:pPr>
      <w:r>
        <w:rPr>
          <w:rFonts w:hint="eastAsia"/>
        </w:rPr>
        <w:t>返回使用矩阵</w:t>
      </w:r>
      <w:r>
        <w:rPr>
          <w:rFonts w:hint="eastAsia"/>
        </w:rPr>
        <w:t>X</w:t>
      </w:r>
      <w:r>
        <w:rPr>
          <w:rFonts w:hint="eastAsia"/>
        </w:rPr>
        <w:t>中的预测值和向量</w:t>
      </w:r>
      <w:r>
        <w:t>y</w:t>
      </w:r>
      <w:r>
        <w:rPr>
          <w:rFonts w:hint="eastAsia"/>
        </w:rPr>
        <w:t>中的响应值所绘制的图形。</w:t>
      </w:r>
    </w:p>
    <w:p w14:paraId="1295DB1E" w14:textId="77777777" w:rsidR="00EF2A5B" w:rsidRDefault="00C174DD">
      <w:pPr>
        <w:pStyle w:val="11"/>
      </w:pPr>
      <w:r>
        <w:t>plot(</w:t>
      </w:r>
      <w:r>
        <w:rPr>
          <w:rFonts w:hint="eastAsia"/>
        </w:rPr>
        <w:t>y</w:t>
      </w:r>
      <w:r>
        <w:t>_pred)</w:t>
      </w:r>
    </w:p>
    <w:p w14:paraId="1A03C81F" w14:textId="77777777" w:rsidR="00EF2A5B" w:rsidRDefault="00C174DD">
      <w:pPr>
        <w:pStyle w:val="11"/>
        <w:numPr>
          <w:ilvl w:val="0"/>
          <w:numId w:val="0"/>
        </w:numPr>
        <w:ind w:left="400"/>
      </w:pPr>
      <w:r>
        <w:rPr>
          <w:rFonts w:hint="eastAsia"/>
        </w:rPr>
        <w:lastRenderedPageBreak/>
        <w:t>返回经过模型预测之后的结果图。</w:t>
      </w:r>
    </w:p>
    <w:p w14:paraId="1E2105E9" w14:textId="77777777" w:rsidR="00EF2A5B" w:rsidRDefault="00C174DD">
      <w:pPr>
        <w:pStyle w:val="30"/>
      </w:pPr>
      <w:bookmarkStart w:id="233" w:name="_Toc108100702"/>
      <w:r>
        <w:rPr>
          <w:rFonts w:hint="eastAsia"/>
        </w:rPr>
        <w:t>输入参数</w:t>
      </w:r>
      <w:bookmarkEnd w:id="233"/>
    </w:p>
    <w:p w14:paraId="73EC7B68" w14:textId="77777777" w:rsidR="00EF2A5B" w:rsidRDefault="00C174DD">
      <w:pPr>
        <w:pStyle w:val="11"/>
      </w:pPr>
      <w:r>
        <w:t>X:</w:t>
      </w:r>
      <w:r>
        <w:rPr>
          <w:rFonts w:hint="eastAsia"/>
        </w:rPr>
        <w:t xml:space="preserve"> </w:t>
      </w:r>
      <w:r>
        <w:rPr>
          <w:rFonts w:hint="eastAsia"/>
        </w:rPr>
        <w:t>包含列中自变量值的矩阵。</w:t>
      </w:r>
    </w:p>
    <w:p w14:paraId="524734B9" w14:textId="77777777" w:rsidR="00EF2A5B" w:rsidRDefault="00C174DD">
      <w:pPr>
        <w:pStyle w:val="11"/>
      </w:pPr>
      <w:r>
        <w:rPr>
          <w:rFonts w:hint="eastAsia"/>
        </w:rPr>
        <w:t>y</w:t>
      </w:r>
      <w:r>
        <w:rPr>
          <w:rFonts w:hint="eastAsia"/>
        </w:rPr>
        <w:t>：包含因变量值的向量。</w:t>
      </w:r>
    </w:p>
    <w:p w14:paraId="10BE856F" w14:textId="77777777" w:rsidR="00EF2A5B" w:rsidRDefault="00C174DD">
      <w:pPr>
        <w:pStyle w:val="11"/>
      </w:pPr>
      <w:r>
        <w:t>y_pred</w:t>
      </w:r>
      <w:r>
        <w:rPr>
          <w:rFonts w:hint="eastAsia"/>
        </w:rPr>
        <w:t>：模型预测结果向量。</w:t>
      </w:r>
    </w:p>
    <w:p w14:paraId="7811C033" w14:textId="77777777" w:rsidR="00EF2A5B" w:rsidRDefault="00C174DD">
      <w:pPr>
        <w:pStyle w:val="30"/>
      </w:pPr>
      <w:bookmarkStart w:id="234" w:name="_Toc108100703"/>
      <w:r>
        <w:rPr>
          <w:rFonts w:hint="eastAsia"/>
        </w:rPr>
        <w:t>返回值</w:t>
      </w:r>
      <w:bookmarkEnd w:id="234"/>
    </w:p>
    <w:p w14:paraId="5C074C4D" w14:textId="77777777" w:rsidR="00EF2A5B" w:rsidRDefault="00C174DD">
      <w:pPr>
        <w:pStyle w:val="a1"/>
        <w:ind w:firstLine="480"/>
      </w:pPr>
      <w:r>
        <w:rPr>
          <w:rFonts w:hint="eastAsia"/>
        </w:rPr>
        <w:t>无</w:t>
      </w:r>
    </w:p>
    <w:p w14:paraId="1F0715D8" w14:textId="77777777" w:rsidR="00EF2A5B" w:rsidRDefault="00C174DD">
      <w:pPr>
        <w:pStyle w:val="30"/>
      </w:pPr>
      <w:bookmarkStart w:id="235" w:name="_Toc108100704"/>
      <w:r>
        <w:rPr>
          <w:rFonts w:hint="eastAsia"/>
        </w:rPr>
        <w:t>开发方案</w:t>
      </w:r>
      <w:bookmarkEnd w:id="235"/>
    </w:p>
    <w:p w14:paraId="6DDDBA36" w14:textId="77777777" w:rsidR="00EF2A5B" w:rsidRDefault="00C174DD">
      <w:pPr>
        <w:pStyle w:val="a1"/>
        <w:ind w:firstLine="480"/>
      </w:pPr>
      <w:r>
        <w:rPr>
          <w:rFonts w:hint="eastAsia"/>
        </w:rPr>
        <w:t>这部分主要对绘图进行说明，本函数通过对</w:t>
      </w:r>
      <w:r>
        <w:rPr>
          <w:rFonts w:hint="eastAsia"/>
        </w:rPr>
        <w:t>Julia</w:t>
      </w:r>
      <w:r>
        <w:rPr>
          <w:rFonts w:hint="eastAsia"/>
        </w:rPr>
        <w:t>中</w:t>
      </w:r>
      <w:r>
        <w:t>Plots</w:t>
      </w:r>
      <w:r>
        <w:rPr>
          <w:rFonts w:hint="eastAsia"/>
        </w:rPr>
        <w:t>库</w:t>
      </w:r>
      <w:r>
        <w:rPr>
          <w:rFonts w:hint="eastAsia"/>
        </w:rPr>
        <w:t>plot</w:t>
      </w:r>
      <w:r>
        <w:t>()</w:t>
      </w:r>
      <w:r>
        <w:rPr>
          <w:rFonts w:hint="eastAsia"/>
        </w:rPr>
        <w:t>函数进行重写而来，实现了</w:t>
      </w:r>
      <w:r>
        <w:rPr>
          <w:rFonts w:hint="eastAsia"/>
        </w:rPr>
        <w:t>matla</w:t>
      </w:r>
      <w:r>
        <w:t xml:space="preserve">b </w:t>
      </w:r>
      <w:r>
        <w:rPr>
          <w:rFonts w:hint="eastAsia"/>
        </w:rPr>
        <w:t>绘图</w:t>
      </w:r>
      <w:r>
        <w:rPr>
          <w:rFonts w:hint="eastAsia"/>
        </w:rPr>
        <w:t>plot</w:t>
      </w:r>
      <w:r>
        <w:rPr>
          <w:rFonts w:hint="eastAsia"/>
        </w:rPr>
        <w:t>函数的</w:t>
      </w:r>
      <w:r>
        <w:rPr>
          <w:rFonts w:hint="eastAsia"/>
        </w:rPr>
        <w:t>Julia</w:t>
      </w:r>
      <w:r>
        <w:rPr>
          <w:rFonts w:hint="eastAsia"/>
        </w:rPr>
        <w:t>语言实现。</w:t>
      </w:r>
    </w:p>
    <w:p w14:paraId="6E3D930A" w14:textId="77777777" w:rsidR="00EF2A5B" w:rsidRDefault="00C174DD">
      <w:pPr>
        <w:pStyle w:val="20"/>
      </w:pPr>
      <w:bookmarkStart w:id="236" w:name="_Toc108100705"/>
      <w:r>
        <w:t>plotPartialDependence</w:t>
      </w:r>
      <w:r>
        <w:rPr>
          <w:rFonts w:hint="eastAsia"/>
        </w:rPr>
        <w:t>函数</w:t>
      </w:r>
      <w:bookmarkEnd w:id="236"/>
    </w:p>
    <w:p w14:paraId="4B3ED65A" w14:textId="77777777" w:rsidR="00EF2A5B" w:rsidRDefault="00C174DD">
      <w:pPr>
        <w:pStyle w:val="30"/>
      </w:pPr>
      <w:bookmarkStart w:id="237" w:name="_Toc108100706"/>
      <w:r>
        <w:rPr>
          <w:rFonts w:hint="eastAsia"/>
        </w:rPr>
        <w:t>调用方式</w:t>
      </w:r>
      <w:bookmarkEnd w:id="237"/>
    </w:p>
    <w:p w14:paraId="44B20DF1" w14:textId="77777777" w:rsidR="00EF2A5B" w:rsidRDefault="00C174DD">
      <w:pPr>
        <w:pStyle w:val="11"/>
      </w:pPr>
      <w:proofErr w:type="gramStart"/>
      <w:r>
        <w:t>plotPartialDependence(</w:t>
      </w:r>
      <w:proofErr w:type="gramEnd"/>
      <w:r>
        <w:t>RegressionMdl,Vars)</w:t>
      </w:r>
    </w:p>
    <w:p w14:paraId="7DCDA8D2" w14:textId="77777777" w:rsidR="00EF2A5B" w:rsidRDefault="00C174DD">
      <w:pPr>
        <w:pStyle w:val="11"/>
        <w:numPr>
          <w:ilvl w:val="0"/>
          <w:numId w:val="0"/>
        </w:numPr>
        <w:ind w:firstLineChars="200" w:firstLine="480"/>
      </w:pPr>
      <w:r>
        <w:rPr>
          <w:rFonts w:hint="eastAsia"/>
        </w:rPr>
        <w:t>返回创建的部分依赖图（</w:t>
      </w:r>
      <w:r>
        <w:rPr>
          <w:rFonts w:hint="eastAsia"/>
        </w:rPr>
        <w:t>PDP</w:t>
      </w:r>
      <w:r>
        <w:rPr>
          <w:rFonts w:hint="eastAsia"/>
        </w:rPr>
        <w:t>）和个别条件期望图（</w:t>
      </w:r>
      <w:r>
        <w:rPr>
          <w:rFonts w:hint="eastAsia"/>
        </w:rPr>
        <w:t>ICE</w:t>
      </w:r>
      <w:r>
        <w:rPr>
          <w:rFonts w:hint="eastAsia"/>
        </w:rPr>
        <w:t>）。</w:t>
      </w:r>
    </w:p>
    <w:p w14:paraId="55D26B10" w14:textId="77777777" w:rsidR="00EF2A5B" w:rsidRDefault="00C174DD">
      <w:pPr>
        <w:pStyle w:val="30"/>
      </w:pPr>
      <w:bookmarkStart w:id="238" w:name="_Toc108100707"/>
      <w:r>
        <w:rPr>
          <w:rFonts w:hint="eastAsia"/>
        </w:rPr>
        <w:t>输入参数</w:t>
      </w:r>
      <w:bookmarkEnd w:id="238"/>
    </w:p>
    <w:p w14:paraId="04621883" w14:textId="77777777" w:rsidR="00EF2A5B" w:rsidRDefault="00C174DD">
      <w:pPr>
        <w:pStyle w:val="11"/>
      </w:pPr>
      <w:r>
        <w:t>RegressionMdl:</w:t>
      </w:r>
      <w:r>
        <w:rPr>
          <w:rFonts w:hint="eastAsia"/>
        </w:rPr>
        <w:t xml:space="preserve"> </w:t>
      </w:r>
      <w:r>
        <w:rPr>
          <w:rFonts w:hint="eastAsia"/>
        </w:rPr>
        <w:t>训练完成的回归模型。</w:t>
      </w:r>
    </w:p>
    <w:p w14:paraId="425308F2" w14:textId="77777777" w:rsidR="00EF2A5B" w:rsidRDefault="00C174DD">
      <w:pPr>
        <w:pStyle w:val="11"/>
      </w:pPr>
      <w:r>
        <w:t>Vars</w:t>
      </w:r>
      <w:r>
        <w:rPr>
          <w:rFonts w:hint="eastAsia"/>
        </w:rPr>
        <w:t>：列出的预测变量。</w:t>
      </w:r>
    </w:p>
    <w:p w14:paraId="068AFDF7" w14:textId="77777777" w:rsidR="00EF2A5B" w:rsidRDefault="00C174DD">
      <w:pPr>
        <w:pStyle w:val="30"/>
      </w:pPr>
      <w:bookmarkStart w:id="239" w:name="_Toc108100708"/>
      <w:r>
        <w:rPr>
          <w:rFonts w:hint="eastAsia"/>
        </w:rPr>
        <w:t>返回值</w:t>
      </w:r>
      <w:bookmarkEnd w:id="239"/>
    </w:p>
    <w:p w14:paraId="1D3D9C3D" w14:textId="77777777" w:rsidR="00EF2A5B" w:rsidRDefault="00C174DD">
      <w:pPr>
        <w:pStyle w:val="a1"/>
        <w:ind w:firstLine="480"/>
      </w:pPr>
      <w:r>
        <w:rPr>
          <w:rFonts w:hint="eastAsia"/>
        </w:rPr>
        <w:t>无</w:t>
      </w:r>
    </w:p>
    <w:p w14:paraId="5F9F89C7" w14:textId="77777777" w:rsidR="00EF2A5B" w:rsidRDefault="00C174DD">
      <w:pPr>
        <w:pStyle w:val="30"/>
      </w:pPr>
      <w:bookmarkStart w:id="240" w:name="_Toc108100709"/>
      <w:r>
        <w:rPr>
          <w:rFonts w:hint="eastAsia"/>
        </w:rPr>
        <w:lastRenderedPageBreak/>
        <w:t>开发方案</w:t>
      </w:r>
      <w:bookmarkEnd w:id="240"/>
    </w:p>
    <w:p w14:paraId="06758B49" w14:textId="77777777" w:rsidR="00EF2A5B" w:rsidRDefault="00C174DD">
      <w:pPr>
        <w:pStyle w:val="a1"/>
        <w:ind w:firstLine="480"/>
      </w:pPr>
      <w:r>
        <w:rPr>
          <w:rFonts w:hint="eastAsia"/>
        </w:rPr>
        <w:t>这部分主要对绘图进行说明，本函数通过对</w:t>
      </w:r>
      <w:r>
        <w:t>P</w:t>
      </w:r>
      <w:r>
        <w:rPr>
          <w:rFonts w:hint="eastAsia"/>
        </w:rPr>
        <w:t>ython</w:t>
      </w:r>
      <w:r>
        <w:rPr>
          <w:rFonts w:hint="eastAsia"/>
        </w:rPr>
        <w:t>中</w:t>
      </w:r>
      <w:r>
        <w:t>sklearn.inspection</w:t>
      </w:r>
      <w:r>
        <w:rPr>
          <w:rFonts w:hint="eastAsia"/>
        </w:rPr>
        <w:t>库</w:t>
      </w:r>
      <w:r>
        <w:t>plot_partial_dependence ()</w:t>
      </w:r>
      <w:r>
        <w:rPr>
          <w:rFonts w:hint="eastAsia"/>
        </w:rPr>
        <w:t>函数进行重写而来，实现了</w:t>
      </w:r>
      <w:r>
        <w:rPr>
          <w:rFonts w:hint="eastAsia"/>
        </w:rPr>
        <w:t>matla</w:t>
      </w:r>
      <w:r>
        <w:t xml:space="preserve">b </w:t>
      </w:r>
      <w:r>
        <w:rPr>
          <w:rFonts w:hint="eastAsia"/>
        </w:rPr>
        <w:t>绘图</w:t>
      </w:r>
      <w:r>
        <w:t>plotPartialDependence</w:t>
      </w:r>
      <w:r>
        <w:rPr>
          <w:rFonts w:hint="eastAsia"/>
        </w:rPr>
        <w:t>函数的</w:t>
      </w:r>
      <w:r>
        <w:rPr>
          <w:rFonts w:hint="eastAsia"/>
        </w:rPr>
        <w:t>Julia</w:t>
      </w:r>
      <w:r>
        <w:rPr>
          <w:rFonts w:hint="eastAsia"/>
        </w:rPr>
        <w:t>语言实现。</w:t>
      </w:r>
    </w:p>
    <w:p w14:paraId="666D29E3" w14:textId="77777777" w:rsidR="00EF2A5B" w:rsidRDefault="00C174DD">
      <w:pPr>
        <w:pStyle w:val="20"/>
      </w:pPr>
      <w:bookmarkStart w:id="241" w:name="_Toc108100710"/>
      <w:r>
        <w:t>plotResiduals</w:t>
      </w:r>
      <w:r>
        <w:rPr>
          <w:rFonts w:hint="eastAsia"/>
        </w:rPr>
        <w:t>函数</w:t>
      </w:r>
      <w:bookmarkEnd w:id="241"/>
    </w:p>
    <w:p w14:paraId="04ECD66A" w14:textId="77777777" w:rsidR="00EF2A5B" w:rsidRDefault="00C174DD">
      <w:pPr>
        <w:pStyle w:val="30"/>
      </w:pPr>
      <w:bookmarkStart w:id="242" w:name="_Toc108100711"/>
      <w:r>
        <w:rPr>
          <w:rFonts w:hint="eastAsia"/>
        </w:rPr>
        <w:t>调用方式</w:t>
      </w:r>
      <w:bookmarkEnd w:id="242"/>
    </w:p>
    <w:p w14:paraId="0CEA5808" w14:textId="77777777" w:rsidR="00EF2A5B" w:rsidRDefault="00C174DD">
      <w:pPr>
        <w:pStyle w:val="11"/>
      </w:pPr>
      <w:r>
        <w:t>plotResiduals(mdl)</w:t>
      </w:r>
    </w:p>
    <w:p w14:paraId="153FF53D" w14:textId="77777777" w:rsidR="00EF2A5B" w:rsidRDefault="00C174DD">
      <w:pPr>
        <w:pStyle w:val="11"/>
        <w:numPr>
          <w:ilvl w:val="0"/>
          <w:numId w:val="0"/>
        </w:numPr>
        <w:ind w:firstLineChars="200" w:firstLine="480"/>
      </w:pPr>
      <w:r>
        <w:rPr>
          <w:rFonts w:hint="eastAsia"/>
        </w:rPr>
        <w:t>广义线性回归模型的残差图。</w:t>
      </w:r>
    </w:p>
    <w:p w14:paraId="51AFDFD4" w14:textId="77777777" w:rsidR="00EF2A5B" w:rsidRDefault="00C174DD">
      <w:pPr>
        <w:pStyle w:val="30"/>
      </w:pPr>
      <w:bookmarkStart w:id="243" w:name="_Toc108100712"/>
      <w:r>
        <w:rPr>
          <w:rFonts w:hint="eastAsia"/>
        </w:rPr>
        <w:t>输入参数</w:t>
      </w:r>
      <w:bookmarkEnd w:id="243"/>
    </w:p>
    <w:p w14:paraId="632AAA78" w14:textId="77777777" w:rsidR="00EF2A5B" w:rsidRDefault="00C174DD">
      <w:pPr>
        <w:pStyle w:val="11"/>
      </w:pPr>
      <w:r>
        <w:t>mdl:</w:t>
      </w:r>
      <w:r>
        <w:rPr>
          <w:rFonts w:hint="eastAsia"/>
        </w:rPr>
        <w:t xml:space="preserve"> </w:t>
      </w:r>
      <w:r>
        <w:rPr>
          <w:rFonts w:hint="eastAsia"/>
        </w:rPr>
        <w:t>训练完成的回归模型。</w:t>
      </w:r>
    </w:p>
    <w:p w14:paraId="76DAB15B" w14:textId="77777777" w:rsidR="00EF2A5B" w:rsidRDefault="00C174DD">
      <w:pPr>
        <w:pStyle w:val="30"/>
      </w:pPr>
      <w:bookmarkStart w:id="244" w:name="_Toc108100713"/>
      <w:r>
        <w:rPr>
          <w:rFonts w:hint="eastAsia"/>
        </w:rPr>
        <w:t>返回值</w:t>
      </w:r>
      <w:bookmarkEnd w:id="244"/>
    </w:p>
    <w:p w14:paraId="3ED2E240" w14:textId="77777777" w:rsidR="00EF2A5B" w:rsidRDefault="00C174DD">
      <w:pPr>
        <w:pStyle w:val="a1"/>
        <w:ind w:firstLine="480"/>
      </w:pPr>
      <w:r>
        <w:rPr>
          <w:rFonts w:hint="eastAsia"/>
        </w:rPr>
        <w:t>无</w:t>
      </w:r>
    </w:p>
    <w:p w14:paraId="3B3E8432" w14:textId="77777777" w:rsidR="00EF2A5B" w:rsidRDefault="00C174DD">
      <w:pPr>
        <w:pStyle w:val="30"/>
      </w:pPr>
      <w:bookmarkStart w:id="245" w:name="_Toc108100714"/>
      <w:r>
        <w:rPr>
          <w:rFonts w:hint="eastAsia"/>
        </w:rPr>
        <w:t>开发方案</w:t>
      </w:r>
      <w:bookmarkEnd w:id="245"/>
    </w:p>
    <w:p w14:paraId="68624EEC" w14:textId="77777777" w:rsidR="00EF2A5B" w:rsidRDefault="00C174DD">
      <w:pPr>
        <w:pStyle w:val="a1"/>
        <w:ind w:firstLine="480"/>
      </w:pPr>
      <w:r>
        <w:rPr>
          <w:rFonts w:hint="eastAsia"/>
        </w:rPr>
        <w:t>这部分主要对绘图进行说明，本函数通过对</w:t>
      </w:r>
      <w:r>
        <w:t>P</w:t>
      </w:r>
      <w:r>
        <w:rPr>
          <w:rFonts w:hint="eastAsia"/>
        </w:rPr>
        <w:t>ython</w:t>
      </w:r>
      <w:r>
        <w:rPr>
          <w:rFonts w:hint="eastAsia"/>
        </w:rPr>
        <w:t>中</w:t>
      </w:r>
      <w:r>
        <w:t>seaborn</w:t>
      </w:r>
      <w:r>
        <w:rPr>
          <w:rFonts w:hint="eastAsia"/>
        </w:rPr>
        <w:t>库</w:t>
      </w:r>
      <w:r>
        <w:t>residplot ()</w:t>
      </w:r>
      <w:r>
        <w:rPr>
          <w:rFonts w:hint="eastAsia"/>
        </w:rPr>
        <w:t>函数进行重写而来，实现了</w:t>
      </w:r>
      <w:r>
        <w:rPr>
          <w:rFonts w:hint="eastAsia"/>
        </w:rPr>
        <w:t>matla</w:t>
      </w:r>
      <w:r>
        <w:t xml:space="preserve">b </w:t>
      </w:r>
      <w:r>
        <w:rPr>
          <w:rFonts w:hint="eastAsia"/>
        </w:rPr>
        <w:t>绘图</w:t>
      </w:r>
      <w:r>
        <w:t>plotResiduals</w:t>
      </w:r>
      <w:r>
        <w:rPr>
          <w:rFonts w:hint="eastAsia"/>
        </w:rPr>
        <w:t>函数的</w:t>
      </w:r>
      <w:r>
        <w:rPr>
          <w:rFonts w:hint="eastAsia"/>
        </w:rPr>
        <w:t>Julia</w:t>
      </w:r>
      <w:r>
        <w:rPr>
          <w:rFonts w:hint="eastAsia"/>
        </w:rPr>
        <w:t>语言实现。</w:t>
      </w:r>
    </w:p>
    <w:p w14:paraId="2550F0A6" w14:textId="77777777" w:rsidR="00390B59" w:rsidRDefault="00390B59" w:rsidP="00390B59">
      <w:pPr>
        <w:pStyle w:val="20"/>
      </w:pPr>
      <w:bookmarkStart w:id="246" w:name="_Toc108100715"/>
      <w:r w:rsidRPr="009733AC">
        <w:t>histfit</w:t>
      </w:r>
      <w:r>
        <w:rPr>
          <w:rFonts w:hint="eastAsia"/>
        </w:rPr>
        <w:t>函数</w:t>
      </w:r>
      <w:bookmarkEnd w:id="246"/>
    </w:p>
    <w:p w14:paraId="2D2CDD2F" w14:textId="77777777" w:rsidR="00390B59" w:rsidRDefault="00390B59" w:rsidP="00390B59">
      <w:pPr>
        <w:pStyle w:val="30"/>
      </w:pPr>
      <w:bookmarkStart w:id="247" w:name="_Toc108100716"/>
      <w:r>
        <w:rPr>
          <w:rFonts w:hint="eastAsia"/>
        </w:rPr>
        <w:t>调用方式</w:t>
      </w:r>
      <w:bookmarkEnd w:id="247"/>
    </w:p>
    <w:p w14:paraId="2D2E157D" w14:textId="77777777" w:rsidR="00390B59" w:rsidRDefault="00390B59" w:rsidP="00390B59">
      <w:pPr>
        <w:pStyle w:val="11"/>
      </w:pPr>
      <w:r w:rsidRPr="009733AC">
        <w:t>histfit(data</w:t>
      </w:r>
      <w:r>
        <w:t>)</w:t>
      </w:r>
    </w:p>
    <w:p w14:paraId="5BFB25D7" w14:textId="77777777" w:rsidR="00390B59" w:rsidRDefault="00390B59" w:rsidP="00390B59">
      <w:pPr>
        <w:pStyle w:val="11"/>
        <w:numPr>
          <w:ilvl w:val="0"/>
          <w:numId w:val="0"/>
        </w:numPr>
        <w:ind w:firstLineChars="200" w:firstLine="480"/>
      </w:pPr>
      <w:r w:rsidRPr="009733AC">
        <w:rPr>
          <w:rFonts w:hint="eastAsia"/>
        </w:rPr>
        <w:t>绘制</w:t>
      </w:r>
      <w:r w:rsidRPr="009733AC">
        <w:rPr>
          <w:rFonts w:hint="eastAsia"/>
        </w:rPr>
        <w:t xml:space="preserve"> data </w:t>
      </w:r>
      <w:r w:rsidRPr="009733AC">
        <w:rPr>
          <w:rFonts w:hint="eastAsia"/>
        </w:rPr>
        <w:t>中的值的直方图并拟合密度函数，直方图的</w:t>
      </w:r>
      <w:r w:rsidRPr="009733AC">
        <w:rPr>
          <w:rFonts w:hint="eastAsia"/>
        </w:rPr>
        <w:t xml:space="preserve"> bin </w:t>
      </w:r>
      <w:r w:rsidRPr="009733AC">
        <w:rPr>
          <w:rFonts w:hint="eastAsia"/>
        </w:rPr>
        <w:t>个数等于</w:t>
      </w:r>
      <w:r w:rsidRPr="009733AC">
        <w:rPr>
          <w:rFonts w:hint="eastAsia"/>
        </w:rPr>
        <w:t xml:space="preserve"> data </w:t>
      </w:r>
      <w:r w:rsidRPr="009733AC">
        <w:rPr>
          <w:rFonts w:hint="eastAsia"/>
        </w:rPr>
        <w:t>中元素个数的平方根。</w:t>
      </w:r>
    </w:p>
    <w:p w14:paraId="4CE7833E" w14:textId="77777777" w:rsidR="00390B59" w:rsidRDefault="00390B59" w:rsidP="00390B59">
      <w:pPr>
        <w:pStyle w:val="30"/>
      </w:pPr>
      <w:bookmarkStart w:id="248" w:name="_Toc108100717"/>
      <w:r>
        <w:rPr>
          <w:rFonts w:hint="eastAsia"/>
        </w:rPr>
        <w:lastRenderedPageBreak/>
        <w:t>输入参数</w:t>
      </w:r>
      <w:bookmarkEnd w:id="248"/>
    </w:p>
    <w:p w14:paraId="68A2CF11" w14:textId="77777777" w:rsidR="00390B59" w:rsidRDefault="00390B59" w:rsidP="00390B59">
      <w:pPr>
        <w:pStyle w:val="11"/>
      </w:pPr>
      <w:r>
        <w:rPr>
          <w:rFonts w:hint="eastAsia"/>
        </w:rPr>
        <w:t>data</w:t>
      </w:r>
      <w:r>
        <w:t>:</w:t>
      </w:r>
      <w:r w:rsidRPr="001742BB">
        <w:rPr>
          <w:rFonts w:hint="eastAsia"/>
        </w:rPr>
        <w:t xml:space="preserve"> </w:t>
      </w:r>
      <w:r w:rsidRPr="004A2791">
        <w:rPr>
          <w:rFonts w:hint="eastAsia"/>
        </w:rPr>
        <w:t>包含自变量值的</w:t>
      </w:r>
      <w:r>
        <w:rPr>
          <w:rFonts w:hint="eastAsia"/>
        </w:rPr>
        <w:t>向量。</w:t>
      </w:r>
    </w:p>
    <w:p w14:paraId="48EEAE72" w14:textId="77777777" w:rsidR="00390B59" w:rsidRDefault="00390B59" w:rsidP="00390B59">
      <w:pPr>
        <w:pStyle w:val="30"/>
      </w:pPr>
      <w:bookmarkStart w:id="249" w:name="_Toc108100718"/>
      <w:r>
        <w:rPr>
          <w:rFonts w:hint="eastAsia"/>
        </w:rPr>
        <w:t>返回值</w:t>
      </w:r>
      <w:bookmarkEnd w:id="249"/>
    </w:p>
    <w:p w14:paraId="07A71B24" w14:textId="77777777" w:rsidR="00390B59" w:rsidRPr="00761986" w:rsidRDefault="00390B59" w:rsidP="00390B59">
      <w:pPr>
        <w:pStyle w:val="a1"/>
        <w:ind w:firstLine="480"/>
      </w:pPr>
      <w:r>
        <w:rPr>
          <w:rFonts w:hint="eastAsia"/>
        </w:rPr>
        <w:t>无</w:t>
      </w:r>
    </w:p>
    <w:p w14:paraId="30C8F1BF" w14:textId="77777777" w:rsidR="00390B59" w:rsidRDefault="00390B59" w:rsidP="00390B59">
      <w:pPr>
        <w:pStyle w:val="30"/>
      </w:pPr>
      <w:bookmarkStart w:id="250" w:name="_Toc108100719"/>
      <w:r>
        <w:rPr>
          <w:rFonts w:hint="eastAsia"/>
        </w:rPr>
        <w:t>开发方案</w:t>
      </w:r>
      <w:bookmarkEnd w:id="250"/>
    </w:p>
    <w:p w14:paraId="27EEF2AC" w14:textId="77777777" w:rsidR="00390B59" w:rsidRPr="00FF4B3D" w:rsidRDefault="00390B59" w:rsidP="00390B59">
      <w:pPr>
        <w:pStyle w:val="a1"/>
        <w:ind w:firstLine="480"/>
      </w:pPr>
      <w:r>
        <w:rPr>
          <w:rFonts w:hint="eastAsia"/>
        </w:rPr>
        <w:t>这部分主要对绘图进行说明，本函数通过对</w:t>
      </w:r>
      <w:r>
        <w:t>P</w:t>
      </w:r>
      <w:r>
        <w:rPr>
          <w:rFonts w:hint="eastAsia"/>
        </w:rPr>
        <w:t>ython</w:t>
      </w:r>
      <w:r>
        <w:rPr>
          <w:rFonts w:hint="eastAsia"/>
        </w:rPr>
        <w:t>中</w:t>
      </w:r>
      <w:r w:rsidRPr="009733AC">
        <w:t>matplotlib.pyplot</w:t>
      </w:r>
      <w:r>
        <w:rPr>
          <w:rFonts w:hint="eastAsia"/>
        </w:rPr>
        <w:t>库</w:t>
      </w:r>
      <w:r w:rsidRPr="009733AC">
        <w:t xml:space="preserve">hist </w:t>
      </w:r>
      <w:r>
        <w:t>()</w:t>
      </w:r>
      <w:r>
        <w:rPr>
          <w:rFonts w:hint="eastAsia"/>
        </w:rPr>
        <w:t>函数进行重写而来，实现了</w:t>
      </w:r>
      <w:r>
        <w:rPr>
          <w:rFonts w:hint="eastAsia"/>
        </w:rPr>
        <w:t>matla</w:t>
      </w:r>
      <w:r>
        <w:t xml:space="preserve">b </w:t>
      </w:r>
      <w:r>
        <w:rPr>
          <w:rFonts w:hint="eastAsia"/>
        </w:rPr>
        <w:t>绘图</w:t>
      </w:r>
      <w:r w:rsidRPr="009733AC">
        <w:t xml:space="preserve"> histfit</w:t>
      </w:r>
      <w:r>
        <w:rPr>
          <w:rFonts w:hint="eastAsia"/>
        </w:rPr>
        <w:t>函数的</w:t>
      </w:r>
      <w:r>
        <w:rPr>
          <w:rFonts w:hint="eastAsia"/>
        </w:rPr>
        <w:t>Julia</w:t>
      </w:r>
      <w:r>
        <w:rPr>
          <w:rFonts w:hint="eastAsia"/>
        </w:rPr>
        <w:t>语言实现。</w:t>
      </w:r>
    </w:p>
    <w:p w14:paraId="1E7AAEFE" w14:textId="77777777" w:rsidR="00EF2A5B" w:rsidRPr="00390B59" w:rsidRDefault="00EF2A5B">
      <w:pPr>
        <w:pStyle w:val="a1"/>
        <w:ind w:firstLine="480"/>
      </w:pPr>
    </w:p>
    <w:p w14:paraId="63981865" w14:textId="77777777" w:rsidR="00EF2A5B" w:rsidRDefault="00C174DD">
      <w:pPr>
        <w:pStyle w:val="10"/>
      </w:pPr>
      <w:bookmarkStart w:id="251" w:name="_Toc108100720"/>
      <w:r>
        <w:rPr>
          <w:rFonts w:hint="eastAsia"/>
        </w:rPr>
        <w:t>开发计划</w:t>
      </w:r>
      <w:bookmarkEnd w:id="251"/>
    </w:p>
    <w:p w14:paraId="5CECB787" w14:textId="77777777" w:rsidR="00EF2A5B" w:rsidRDefault="00EF2A5B"/>
    <w:sectPr w:rsidR="00EF2A5B">
      <w:footerReference w:type="default" r:id="rId109"/>
      <w:pgSz w:w="11907" w:h="16839"/>
      <w:pgMar w:top="1440" w:right="1800" w:bottom="1440" w:left="1800" w:header="720" w:footer="72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81B09" w14:textId="77777777" w:rsidR="003A1122" w:rsidRDefault="003A1122">
      <w:pPr>
        <w:spacing w:line="240" w:lineRule="auto"/>
      </w:pPr>
      <w:r>
        <w:separator/>
      </w:r>
    </w:p>
  </w:endnote>
  <w:endnote w:type="continuationSeparator" w:id="0">
    <w:p w14:paraId="64F87022" w14:textId="77777777" w:rsidR="003A1122" w:rsidRDefault="003A11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02C56" w14:textId="77777777" w:rsidR="00606369" w:rsidRDefault="00606369">
    <w:pPr>
      <w:pStyle w:val="ad"/>
      <w:spacing w:line="240" w:lineRule="auto"/>
      <w:ind w:firstLineChars="200" w:firstLine="360"/>
    </w:pPr>
    <w:r>
      <w:rPr>
        <w:noProof/>
      </w:rPr>
      <w:drawing>
        <wp:anchor distT="0" distB="0" distL="114300" distR="114300" simplePos="0" relativeHeight="251656704" behindDoc="0" locked="0" layoutInCell="1" allowOverlap="1" wp14:anchorId="68E281AD" wp14:editId="5495B36C">
          <wp:simplePos x="0" y="0"/>
          <wp:positionH relativeFrom="column">
            <wp:posOffset>-9525</wp:posOffset>
          </wp:positionH>
          <wp:positionV relativeFrom="paragraph">
            <wp:posOffset>-13970</wp:posOffset>
          </wp:positionV>
          <wp:extent cx="190500" cy="152400"/>
          <wp:effectExtent l="0" t="0" r="0" b="0"/>
          <wp:wrapNone/>
          <wp:docPr id="5"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1"/>
                  <pic:cNvPicPr>
                    <a:picLocks noChangeAspect="1" noChangeArrowheads="1"/>
                  </pic:cNvPicPr>
                </pic:nvPicPr>
                <pic:blipFill>
                  <a:blip r:embed="rId1">
                    <a:extLst>
                      <a:ext uri="{28A0092B-C50C-407E-A947-70E740481C1C}">
                        <a14:useLocalDpi xmlns:a14="http://schemas.microsoft.com/office/drawing/2010/main" val="0"/>
                      </a:ext>
                    </a:extLst>
                  </a:blip>
                  <a:srcRect r="63715"/>
                  <a:stretch>
                    <a:fillRect/>
                  </a:stretch>
                </pic:blipFill>
                <pic:spPr>
                  <a:xfrm>
                    <a:off x="0" y="0"/>
                    <a:ext cx="190500" cy="152400"/>
                  </a:xfrm>
                  <a:prstGeom prst="rect">
                    <a:avLst/>
                  </a:prstGeom>
                  <a:noFill/>
                  <a:ln>
                    <a:noFill/>
                  </a:ln>
                </pic:spPr>
              </pic:pic>
            </a:graphicData>
          </a:graphic>
        </wp:anchor>
      </w:drawing>
    </w:r>
    <w:r>
      <w:rPr>
        <w:rFonts w:hint="eastAsia"/>
      </w:rPr>
      <w:t>苏州同</w:t>
    </w:r>
    <w:proofErr w:type="gramStart"/>
    <w:r>
      <w:rPr>
        <w:rFonts w:hint="eastAsia"/>
      </w:rPr>
      <w:t>元软控</w:t>
    </w:r>
    <w:proofErr w:type="gramEnd"/>
    <w:r>
      <w:rPr>
        <w:rFonts w:hint="eastAsia"/>
      </w:rPr>
      <w:t>信息技术有限公司</w:t>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92720" w14:textId="4B9790E5" w:rsidR="00606369" w:rsidRDefault="00606369">
    <w:pPr>
      <w:pStyle w:val="ad"/>
      <w:spacing w:line="240" w:lineRule="auto"/>
      <w:ind w:firstLineChars="200" w:firstLine="360"/>
    </w:pPr>
    <w:r>
      <w:rPr>
        <w:noProof/>
      </w:rPr>
      <w:drawing>
        <wp:anchor distT="0" distB="0" distL="114300" distR="114300" simplePos="0" relativeHeight="251657728" behindDoc="0" locked="0" layoutInCell="1" allowOverlap="1" wp14:anchorId="0E110D74" wp14:editId="3F3DDF1A">
          <wp:simplePos x="0" y="0"/>
          <wp:positionH relativeFrom="column">
            <wp:posOffset>-9525</wp:posOffset>
          </wp:positionH>
          <wp:positionV relativeFrom="paragraph">
            <wp:posOffset>-13970</wp:posOffset>
          </wp:positionV>
          <wp:extent cx="190500" cy="152400"/>
          <wp:effectExtent l="0" t="0" r="0" b="0"/>
          <wp:wrapNone/>
          <wp:docPr id="6"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1"/>
                  <pic:cNvPicPr>
                    <a:picLocks noChangeAspect="1" noChangeArrowheads="1"/>
                  </pic:cNvPicPr>
                </pic:nvPicPr>
                <pic:blipFill>
                  <a:blip r:embed="rId1">
                    <a:extLst>
                      <a:ext uri="{28A0092B-C50C-407E-A947-70E740481C1C}">
                        <a14:useLocalDpi xmlns:a14="http://schemas.microsoft.com/office/drawing/2010/main" val="0"/>
                      </a:ext>
                    </a:extLst>
                  </a:blip>
                  <a:srcRect r="63715"/>
                  <a:stretch>
                    <a:fillRect/>
                  </a:stretch>
                </pic:blipFill>
                <pic:spPr>
                  <a:xfrm>
                    <a:off x="0" y="0"/>
                    <a:ext cx="190500" cy="152400"/>
                  </a:xfrm>
                  <a:prstGeom prst="rect">
                    <a:avLst/>
                  </a:prstGeom>
                  <a:noFill/>
                  <a:ln>
                    <a:noFill/>
                  </a:ln>
                </pic:spPr>
              </pic:pic>
            </a:graphicData>
          </a:graphic>
        </wp:anchor>
      </w:drawing>
    </w:r>
    <w:r>
      <w:rPr>
        <w:rFonts w:hint="eastAsia"/>
      </w:rPr>
      <w:t>苏州同</w:t>
    </w:r>
    <w:proofErr w:type="gramStart"/>
    <w:r>
      <w:rPr>
        <w:rFonts w:hint="eastAsia"/>
      </w:rPr>
      <w:t>元软控</w:t>
    </w:r>
    <w:proofErr w:type="gramEnd"/>
    <w:r>
      <w:rPr>
        <w:rFonts w:hint="eastAsia"/>
      </w:rPr>
      <w:t>信息技术有限公司</w:t>
    </w:r>
    <w:r>
      <w:rPr>
        <w:rFonts w:hint="eastAsia"/>
      </w:rPr>
      <w:tab/>
    </w:r>
    <w:r>
      <w:rPr>
        <w:rFonts w:hint="eastAsia"/>
      </w:rPr>
      <w:tab/>
    </w:r>
    <w:r>
      <w:rPr>
        <w:rFonts w:hint="eastAsia"/>
      </w:rPr>
      <w:t>目录</w:t>
    </w:r>
    <w:r>
      <w:rPr>
        <w:rFonts w:hint="eastAsia"/>
      </w:rPr>
      <w:t xml:space="preserve"> </w:t>
    </w:r>
    <w:r>
      <w:fldChar w:fldCharType="begin"/>
    </w:r>
    <w:r>
      <w:instrText xml:space="preserve"> PAGE   \* MERGEFORMAT </w:instrText>
    </w:r>
    <w:r>
      <w:fldChar w:fldCharType="separate"/>
    </w:r>
    <w:r w:rsidRPr="0087299D">
      <w:rPr>
        <w:noProof/>
        <w:lang w:val="zh-CN"/>
      </w:rPr>
      <w:t>ix</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9C933" w14:textId="3FEE12F8" w:rsidR="00606369" w:rsidRDefault="00606369">
    <w:pPr>
      <w:pStyle w:val="ad"/>
      <w:spacing w:line="240" w:lineRule="auto"/>
      <w:ind w:firstLineChars="200" w:firstLine="360"/>
    </w:pPr>
    <w:r>
      <w:rPr>
        <w:noProof/>
      </w:rPr>
      <w:drawing>
        <wp:anchor distT="0" distB="0" distL="114300" distR="114300" simplePos="0" relativeHeight="251658752" behindDoc="0" locked="0" layoutInCell="1" allowOverlap="1" wp14:anchorId="43A4B89E" wp14:editId="214B6CE0">
          <wp:simplePos x="0" y="0"/>
          <wp:positionH relativeFrom="column">
            <wp:posOffset>-9525</wp:posOffset>
          </wp:positionH>
          <wp:positionV relativeFrom="paragraph">
            <wp:posOffset>-13970</wp:posOffset>
          </wp:positionV>
          <wp:extent cx="190500" cy="152400"/>
          <wp:effectExtent l="0" t="0" r="0" b="0"/>
          <wp:wrapNone/>
          <wp:docPr id="1"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1"/>
                  <pic:cNvPicPr>
                    <a:picLocks noChangeAspect="1" noChangeArrowheads="1"/>
                  </pic:cNvPicPr>
                </pic:nvPicPr>
                <pic:blipFill>
                  <a:blip r:embed="rId1">
                    <a:extLst>
                      <a:ext uri="{28A0092B-C50C-407E-A947-70E740481C1C}">
                        <a14:useLocalDpi xmlns:a14="http://schemas.microsoft.com/office/drawing/2010/main" val="0"/>
                      </a:ext>
                    </a:extLst>
                  </a:blip>
                  <a:srcRect r="63715"/>
                  <a:stretch>
                    <a:fillRect/>
                  </a:stretch>
                </pic:blipFill>
                <pic:spPr>
                  <a:xfrm>
                    <a:off x="0" y="0"/>
                    <a:ext cx="190500" cy="152400"/>
                  </a:xfrm>
                  <a:prstGeom prst="rect">
                    <a:avLst/>
                  </a:prstGeom>
                  <a:noFill/>
                  <a:ln>
                    <a:noFill/>
                  </a:ln>
                </pic:spPr>
              </pic:pic>
            </a:graphicData>
          </a:graphic>
        </wp:anchor>
      </w:drawing>
    </w:r>
    <w:r>
      <w:rPr>
        <w:rFonts w:hint="eastAsia"/>
      </w:rPr>
      <w:t>苏州同</w:t>
    </w:r>
    <w:proofErr w:type="gramStart"/>
    <w:r>
      <w:rPr>
        <w:rFonts w:hint="eastAsia"/>
      </w:rPr>
      <w:t>元软控</w:t>
    </w:r>
    <w:proofErr w:type="gramEnd"/>
    <w:r>
      <w:rPr>
        <w:rFonts w:hint="eastAsia"/>
      </w:rPr>
      <w:t>信息技术有限公司</w:t>
    </w:r>
    <w:r>
      <w:rPr>
        <w:rFonts w:hint="eastAsia"/>
      </w:rPr>
      <w:tab/>
    </w:r>
    <w:r>
      <w:rPr>
        <w:rFonts w:hint="eastAsia"/>
      </w:rPr>
      <w:tab/>
    </w:r>
    <w:r>
      <w:rPr>
        <w:rFonts w:hint="eastAsia"/>
      </w:rPr>
      <w:t>第</w:t>
    </w:r>
    <w:r>
      <w:fldChar w:fldCharType="begin"/>
    </w:r>
    <w:r>
      <w:instrText>PAGE</w:instrText>
    </w:r>
    <w:r>
      <w:fldChar w:fldCharType="separate"/>
    </w:r>
    <w:r>
      <w:rPr>
        <w:noProof/>
      </w:rPr>
      <w:t>74</w:t>
    </w:r>
    <w:r>
      <w:fldChar w:fldCharType="end"/>
    </w:r>
    <w:r>
      <w:rPr>
        <w:rFonts w:hint="eastAsia"/>
      </w:rPr>
      <w:t>页</w:t>
    </w:r>
    <w:r>
      <w:rPr>
        <w:rFonts w:hint="eastAsia"/>
        <w:lang w:val="zh-CN"/>
      </w:rPr>
      <w:t xml:space="preserve">, </w:t>
    </w:r>
    <w:r>
      <w:rPr>
        <w:rFonts w:hint="eastAsia"/>
        <w:lang w:val="zh-CN"/>
      </w:rPr>
      <w:t>共</w:t>
    </w:r>
    <w:r>
      <w:fldChar w:fldCharType="begin"/>
    </w:r>
    <w:r>
      <w:instrText>SECTIONPAGES</w:instrText>
    </w:r>
    <w:r>
      <w:fldChar w:fldCharType="separate"/>
    </w:r>
    <w:r w:rsidR="00A33727">
      <w:rPr>
        <w:noProof/>
      </w:rPr>
      <w:t>123</w:t>
    </w:r>
    <w:r>
      <w:fldChar w:fldCharType="end"/>
    </w:r>
    <w:r>
      <w:rPr>
        <w:rFonts w:hint="eastAsia"/>
        <w:lang w:val="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C4283" w14:textId="77777777" w:rsidR="003A1122" w:rsidRDefault="003A1122">
      <w:r>
        <w:separator/>
      </w:r>
    </w:p>
  </w:footnote>
  <w:footnote w:type="continuationSeparator" w:id="0">
    <w:p w14:paraId="4061A976" w14:textId="77777777" w:rsidR="003A1122" w:rsidRDefault="003A1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E902" w14:textId="77777777" w:rsidR="00606369" w:rsidRDefault="00606369">
    <w:pPr>
      <w:pStyle w:val="af"/>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F5E05"/>
    <w:multiLevelType w:val="multilevel"/>
    <w:tmpl w:val="246F5E05"/>
    <w:lvl w:ilvl="0">
      <w:start w:val="1"/>
      <w:numFmt w:val="bullet"/>
      <w:pStyle w:val="1"/>
      <w:lvlText w:val=""/>
      <w:lvlJc w:val="left"/>
      <w:pPr>
        <w:tabs>
          <w:tab w:val="left" w:pos="800"/>
        </w:tabs>
        <w:ind w:left="800" w:hanging="300"/>
      </w:pPr>
      <w:rPr>
        <w:rFonts w:ascii="Wingdings" w:hAnsi="Wingdings" w:hint="default"/>
      </w:rPr>
    </w:lvl>
    <w:lvl w:ilvl="1">
      <w:start w:val="1"/>
      <w:numFmt w:val="bullet"/>
      <w:pStyle w:val="2"/>
      <w:lvlText w:val=""/>
      <w:lvlJc w:val="left"/>
      <w:pPr>
        <w:tabs>
          <w:tab w:val="left" w:pos="1300"/>
        </w:tabs>
        <w:ind w:left="1300" w:hanging="300"/>
      </w:pPr>
      <w:rPr>
        <w:rFonts w:ascii="Wingdings" w:hAnsi="Wingdings" w:hint="default"/>
      </w:rPr>
    </w:lvl>
    <w:lvl w:ilvl="2">
      <w:start w:val="1"/>
      <w:numFmt w:val="bullet"/>
      <w:pStyle w:val="3"/>
      <w:lvlText w:val=""/>
      <w:lvlJc w:val="left"/>
      <w:pPr>
        <w:tabs>
          <w:tab w:val="left" w:pos="2000"/>
        </w:tabs>
        <w:ind w:left="2000" w:hanging="30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6A5B00FD"/>
    <w:multiLevelType w:val="multilevel"/>
    <w:tmpl w:val="6A5B00FD"/>
    <w:lvl w:ilvl="0">
      <w:start w:val="1"/>
      <w:numFmt w:val="decimal"/>
      <w:pStyle w:val="10"/>
      <w:suff w:val="space"/>
      <w:lvlText w:val="%1."/>
      <w:lvlJc w:val="left"/>
      <w:pPr>
        <w:ind w:left="0" w:firstLine="0"/>
      </w:pPr>
      <w:rPr>
        <w:rFonts w:ascii="Times New Roman" w:hAnsi="Times New Roman" w:cs="Times New Roman" w:hint="default"/>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decimal"/>
      <w:pStyle w:val="20"/>
      <w:suff w:val="space"/>
      <w:lvlText w:val="%1.%2"/>
      <w:lvlJc w:val="left"/>
      <w:pPr>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upperLetter"/>
      <w:pStyle w:val="a"/>
      <w:lvlText w:val="%6."/>
      <w:lvlJc w:val="left"/>
      <w:pPr>
        <w:tabs>
          <w:tab w:val="left" w:pos="400"/>
        </w:tabs>
        <w:ind w:left="400" w:hanging="300"/>
      </w:pPr>
      <w:rPr>
        <w:rFonts w:hint="eastAsia"/>
      </w:rPr>
    </w:lvl>
    <w:lvl w:ilvl="6">
      <w:start w:val="1"/>
      <w:numFmt w:val="decimal"/>
      <w:pStyle w:val="11"/>
      <w:suff w:val="space"/>
      <w:lvlText w:val="(%7)."/>
      <w:lvlJc w:val="left"/>
      <w:pPr>
        <w:ind w:left="0" w:firstLine="400"/>
      </w:pPr>
      <w:rPr>
        <w:rFonts w:hint="eastAsia"/>
      </w:rPr>
    </w:lvl>
    <w:lvl w:ilvl="7">
      <w:start w:val="1"/>
      <w:numFmt w:val="lowerLetter"/>
      <w:pStyle w:val="21"/>
      <w:lvlText w:val="%8."/>
      <w:lvlJc w:val="left"/>
      <w:pPr>
        <w:tabs>
          <w:tab w:val="left" w:pos="1200"/>
        </w:tabs>
        <w:ind w:left="1200" w:hanging="300"/>
      </w:pPr>
      <w:rPr>
        <w:rFonts w:hint="eastAsia"/>
      </w:rPr>
    </w:lvl>
    <w:lvl w:ilvl="8">
      <w:start w:val="1"/>
      <w:numFmt w:val="lowerRoman"/>
      <w:pStyle w:val="31"/>
      <w:lvlText w:val="%9."/>
      <w:lvlJc w:val="left"/>
      <w:pPr>
        <w:tabs>
          <w:tab w:val="left" w:pos="1800"/>
        </w:tabs>
        <w:ind w:left="1800" w:hanging="300"/>
      </w:pPr>
      <w:rPr>
        <w:rFonts w:hint="eastAsia"/>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attachedTemplate r:id="rId1"/>
  <w:defaultTabStop w:val="1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Y2YTNjNzMwNWE5NzhkMTE2YWQ0NmU2NWU0Njg2YmEifQ=="/>
  </w:docVars>
  <w:rsids>
    <w:rsidRoot w:val="000F6B93"/>
    <w:rsid w:val="0000047F"/>
    <w:rsid w:val="000006D5"/>
    <w:rsid w:val="00000A8D"/>
    <w:rsid w:val="00001627"/>
    <w:rsid w:val="00002186"/>
    <w:rsid w:val="000026B8"/>
    <w:rsid w:val="0000299F"/>
    <w:rsid w:val="00004CA0"/>
    <w:rsid w:val="0000535F"/>
    <w:rsid w:val="00005C35"/>
    <w:rsid w:val="000074AD"/>
    <w:rsid w:val="00010128"/>
    <w:rsid w:val="000124A9"/>
    <w:rsid w:val="00012A7D"/>
    <w:rsid w:val="000137C2"/>
    <w:rsid w:val="00013BC3"/>
    <w:rsid w:val="00014009"/>
    <w:rsid w:val="00014BDC"/>
    <w:rsid w:val="000166DE"/>
    <w:rsid w:val="00016EF5"/>
    <w:rsid w:val="00016FA4"/>
    <w:rsid w:val="00017F19"/>
    <w:rsid w:val="00017FD4"/>
    <w:rsid w:val="00022677"/>
    <w:rsid w:val="00022B51"/>
    <w:rsid w:val="00022D5B"/>
    <w:rsid w:val="00023C6C"/>
    <w:rsid w:val="00023E56"/>
    <w:rsid w:val="00024DEA"/>
    <w:rsid w:val="0002505B"/>
    <w:rsid w:val="00026347"/>
    <w:rsid w:val="000265AC"/>
    <w:rsid w:val="0002686A"/>
    <w:rsid w:val="00030B81"/>
    <w:rsid w:val="000313F1"/>
    <w:rsid w:val="00032DDC"/>
    <w:rsid w:val="00032E63"/>
    <w:rsid w:val="00033BB8"/>
    <w:rsid w:val="00034943"/>
    <w:rsid w:val="00035B51"/>
    <w:rsid w:val="00035BDF"/>
    <w:rsid w:val="00036493"/>
    <w:rsid w:val="000406BE"/>
    <w:rsid w:val="00041B80"/>
    <w:rsid w:val="000426DF"/>
    <w:rsid w:val="00044028"/>
    <w:rsid w:val="000441BF"/>
    <w:rsid w:val="000459E6"/>
    <w:rsid w:val="000477EB"/>
    <w:rsid w:val="000479C8"/>
    <w:rsid w:val="0005182B"/>
    <w:rsid w:val="000538E4"/>
    <w:rsid w:val="00055722"/>
    <w:rsid w:val="000559D9"/>
    <w:rsid w:val="000567DE"/>
    <w:rsid w:val="00056B13"/>
    <w:rsid w:val="00057DF6"/>
    <w:rsid w:val="00057E4C"/>
    <w:rsid w:val="000609AE"/>
    <w:rsid w:val="00060CE3"/>
    <w:rsid w:val="00061854"/>
    <w:rsid w:val="00061F34"/>
    <w:rsid w:val="000623EE"/>
    <w:rsid w:val="000625C6"/>
    <w:rsid w:val="00062AB1"/>
    <w:rsid w:val="00064197"/>
    <w:rsid w:val="00064C5B"/>
    <w:rsid w:val="00064CFB"/>
    <w:rsid w:val="000651BC"/>
    <w:rsid w:val="00065934"/>
    <w:rsid w:val="00065A76"/>
    <w:rsid w:val="00065BDD"/>
    <w:rsid w:val="00065EF7"/>
    <w:rsid w:val="000660B1"/>
    <w:rsid w:val="000702FF"/>
    <w:rsid w:val="00072DC1"/>
    <w:rsid w:val="00073A4B"/>
    <w:rsid w:val="00073C6C"/>
    <w:rsid w:val="00075FFF"/>
    <w:rsid w:val="0007607B"/>
    <w:rsid w:val="00076EEE"/>
    <w:rsid w:val="0007796C"/>
    <w:rsid w:val="00077C49"/>
    <w:rsid w:val="00080E71"/>
    <w:rsid w:val="00082BA2"/>
    <w:rsid w:val="000836A7"/>
    <w:rsid w:val="0008372E"/>
    <w:rsid w:val="000840D7"/>
    <w:rsid w:val="000850F1"/>
    <w:rsid w:val="00085BA3"/>
    <w:rsid w:val="00085C9F"/>
    <w:rsid w:val="00087462"/>
    <w:rsid w:val="000906CC"/>
    <w:rsid w:val="000934D5"/>
    <w:rsid w:val="00095131"/>
    <w:rsid w:val="000971ED"/>
    <w:rsid w:val="0009777F"/>
    <w:rsid w:val="000A05F1"/>
    <w:rsid w:val="000A1243"/>
    <w:rsid w:val="000A20D0"/>
    <w:rsid w:val="000A21D2"/>
    <w:rsid w:val="000A4959"/>
    <w:rsid w:val="000A62BC"/>
    <w:rsid w:val="000B1148"/>
    <w:rsid w:val="000B1CF0"/>
    <w:rsid w:val="000B3E04"/>
    <w:rsid w:val="000B5614"/>
    <w:rsid w:val="000B5A35"/>
    <w:rsid w:val="000B67BA"/>
    <w:rsid w:val="000B79A7"/>
    <w:rsid w:val="000B7FE2"/>
    <w:rsid w:val="000C00C2"/>
    <w:rsid w:val="000C0B69"/>
    <w:rsid w:val="000C305E"/>
    <w:rsid w:val="000C573C"/>
    <w:rsid w:val="000C608F"/>
    <w:rsid w:val="000D0567"/>
    <w:rsid w:val="000D2817"/>
    <w:rsid w:val="000D31BC"/>
    <w:rsid w:val="000D3B64"/>
    <w:rsid w:val="000D43C6"/>
    <w:rsid w:val="000D51AE"/>
    <w:rsid w:val="000D5BD2"/>
    <w:rsid w:val="000D5CEB"/>
    <w:rsid w:val="000D66AF"/>
    <w:rsid w:val="000D696E"/>
    <w:rsid w:val="000D69B4"/>
    <w:rsid w:val="000D6D37"/>
    <w:rsid w:val="000D6EAD"/>
    <w:rsid w:val="000D6EC0"/>
    <w:rsid w:val="000E0722"/>
    <w:rsid w:val="000E2114"/>
    <w:rsid w:val="000E2EA4"/>
    <w:rsid w:val="000E5103"/>
    <w:rsid w:val="000E5E5E"/>
    <w:rsid w:val="000E7801"/>
    <w:rsid w:val="000E7826"/>
    <w:rsid w:val="000E7A83"/>
    <w:rsid w:val="000F0E20"/>
    <w:rsid w:val="000F11A0"/>
    <w:rsid w:val="000F22F4"/>
    <w:rsid w:val="000F2BB6"/>
    <w:rsid w:val="000F2D39"/>
    <w:rsid w:val="000F475B"/>
    <w:rsid w:val="000F59A4"/>
    <w:rsid w:val="000F6B93"/>
    <w:rsid w:val="0010074A"/>
    <w:rsid w:val="00101B01"/>
    <w:rsid w:val="00101D90"/>
    <w:rsid w:val="001025D7"/>
    <w:rsid w:val="001029FC"/>
    <w:rsid w:val="001031F3"/>
    <w:rsid w:val="00104162"/>
    <w:rsid w:val="001045D7"/>
    <w:rsid w:val="001053D7"/>
    <w:rsid w:val="00105AEC"/>
    <w:rsid w:val="00111662"/>
    <w:rsid w:val="00111BFB"/>
    <w:rsid w:val="00112BC5"/>
    <w:rsid w:val="00112F54"/>
    <w:rsid w:val="00113356"/>
    <w:rsid w:val="00115C79"/>
    <w:rsid w:val="00116413"/>
    <w:rsid w:val="00117DB3"/>
    <w:rsid w:val="001210A9"/>
    <w:rsid w:val="00121508"/>
    <w:rsid w:val="00121C75"/>
    <w:rsid w:val="00122E40"/>
    <w:rsid w:val="00122F7E"/>
    <w:rsid w:val="001238C5"/>
    <w:rsid w:val="00124E85"/>
    <w:rsid w:val="00124FA8"/>
    <w:rsid w:val="0012663A"/>
    <w:rsid w:val="00126786"/>
    <w:rsid w:val="001271FD"/>
    <w:rsid w:val="0013296D"/>
    <w:rsid w:val="001335D1"/>
    <w:rsid w:val="00134D29"/>
    <w:rsid w:val="00137668"/>
    <w:rsid w:val="001379D9"/>
    <w:rsid w:val="001409E4"/>
    <w:rsid w:val="00140CFF"/>
    <w:rsid w:val="001421E9"/>
    <w:rsid w:val="0014421C"/>
    <w:rsid w:val="001446C1"/>
    <w:rsid w:val="001449EA"/>
    <w:rsid w:val="00145205"/>
    <w:rsid w:val="001457CE"/>
    <w:rsid w:val="00146E59"/>
    <w:rsid w:val="001472D6"/>
    <w:rsid w:val="0014782E"/>
    <w:rsid w:val="001479CA"/>
    <w:rsid w:val="00150197"/>
    <w:rsid w:val="0015109A"/>
    <w:rsid w:val="00151666"/>
    <w:rsid w:val="00151A21"/>
    <w:rsid w:val="00152B6B"/>
    <w:rsid w:val="0015713B"/>
    <w:rsid w:val="00162196"/>
    <w:rsid w:val="00162303"/>
    <w:rsid w:val="001629DE"/>
    <w:rsid w:val="00162C81"/>
    <w:rsid w:val="001632B4"/>
    <w:rsid w:val="001642CA"/>
    <w:rsid w:val="0016446E"/>
    <w:rsid w:val="0016669F"/>
    <w:rsid w:val="001671FE"/>
    <w:rsid w:val="00167705"/>
    <w:rsid w:val="001677D6"/>
    <w:rsid w:val="00170536"/>
    <w:rsid w:val="00171BC8"/>
    <w:rsid w:val="00173E23"/>
    <w:rsid w:val="00174177"/>
    <w:rsid w:val="001742BB"/>
    <w:rsid w:val="00175607"/>
    <w:rsid w:val="00175CDB"/>
    <w:rsid w:val="00177221"/>
    <w:rsid w:val="0017792F"/>
    <w:rsid w:val="001806DA"/>
    <w:rsid w:val="001811AE"/>
    <w:rsid w:val="00181243"/>
    <w:rsid w:val="001814DB"/>
    <w:rsid w:val="0018199F"/>
    <w:rsid w:val="00181BF0"/>
    <w:rsid w:val="00182C61"/>
    <w:rsid w:val="00184067"/>
    <w:rsid w:val="001842E7"/>
    <w:rsid w:val="001860C3"/>
    <w:rsid w:val="00186370"/>
    <w:rsid w:val="0018755E"/>
    <w:rsid w:val="001877F9"/>
    <w:rsid w:val="00192226"/>
    <w:rsid w:val="001928C3"/>
    <w:rsid w:val="00193455"/>
    <w:rsid w:val="001953E3"/>
    <w:rsid w:val="001959C7"/>
    <w:rsid w:val="001961AD"/>
    <w:rsid w:val="001967A0"/>
    <w:rsid w:val="00196929"/>
    <w:rsid w:val="001A0EF1"/>
    <w:rsid w:val="001A11DA"/>
    <w:rsid w:val="001A1E12"/>
    <w:rsid w:val="001A7F21"/>
    <w:rsid w:val="001B0380"/>
    <w:rsid w:val="001B06E1"/>
    <w:rsid w:val="001B120E"/>
    <w:rsid w:val="001B15C2"/>
    <w:rsid w:val="001B2622"/>
    <w:rsid w:val="001B6BFD"/>
    <w:rsid w:val="001B7D52"/>
    <w:rsid w:val="001C1258"/>
    <w:rsid w:val="001C1BC4"/>
    <w:rsid w:val="001C37C9"/>
    <w:rsid w:val="001C5160"/>
    <w:rsid w:val="001C715E"/>
    <w:rsid w:val="001C7245"/>
    <w:rsid w:val="001C7CF4"/>
    <w:rsid w:val="001D0071"/>
    <w:rsid w:val="001D00B2"/>
    <w:rsid w:val="001D02DA"/>
    <w:rsid w:val="001D12F6"/>
    <w:rsid w:val="001D263E"/>
    <w:rsid w:val="001D2AA3"/>
    <w:rsid w:val="001D2E87"/>
    <w:rsid w:val="001D3423"/>
    <w:rsid w:val="001D3AE1"/>
    <w:rsid w:val="001D3E2E"/>
    <w:rsid w:val="001D5F2C"/>
    <w:rsid w:val="001E02AE"/>
    <w:rsid w:val="001E2FCB"/>
    <w:rsid w:val="001E3A75"/>
    <w:rsid w:val="001E4F29"/>
    <w:rsid w:val="001E6194"/>
    <w:rsid w:val="001E7E6E"/>
    <w:rsid w:val="001F0030"/>
    <w:rsid w:val="001F0E80"/>
    <w:rsid w:val="001F2501"/>
    <w:rsid w:val="001F56CE"/>
    <w:rsid w:val="002012C0"/>
    <w:rsid w:val="00203504"/>
    <w:rsid w:val="002042FC"/>
    <w:rsid w:val="00204384"/>
    <w:rsid w:val="002049D1"/>
    <w:rsid w:val="00205045"/>
    <w:rsid w:val="00207DA3"/>
    <w:rsid w:val="002114DD"/>
    <w:rsid w:val="00211CDD"/>
    <w:rsid w:val="00212BA0"/>
    <w:rsid w:val="002139CF"/>
    <w:rsid w:val="00214505"/>
    <w:rsid w:val="00215648"/>
    <w:rsid w:val="0021572A"/>
    <w:rsid w:val="0021606C"/>
    <w:rsid w:val="00216442"/>
    <w:rsid w:val="0021747D"/>
    <w:rsid w:val="00220A6C"/>
    <w:rsid w:val="002220BC"/>
    <w:rsid w:val="002234BD"/>
    <w:rsid w:val="0022354C"/>
    <w:rsid w:val="002242FB"/>
    <w:rsid w:val="00225085"/>
    <w:rsid w:val="00225B32"/>
    <w:rsid w:val="0022648E"/>
    <w:rsid w:val="00226907"/>
    <w:rsid w:val="00226C6F"/>
    <w:rsid w:val="0022741A"/>
    <w:rsid w:val="00227B51"/>
    <w:rsid w:val="00227DC1"/>
    <w:rsid w:val="00227E21"/>
    <w:rsid w:val="00230EE4"/>
    <w:rsid w:val="00231642"/>
    <w:rsid w:val="00232E88"/>
    <w:rsid w:val="002346EA"/>
    <w:rsid w:val="00234C1C"/>
    <w:rsid w:val="002355D6"/>
    <w:rsid w:val="002358DA"/>
    <w:rsid w:val="00237877"/>
    <w:rsid w:val="0024060A"/>
    <w:rsid w:val="00242251"/>
    <w:rsid w:val="00242518"/>
    <w:rsid w:val="00243029"/>
    <w:rsid w:val="00244BD2"/>
    <w:rsid w:val="002457A2"/>
    <w:rsid w:val="00251470"/>
    <w:rsid w:val="00251682"/>
    <w:rsid w:val="00252140"/>
    <w:rsid w:val="0025219E"/>
    <w:rsid w:val="00252810"/>
    <w:rsid w:val="00253850"/>
    <w:rsid w:val="002538CE"/>
    <w:rsid w:val="00254489"/>
    <w:rsid w:val="002553D9"/>
    <w:rsid w:val="0025543B"/>
    <w:rsid w:val="00256785"/>
    <w:rsid w:val="00260651"/>
    <w:rsid w:val="00260A05"/>
    <w:rsid w:val="00260B55"/>
    <w:rsid w:val="002617E0"/>
    <w:rsid w:val="00263E62"/>
    <w:rsid w:val="00265220"/>
    <w:rsid w:val="00266308"/>
    <w:rsid w:val="00266631"/>
    <w:rsid w:val="00272C48"/>
    <w:rsid w:val="00274FF6"/>
    <w:rsid w:val="00275BAC"/>
    <w:rsid w:val="002760CE"/>
    <w:rsid w:val="002765ED"/>
    <w:rsid w:val="00276BDF"/>
    <w:rsid w:val="00277D15"/>
    <w:rsid w:val="00280ABB"/>
    <w:rsid w:val="002811DF"/>
    <w:rsid w:val="00281A7B"/>
    <w:rsid w:val="00282758"/>
    <w:rsid w:val="0028319F"/>
    <w:rsid w:val="0028560B"/>
    <w:rsid w:val="00291BF1"/>
    <w:rsid w:val="002920A2"/>
    <w:rsid w:val="0029268E"/>
    <w:rsid w:val="0029368A"/>
    <w:rsid w:val="002936AD"/>
    <w:rsid w:val="00294BAC"/>
    <w:rsid w:val="0029528B"/>
    <w:rsid w:val="0029565A"/>
    <w:rsid w:val="002A03BB"/>
    <w:rsid w:val="002A0ACD"/>
    <w:rsid w:val="002A1D10"/>
    <w:rsid w:val="002A22A5"/>
    <w:rsid w:val="002A25C1"/>
    <w:rsid w:val="002A5E7B"/>
    <w:rsid w:val="002A6E40"/>
    <w:rsid w:val="002A71D9"/>
    <w:rsid w:val="002B05A4"/>
    <w:rsid w:val="002B0DCF"/>
    <w:rsid w:val="002B0EF1"/>
    <w:rsid w:val="002B1D3F"/>
    <w:rsid w:val="002B244E"/>
    <w:rsid w:val="002B25B3"/>
    <w:rsid w:val="002B261E"/>
    <w:rsid w:val="002B3F2B"/>
    <w:rsid w:val="002B4228"/>
    <w:rsid w:val="002B52CE"/>
    <w:rsid w:val="002B6F55"/>
    <w:rsid w:val="002B7176"/>
    <w:rsid w:val="002B7FA6"/>
    <w:rsid w:val="002C0C8C"/>
    <w:rsid w:val="002C0D6D"/>
    <w:rsid w:val="002C0F08"/>
    <w:rsid w:val="002C1850"/>
    <w:rsid w:val="002C218F"/>
    <w:rsid w:val="002C229A"/>
    <w:rsid w:val="002C22CC"/>
    <w:rsid w:val="002C37D8"/>
    <w:rsid w:val="002C45AD"/>
    <w:rsid w:val="002C4737"/>
    <w:rsid w:val="002C5558"/>
    <w:rsid w:val="002C5564"/>
    <w:rsid w:val="002C5CAD"/>
    <w:rsid w:val="002C625E"/>
    <w:rsid w:val="002C68FD"/>
    <w:rsid w:val="002C713A"/>
    <w:rsid w:val="002C79DC"/>
    <w:rsid w:val="002D0E85"/>
    <w:rsid w:val="002D1E2E"/>
    <w:rsid w:val="002E0B12"/>
    <w:rsid w:val="002E3A12"/>
    <w:rsid w:val="002E406E"/>
    <w:rsid w:val="002E4425"/>
    <w:rsid w:val="002E5500"/>
    <w:rsid w:val="002F0579"/>
    <w:rsid w:val="002F1A0D"/>
    <w:rsid w:val="002F1A7B"/>
    <w:rsid w:val="002F234C"/>
    <w:rsid w:val="002F2F80"/>
    <w:rsid w:val="002F4D5A"/>
    <w:rsid w:val="002F5A4D"/>
    <w:rsid w:val="002F731A"/>
    <w:rsid w:val="00300E7A"/>
    <w:rsid w:val="00301FB7"/>
    <w:rsid w:val="00303C8A"/>
    <w:rsid w:val="0030454A"/>
    <w:rsid w:val="00304B7F"/>
    <w:rsid w:val="00304E9A"/>
    <w:rsid w:val="00305382"/>
    <w:rsid w:val="00306A89"/>
    <w:rsid w:val="003073D8"/>
    <w:rsid w:val="003101D8"/>
    <w:rsid w:val="003105A6"/>
    <w:rsid w:val="003107A5"/>
    <w:rsid w:val="00310E2C"/>
    <w:rsid w:val="00311BD2"/>
    <w:rsid w:val="003126F4"/>
    <w:rsid w:val="00312E35"/>
    <w:rsid w:val="00313C12"/>
    <w:rsid w:val="00314081"/>
    <w:rsid w:val="00314B3E"/>
    <w:rsid w:val="00314F9C"/>
    <w:rsid w:val="00315035"/>
    <w:rsid w:val="0031571A"/>
    <w:rsid w:val="00317A53"/>
    <w:rsid w:val="00317D54"/>
    <w:rsid w:val="00321516"/>
    <w:rsid w:val="00323F0F"/>
    <w:rsid w:val="00324C5D"/>
    <w:rsid w:val="00326853"/>
    <w:rsid w:val="00327055"/>
    <w:rsid w:val="00327190"/>
    <w:rsid w:val="00327816"/>
    <w:rsid w:val="003311DE"/>
    <w:rsid w:val="00331A31"/>
    <w:rsid w:val="00331FBA"/>
    <w:rsid w:val="003322F6"/>
    <w:rsid w:val="00332F84"/>
    <w:rsid w:val="003333CE"/>
    <w:rsid w:val="00333DE8"/>
    <w:rsid w:val="003341B8"/>
    <w:rsid w:val="00335DA6"/>
    <w:rsid w:val="00335EA1"/>
    <w:rsid w:val="0033670D"/>
    <w:rsid w:val="0033744C"/>
    <w:rsid w:val="003402D5"/>
    <w:rsid w:val="00340CC5"/>
    <w:rsid w:val="00341296"/>
    <w:rsid w:val="00341EB0"/>
    <w:rsid w:val="003426D4"/>
    <w:rsid w:val="0034304F"/>
    <w:rsid w:val="003439C6"/>
    <w:rsid w:val="00343FF0"/>
    <w:rsid w:val="003440A5"/>
    <w:rsid w:val="0034456C"/>
    <w:rsid w:val="003450B9"/>
    <w:rsid w:val="00345D0B"/>
    <w:rsid w:val="003464C3"/>
    <w:rsid w:val="00347FD2"/>
    <w:rsid w:val="00352308"/>
    <w:rsid w:val="0035336E"/>
    <w:rsid w:val="00353967"/>
    <w:rsid w:val="003542FA"/>
    <w:rsid w:val="00354BEF"/>
    <w:rsid w:val="00356918"/>
    <w:rsid w:val="0035720D"/>
    <w:rsid w:val="0036157E"/>
    <w:rsid w:val="003627F3"/>
    <w:rsid w:val="00362B53"/>
    <w:rsid w:val="00362DE8"/>
    <w:rsid w:val="003639ED"/>
    <w:rsid w:val="00364CB3"/>
    <w:rsid w:val="00365091"/>
    <w:rsid w:val="00365A1D"/>
    <w:rsid w:val="00365E46"/>
    <w:rsid w:val="003665AD"/>
    <w:rsid w:val="00366701"/>
    <w:rsid w:val="00370CF7"/>
    <w:rsid w:val="003710F6"/>
    <w:rsid w:val="00371292"/>
    <w:rsid w:val="003712F1"/>
    <w:rsid w:val="00372460"/>
    <w:rsid w:val="003727A8"/>
    <w:rsid w:val="00372EAD"/>
    <w:rsid w:val="00376336"/>
    <w:rsid w:val="003819BD"/>
    <w:rsid w:val="003821BF"/>
    <w:rsid w:val="003826AB"/>
    <w:rsid w:val="00385769"/>
    <w:rsid w:val="00385B7B"/>
    <w:rsid w:val="00387E51"/>
    <w:rsid w:val="00390673"/>
    <w:rsid w:val="00390B59"/>
    <w:rsid w:val="003928C9"/>
    <w:rsid w:val="00392C3B"/>
    <w:rsid w:val="00394845"/>
    <w:rsid w:val="00394D8B"/>
    <w:rsid w:val="00394E76"/>
    <w:rsid w:val="003970CE"/>
    <w:rsid w:val="0039718C"/>
    <w:rsid w:val="00397ACE"/>
    <w:rsid w:val="00397BDC"/>
    <w:rsid w:val="003A0208"/>
    <w:rsid w:val="003A0E56"/>
    <w:rsid w:val="003A1085"/>
    <w:rsid w:val="003A1122"/>
    <w:rsid w:val="003A303B"/>
    <w:rsid w:val="003A3095"/>
    <w:rsid w:val="003A371A"/>
    <w:rsid w:val="003A40E1"/>
    <w:rsid w:val="003A4A26"/>
    <w:rsid w:val="003A56E9"/>
    <w:rsid w:val="003A6746"/>
    <w:rsid w:val="003A7075"/>
    <w:rsid w:val="003A72EA"/>
    <w:rsid w:val="003B03AA"/>
    <w:rsid w:val="003B0D35"/>
    <w:rsid w:val="003B1DA3"/>
    <w:rsid w:val="003B238A"/>
    <w:rsid w:val="003B331A"/>
    <w:rsid w:val="003B37FE"/>
    <w:rsid w:val="003B6F0F"/>
    <w:rsid w:val="003C024B"/>
    <w:rsid w:val="003C189B"/>
    <w:rsid w:val="003C229D"/>
    <w:rsid w:val="003C349E"/>
    <w:rsid w:val="003C3E78"/>
    <w:rsid w:val="003C44C9"/>
    <w:rsid w:val="003C50AF"/>
    <w:rsid w:val="003C6639"/>
    <w:rsid w:val="003C7D3E"/>
    <w:rsid w:val="003D222D"/>
    <w:rsid w:val="003D262C"/>
    <w:rsid w:val="003D2717"/>
    <w:rsid w:val="003D2B6C"/>
    <w:rsid w:val="003D2C90"/>
    <w:rsid w:val="003D31CE"/>
    <w:rsid w:val="003D4705"/>
    <w:rsid w:val="003D4CEE"/>
    <w:rsid w:val="003D4EE6"/>
    <w:rsid w:val="003D5C7A"/>
    <w:rsid w:val="003D60F8"/>
    <w:rsid w:val="003D745B"/>
    <w:rsid w:val="003E0488"/>
    <w:rsid w:val="003E1FE6"/>
    <w:rsid w:val="003E37AA"/>
    <w:rsid w:val="003E38F6"/>
    <w:rsid w:val="003E39C1"/>
    <w:rsid w:val="003E3E4E"/>
    <w:rsid w:val="003E3F40"/>
    <w:rsid w:val="003E61FC"/>
    <w:rsid w:val="003E6752"/>
    <w:rsid w:val="003E6BFE"/>
    <w:rsid w:val="003E70FF"/>
    <w:rsid w:val="003F0D1E"/>
    <w:rsid w:val="003F2435"/>
    <w:rsid w:val="003F37DE"/>
    <w:rsid w:val="003F38AF"/>
    <w:rsid w:val="003F3F2A"/>
    <w:rsid w:val="003F4F3F"/>
    <w:rsid w:val="003F5194"/>
    <w:rsid w:val="003F545D"/>
    <w:rsid w:val="003F642C"/>
    <w:rsid w:val="003F7048"/>
    <w:rsid w:val="004021ED"/>
    <w:rsid w:val="00402F97"/>
    <w:rsid w:val="0040402A"/>
    <w:rsid w:val="00404495"/>
    <w:rsid w:val="00404855"/>
    <w:rsid w:val="00404876"/>
    <w:rsid w:val="00404A05"/>
    <w:rsid w:val="00404E9A"/>
    <w:rsid w:val="00405246"/>
    <w:rsid w:val="00405487"/>
    <w:rsid w:val="00406112"/>
    <w:rsid w:val="00407729"/>
    <w:rsid w:val="00407EA9"/>
    <w:rsid w:val="0041140E"/>
    <w:rsid w:val="00411F8D"/>
    <w:rsid w:val="00413E29"/>
    <w:rsid w:val="00414F5B"/>
    <w:rsid w:val="00415DE0"/>
    <w:rsid w:val="00416209"/>
    <w:rsid w:val="00420321"/>
    <w:rsid w:val="0042135E"/>
    <w:rsid w:val="00422027"/>
    <w:rsid w:val="00422183"/>
    <w:rsid w:val="00422EB1"/>
    <w:rsid w:val="004241AC"/>
    <w:rsid w:val="004244A2"/>
    <w:rsid w:val="00424856"/>
    <w:rsid w:val="00424A91"/>
    <w:rsid w:val="00425368"/>
    <w:rsid w:val="004263F6"/>
    <w:rsid w:val="004278AE"/>
    <w:rsid w:val="00430012"/>
    <w:rsid w:val="00431553"/>
    <w:rsid w:val="004315A0"/>
    <w:rsid w:val="00431E6D"/>
    <w:rsid w:val="0043206B"/>
    <w:rsid w:val="0043216E"/>
    <w:rsid w:val="00433493"/>
    <w:rsid w:val="00436A4C"/>
    <w:rsid w:val="00436F94"/>
    <w:rsid w:val="004375C3"/>
    <w:rsid w:val="00440189"/>
    <w:rsid w:val="0044069D"/>
    <w:rsid w:val="004409DB"/>
    <w:rsid w:val="00440CD8"/>
    <w:rsid w:val="004411CF"/>
    <w:rsid w:val="00441525"/>
    <w:rsid w:val="004418D1"/>
    <w:rsid w:val="00442664"/>
    <w:rsid w:val="00444F3C"/>
    <w:rsid w:val="0044597C"/>
    <w:rsid w:val="00446574"/>
    <w:rsid w:val="00451DB9"/>
    <w:rsid w:val="00452439"/>
    <w:rsid w:val="0045246E"/>
    <w:rsid w:val="00452ADD"/>
    <w:rsid w:val="00453919"/>
    <w:rsid w:val="00454177"/>
    <w:rsid w:val="00454A3D"/>
    <w:rsid w:val="00454EEC"/>
    <w:rsid w:val="0045552E"/>
    <w:rsid w:val="00455D74"/>
    <w:rsid w:val="004566E7"/>
    <w:rsid w:val="00456731"/>
    <w:rsid w:val="004569EC"/>
    <w:rsid w:val="00457B92"/>
    <w:rsid w:val="004617B5"/>
    <w:rsid w:val="00461EB9"/>
    <w:rsid w:val="00462334"/>
    <w:rsid w:val="0046291E"/>
    <w:rsid w:val="00465860"/>
    <w:rsid w:val="00465905"/>
    <w:rsid w:val="00466D07"/>
    <w:rsid w:val="00466EA5"/>
    <w:rsid w:val="00467E17"/>
    <w:rsid w:val="00470695"/>
    <w:rsid w:val="004706FF"/>
    <w:rsid w:val="004707CA"/>
    <w:rsid w:val="0047266F"/>
    <w:rsid w:val="00475AB2"/>
    <w:rsid w:val="0047640B"/>
    <w:rsid w:val="004769C6"/>
    <w:rsid w:val="00477135"/>
    <w:rsid w:val="004773E2"/>
    <w:rsid w:val="004773F6"/>
    <w:rsid w:val="00477CBD"/>
    <w:rsid w:val="00481163"/>
    <w:rsid w:val="004811BA"/>
    <w:rsid w:val="004816EA"/>
    <w:rsid w:val="00481C4C"/>
    <w:rsid w:val="00481CDF"/>
    <w:rsid w:val="00482214"/>
    <w:rsid w:val="00483455"/>
    <w:rsid w:val="0048351B"/>
    <w:rsid w:val="00483B32"/>
    <w:rsid w:val="004842D7"/>
    <w:rsid w:val="00484CEA"/>
    <w:rsid w:val="0048539E"/>
    <w:rsid w:val="00486D0F"/>
    <w:rsid w:val="00487D03"/>
    <w:rsid w:val="00490A04"/>
    <w:rsid w:val="00490F40"/>
    <w:rsid w:val="00492C61"/>
    <w:rsid w:val="00492E37"/>
    <w:rsid w:val="00493A17"/>
    <w:rsid w:val="00494710"/>
    <w:rsid w:val="004953E0"/>
    <w:rsid w:val="004A1F5F"/>
    <w:rsid w:val="004A2791"/>
    <w:rsid w:val="004A4BC3"/>
    <w:rsid w:val="004A4C95"/>
    <w:rsid w:val="004A555B"/>
    <w:rsid w:val="004A5C80"/>
    <w:rsid w:val="004A61F5"/>
    <w:rsid w:val="004A682F"/>
    <w:rsid w:val="004A6B69"/>
    <w:rsid w:val="004A71B2"/>
    <w:rsid w:val="004A7398"/>
    <w:rsid w:val="004B007D"/>
    <w:rsid w:val="004B1D1E"/>
    <w:rsid w:val="004B24F6"/>
    <w:rsid w:val="004B25E2"/>
    <w:rsid w:val="004B4135"/>
    <w:rsid w:val="004B4996"/>
    <w:rsid w:val="004B591E"/>
    <w:rsid w:val="004B5C05"/>
    <w:rsid w:val="004B6261"/>
    <w:rsid w:val="004B6EBA"/>
    <w:rsid w:val="004B75D7"/>
    <w:rsid w:val="004B77A3"/>
    <w:rsid w:val="004C057B"/>
    <w:rsid w:val="004C0FC5"/>
    <w:rsid w:val="004C340F"/>
    <w:rsid w:val="004C34D5"/>
    <w:rsid w:val="004C3E47"/>
    <w:rsid w:val="004C407B"/>
    <w:rsid w:val="004C4B1B"/>
    <w:rsid w:val="004C50FF"/>
    <w:rsid w:val="004C5A25"/>
    <w:rsid w:val="004C769B"/>
    <w:rsid w:val="004C76AD"/>
    <w:rsid w:val="004C7759"/>
    <w:rsid w:val="004C7B1B"/>
    <w:rsid w:val="004D0D16"/>
    <w:rsid w:val="004D1019"/>
    <w:rsid w:val="004D13EF"/>
    <w:rsid w:val="004D1AC3"/>
    <w:rsid w:val="004D1EC6"/>
    <w:rsid w:val="004D2598"/>
    <w:rsid w:val="004D2AEA"/>
    <w:rsid w:val="004D32DF"/>
    <w:rsid w:val="004D3474"/>
    <w:rsid w:val="004D359E"/>
    <w:rsid w:val="004D406C"/>
    <w:rsid w:val="004D5148"/>
    <w:rsid w:val="004D5B0C"/>
    <w:rsid w:val="004E0091"/>
    <w:rsid w:val="004E0A30"/>
    <w:rsid w:val="004E3C5D"/>
    <w:rsid w:val="004E6A27"/>
    <w:rsid w:val="004E7807"/>
    <w:rsid w:val="004F0789"/>
    <w:rsid w:val="004F33DA"/>
    <w:rsid w:val="004F5438"/>
    <w:rsid w:val="004F5600"/>
    <w:rsid w:val="004F719B"/>
    <w:rsid w:val="004F78E7"/>
    <w:rsid w:val="005028BD"/>
    <w:rsid w:val="00504462"/>
    <w:rsid w:val="00504A41"/>
    <w:rsid w:val="0050501D"/>
    <w:rsid w:val="0051045B"/>
    <w:rsid w:val="00510B06"/>
    <w:rsid w:val="005110CB"/>
    <w:rsid w:val="00512712"/>
    <w:rsid w:val="005151F4"/>
    <w:rsid w:val="0051543B"/>
    <w:rsid w:val="00516619"/>
    <w:rsid w:val="0051662B"/>
    <w:rsid w:val="0051699B"/>
    <w:rsid w:val="00517EC1"/>
    <w:rsid w:val="00517F91"/>
    <w:rsid w:val="0052073E"/>
    <w:rsid w:val="00522582"/>
    <w:rsid w:val="005241C7"/>
    <w:rsid w:val="00524225"/>
    <w:rsid w:val="00524EA1"/>
    <w:rsid w:val="00526D28"/>
    <w:rsid w:val="0052761C"/>
    <w:rsid w:val="00530A3F"/>
    <w:rsid w:val="00531967"/>
    <w:rsid w:val="00532405"/>
    <w:rsid w:val="00535135"/>
    <w:rsid w:val="0053532F"/>
    <w:rsid w:val="0053573B"/>
    <w:rsid w:val="00535B3E"/>
    <w:rsid w:val="00536C78"/>
    <w:rsid w:val="00536DF9"/>
    <w:rsid w:val="00537390"/>
    <w:rsid w:val="00537E0B"/>
    <w:rsid w:val="0054255B"/>
    <w:rsid w:val="0054284E"/>
    <w:rsid w:val="00543009"/>
    <w:rsid w:val="00543F36"/>
    <w:rsid w:val="0054474B"/>
    <w:rsid w:val="00545BA7"/>
    <w:rsid w:val="005463C6"/>
    <w:rsid w:val="005500E9"/>
    <w:rsid w:val="005513F9"/>
    <w:rsid w:val="0055177A"/>
    <w:rsid w:val="00553B4E"/>
    <w:rsid w:val="005544A8"/>
    <w:rsid w:val="00554D44"/>
    <w:rsid w:val="00555DAC"/>
    <w:rsid w:val="005560C0"/>
    <w:rsid w:val="0055659A"/>
    <w:rsid w:val="0055781D"/>
    <w:rsid w:val="00560B5E"/>
    <w:rsid w:val="00560F0D"/>
    <w:rsid w:val="00561024"/>
    <w:rsid w:val="00561415"/>
    <w:rsid w:val="00562E04"/>
    <w:rsid w:val="005630FE"/>
    <w:rsid w:val="00563574"/>
    <w:rsid w:val="00563BD9"/>
    <w:rsid w:val="005653D2"/>
    <w:rsid w:val="00567FF0"/>
    <w:rsid w:val="00570480"/>
    <w:rsid w:val="0057067E"/>
    <w:rsid w:val="00570780"/>
    <w:rsid w:val="005709CB"/>
    <w:rsid w:val="0057264E"/>
    <w:rsid w:val="005731F3"/>
    <w:rsid w:val="005740D7"/>
    <w:rsid w:val="00574DF8"/>
    <w:rsid w:val="00577113"/>
    <w:rsid w:val="005771AE"/>
    <w:rsid w:val="00577320"/>
    <w:rsid w:val="00581993"/>
    <w:rsid w:val="00582800"/>
    <w:rsid w:val="00583213"/>
    <w:rsid w:val="00584097"/>
    <w:rsid w:val="005842BE"/>
    <w:rsid w:val="00585B3B"/>
    <w:rsid w:val="00587BFB"/>
    <w:rsid w:val="00587DDB"/>
    <w:rsid w:val="00590706"/>
    <w:rsid w:val="005918F5"/>
    <w:rsid w:val="00591D23"/>
    <w:rsid w:val="005930CC"/>
    <w:rsid w:val="005931C1"/>
    <w:rsid w:val="0059441F"/>
    <w:rsid w:val="0059457A"/>
    <w:rsid w:val="00594DE3"/>
    <w:rsid w:val="00597D73"/>
    <w:rsid w:val="005A26E3"/>
    <w:rsid w:val="005A34B5"/>
    <w:rsid w:val="005A3D27"/>
    <w:rsid w:val="005A41A1"/>
    <w:rsid w:val="005A5F8E"/>
    <w:rsid w:val="005A66B2"/>
    <w:rsid w:val="005A6FA0"/>
    <w:rsid w:val="005A7B70"/>
    <w:rsid w:val="005B1014"/>
    <w:rsid w:val="005B144A"/>
    <w:rsid w:val="005B1F4E"/>
    <w:rsid w:val="005B2A89"/>
    <w:rsid w:val="005B2E77"/>
    <w:rsid w:val="005B461B"/>
    <w:rsid w:val="005B468D"/>
    <w:rsid w:val="005B554E"/>
    <w:rsid w:val="005B5789"/>
    <w:rsid w:val="005B5FA9"/>
    <w:rsid w:val="005B6451"/>
    <w:rsid w:val="005B7D15"/>
    <w:rsid w:val="005C0484"/>
    <w:rsid w:val="005C06E9"/>
    <w:rsid w:val="005C0F25"/>
    <w:rsid w:val="005C150F"/>
    <w:rsid w:val="005C1DDC"/>
    <w:rsid w:val="005C2656"/>
    <w:rsid w:val="005C38A9"/>
    <w:rsid w:val="005C39A1"/>
    <w:rsid w:val="005C39B6"/>
    <w:rsid w:val="005C4096"/>
    <w:rsid w:val="005C55C7"/>
    <w:rsid w:val="005C62DE"/>
    <w:rsid w:val="005C6438"/>
    <w:rsid w:val="005C670F"/>
    <w:rsid w:val="005C6E61"/>
    <w:rsid w:val="005C6EAC"/>
    <w:rsid w:val="005D2A93"/>
    <w:rsid w:val="005D3757"/>
    <w:rsid w:val="005D3844"/>
    <w:rsid w:val="005D4179"/>
    <w:rsid w:val="005D48DC"/>
    <w:rsid w:val="005D4916"/>
    <w:rsid w:val="005D54B8"/>
    <w:rsid w:val="005D6A9C"/>
    <w:rsid w:val="005D78E5"/>
    <w:rsid w:val="005D7980"/>
    <w:rsid w:val="005E0D34"/>
    <w:rsid w:val="005E23EE"/>
    <w:rsid w:val="005E2651"/>
    <w:rsid w:val="005E27FD"/>
    <w:rsid w:val="005E2FE5"/>
    <w:rsid w:val="005E3225"/>
    <w:rsid w:val="005E3A5B"/>
    <w:rsid w:val="005E3BBE"/>
    <w:rsid w:val="005E3BEE"/>
    <w:rsid w:val="005E4E8C"/>
    <w:rsid w:val="005E4FB7"/>
    <w:rsid w:val="005E52B2"/>
    <w:rsid w:val="005E6229"/>
    <w:rsid w:val="005E672C"/>
    <w:rsid w:val="005E6AB0"/>
    <w:rsid w:val="005E6E9F"/>
    <w:rsid w:val="005E7677"/>
    <w:rsid w:val="005F057D"/>
    <w:rsid w:val="005F0F5B"/>
    <w:rsid w:val="005F1832"/>
    <w:rsid w:val="005F2AF6"/>
    <w:rsid w:val="005F2B8B"/>
    <w:rsid w:val="005F45CF"/>
    <w:rsid w:val="005F51AF"/>
    <w:rsid w:val="005F57A9"/>
    <w:rsid w:val="005F58F5"/>
    <w:rsid w:val="005F5C64"/>
    <w:rsid w:val="005F612A"/>
    <w:rsid w:val="005F6A89"/>
    <w:rsid w:val="005F6B4B"/>
    <w:rsid w:val="005F76F7"/>
    <w:rsid w:val="006003CE"/>
    <w:rsid w:val="0060139E"/>
    <w:rsid w:val="0060175D"/>
    <w:rsid w:val="00601C27"/>
    <w:rsid w:val="00606361"/>
    <w:rsid w:val="00606369"/>
    <w:rsid w:val="0060683B"/>
    <w:rsid w:val="00607BC2"/>
    <w:rsid w:val="006101B9"/>
    <w:rsid w:val="006117C1"/>
    <w:rsid w:val="00612BAE"/>
    <w:rsid w:val="0061430A"/>
    <w:rsid w:val="0061447F"/>
    <w:rsid w:val="0061493A"/>
    <w:rsid w:val="00616C9F"/>
    <w:rsid w:val="006178C4"/>
    <w:rsid w:val="006201ED"/>
    <w:rsid w:val="00620693"/>
    <w:rsid w:val="006218D4"/>
    <w:rsid w:val="00621D38"/>
    <w:rsid w:val="00621D53"/>
    <w:rsid w:val="00622C7E"/>
    <w:rsid w:val="0062460F"/>
    <w:rsid w:val="00625E0E"/>
    <w:rsid w:val="006273DD"/>
    <w:rsid w:val="0062746B"/>
    <w:rsid w:val="0062778C"/>
    <w:rsid w:val="00627B78"/>
    <w:rsid w:val="006312CF"/>
    <w:rsid w:val="0063300B"/>
    <w:rsid w:val="0063307C"/>
    <w:rsid w:val="00633B53"/>
    <w:rsid w:val="00633DA0"/>
    <w:rsid w:val="00635643"/>
    <w:rsid w:val="00635BD2"/>
    <w:rsid w:val="00636462"/>
    <w:rsid w:val="00636B39"/>
    <w:rsid w:val="00637427"/>
    <w:rsid w:val="006377C3"/>
    <w:rsid w:val="00643B21"/>
    <w:rsid w:val="00645BD5"/>
    <w:rsid w:val="00646A67"/>
    <w:rsid w:val="006471C5"/>
    <w:rsid w:val="00650E30"/>
    <w:rsid w:val="00651192"/>
    <w:rsid w:val="00651815"/>
    <w:rsid w:val="00653CE8"/>
    <w:rsid w:val="0065400E"/>
    <w:rsid w:val="00655626"/>
    <w:rsid w:val="00656819"/>
    <w:rsid w:val="006606B2"/>
    <w:rsid w:val="0066151C"/>
    <w:rsid w:val="006633BC"/>
    <w:rsid w:val="00665C32"/>
    <w:rsid w:val="0066700A"/>
    <w:rsid w:val="00667661"/>
    <w:rsid w:val="0067031A"/>
    <w:rsid w:val="006710D5"/>
    <w:rsid w:val="00671F0E"/>
    <w:rsid w:val="00672A7A"/>
    <w:rsid w:val="00672AA9"/>
    <w:rsid w:val="00675DAA"/>
    <w:rsid w:val="00676055"/>
    <w:rsid w:val="00676522"/>
    <w:rsid w:val="00676EF4"/>
    <w:rsid w:val="0067705F"/>
    <w:rsid w:val="00677C7D"/>
    <w:rsid w:val="0068012F"/>
    <w:rsid w:val="006809C1"/>
    <w:rsid w:val="006815B7"/>
    <w:rsid w:val="0068263D"/>
    <w:rsid w:val="00682E85"/>
    <w:rsid w:val="0068458B"/>
    <w:rsid w:val="00686CC9"/>
    <w:rsid w:val="0068726C"/>
    <w:rsid w:val="00692343"/>
    <w:rsid w:val="00693329"/>
    <w:rsid w:val="00693597"/>
    <w:rsid w:val="00693E63"/>
    <w:rsid w:val="00693F82"/>
    <w:rsid w:val="006949F8"/>
    <w:rsid w:val="00697667"/>
    <w:rsid w:val="00697E39"/>
    <w:rsid w:val="006A0318"/>
    <w:rsid w:val="006A067E"/>
    <w:rsid w:val="006A0BE9"/>
    <w:rsid w:val="006A1044"/>
    <w:rsid w:val="006A1145"/>
    <w:rsid w:val="006A14CA"/>
    <w:rsid w:val="006A2D85"/>
    <w:rsid w:val="006A2E5A"/>
    <w:rsid w:val="006A3156"/>
    <w:rsid w:val="006A4A89"/>
    <w:rsid w:val="006A6B60"/>
    <w:rsid w:val="006A701D"/>
    <w:rsid w:val="006A70BF"/>
    <w:rsid w:val="006A718A"/>
    <w:rsid w:val="006A73C3"/>
    <w:rsid w:val="006A79BB"/>
    <w:rsid w:val="006B0F7A"/>
    <w:rsid w:val="006B29BB"/>
    <w:rsid w:val="006B591D"/>
    <w:rsid w:val="006B78AC"/>
    <w:rsid w:val="006C0AE6"/>
    <w:rsid w:val="006C101D"/>
    <w:rsid w:val="006C10B2"/>
    <w:rsid w:val="006C17FC"/>
    <w:rsid w:val="006C50D4"/>
    <w:rsid w:val="006C5C0F"/>
    <w:rsid w:val="006C5C80"/>
    <w:rsid w:val="006C67C3"/>
    <w:rsid w:val="006C704E"/>
    <w:rsid w:val="006C7542"/>
    <w:rsid w:val="006D0037"/>
    <w:rsid w:val="006D038B"/>
    <w:rsid w:val="006D0FE2"/>
    <w:rsid w:val="006D2BCC"/>
    <w:rsid w:val="006D3A4D"/>
    <w:rsid w:val="006D522C"/>
    <w:rsid w:val="006D52C3"/>
    <w:rsid w:val="006D5B33"/>
    <w:rsid w:val="006D7319"/>
    <w:rsid w:val="006E1EEB"/>
    <w:rsid w:val="006E2651"/>
    <w:rsid w:val="006E5334"/>
    <w:rsid w:val="006E6174"/>
    <w:rsid w:val="006E79A3"/>
    <w:rsid w:val="006F1009"/>
    <w:rsid w:val="006F1916"/>
    <w:rsid w:val="006F2F50"/>
    <w:rsid w:val="006F54AB"/>
    <w:rsid w:val="006F54C8"/>
    <w:rsid w:val="006F64A7"/>
    <w:rsid w:val="006F6C9C"/>
    <w:rsid w:val="006F70DE"/>
    <w:rsid w:val="006F7D31"/>
    <w:rsid w:val="00701797"/>
    <w:rsid w:val="0070576C"/>
    <w:rsid w:val="007059E9"/>
    <w:rsid w:val="00705DD8"/>
    <w:rsid w:val="00705E8B"/>
    <w:rsid w:val="00705F7D"/>
    <w:rsid w:val="0070629E"/>
    <w:rsid w:val="007066F8"/>
    <w:rsid w:val="00706988"/>
    <w:rsid w:val="00707CC5"/>
    <w:rsid w:val="00707F51"/>
    <w:rsid w:val="00710303"/>
    <w:rsid w:val="00711EEC"/>
    <w:rsid w:val="007121AE"/>
    <w:rsid w:val="00714820"/>
    <w:rsid w:val="00714A33"/>
    <w:rsid w:val="00714BC6"/>
    <w:rsid w:val="00715881"/>
    <w:rsid w:val="007165F4"/>
    <w:rsid w:val="0071693A"/>
    <w:rsid w:val="0071769A"/>
    <w:rsid w:val="00721055"/>
    <w:rsid w:val="007212B9"/>
    <w:rsid w:val="0072230D"/>
    <w:rsid w:val="00723B18"/>
    <w:rsid w:val="0072523C"/>
    <w:rsid w:val="00726F9C"/>
    <w:rsid w:val="00727821"/>
    <w:rsid w:val="00730A33"/>
    <w:rsid w:val="00731351"/>
    <w:rsid w:val="00731A18"/>
    <w:rsid w:val="00731B5B"/>
    <w:rsid w:val="00731E99"/>
    <w:rsid w:val="00733168"/>
    <w:rsid w:val="00733393"/>
    <w:rsid w:val="00734736"/>
    <w:rsid w:val="00735D29"/>
    <w:rsid w:val="00736555"/>
    <w:rsid w:val="00740AB4"/>
    <w:rsid w:val="00742001"/>
    <w:rsid w:val="007426FA"/>
    <w:rsid w:val="00744414"/>
    <w:rsid w:val="00744E77"/>
    <w:rsid w:val="00746007"/>
    <w:rsid w:val="00747D12"/>
    <w:rsid w:val="00752707"/>
    <w:rsid w:val="00753639"/>
    <w:rsid w:val="007536F4"/>
    <w:rsid w:val="00756040"/>
    <w:rsid w:val="007560BA"/>
    <w:rsid w:val="00757829"/>
    <w:rsid w:val="00757C44"/>
    <w:rsid w:val="0076065F"/>
    <w:rsid w:val="00760B63"/>
    <w:rsid w:val="00761986"/>
    <w:rsid w:val="00762FAD"/>
    <w:rsid w:val="007631D1"/>
    <w:rsid w:val="00764184"/>
    <w:rsid w:val="00764576"/>
    <w:rsid w:val="00764A04"/>
    <w:rsid w:val="00765E1F"/>
    <w:rsid w:val="007661C9"/>
    <w:rsid w:val="00771353"/>
    <w:rsid w:val="00771787"/>
    <w:rsid w:val="007766CA"/>
    <w:rsid w:val="00776D7E"/>
    <w:rsid w:val="00777688"/>
    <w:rsid w:val="00782272"/>
    <w:rsid w:val="00782524"/>
    <w:rsid w:val="007827F5"/>
    <w:rsid w:val="007830BA"/>
    <w:rsid w:val="0078431A"/>
    <w:rsid w:val="00784B80"/>
    <w:rsid w:val="0079116F"/>
    <w:rsid w:val="00791771"/>
    <w:rsid w:val="007930F6"/>
    <w:rsid w:val="00794096"/>
    <w:rsid w:val="00794C04"/>
    <w:rsid w:val="007A002E"/>
    <w:rsid w:val="007A09E2"/>
    <w:rsid w:val="007A1861"/>
    <w:rsid w:val="007A18DF"/>
    <w:rsid w:val="007A2902"/>
    <w:rsid w:val="007A3CA5"/>
    <w:rsid w:val="007A4A61"/>
    <w:rsid w:val="007A657B"/>
    <w:rsid w:val="007A6FC0"/>
    <w:rsid w:val="007A7280"/>
    <w:rsid w:val="007A77B2"/>
    <w:rsid w:val="007B0A38"/>
    <w:rsid w:val="007B0BCE"/>
    <w:rsid w:val="007B2CCA"/>
    <w:rsid w:val="007B335C"/>
    <w:rsid w:val="007B3B65"/>
    <w:rsid w:val="007B41A2"/>
    <w:rsid w:val="007B4F02"/>
    <w:rsid w:val="007B609A"/>
    <w:rsid w:val="007B6CD3"/>
    <w:rsid w:val="007C0BB2"/>
    <w:rsid w:val="007C0E99"/>
    <w:rsid w:val="007C29E0"/>
    <w:rsid w:val="007C2A50"/>
    <w:rsid w:val="007C2B4B"/>
    <w:rsid w:val="007C2DD8"/>
    <w:rsid w:val="007C40A1"/>
    <w:rsid w:val="007C6920"/>
    <w:rsid w:val="007C7873"/>
    <w:rsid w:val="007D0BBA"/>
    <w:rsid w:val="007D0DA6"/>
    <w:rsid w:val="007D19B5"/>
    <w:rsid w:val="007D2513"/>
    <w:rsid w:val="007D2B85"/>
    <w:rsid w:val="007D39AD"/>
    <w:rsid w:val="007D3F92"/>
    <w:rsid w:val="007D66DA"/>
    <w:rsid w:val="007D6A5E"/>
    <w:rsid w:val="007E02F0"/>
    <w:rsid w:val="007E1D8D"/>
    <w:rsid w:val="007E242E"/>
    <w:rsid w:val="007E2CF0"/>
    <w:rsid w:val="007E3D5C"/>
    <w:rsid w:val="007E54D5"/>
    <w:rsid w:val="007E5916"/>
    <w:rsid w:val="007E5B05"/>
    <w:rsid w:val="007E5E4A"/>
    <w:rsid w:val="007E5EE1"/>
    <w:rsid w:val="007E7176"/>
    <w:rsid w:val="007F0FB7"/>
    <w:rsid w:val="007F2AFA"/>
    <w:rsid w:val="007F3AD8"/>
    <w:rsid w:val="007F46B1"/>
    <w:rsid w:val="007F67FF"/>
    <w:rsid w:val="007F7502"/>
    <w:rsid w:val="007F78EB"/>
    <w:rsid w:val="007F7D33"/>
    <w:rsid w:val="00800DEC"/>
    <w:rsid w:val="0080184D"/>
    <w:rsid w:val="00801E77"/>
    <w:rsid w:val="00804369"/>
    <w:rsid w:val="00804691"/>
    <w:rsid w:val="00804917"/>
    <w:rsid w:val="008054CB"/>
    <w:rsid w:val="00805ED2"/>
    <w:rsid w:val="00806434"/>
    <w:rsid w:val="00806A31"/>
    <w:rsid w:val="00806AC7"/>
    <w:rsid w:val="00806E85"/>
    <w:rsid w:val="008106DA"/>
    <w:rsid w:val="00810EA6"/>
    <w:rsid w:val="008114A3"/>
    <w:rsid w:val="00812F47"/>
    <w:rsid w:val="00815D66"/>
    <w:rsid w:val="00815F26"/>
    <w:rsid w:val="008163AD"/>
    <w:rsid w:val="0081652B"/>
    <w:rsid w:val="00817985"/>
    <w:rsid w:val="0082046B"/>
    <w:rsid w:val="00821F21"/>
    <w:rsid w:val="008226E6"/>
    <w:rsid w:val="0082326A"/>
    <w:rsid w:val="008248AE"/>
    <w:rsid w:val="008249A6"/>
    <w:rsid w:val="00827EEE"/>
    <w:rsid w:val="00831330"/>
    <w:rsid w:val="008317BA"/>
    <w:rsid w:val="00831D7C"/>
    <w:rsid w:val="008333C3"/>
    <w:rsid w:val="00834A48"/>
    <w:rsid w:val="00835C07"/>
    <w:rsid w:val="00836476"/>
    <w:rsid w:val="008368A5"/>
    <w:rsid w:val="008418AF"/>
    <w:rsid w:val="00841C75"/>
    <w:rsid w:val="00842132"/>
    <w:rsid w:val="008426E4"/>
    <w:rsid w:val="008429FE"/>
    <w:rsid w:val="00842B6F"/>
    <w:rsid w:val="00843DEA"/>
    <w:rsid w:val="0084468F"/>
    <w:rsid w:val="008450D4"/>
    <w:rsid w:val="0084539D"/>
    <w:rsid w:val="00845779"/>
    <w:rsid w:val="00846605"/>
    <w:rsid w:val="00847C97"/>
    <w:rsid w:val="00847FC9"/>
    <w:rsid w:val="00851472"/>
    <w:rsid w:val="00852D66"/>
    <w:rsid w:val="00854B93"/>
    <w:rsid w:val="0085515F"/>
    <w:rsid w:val="00855A6C"/>
    <w:rsid w:val="008560FD"/>
    <w:rsid w:val="008564B5"/>
    <w:rsid w:val="008568E0"/>
    <w:rsid w:val="00856DC1"/>
    <w:rsid w:val="0085725B"/>
    <w:rsid w:val="00857849"/>
    <w:rsid w:val="008578C2"/>
    <w:rsid w:val="008619CF"/>
    <w:rsid w:val="00863D90"/>
    <w:rsid w:val="00864F4F"/>
    <w:rsid w:val="00865CCA"/>
    <w:rsid w:val="0086642F"/>
    <w:rsid w:val="00867879"/>
    <w:rsid w:val="0087032E"/>
    <w:rsid w:val="008717A7"/>
    <w:rsid w:val="00871928"/>
    <w:rsid w:val="0087299D"/>
    <w:rsid w:val="00872DF7"/>
    <w:rsid w:val="00875976"/>
    <w:rsid w:val="0088180E"/>
    <w:rsid w:val="00881BBF"/>
    <w:rsid w:val="00881C85"/>
    <w:rsid w:val="008828B1"/>
    <w:rsid w:val="00882CF3"/>
    <w:rsid w:val="00883017"/>
    <w:rsid w:val="00884842"/>
    <w:rsid w:val="00886564"/>
    <w:rsid w:val="008870F7"/>
    <w:rsid w:val="00887831"/>
    <w:rsid w:val="00891157"/>
    <w:rsid w:val="008914E7"/>
    <w:rsid w:val="0089169A"/>
    <w:rsid w:val="008925B2"/>
    <w:rsid w:val="00894106"/>
    <w:rsid w:val="0089499C"/>
    <w:rsid w:val="00894BE7"/>
    <w:rsid w:val="008952CC"/>
    <w:rsid w:val="00895EB6"/>
    <w:rsid w:val="00895F44"/>
    <w:rsid w:val="00896DC1"/>
    <w:rsid w:val="008973E3"/>
    <w:rsid w:val="00897671"/>
    <w:rsid w:val="008A0BA1"/>
    <w:rsid w:val="008A0D57"/>
    <w:rsid w:val="008A0EE0"/>
    <w:rsid w:val="008A2211"/>
    <w:rsid w:val="008A2369"/>
    <w:rsid w:val="008A2CCB"/>
    <w:rsid w:val="008A59C3"/>
    <w:rsid w:val="008A7A43"/>
    <w:rsid w:val="008B417A"/>
    <w:rsid w:val="008B506C"/>
    <w:rsid w:val="008B5F58"/>
    <w:rsid w:val="008B6628"/>
    <w:rsid w:val="008B6692"/>
    <w:rsid w:val="008B6AF2"/>
    <w:rsid w:val="008B7F48"/>
    <w:rsid w:val="008C0D95"/>
    <w:rsid w:val="008C1216"/>
    <w:rsid w:val="008C2D0A"/>
    <w:rsid w:val="008C3290"/>
    <w:rsid w:val="008C5CE5"/>
    <w:rsid w:val="008C6248"/>
    <w:rsid w:val="008C6630"/>
    <w:rsid w:val="008C6902"/>
    <w:rsid w:val="008C7455"/>
    <w:rsid w:val="008D03E1"/>
    <w:rsid w:val="008D068D"/>
    <w:rsid w:val="008D19E4"/>
    <w:rsid w:val="008D310E"/>
    <w:rsid w:val="008D345E"/>
    <w:rsid w:val="008D4A91"/>
    <w:rsid w:val="008D591D"/>
    <w:rsid w:val="008D5B1C"/>
    <w:rsid w:val="008D6677"/>
    <w:rsid w:val="008D69DC"/>
    <w:rsid w:val="008D7B0F"/>
    <w:rsid w:val="008E0627"/>
    <w:rsid w:val="008E0C57"/>
    <w:rsid w:val="008E1243"/>
    <w:rsid w:val="008E1AAE"/>
    <w:rsid w:val="008E1AEE"/>
    <w:rsid w:val="008E39EA"/>
    <w:rsid w:val="008E3AF0"/>
    <w:rsid w:val="008E41C8"/>
    <w:rsid w:val="008E773A"/>
    <w:rsid w:val="008F231A"/>
    <w:rsid w:val="008F472C"/>
    <w:rsid w:val="008F56CA"/>
    <w:rsid w:val="008F728D"/>
    <w:rsid w:val="008F7875"/>
    <w:rsid w:val="008F7F43"/>
    <w:rsid w:val="00901B87"/>
    <w:rsid w:val="00901B89"/>
    <w:rsid w:val="00901D04"/>
    <w:rsid w:val="00901FB3"/>
    <w:rsid w:val="00902C53"/>
    <w:rsid w:val="00902CC2"/>
    <w:rsid w:val="00904386"/>
    <w:rsid w:val="0090617E"/>
    <w:rsid w:val="00906AC1"/>
    <w:rsid w:val="0090772E"/>
    <w:rsid w:val="00907BA1"/>
    <w:rsid w:val="009107D5"/>
    <w:rsid w:val="00911017"/>
    <w:rsid w:val="00911337"/>
    <w:rsid w:val="009116EB"/>
    <w:rsid w:val="00911C4A"/>
    <w:rsid w:val="00913CA1"/>
    <w:rsid w:val="00913E5B"/>
    <w:rsid w:val="00913EAD"/>
    <w:rsid w:val="00913F7C"/>
    <w:rsid w:val="00914683"/>
    <w:rsid w:val="00914B9C"/>
    <w:rsid w:val="00914EBE"/>
    <w:rsid w:val="00916093"/>
    <w:rsid w:val="0091618F"/>
    <w:rsid w:val="00916429"/>
    <w:rsid w:val="00916505"/>
    <w:rsid w:val="0091742B"/>
    <w:rsid w:val="00917AC5"/>
    <w:rsid w:val="009225A9"/>
    <w:rsid w:val="00922A5A"/>
    <w:rsid w:val="00923365"/>
    <w:rsid w:val="009240D3"/>
    <w:rsid w:val="0092669A"/>
    <w:rsid w:val="00930490"/>
    <w:rsid w:val="009308C3"/>
    <w:rsid w:val="00930AE4"/>
    <w:rsid w:val="00931AAF"/>
    <w:rsid w:val="00931B26"/>
    <w:rsid w:val="009327EC"/>
    <w:rsid w:val="00933A68"/>
    <w:rsid w:val="00933FA6"/>
    <w:rsid w:val="00934F35"/>
    <w:rsid w:val="00935390"/>
    <w:rsid w:val="009363B1"/>
    <w:rsid w:val="00936560"/>
    <w:rsid w:val="0093686C"/>
    <w:rsid w:val="00937C97"/>
    <w:rsid w:val="00940D84"/>
    <w:rsid w:val="00941459"/>
    <w:rsid w:val="00942132"/>
    <w:rsid w:val="00942441"/>
    <w:rsid w:val="0094335B"/>
    <w:rsid w:val="0094600A"/>
    <w:rsid w:val="00947B7A"/>
    <w:rsid w:val="00951C3D"/>
    <w:rsid w:val="00952546"/>
    <w:rsid w:val="00952659"/>
    <w:rsid w:val="00953A57"/>
    <w:rsid w:val="0095405A"/>
    <w:rsid w:val="00960B39"/>
    <w:rsid w:val="009610A5"/>
    <w:rsid w:val="00961473"/>
    <w:rsid w:val="00962DE4"/>
    <w:rsid w:val="00963298"/>
    <w:rsid w:val="00963420"/>
    <w:rsid w:val="00963914"/>
    <w:rsid w:val="009648C2"/>
    <w:rsid w:val="0096784B"/>
    <w:rsid w:val="00967EA0"/>
    <w:rsid w:val="009703C5"/>
    <w:rsid w:val="009721B3"/>
    <w:rsid w:val="009732EF"/>
    <w:rsid w:val="00973944"/>
    <w:rsid w:val="00973CCD"/>
    <w:rsid w:val="00973F54"/>
    <w:rsid w:val="00974A42"/>
    <w:rsid w:val="009757D1"/>
    <w:rsid w:val="00975F18"/>
    <w:rsid w:val="009764AB"/>
    <w:rsid w:val="009769E4"/>
    <w:rsid w:val="00976AA5"/>
    <w:rsid w:val="00977C61"/>
    <w:rsid w:val="00980512"/>
    <w:rsid w:val="009806E1"/>
    <w:rsid w:val="009843DB"/>
    <w:rsid w:val="009872AC"/>
    <w:rsid w:val="00990BCD"/>
    <w:rsid w:val="0099117E"/>
    <w:rsid w:val="00991A9F"/>
    <w:rsid w:val="00992A65"/>
    <w:rsid w:val="00992CFD"/>
    <w:rsid w:val="009932FD"/>
    <w:rsid w:val="009942CE"/>
    <w:rsid w:val="00995B28"/>
    <w:rsid w:val="00997ED8"/>
    <w:rsid w:val="009A0473"/>
    <w:rsid w:val="009A0EDF"/>
    <w:rsid w:val="009A1154"/>
    <w:rsid w:val="009A14CC"/>
    <w:rsid w:val="009A276D"/>
    <w:rsid w:val="009A3069"/>
    <w:rsid w:val="009A3CA9"/>
    <w:rsid w:val="009A3E01"/>
    <w:rsid w:val="009A3F40"/>
    <w:rsid w:val="009A4EEF"/>
    <w:rsid w:val="009A5095"/>
    <w:rsid w:val="009A540F"/>
    <w:rsid w:val="009A7B09"/>
    <w:rsid w:val="009B06D3"/>
    <w:rsid w:val="009B07F0"/>
    <w:rsid w:val="009B0923"/>
    <w:rsid w:val="009B3AB8"/>
    <w:rsid w:val="009B4AD1"/>
    <w:rsid w:val="009B7743"/>
    <w:rsid w:val="009B7DF5"/>
    <w:rsid w:val="009C03A2"/>
    <w:rsid w:val="009C0874"/>
    <w:rsid w:val="009C0BA9"/>
    <w:rsid w:val="009C114C"/>
    <w:rsid w:val="009C25E8"/>
    <w:rsid w:val="009C2C6F"/>
    <w:rsid w:val="009C3B2A"/>
    <w:rsid w:val="009C3B59"/>
    <w:rsid w:val="009C3EF8"/>
    <w:rsid w:val="009D07B3"/>
    <w:rsid w:val="009D2215"/>
    <w:rsid w:val="009D24BC"/>
    <w:rsid w:val="009D3834"/>
    <w:rsid w:val="009D393B"/>
    <w:rsid w:val="009D4812"/>
    <w:rsid w:val="009D61FE"/>
    <w:rsid w:val="009D6358"/>
    <w:rsid w:val="009D751F"/>
    <w:rsid w:val="009E0AEE"/>
    <w:rsid w:val="009E1103"/>
    <w:rsid w:val="009E11DA"/>
    <w:rsid w:val="009E1410"/>
    <w:rsid w:val="009E1501"/>
    <w:rsid w:val="009E2685"/>
    <w:rsid w:val="009E366C"/>
    <w:rsid w:val="009E39CC"/>
    <w:rsid w:val="009E4DF8"/>
    <w:rsid w:val="009E6D5A"/>
    <w:rsid w:val="009E7F20"/>
    <w:rsid w:val="009F11B1"/>
    <w:rsid w:val="009F127A"/>
    <w:rsid w:val="009F1E0D"/>
    <w:rsid w:val="009F304D"/>
    <w:rsid w:val="009F6A23"/>
    <w:rsid w:val="00A019B2"/>
    <w:rsid w:val="00A01FDF"/>
    <w:rsid w:val="00A02D4D"/>
    <w:rsid w:val="00A03323"/>
    <w:rsid w:val="00A039BE"/>
    <w:rsid w:val="00A04C50"/>
    <w:rsid w:val="00A058A1"/>
    <w:rsid w:val="00A070BC"/>
    <w:rsid w:val="00A116E4"/>
    <w:rsid w:val="00A12C07"/>
    <w:rsid w:val="00A130AA"/>
    <w:rsid w:val="00A130CB"/>
    <w:rsid w:val="00A139A6"/>
    <w:rsid w:val="00A16B03"/>
    <w:rsid w:val="00A21A22"/>
    <w:rsid w:val="00A21A75"/>
    <w:rsid w:val="00A21D14"/>
    <w:rsid w:val="00A22361"/>
    <w:rsid w:val="00A2251B"/>
    <w:rsid w:val="00A25E5F"/>
    <w:rsid w:val="00A2633D"/>
    <w:rsid w:val="00A26487"/>
    <w:rsid w:val="00A26E91"/>
    <w:rsid w:val="00A30121"/>
    <w:rsid w:val="00A3173D"/>
    <w:rsid w:val="00A321FF"/>
    <w:rsid w:val="00A331FC"/>
    <w:rsid w:val="00A3343F"/>
    <w:rsid w:val="00A33727"/>
    <w:rsid w:val="00A3413F"/>
    <w:rsid w:val="00A34222"/>
    <w:rsid w:val="00A34683"/>
    <w:rsid w:val="00A34C27"/>
    <w:rsid w:val="00A35003"/>
    <w:rsid w:val="00A35CB5"/>
    <w:rsid w:val="00A36700"/>
    <w:rsid w:val="00A3723C"/>
    <w:rsid w:val="00A42468"/>
    <w:rsid w:val="00A434B2"/>
    <w:rsid w:val="00A43953"/>
    <w:rsid w:val="00A46219"/>
    <w:rsid w:val="00A46F30"/>
    <w:rsid w:val="00A47F05"/>
    <w:rsid w:val="00A514BF"/>
    <w:rsid w:val="00A54060"/>
    <w:rsid w:val="00A54649"/>
    <w:rsid w:val="00A55454"/>
    <w:rsid w:val="00A5603E"/>
    <w:rsid w:val="00A61141"/>
    <w:rsid w:val="00A625C4"/>
    <w:rsid w:val="00A635E9"/>
    <w:rsid w:val="00A64309"/>
    <w:rsid w:val="00A648B1"/>
    <w:rsid w:val="00A6531B"/>
    <w:rsid w:val="00A70561"/>
    <w:rsid w:val="00A7300A"/>
    <w:rsid w:val="00A7379A"/>
    <w:rsid w:val="00A755C0"/>
    <w:rsid w:val="00A805BA"/>
    <w:rsid w:val="00A80A37"/>
    <w:rsid w:val="00A82295"/>
    <w:rsid w:val="00A8255E"/>
    <w:rsid w:val="00A83801"/>
    <w:rsid w:val="00A8515E"/>
    <w:rsid w:val="00A85666"/>
    <w:rsid w:val="00A86D80"/>
    <w:rsid w:val="00A87F88"/>
    <w:rsid w:val="00A90381"/>
    <w:rsid w:val="00A90CA3"/>
    <w:rsid w:val="00A9349C"/>
    <w:rsid w:val="00A93AF2"/>
    <w:rsid w:val="00A9408E"/>
    <w:rsid w:val="00A958A8"/>
    <w:rsid w:val="00A96E2A"/>
    <w:rsid w:val="00AA2129"/>
    <w:rsid w:val="00AA2CD9"/>
    <w:rsid w:val="00AA3CC7"/>
    <w:rsid w:val="00AA5844"/>
    <w:rsid w:val="00AA7425"/>
    <w:rsid w:val="00AB15F7"/>
    <w:rsid w:val="00AB1717"/>
    <w:rsid w:val="00AB32DD"/>
    <w:rsid w:val="00AB465D"/>
    <w:rsid w:val="00AB53DD"/>
    <w:rsid w:val="00AB5708"/>
    <w:rsid w:val="00AB6121"/>
    <w:rsid w:val="00AB6335"/>
    <w:rsid w:val="00AC1078"/>
    <w:rsid w:val="00AC2379"/>
    <w:rsid w:val="00AC2F1B"/>
    <w:rsid w:val="00AC46B6"/>
    <w:rsid w:val="00AC4C54"/>
    <w:rsid w:val="00AC4C92"/>
    <w:rsid w:val="00AC4DBC"/>
    <w:rsid w:val="00AC502C"/>
    <w:rsid w:val="00AC61A5"/>
    <w:rsid w:val="00AC6874"/>
    <w:rsid w:val="00AC732C"/>
    <w:rsid w:val="00AC7D00"/>
    <w:rsid w:val="00AD2DCC"/>
    <w:rsid w:val="00AD3584"/>
    <w:rsid w:val="00AD6B19"/>
    <w:rsid w:val="00AD7B75"/>
    <w:rsid w:val="00AD7EB4"/>
    <w:rsid w:val="00AE259D"/>
    <w:rsid w:val="00AE4404"/>
    <w:rsid w:val="00AE6B51"/>
    <w:rsid w:val="00AE7684"/>
    <w:rsid w:val="00AE7FA5"/>
    <w:rsid w:val="00AF21BB"/>
    <w:rsid w:val="00AF2348"/>
    <w:rsid w:val="00AF2D8E"/>
    <w:rsid w:val="00AF3753"/>
    <w:rsid w:val="00AF4FC7"/>
    <w:rsid w:val="00AF54E8"/>
    <w:rsid w:val="00AF5FDA"/>
    <w:rsid w:val="00AF6793"/>
    <w:rsid w:val="00AF6E58"/>
    <w:rsid w:val="00AF717E"/>
    <w:rsid w:val="00AF73F9"/>
    <w:rsid w:val="00AF75AF"/>
    <w:rsid w:val="00AF7AE7"/>
    <w:rsid w:val="00B005EB"/>
    <w:rsid w:val="00B006FB"/>
    <w:rsid w:val="00B01E37"/>
    <w:rsid w:val="00B01ED6"/>
    <w:rsid w:val="00B02518"/>
    <w:rsid w:val="00B03832"/>
    <w:rsid w:val="00B0508B"/>
    <w:rsid w:val="00B05AD7"/>
    <w:rsid w:val="00B07F15"/>
    <w:rsid w:val="00B115E9"/>
    <w:rsid w:val="00B13D16"/>
    <w:rsid w:val="00B147A7"/>
    <w:rsid w:val="00B14D35"/>
    <w:rsid w:val="00B16BB5"/>
    <w:rsid w:val="00B2187D"/>
    <w:rsid w:val="00B2188F"/>
    <w:rsid w:val="00B22071"/>
    <w:rsid w:val="00B22D97"/>
    <w:rsid w:val="00B23EC2"/>
    <w:rsid w:val="00B2404A"/>
    <w:rsid w:val="00B24425"/>
    <w:rsid w:val="00B24B8F"/>
    <w:rsid w:val="00B24EC3"/>
    <w:rsid w:val="00B25795"/>
    <w:rsid w:val="00B3040A"/>
    <w:rsid w:val="00B30FCB"/>
    <w:rsid w:val="00B340F0"/>
    <w:rsid w:val="00B342D8"/>
    <w:rsid w:val="00B34DEB"/>
    <w:rsid w:val="00B4033F"/>
    <w:rsid w:val="00B40779"/>
    <w:rsid w:val="00B40BEC"/>
    <w:rsid w:val="00B413CF"/>
    <w:rsid w:val="00B4145F"/>
    <w:rsid w:val="00B414BC"/>
    <w:rsid w:val="00B41DF0"/>
    <w:rsid w:val="00B422F4"/>
    <w:rsid w:val="00B42C9A"/>
    <w:rsid w:val="00B42DC9"/>
    <w:rsid w:val="00B4340E"/>
    <w:rsid w:val="00B459E4"/>
    <w:rsid w:val="00B45D9F"/>
    <w:rsid w:val="00B46BE8"/>
    <w:rsid w:val="00B46DFA"/>
    <w:rsid w:val="00B50371"/>
    <w:rsid w:val="00B50825"/>
    <w:rsid w:val="00B50832"/>
    <w:rsid w:val="00B508FC"/>
    <w:rsid w:val="00B509C0"/>
    <w:rsid w:val="00B50A1E"/>
    <w:rsid w:val="00B522B4"/>
    <w:rsid w:val="00B52FDE"/>
    <w:rsid w:val="00B54485"/>
    <w:rsid w:val="00B56986"/>
    <w:rsid w:val="00B6091B"/>
    <w:rsid w:val="00B611D5"/>
    <w:rsid w:val="00B61359"/>
    <w:rsid w:val="00B62B14"/>
    <w:rsid w:val="00B63F34"/>
    <w:rsid w:val="00B64804"/>
    <w:rsid w:val="00B65002"/>
    <w:rsid w:val="00B6594C"/>
    <w:rsid w:val="00B65BB5"/>
    <w:rsid w:val="00B66A63"/>
    <w:rsid w:val="00B6757C"/>
    <w:rsid w:val="00B675E6"/>
    <w:rsid w:val="00B71AAE"/>
    <w:rsid w:val="00B72429"/>
    <w:rsid w:val="00B72C66"/>
    <w:rsid w:val="00B73336"/>
    <w:rsid w:val="00B7348B"/>
    <w:rsid w:val="00B73EC0"/>
    <w:rsid w:val="00B747ED"/>
    <w:rsid w:val="00B74A07"/>
    <w:rsid w:val="00B75E6B"/>
    <w:rsid w:val="00B75EFD"/>
    <w:rsid w:val="00B765DD"/>
    <w:rsid w:val="00B76828"/>
    <w:rsid w:val="00B76AE8"/>
    <w:rsid w:val="00B76E6B"/>
    <w:rsid w:val="00B775F5"/>
    <w:rsid w:val="00B80EB3"/>
    <w:rsid w:val="00B8199A"/>
    <w:rsid w:val="00B8225F"/>
    <w:rsid w:val="00B838CA"/>
    <w:rsid w:val="00B845E3"/>
    <w:rsid w:val="00B84884"/>
    <w:rsid w:val="00B84ACA"/>
    <w:rsid w:val="00B84E4E"/>
    <w:rsid w:val="00B863B8"/>
    <w:rsid w:val="00B87952"/>
    <w:rsid w:val="00B90182"/>
    <w:rsid w:val="00B908DB"/>
    <w:rsid w:val="00B90BDA"/>
    <w:rsid w:val="00B929A4"/>
    <w:rsid w:val="00B938E5"/>
    <w:rsid w:val="00B94401"/>
    <w:rsid w:val="00B946BE"/>
    <w:rsid w:val="00B96CCA"/>
    <w:rsid w:val="00B979A9"/>
    <w:rsid w:val="00BA0DC6"/>
    <w:rsid w:val="00BA1CD9"/>
    <w:rsid w:val="00BA20D3"/>
    <w:rsid w:val="00BA2FD9"/>
    <w:rsid w:val="00BA314D"/>
    <w:rsid w:val="00BA32DF"/>
    <w:rsid w:val="00BA377F"/>
    <w:rsid w:val="00BA3FD8"/>
    <w:rsid w:val="00BA4F88"/>
    <w:rsid w:val="00BA59D6"/>
    <w:rsid w:val="00BA5FCA"/>
    <w:rsid w:val="00BA6290"/>
    <w:rsid w:val="00BA67AD"/>
    <w:rsid w:val="00BA6CB6"/>
    <w:rsid w:val="00BA70EC"/>
    <w:rsid w:val="00BA7D09"/>
    <w:rsid w:val="00BB005E"/>
    <w:rsid w:val="00BB058D"/>
    <w:rsid w:val="00BB0A03"/>
    <w:rsid w:val="00BB1CEA"/>
    <w:rsid w:val="00BB295C"/>
    <w:rsid w:val="00BB304F"/>
    <w:rsid w:val="00BB3974"/>
    <w:rsid w:val="00BB4B87"/>
    <w:rsid w:val="00BB5B45"/>
    <w:rsid w:val="00BC15D4"/>
    <w:rsid w:val="00BC1C9C"/>
    <w:rsid w:val="00BC218D"/>
    <w:rsid w:val="00BC23AE"/>
    <w:rsid w:val="00BC3F7A"/>
    <w:rsid w:val="00BC4E26"/>
    <w:rsid w:val="00BC4ED5"/>
    <w:rsid w:val="00BC5903"/>
    <w:rsid w:val="00BC59F0"/>
    <w:rsid w:val="00BC6819"/>
    <w:rsid w:val="00BD1A5C"/>
    <w:rsid w:val="00BD23B9"/>
    <w:rsid w:val="00BD372E"/>
    <w:rsid w:val="00BD3EDE"/>
    <w:rsid w:val="00BD4367"/>
    <w:rsid w:val="00BD5F3B"/>
    <w:rsid w:val="00BD70DB"/>
    <w:rsid w:val="00BD72F8"/>
    <w:rsid w:val="00BD79DA"/>
    <w:rsid w:val="00BD7AC1"/>
    <w:rsid w:val="00BE0306"/>
    <w:rsid w:val="00BE0D1B"/>
    <w:rsid w:val="00BE1FD2"/>
    <w:rsid w:val="00BE2D9D"/>
    <w:rsid w:val="00BE3454"/>
    <w:rsid w:val="00BE4F7A"/>
    <w:rsid w:val="00BE5572"/>
    <w:rsid w:val="00BE5AE7"/>
    <w:rsid w:val="00BE5B15"/>
    <w:rsid w:val="00BE6035"/>
    <w:rsid w:val="00BE6B55"/>
    <w:rsid w:val="00BE75C6"/>
    <w:rsid w:val="00BF00C2"/>
    <w:rsid w:val="00BF044B"/>
    <w:rsid w:val="00BF075C"/>
    <w:rsid w:val="00BF122C"/>
    <w:rsid w:val="00BF13A9"/>
    <w:rsid w:val="00BF1DF8"/>
    <w:rsid w:val="00BF29B0"/>
    <w:rsid w:val="00BF3BB5"/>
    <w:rsid w:val="00BF4531"/>
    <w:rsid w:val="00BF4683"/>
    <w:rsid w:val="00BF5513"/>
    <w:rsid w:val="00BF674A"/>
    <w:rsid w:val="00C02D42"/>
    <w:rsid w:val="00C0384B"/>
    <w:rsid w:val="00C06B79"/>
    <w:rsid w:val="00C06C8B"/>
    <w:rsid w:val="00C0708C"/>
    <w:rsid w:val="00C1170F"/>
    <w:rsid w:val="00C11B8F"/>
    <w:rsid w:val="00C1212A"/>
    <w:rsid w:val="00C12558"/>
    <w:rsid w:val="00C12B2A"/>
    <w:rsid w:val="00C132C5"/>
    <w:rsid w:val="00C174DD"/>
    <w:rsid w:val="00C17C91"/>
    <w:rsid w:val="00C17E15"/>
    <w:rsid w:val="00C20FE1"/>
    <w:rsid w:val="00C22387"/>
    <w:rsid w:val="00C2441C"/>
    <w:rsid w:val="00C24BF7"/>
    <w:rsid w:val="00C24DE1"/>
    <w:rsid w:val="00C263F2"/>
    <w:rsid w:val="00C268F5"/>
    <w:rsid w:val="00C27951"/>
    <w:rsid w:val="00C30010"/>
    <w:rsid w:val="00C31071"/>
    <w:rsid w:val="00C32A96"/>
    <w:rsid w:val="00C337B7"/>
    <w:rsid w:val="00C339B8"/>
    <w:rsid w:val="00C34818"/>
    <w:rsid w:val="00C353F4"/>
    <w:rsid w:val="00C356B1"/>
    <w:rsid w:val="00C37805"/>
    <w:rsid w:val="00C37AC7"/>
    <w:rsid w:val="00C37CAA"/>
    <w:rsid w:val="00C40487"/>
    <w:rsid w:val="00C40878"/>
    <w:rsid w:val="00C42791"/>
    <w:rsid w:val="00C43057"/>
    <w:rsid w:val="00C43155"/>
    <w:rsid w:val="00C438E5"/>
    <w:rsid w:val="00C43FED"/>
    <w:rsid w:val="00C46783"/>
    <w:rsid w:val="00C46B68"/>
    <w:rsid w:val="00C4715E"/>
    <w:rsid w:val="00C47FE5"/>
    <w:rsid w:val="00C5156B"/>
    <w:rsid w:val="00C5280C"/>
    <w:rsid w:val="00C53146"/>
    <w:rsid w:val="00C54AB5"/>
    <w:rsid w:val="00C55A65"/>
    <w:rsid w:val="00C60232"/>
    <w:rsid w:val="00C61D2B"/>
    <w:rsid w:val="00C6215C"/>
    <w:rsid w:val="00C6440C"/>
    <w:rsid w:val="00C64B75"/>
    <w:rsid w:val="00C65499"/>
    <w:rsid w:val="00C65A47"/>
    <w:rsid w:val="00C65DE8"/>
    <w:rsid w:val="00C65E0F"/>
    <w:rsid w:val="00C66189"/>
    <w:rsid w:val="00C66976"/>
    <w:rsid w:val="00C67690"/>
    <w:rsid w:val="00C67761"/>
    <w:rsid w:val="00C67F41"/>
    <w:rsid w:val="00C7232F"/>
    <w:rsid w:val="00C723A5"/>
    <w:rsid w:val="00C72CD7"/>
    <w:rsid w:val="00C73105"/>
    <w:rsid w:val="00C740F6"/>
    <w:rsid w:val="00C74298"/>
    <w:rsid w:val="00C746C4"/>
    <w:rsid w:val="00C74EF4"/>
    <w:rsid w:val="00C75CE1"/>
    <w:rsid w:val="00C761A2"/>
    <w:rsid w:val="00C762F4"/>
    <w:rsid w:val="00C764CD"/>
    <w:rsid w:val="00C76BA3"/>
    <w:rsid w:val="00C772E1"/>
    <w:rsid w:val="00C77BAD"/>
    <w:rsid w:val="00C80409"/>
    <w:rsid w:val="00C80D16"/>
    <w:rsid w:val="00C816DD"/>
    <w:rsid w:val="00C82453"/>
    <w:rsid w:val="00C8289C"/>
    <w:rsid w:val="00C82FAF"/>
    <w:rsid w:val="00C82FF4"/>
    <w:rsid w:val="00C83ABC"/>
    <w:rsid w:val="00C84817"/>
    <w:rsid w:val="00C84E19"/>
    <w:rsid w:val="00C87314"/>
    <w:rsid w:val="00C87FB6"/>
    <w:rsid w:val="00C92E62"/>
    <w:rsid w:val="00C940C6"/>
    <w:rsid w:val="00C951E1"/>
    <w:rsid w:val="00C971D2"/>
    <w:rsid w:val="00C972A3"/>
    <w:rsid w:val="00C97449"/>
    <w:rsid w:val="00C97CBD"/>
    <w:rsid w:val="00CA0930"/>
    <w:rsid w:val="00CA1521"/>
    <w:rsid w:val="00CA1AEE"/>
    <w:rsid w:val="00CA1D02"/>
    <w:rsid w:val="00CA4DFD"/>
    <w:rsid w:val="00CA51AC"/>
    <w:rsid w:val="00CA6442"/>
    <w:rsid w:val="00CA7765"/>
    <w:rsid w:val="00CA7934"/>
    <w:rsid w:val="00CA7C29"/>
    <w:rsid w:val="00CB055D"/>
    <w:rsid w:val="00CB083C"/>
    <w:rsid w:val="00CB1EE9"/>
    <w:rsid w:val="00CB25B4"/>
    <w:rsid w:val="00CB33F4"/>
    <w:rsid w:val="00CB47CD"/>
    <w:rsid w:val="00CB4E96"/>
    <w:rsid w:val="00CB6539"/>
    <w:rsid w:val="00CB6EB6"/>
    <w:rsid w:val="00CB6FE0"/>
    <w:rsid w:val="00CB7532"/>
    <w:rsid w:val="00CB7B78"/>
    <w:rsid w:val="00CC1D11"/>
    <w:rsid w:val="00CC32E8"/>
    <w:rsid w:val="00CC3E23"/>
    <w:rsid w:val="00CC4E83"/>
    <w:rsid w:val="00CC52BB"/>
    <w:rsid w:val="00CC658D"/>
    <w:rsid w:val="00CC7DA7"/>
    <w:rsid w:val="00CD02F9"/>
    <w:rsid w:val="00CD16FA"/>
    <w:rsid w:val="00CD25EA"/>
    <w:rsid w:val="00CD3686"/>
    <w:rsid w:val="00CD59D9"/>
    <w:rsid w:val="00CD5BEC"/>
    <w:rsid w:val="00CD5EB6"/>
    <w:rsid w:val="00CD6819"/>
    <w:rsid w:val="00CD6C1D"/>
    <w:rsid w:val="00CD7459"/>
    <w:rsid w:val="00CD77F7"/>
    <w:rsid w:val="00CE0144"/>
    <w:rsid w:val="00CE02FA"/>
    <w:rsid w:val="00CE1852"/>
    <w:rsid w:val="00CE2C22"/>
    <w:rsid w:val="00CE30B1"/>
    <w:rsid w:val="00CE325D"/>
    <w:rsid w:val="00CE33C6"/>
    <w:rsid w:val="00CE34D5"/>
    <w:rsid w:val="00CE4AE5"/>
    <w:rsid w:val="00CE57E9"/>
    <w:rsid w:val="00CE590B"/>
    <w:rsid w:val="00CE5CF6"/>
    <w:rsid w:val="00CF03E8"/>
    <w:rsid w:val="00CF07E4"/>
    <w:rsid w:val="00CF0D67"/>
    <w:rsid w:val="00CF1265"/>
    <w:rsid w:val="00CF15F3"/>
    <w:rsid w:val="00CF1AFC"/>
    <w:rsid w:val="00CF4FB1"/>
    <w:rsid w:val="00CF588E"/>
    <w:rsid w:val="00CF7189"/>
    <w:rsid w:val="00CF7799"/>
    <w:rsid w:val="00D0059A"/>
    <w:rsid w:val="00D00767"/>
    <w:rsid w:val="00D020AC"/>
    <w:rsid w:val="00D04CD2"/>
    <w:rsid w:val="00D055D1"/>
    <w:rsid w:val="00D056EE"/>
    <w:rsid w:val="00D06FB3"/>
    <w:rsid w:val="00D0727C"/>
    <w:rsid w:val="00D07D29"/>
    <w:rsid w:val="00D10718"/>
    <w:rsid w:val="00D11ED5"/>
    <w:rsid w:val="00D15525"/>
    <w:rsid w:val="00D15AF7"/>
    <w:rsid w:val="00D1733C"/>
    <w:rsid w:val="00D17DA3"/>
    <w:rsid w:val="00D20179"/>
    <w:rsid w:val="00D20BAE"/>
    <w:rsid w:val="00D20CC1"/>
    <w:rsid w:val="00D212CE"/>
    <w:rsid w:val="00D2144C"/>
    <w:rsid w:val="00D21E60"/>
    <w:rsid w:val="00D22B45"/>
    <w:rsid w:val="00D22CB6"/>
    <w:rsid w:val="00D22FE6"/>
    <w:rsid w:val="00D23543"/>
    <w:rsid w:val="00D25A38"/>
    <w:rsid w:val="00D25C52"/>
    <w:rsid w:val="00D261FD"/>
    <w:rsid w:val="00D26B71"/>
    <w:rsid w:val="00D26BB4"/>
    <w:rsid w:val="00D27624"/>
    <w:rsid w:val="00D30892"/>
    <w:rsid w:val="00D313AE"/>
    <w:rsid w:val="00D31632"/>
    <w:rsid w:val="00D31753"/>
    <w:rsid w:val="00D3426A"/>
    <w:rsid w:val="00D34724"/>
    <w:rsid w:val="00D34ADB"/>
    <w:rsid w:val="00D35489"/>
    <w:rsid w:val="00D3790A"/>
    <w:rsid w:val="00D40D55"/>
    <w:rsid w:val="00D4160D"/>
    <w:rsid w:val="00D41948"/>
    <w:rsid w:val="00D426F0"/>
    <w:rsid w:val="00D42E26"/>
    <w:rsid w:val="00D4374F"/>
    <w:rsid w:val="00D44240"/>
    <w:rsid w:val="00D458D7"/>
    <w:rsid w:val="00D4598B"/>
    <w:rsid w:val="00D46374"/>
    <w:rsid w:val="00D47630"/>
    <w:rsid w:val="00D500B2"/>
    <w:rsid w:val="00D50319"/>
    <w:rsid w:val="00D5417C"/>
    <w:rsid w:val="00D55415"/>
    <w:rsid w:val="00D5544C"/>
    <w:rsid w:val="00D55CD9"/>
    <w:rsid w:val="00D6109A"/>
    <w:rsid w:val="00D620B7"/>
    <w:rsid w:val="00D62B69"/>
    <w:rsid w:val="00D632EE"/>
    <w:rsid w:val="00D6552C"/>
    <w:rsid w:val="00D66F3C"/>
    <w:rsid w:val="00D67644"/>
    <w:rsid w:val="00D67B33"/>
    <w:rsid w:val="00D713AB"/>
    <w:rsid w:val="00D714E8"/>
    <w:rsid w:val="00D72736"/>
    <w:rsid w:val="00D73167"/>
    <w:rsid w:val="00D76BEF"/>
    <w:rsid w:val="00D8069A"/>
    <w:rsid w:val="00D80787"/>
    <w:rsid w:val="00D80C73"/>
    <w:rsid w:val="00D8239E"/>
    <w:rsid w:val="00D82C20"/>
    <w:rsid w:val="00D8348F"/>
    <w:rsid w:val="00D83868"/>
    <w:rsid w:val="00D83A39"/>
    <w:rsid w:val="00D8585E"/>
    <w:rsid w:val="00D858A3"/>
    <w:rsid w:val="00D91979"/>
    <w:rsid w:val="00D91C91"/>
    <w:rsid w:val="00D92085"/>
    <w:rsid w:val="00D9272F"/>
    <w:rsid w:val="00D93023"/>
    <w:rsid w:val="00D93618"/>
    <w:rsid w:val="00D947F6"/>
    <w:rsid w:val="00D94E3F"/>
    <w:rsid w:val="00D96A69"/>
    <w:rsid w:val="00DA048C"/>
    <w:rsid w:val="00DA049B"/>
    <w:rsid w:val="00DA06F6"/>
    <w:rsid w:val="00DA0E9E"/>
    <w:rsid w:val="00DA3333"/>
    <w:rsid w:val="00DA3453"/>
    <w:rsid w:val="00DA53B6"/>
    <w:rsid w:val="00DA606B"/>
    <w:rsid w:val="00DA68E1"/>
    <w:rsid w:val="00DA73C5"/>
    <w:rsid w:val="00DA777C"/>
    <w:rsid w:val="00DA77CC"/>
    <w:rsid w:val="00DB0748"/>
    <w:rsid w:val="00DB168D"/>
    <w:rsid w:val="00DB249B"/>
    <w:rsid w:val="00DB2BAB"/>
    <w:rsid w:val="00DB2E02"/>
    <w:rsid w:val="00DB3287"/>
    <w:rsid w:val="00DB33B2"/>
    <w:rsid w:val="00DB341A"/>
    <w:rsid w:val="00DB3A7C"/>
    <w:rsid w:val="00DB44B3"/>
    <w:rsid w:val="00DB4F0E"/>
    <w:rsid w:val="00DB50F0"/>
    <w:rsid w:val="00DB525F"/>
    <w:rsid w:val="00DB560B"/>
    <w:rsid w:val="00DB6ABF"/>
    <w:rsid w:val="00DB6F33"/>
    <w:rsid w:val="00DB7085"/>
    <w:rsid w:val="00DC04C5"/>
    <w:rsid w:val="00DC1A08"/>
    <w:rsid w:val="00DC1A92"/>
    <w:rsid w:val="00DC1DBE"/>
    <w:rsid w:val="00DC22A2"/>
    <w:rsid w:val="00DC308E"/>
    <w:rsid w:val="00DC349F"/>
    <w:rsid w:val="00DC3DA9"/>
    <w:rsid w:val="00DC4418"/>
    <w:rsid w:val="00DC55B8"/>
    <w:rsid w:val="00DC58CB"/>
    <w:rsid w:val="00DC60A6"/>
    <w:rsid w:val="00DC6F1B"/>
    <w:rsid w:val="00DC7B3B"/>
    <w:rsid w:val="00DD0133"/>
    <w:rsid w:val="00DD06DA"/>
    <w:rsid w:val="00DD1C6A"/>
    <w:rsid w:val="00DD1FD0"/>
    <w:rsid w:val="00DD27CF"/>
    <w:rsid w:val="00DD3116"/>
    <w:rsid w:val="00DD4094"/>
    <w:rsid w:val="00DD45A8"/>
    <w:rsid w:val="00DD53BE"/>
    <w:rsid w:val="00DD684F"/>
    <w:rsid w:val="00DE0A60"/>
    <w:rsid w:val="00DE0F05"/>
    <w:rsid w:val="00DE36B7"/>
    <w:rsid w:val="00DE3819"/>
    <w:rsid w:val="00DE434F"/>
    <w:rsid w:val="00DE4C03"/>
    <w:rsid w:val="00DE625C"/>
    <w:rsid w:val="00DE7893"/>
    <w:rsid w:val="00DF0DC6"/>
    <w:rsid w:val="00DF106D"/>
    <w:rsid w:val="00DF13EF"/>
    <w:rsid w:val="00DF17CC"/>
    <w:rsid w:val="00DF207E"/>
    <w:rsid w:val="00DF2A85"/>
    <w:rsid w:val="00DF49CA"/>
    <w:rsid w:val="00DF4C2B"/>
    <w:rsid w:val="00DF5116"/>
    <w:rsid w:val="00DF5117"/>
    <w:rsid w:val="00DF59AB"/>
    <w:rsid w:val="00DF5EE9"/>
    <w:rsid w:val="00DF62C9"/>
    <w:rsid w:val="00DF6C7B"/>
    <w:rsid w:val="00E00ED3"/>
    <w:rsid w:val="00E01860"/>
    <w:rsid w:val="00E01C41"/>
    <w:rsid w:val="00E01EEB"/>
    <w:rsid w:val="00E03384"/>
    <w:rsid w:val="00E04195"/>
    <w:rsid w:val="00E047D7"/>
    <w:rsid w:val="00E05792"/>
    <w:rsid w:val="00E05DB8"/>
    <w:rsid w:val="00E10236"/>
    <w:rsid w:val="00E112AD"/>
    <w:rsid w:val="00E11CC8"/>
    <w:rsid w:val="00E12CE9"/>
    <w:rsid w:val="00E1359A"/>
    <w:rsid w:val="00E13891"/>
    <w:rsid w:val="00E13957"/>
    <w:rsid w:val="00E13B64"/>
    <w:rsid w:val="00E14A55"/>
    <w:rsid w:val="00E14F63"/>
    <w:rsid w:val="00E1686C"/>
    <w:rsid w:val="00E16BFF"/>
    <w:rsid w:val="00E2142B"/>
    <w:rsid w:val="00E225AF"/>
    <w:rsid w:val="00E22B1A"/>
    <w:rsid w:val="00E22F7B"/>
    <w:rsid w:val="00E3037C"/>
    <w:rsid w:val="00E313D8"/>
    <w:rsid w:val="00E31DE9"/>
    <w:rsid w:val="00E32C69"/>
    <w:rsid w:val="00E33982"/>
    <w:rsid w:val="00E34807"/>
    <w:rsid w:val="00E349CE"/>
    <w:rsid w:val="00E35FD1"/>
    <w:rsid w:val="00E36897"/>
    <w:rsid w:val="00E36FC9"/>
    <w:rsid w:val="00E4038E"/>
    <w:rsid w:val="00E403EC"/>
    <w:rsid w:val="00E42309"/>
    <w:rsid w:val="00E43052"/>
    <w:rsid w:val="00E4539E"/>
    <w:rsid w:val="00E457DE"/>
    <w:rsid w:val="00E4589F"/>
    <w:rsid w:val="00E510F3"/>
    <w:rsid w:val="00E51888"/>
    <w:rsid w:val="00E51E63"/>
    <w:rsid w:val="00E5228A"/>
    <w:rsid w:val="00E52DA3"/>
    <w:rsid w:val="00E52F03"/>
    <w:rsid w:val="00E54277"/>
    <w:rsid w:val="00E54C4C"/>
    <w:rsid w:val="00E55311"/>
    <w:rsid w:val="00E55AAE"/>
    <w:rsid w:val="00E57B61"/>
    <w:rsid w:val="00E57F76"/>
    <w:rsid w:val="00E6088E"/>
    <w:rsid w:val="00E6107A"/>
    <w:rsid w:val="00E6131C"/>
    <w:rsid w:val="00E61C51"/>
    <w:rsid w:val="00E6260E"/>
    <w:rsid w:val="00E62C67"/>
    <w:rsid w:val="00E630B8"/>
    <w:rsid w:val="00E63FCB"/>
    <w:rsid w:val="00E64AC8"/>
    <w:rsid w:val="00E6506F"/>
    <w:rsid w:val="00E6529A"/>
    <w:rsid w:val="00E74380"/>
    <w:rsid w:val="00E7577F"/>
    <w:rsid w:val="00E76961"/>
    <w:rsid w:val="00E818C1"/>
    <w:rsid w:val="00E846D1"/>
    <w:rsid w:val="00E84CC1"/>
    <w:rsid w:val="00E86A5F"/>
    <w:rsid w:val="00E874F9"/>
    <w:rsid w:val="00E87D6A"/>
    <w:rsid w:val="00E90E9E"/>
    <w:rsid w:val="00E91039"/>
    <w:rsid w:val="00E9150B"/>
    <w:rsid w:val="00E918C6"/>
    <w:rsid w:val="00E918CE"/>
    <w:rsid w:val="00E92B4F"/>
    <w:rsid w:val="00E92F30"/>
    <w:rsid w:val="00E9301B"/>
    <w:rsid w:val="00E9366C"/>
    <w:rsid w:val="00E943C0"/>
    <w:rsid w:val="00E948A8"/>
    <w:rsid w:val="00E95C4E"/>
    <w:rsid w:val="00E9663B"/>
    <w:rsid w:val="00E97314"/>
    <w:rsid w:val="00E9790F"/>
    <w:rsid w:val="00E979E8"/>
    <w:rsid w:val="00EA04F1"/>
    <w:rsid w:val="00EA10CD"/>
    <w:rsid w:val="00EA15EE"/>
    <w:rsid w:val="00EA51EB"/>
    <w:rsid w:val="00EA7B74"/>
    <w:rsid w:val="00EA7B84"/>
    <w:rsid w:val="00EB1633"/>
    <w:rsid w:val="00EB1804"/>
    <w:rsid w:val="00EB1AEF"/>
    <w:rsid w:val="00EB1EF4"/>
    <w:rsid w:val="00EB2CBA"/>
    <w:rsid w:val="00EB5382"/>
    <w:rsid w:val="00EB65BE"/>
    <w:rsid w:val="00EB712E"/>
    <w:rsid w:val="00EB7426"/>
    <w:rsid w:val="00EB799F"/>
    <w:rsid w:val="00EB7E1A"/>
    <w:rsid w:val="00EC0D0F"/>
    <w:rsid w:val="00EC147C"/>
    <w:rsid w:val="00EC2D7B"/>
    <w:rsid w:val="00EC2F64"/>
    <w:rsid w:val="00EC37E4"/>
    <w:rsid w:val="00EC4011"/>
    <w:rsid w:val="00EC568C"/>
    <w:rsid w:val="00EC763A"/>
    <w:rsid w:val="00ED003A"/>
    <w:rsid w:val="00ED1016"/>
    <w:rsid w:val="00ED2A29"/>
    <w:rsid w:val="00ED2E30"/>
    <w:rsid w:val="00ED327F"/>
    <w:rsid w:val="00ED3329"/>
    <w:rsid w:val="00ED4359"/>
    <w:rsid w:val="00ED5C40"/>
    <w:rsid w:val="00ED5FFD"/>
    <w:rsid w:val="00ED74D5"/>
    <w:rsid w:val="00EE1A53"/>
    <w:rsid w:val="00EE1BA1"/>
    <w:rsid w:val="00EE3878"/>
    <w:rsid w:val="00EE38FB"/>
    <w:rsid w:val="00EE3C4F"/>
    <w:rsid w:val="00EE3F0A"/>
    <w:rsid w:val="00EE5118"/>
    <w:rsid w:val="00EE6109"/>
    <w:rsid w:val="00EE6969"/>
    <w:rsid w:val="00EE6C0B"/>
    <w:rsid w:val="00EF0161"/>
    <w:rsid w:val="00EF0F01"/>
    <w:rsid w:val="00EF1275"/>
    <w:rsid w:val="00EF2A5B"/>
    <w:rsid w:val="00EF31E2"/>
    <w:rsid w:val="00EF35BF"/>
    <w:rsid w:val="00EF42CE"/>
    <w:rsid w:val="00EF4FF6"/>
    <w:rsid w:val="00EF67C1"/>
    <w:rsid w:val="00EF73DD"/>
    <w:rsid w:val="00EF7B38"/>
    <w:rsid w:val="00F00E2F"/>
    <w:rsid w:val="00F01661"/>
    <w:rsid w:val="00F01C01"/>
    <w:rsid w:val="00F0308B"/>
    <w:rsid w:val="00F0372E"/>
    <w:rsid w:val="00F046BB"/>
    <w:rsid w:val="00F04C44"/>
    <w:rsid w:val="00F04F92"/>
    <w:rsid w:val="00F055FA"/>
    <w:rsid w:val="00F05C12"/>
    <w:rsid w:val="00F06ED6"/>
    <w:rsid w:val="00F079E7"/>
    <w:rsid w:val="00F1031B"/>
    <w:rsid w:val="00F108D9"/>
    <w:rsid w:val="00F10A16"/>
    <w:rsid w:val="00F113AA"/>
    <w:rsid w:val="00F113E9"/>
    <w:rsid w:val="00F11C2D"/>
    <w:rsid w:val="00F12397"/>
    <w:rsid w:val="00F12B2F"/>
    <w:rsid w:val="00F135DE"/>
    <w:rsid w:val="00F145A8"/>
    <w:rsid w:val="00F14635"/>
    <w:rsid w:val="00F14773"/>
    <w:rsid w:val="00F15AE4"/>
    <w:rsid w:val="00F15C67"/>
    <w:rsid w:val="00F160E9"/>
    <w:rsid w:val="00F20D3A"/>
    <w:rsid w:val="00F23F98"/>
    <w:rsid w:val="00F255B9"/>
    <w:rsid w:val="00F25C58"/>
    <w:rsid w:val="00F31AE1"/>
    <w:rsid w:val="00F31CB0"/>
    <w:rsid w:val="00F32F4E"/>
    <w:rsid w:val="00F33109"/>
    <w:rsid w:val="00F33DE2"/>
    <w:rsid w:val="00F34608"/>
    <w:rsid w:val="00F35155"/>
    <w:rsid w:val="00F35788"/>
    <w:rsid w:val="00F41F15"/>
    <w:rsid w:val="00F426D9"/>
    <w:rsid w:val="00F426ED"/>
    <w:rsid w:val="00F43821"/>
    <w:rsid w:val="00F43C2D"/>
    <w:rsid w:val="00F44121"/>
    <w:rsid w:val="00F453A7"/>
    <w:rsid w:val="00F45530"/>
    <w:rsid w:val="00F4620E"/>
    <w:rsid w:val="00F503BA"/>
    <w:rsid w:val="00F50497"/>
    <w:rsid w:val="00F507B9"/>
    <w:rsid w:val="00F51553"/>
    <w:rsid w:val="00F53136"/>
    <w:rsid w:val="00F53172"/>
    <w:rsid w:val="00F5317F"/>
    <w:rsid w:val="00F53DB1"/>
    <w:rsid w:val="00F5486B"/>
    <w:rsid w:val="00F5525F"/>
    <w:rsid w:val="00F55D55"/>
    <w:rsid w:val="00F565F6"/>
    <w:rsid w:val="00F57058"/>
    <w:rsid w:val="00F570CC"/>
    <w:rsid w:val="00F57579"/>
    <w:rsid w:val="00F575B7"/>
    <w:rsid w:val="00F6035F"/>
    <w:rsid w:val="00F61015"/>
    <w:rsid w:val="00F61598"/>
    <w:rsid w:val="00F62400"/>
    <w:rsid w:val="00F62CB5"/>
    <w:rsid w:val="00F63185"/>
    <w:rsid w:val="00F64AB5"/>
    <w:rsid w:val="00F64FF4"/>
    <w:rsid w:val="00F66AFB"/>
    <w:rsid w:val="00F66C3B"/>
    <w:rsid w:val="00F66CEF"/>
    <w:rsid w:val="00F6706E"/>
    <w:rsid w:val="00F71008"/>
    <w:rsid w:val="00F72229"/>
    <w:rsid w:val="00F72B52"/>
    <w:rsid w:val="00F730DB"/>
    <w:rsid w:val="00F731D0"/>
    <w:rsid w:val="00F7427A"/>
    <w:rsid w:val="00F760DA"/>
    <w:rsid w:val="00F7699B"/>
    <w:rsid w:val="00F76EA2"/>
    <w:rsid w:val="00F77D8C"/>
    <w:rsid w:val="00F8037D"/>
    <w:rsid w:val="00F80AEC"/>
    <w:rsid w:val="00F810BE"/>
    <w:rsid w:val="00F840C9"/>
    <w:rsid w:val="00F8416B"/>
    <w:rsid w:val="00F8425D"/>
    <w:rsid w:val="00F84D24"/>
    <w:rsid w:val="00F85F8D"/>
    <w:rsid w:val="00F862C2"/>
    <w:rsid w:val="00F86CE8"/>
    <w:rsid w:val="00F87ADA"/>
    <w:rsid w:val="00F90941"/>
    <w:rsid w:val="00F90A17"/>
    <w:rsid w:val="00F914F6"/>
    <w:rsid w:val="00F91B78"/>
    <w:rsid w:val="00F92211"/>
    <w:rsid w:val="00F932A5"/>
    <w:rsid w:val="00F93304"/>
    <w:rsid w:val="00F9418E"/>
    <w:rsid w:val="00F9525F"/>
    <w:rsid w:val="00F95D8B"/>
    <w:rsid w:val="00F95E17"/>
    <w:rsid w:val="00F96668"/>
    <w:rsid w:val="00F96CFC"/>
    <w:rsid w:val="00F971F9"/>
    <w:rsid w:val="00FA1788"/>
    <w:rsid w:val="00FA1807"/>
    <w:rsid w:val="00FA22BC"/>
    <w:rsid w:val="00FA44C5"/>
    <w:rsid w:val="00FA55F3"/>
    <w:rsid w:val="00FA6456"/>
    <w:rsid w:val="00FB178B"/>
    <w:rsid w:val="00FB1D96"/>
    <w:rsid w:val="00FB2F87"/>
    <w:rsid w:val="00FB3388"/>
    <w:rsid w:val="00FB45FB"/>
    <w:rsid w:val="00FB594B"/>
    <w:rsid w:val="00FB5ED6"/>
    <w:rsid w:val="00FB601B"/>
    <w:rsid w:val="00FB665C"/>
    <w:rsid w:val="00FB735F"/>
    <w:rsid w:val="00FC0885"/>
    <w:rsid w:val="00FC144B"/>
    <w:rsid w:val="00FC286E"/>
    <w:rsid w:val="00FC3079"/>
    <w:rsid w:val="00FC340B"/>
    <w:rsid w:val="00FC46A7"/>
    <w:rsid w:val="00FC4DF7"/>
    <w:rsid w:val="00FC4F97"/>
    <w:rsid w:val="00FC6D58"/>
    <w:rsid w:val="00FC7348"/>
    <w:rsid w:val="00FD0ECA"/>
    <w:rsid w:val="00FD2190"/>
    <w:rsid w:val="00FD54C4"/>
    <w:rsid w:val="00FD72D8"/>
    <w:rsid w:val="00FE0C41"/>
    <w:rsid w:val="00FE12F4"/>
    <w:rsid w:val="00FE2802"/>
    <w:rsid w:val="00FE3579"/>
    <w:rsid w:val="00FE4107"/>
    <w:rsid w:val="00FE4AFD"/>
    <w:rsid w:val="00FE5E9D"/>
    <w:rsid w:val="00FE5EED"/>
    <w:rsid w:val="00FE72F8"/>
    <w:rsid w:val="00FE7347"/>
    <w:rsid w:val="00FF1396"/>
    <w:rsid w:val="00FF201E"/>
    <w:rsid w:val="00FF49CF"/>
    <w:rsid w:val="00FF4B3D"/>
    <w:rsid w:val="00FF5889"/>
    <w:rsid w:val="00FF58FC"/>
    <w:rsid w:val="7C932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4A4DE"/>
  <w15:docId w15:val="{95677153-A131-4592-B541-A260D10E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qFormat="1"/>
    <w:lsdException w:name="Normal Indent" w:semiHidden="1" w:uiPriority="0" w:unhideWhenUsed="1"/>
    <w:lsdException w:name="footnote text" w:unhideWhenUsed="1" w:qFormat="1"/>
    <w:lsdException w:name="annotation text" w:semiHidden="1" w:unhideWhenUsed="1" w:qFormat="1"/>
    <w:lsdException w:name="header"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qFormat="1"/>
    <w:lsdException w:name="Strong" w:uiPriority="0" w:qFormat="1"/>
    <w:lsdException w:name="Emphasis" w:uiPriority="0" w:qFormat="1"/>
    <w:lsdException w:name="Document Map" w:semiHidden="1" w:unhideWhenUsed="1" w:qFormat="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spacing w:line="360" w:lineRule="auto"/>
      <w:jc w:val="both"/>
    </w:pPr>
    <w:rPr>
      <w:kern w:val="2"/>
      <w:sz w:val="24"/>
      <w:szCs w:val="24"/>
    </w:rPr>
  </w:style>
  <w:style w:type="paragraph" w:styleId="10">
    <w:name w:val="heading 1"/>
    <w:basedOn w:val="a0"/>
    <w:next w:val="a1"/>
    <w:link w:val="12"/>
    <w:qFormat/>
    <w:pPr>
      <w:keepNext/>
      <w:keepLines/>
      <w:numPr>
        <w:numId w:val="1"/>
      </w:numPr>
      <w:spacing w:before="320" w:after="320"/>
      <w:outlineLvl w:val="0"/>
    </w:pPr>
    <w:rPr>
      <w:b/>
      <w:bCs/>
      <w:kern w:val="44"/>
      <w:sz w:val="44"/>
      <w:szCs w:val="44"/>
    </w:rPr>
  </w:style>
  <w:style w:type="paragraph" w:styleId="20">
    <w:name w:val="heading 2"/>
    <w:basedOn w:val="a0"/>
    <w:next w:val="a1"/>
    <w:link w:val="22"/>
    <w:qFormat/>
    <w:pPr>
      <w:keepNext/>
      <w:keepLines/>
      <w:numPr>
        <w:ilvl w:val="1"/>
        <w:numId w:val="1"/>
      </w:numPr>
      <w:spacing w:before="260" w:after="260"/>
      <w:outlineLvl w:val="1"/>
    </w:pPr>
    <w:rPr>
      <w:b/>
      <w:bCs/>
      <w:sz w:val="36"/>
      <w:szCs w:val="32"/>
    </w:rPr>
  </w:style>
  <w:style w:type="paragraph" w:styleId="30">
    <w:name w:val="heading 3"/>
    <w:basedOn w:val="a0"/>
    <w:next w:val="a1"/>
    <w:link w:val="32"/>
    <w:qFormat/>
    <w:pPr>
      <w:keepNext/>
      <w:keepLines/>
      <w:numPr>
        <w:ilvl w:val="2"/>
        <w:numId w:val="1"/>
      </w:numPr>
      <w:spacing w:before="180" w:after="180"/>
      <w:outlineLvl w:val="2"/>
    </w:pPr>
    <w:rPr>
      <w:b/>
      <w:bCs/>
      <w:sz w:val="32"/>
      <w:szCs w:val="32"/>
    </w:rPr>
  </w:style>
  <w:style w:type="paragraph" w:styleId="4">
    <w:name w:val="heading 4"/>
    <w:basedOn w:val="a0"/>
    <w:next w:val="a1"/>
    <w:link w:val="40"/>
    <w:qFormat/>
    <w:pPr>
      <w:keepNext/>
      <w:keepLines/>
      <w:numPr>
        <w:ilvl w:val="3"/>
        <w:numId w:val="1"/>
      </w:numPr>
      <w:spacing w:before="120" w:after="120"/>
      <w:outlineLvl w:val="3"/>
    </w:pPr>
    <w:rPr>
      <w:b/>
      <w:bCs/>
      <w:sz w:val="30"/>
      <w:szCs w:val="28"/>
    </w:rPr>
  </w:style>
  <w:style w:type="paragraph" w:styleId="5">
    <w:name w:val="heading 5"/>
    <w:basedOn w:val="a0"/>
    <w:next w:val="a1"/>
    <w:link w:val="50"/>
    <w:pPr>
      <w:keepNext/>
      <w:keepLines/>
      <w:numPr>
        <w:ilvl w:val="4"/>
        <w:numId w:val="1"/>
      </w:numPr>
      <w:spacing w:before="80" w:after="80"/>
      <w:outlineLvl w:val="4"/>
    </w:pPr>
    <w:rPr>
      <w:b/>
      <w:bCs/>
      <w:sz w:val="28"/>
      <w:szCs w:val="28"/>
    </w:rPr>
  </w:style>
  <w:style w:type="paragraph" w:styleId="6">
    <w:name w:val="heading 6"/>
    <w:basedOn w:val="a0"/>
    <w:next w:val="a0"/>
    <w:link w:val="60"/>
    <w:pPr>
      <w:keepNext/>
      <w:keepLines/>
      <w:spacing w:before="240" w:after="64" w:line="320" w:lineRule="auto"/>
      <w:outlineLvl w:val="5"/>
    </w:pPr>
    <w:rPr>
      <w:rFonts w:ascii="Arial" w:eastAsia="黑体" w:hAnsi="Arial"/>
      <w:b/>
      <w:bCs/>
    </w:rPr>
  </w:style>
  <w:style w:type="paragraph" w:styleId="7">
    <w:name w:val="heading 7"/>
    <w:basedOn w:val="a0"/>
    <w:next w:val="a0"/>
    <w:link w:val="70"/>
    <w:pPr>
      <w:keepNext/>
      <w:keepLines/>
      <w:spacing w:before="240" w:after="64" w:line="320" w:lineRule="auto"/>
      <w:outlineLvl w:val="6"/>
    </w:pPr>
    <w:rPr>
      <w:b/>
      <w:bCs/>
    </w:rPr>
  </w:style>
  <w:style w:type="paragraph" w:styleId="8">
    <w:name w:val="heading 8"/>
    <w:basedOn w:val="a0"/>
    <w:next w:val="a0"/>
    <w:link w:val="80"/>
    <w:pPr>
      <w:keepNext/>
      <w:keepLines/>
      <w:spacing w:before="240" w:after="64" w:line="320" w:lineRule="auto"/>
      <w:outlineLvl w:val="7"/>
    </w:pPr>
    <w:rPr>
      <w:rFonts w:ascii="Arial" w:eastAsia="黑体" w:hAnsi="Arial"/>
    </w:rPr>
  </w:style>
  <w:style w:type="paragraph" w:styleId="9">
    <w:name w:val="heading 9"/>
    <w:basedOn w:val="a0"/>
    <w:next w:val="a0"/>
    <w:link w:val="90"/>
    <w:pPr>
      <w:keepNext/>
      <w:keepLines/>
      <w:spacing w:before="240" w:after="64" w:line="320" w:lineRule="auto"/>
      <w:outlineLvl w:val="8"/>
    </w:pPr>
    <w:rPr>
      <w:rFonts w:ascii="Arial" w:eastAsia="黑体" w:hAnsi="Arial"/>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0"/>
    <w:uiPriority w:val="34"/>
    <w:qFormat/>
    <w:pPr>
      <w:ind w:firstLineChars="200" w:firstLine="200"/>
    </w:pPr>
  </w:style>
  <w:style w:type="paragraph" w:styleId="TOC7">
    <w:name w:val="toc 7"/>
    <w:basedOn w:val="a0"/>
    <w:next w:val="a0"/>
    <w:uiPriority w:val="39"/>
    <w:unhideWhenUsed/>
    <w:qFormat/>
    <w:pPr>
      <w:ind w:leftChars="1200" w:left="2520"/>
    </w:pPr>
    <w:rPr>
      <w:rFonts w:ascii="Calibri" w:hAnsi="Calibri"/>
    </w:rPr>
  </w:style>
  <w:style w:type="paragraph" w:styleId="a5">
    <w:name w:val="caption"/>
    <w:basedOn w:val="a0"/>
    <w:next w:val="a1"/>
    <w:link w:val="a6"/>
    <w:qFormat/>
    <w:pPr>
      <w:spacing w:beforeLines="30" w:afterLines="30"/>
      <w:jc w:val="center"/>
    </w:pPr>
    <w:rPr>
      <w:b/>
      <w:sz w:val="21"/>
      <w:szCs w:val="20"/>
    </w:rPr>
  </w:style>
  <w:style w:type="paragraph" w:styleId="a7">
    <w:name w:val="Document Map"/>
    <w:basedOn w:val="a0"/>
    <w:link w:val="a8"/>
    <w:uiPriority w:val="99"/>
    <w:semiHidden/>
    <w:unhideWhenUsed/>
    <w:qFormat/>
    <w:rPr>
      <w:rFonts w:ascii="宋体"/>
      <w:sz w:val="18"/>
      <w:szCs w:val="18"/>
    </w:rPr>
  </w:style>
  <w:style w:type="paragraph" w:styleId="a9">
    <w:name w:val="annotation text"/>
    <w:basedOn w:val="a0"/>
    <w:link w:val="aa"/>
    <w:uiPriority w:val="99"/>
    <w:semiHidden/>
    <w:unhideWhenUsed/>
    <w:qFormat/>
    <w:pPr>
      <w:jc w:val="left"/>
    </w:pPr>
  </w:style>
  <w:style w:type="paragraph" w:styleId="TOC5">
    <w:name w:val="toc 5"/>
    <w:basedOn w:val="a0"/>
    <w:next w:val="a0"/>
    <w:uiPriority w:val="39"/>
    <w:unhideWhenUsed/>
    <w:qFormat/>
    <w:pPr>
      <w:ind w:leftChars="800" w:left="1680"/>
    </w:pPr>
    <w:rPr>
      <w:rFonts w:ascii="Calibri" w:hAnsi="Calibri"/>
    </w:rPr>
  </w:style>
  <w:style w:type="paragraph" w:styleId="TOC3">
    <w:name w:val="toc 3"/>
    <w:basedOn w:val="TOC2"/>
    <w:next w:val="a0"/>
    <w:uiPriority w:val="39"/>
    <w:unhideWhenUsed/>
    <w:qFormat/>
    <w:pPr>
      <w:ind w:leftChars="400" w:left="400"/>
    </w:pPr>
  </w:style>
  <w:style w:type="paragraph" w:styleId="TOC2">
    <w:name w:val="toc 2"/>
    <w:basedOn w:val="TOC1"/>
    <w:next w:val="a0"/>
    <w:uiPriority w:val="39"/>
    <w:qFormat/>
    <w:pPr>
      <w:spacing w:before="0" w:after="0"/>
      <w:ind w:leftChars="200" w:left="200"/>
    </w:pPr>
    <w:rPr>
      <w:b w:val="0"/>
      <w:bCs w:val="0"/>
    </w:rPr>
  </w:style>
  <w:style w:type="paragraph" w:styleId="TOC1">
    <w:name w:val="toc 1"/>
    <w:basedOn w:val="a0"/>
    <w:next w:val="a0"/>
    <w:uiPriority w:val="39"/>
    <w:pPr>
      <w:spacing w:before="120" w:after="120"/>
      <w:jc w:val="left"/>
    </w:pPr>
    <w:rPr>
      <w:b/>
      <w:bCs/>
    </w:rPr>
  </w:style>
  <w:style w:type="paragraph" w:styleId="TOC8">
    <w:name w:val="toc 8"/>
    <w:basedOn w:val="a0"/>
    <w:next w:val="a0"/>
    <w:uiPriority w:val="39"/>
    <w:unhideWhenUsed/>
    <w:pPr>
      <w:ind w:leftChars="1400" w:left="2940"/>
    </w:pPr>
  </w:style>
  <w:style w:type="paragraph" w:styleId="ab">
    <w:name w:val="Balloon Text"/>
    <w:basedOn w:val="a0"/>
    <w:link w:val="ac"/>
    <w:uiPriority w:val="99"/>
    <w:semiHidden/>
    <w:unhideWhenUsed/>
    <w:qFormat/>
    <w:rPr>
      <w:sz w:val="18"/>
      <w:szCs w:val="18"/>
    </w:rPr>
  </w:style>
  <w:style w:type="paragraph" w:styleId="ad">
    <w:name w:val="footer"/>
    <w:basedOn w:val="a0"/>
    <w:link w:val="ae"/>
    <w:qFormat/>
    <w:pPr>
      <w:tabs>
        <w:tab w:val="center" w:pos="4153"/>
        <w:tab w:val="right" w:pos="8306"/>
      </w:tabs>
      <w:snapToGrid w:val="0"/>
      <w:jc w:val="left"/>
    </w:pPr>
    <w:rPr>
      <w:sz w:val="18"/>
      <w:szCs w:val="18"/>
    </w:rPr>
  </w:style>
  <w:style w:type="paragraph" w:styleId="af">
    <w:name w:val="header"/>
    <w:basedOn w:val="a0"/>
    <w:link w:val="af0"/>
    <w:uiPriority w:val="99"/>
    <w:qFormat/>
    <w:pPr>
      <w:pBdr>
        <w:bottom w:val="single" w:sz="6" w:space="1" w:color="auto"/>
      </w:pBdr>
      <w:tabs>
        <w:tab w:val="center" w:pos="4153"/>
        <w:tab w:val="right" w:pos="8306"/>
      </w:tabs>
      <w:snapToGrid w:val="0"/>
      <w:jc w:val="center"/>
    </w:pPr>
    <w:rPr>
      <w:sz w:val="18"/>
      <w:szCs w:val="18"/>
    </w:rPr>
  </w:style>
  <w:style w:type="paragraph" w:styleId="TOC4">
    <w:name w:val="toc 4"/>
    <w:basedOn w:val="a0"/>
    <w:next w:val="a0"/>
    <w:uiPriority w:val="39"/>
    <w:unhideWhenUsed/>
    <w:qFormat/>
    <w:pPr>
      <w:ind w:leftChars="600" w:left="1260"/>
    </w:pPr>
    <w:rPr>
      <w:rFonts w:ascii="Calibri" w:hAnsi="Calibri"/>
    </w:rPr>
  </w:style>
  <w:style w:type="paragraph" w:styleId="af1">
    <w:name w:val="footnote text"/>
    <w:basedOn w:val="a0"/>
    <w:link w:val="af2"/>
    <w:uiPriority w:val="99"/>
    <w:unhideWhenUsed/>
    <w:qFormat/>
    <w:pPr>
      <w:snapToGrid w:val="0"/>
      <w:jc w:val="left"/>
    </w:pPr>
    <w:rPr>
      <w:sz w:val="18"/>
      <w:szCs w:val="18"/>
    </w:rPr>
  </w:style>
  <w:style w:type="paragraph" w:styleId="TOC6">
    <w:name w:val="toc 6"/>
    <w:basedOn w:val="a0"/>
    <w:next w:val="a0"/>
    <w:uiPriority w:val="39"/>
    <w:unhideWhenUsed/>
    <w:qFormat/>
    <w:pPr>
      <w:ind w:leftChars="1000" w:left="2100"/>
    </w:pPr>
    <w:rPr>
      <w:rFonts w:ascii="Calibri" w:hAnsi="Calibri"/>
    </w:rPr>
  </w:style>
  <w:style w:type="paragraph" w:styleId="TOC9">
    <w:name w:val="toc 9"/>
    <w:basedOn w:val="a0"/>
    <w:next w:val="a0"/>
    <w:uiPriority w:val="39"/>
    <w:unhideWhenUsed/>
    <w:qFormat/>
    <w:pPr>
      <w:ind w:leftChars="1600" w:left="3360"/>
    </w:pPr>
    <w:rPr>
      <w:rFonts w:ascii="Calibri" w:hAnsi="Calibri"/>
    </w:rPr>
  </w:style>
  <w:style w:type="paragraph" w:styleId="af3">
    <w:name w:val="Title"/>
    <w:basedOn w:val="a0"/>
    <w:next w:val="a0"/>
    <w:link w:val="af4"/>
    <w:qFormat/>
    <w:pPr>
      <w:spacing w:before="240" w:after="60"/>
      <w:jc w:val="center"/>
      <w:outlineLvl w:val="0"/>
    </w:pPr>
    <w:rPr>
      <w:rFonts w:ascii="Cambria" w:hAnsi="Cambria"/>
      <w:b/>
      <w:bCs/>
      <w:sz w:val="52"/>
      <w:szCs w:val="32"/>
    </w:rPr>
  </w:style>
  <w:style w:type="paragraph" w:styleId="af5">
    <w:name w:val="annotation subject"/>
    <w:basedOn w:val="a9"/>
    <w:next w:val="a9"/>
    <w:link w:val="af6"/>
    <w:uiPriority w:val="99"/>
    <w:semiHidden/>
    <w:unhideWhenUsed/>
    <w:qFormat/>
    <w:rPr>
      <w:b/>
      <w:bCs/>
    </w:rPr>
  </w:style>
  <w:style w:type="table" w:styleId="af7">
    <w:name w:val="Table Grid"/>
    <w:basedOn w:val="a3"/>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Medium Shading 2 Accent 5"/>
    <w:basedOn w:val="a3"/>
    <w:uiPriority w:val="64"/>
    <w:qFormat/>
    <w:rPr>
      <w:rFonts w:ascii="Calibri" w:hAnsi="Calibri"/>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af8">
    <w:name w:val="Strong"/>
    <w:qFormat/>
    <w:rPr>
      <w:b/>
      <w:bCs/>
    </w:rPr>
  </w:style>
  <w:style w:type="character" w:styleId="af9">
    <w:name w:val="page number"/>
    <w:basedOn w:val="a2"/>
  </w:style>
  <w:style w:type="character" w:styleId="afa">
    <w:name w:val="FollowedHyperlink"/>
    <w:uiPriority w:val="99"/>
    <w:semiHidden/>
    <w:unhideWhenUsed/>
    <w:qFormat/>
    <w:rPr>
      <w:color w:val="800080"/>
      <w:u w:val="single"/>
    </w:rPr>
  </w:style>
  <w:style w:type="character" w:styleId="afb">
    <w:name w:val="Hyperlink"/>
    <w:uiPriority w:val="99"/>
    <w:rPr>
      <w:color w:val="0000FF"/>
      <w:u w:val="single"/>
    </w:rPr>
  </w:style>
  <w:style w:type="character" w:styleId="afc">
    <w:name w:val="annotation reference"/>
    <w:uiPriority w:val="99"/>
    <w:semiHidden/>
    <w:unhideWhenUsed/>
    <w:qFormat/>
    <w:rPr>
      <w:sz w:val="21"/>
      <w:szCs w:val="21"/>
    </w:rPr>
  </w:style>
  <w:style w:type="character" w:styleId="afd">
    <w:name w:val="footnote reference"/>
    <w:uiPriority w:val="99"/>
    <w:semiHidden/>
    <w:unhideWhenUsed/>
    <w:qFormat/>
    <w:rPr>
      <w:vertAlign w:val="superscript"/>
    </w:rPr>
  </w:style>
  <w:style w:type="character" w:customStyle="1" w:styleId="12">
    <w:name w:val="标题 1 字符"/>
    <w:link w:val="10"/>
    <w:rPr>
      <w:b/>
      <w:bCs/>
      <w:kern w:val="44"/>
      <w:sz w:val="44"/>
      <w:szCs w:val="44"/>
    </w:rPr>
  </w:style>
  <w:style w:type="character" w:customStyle="1" w:styleId="22">
    <w:name w:val="标题 2 字符"/>
    <w:link w:val="20"/>
    <w:qFormat/>
    <w:rPr>
      <w:b/>
      <w:bCs/>
      <w:kern w:val="2"/>
      <w:sz w:val="36"/>
      <w:szCs w:val="32"/>
    </w:rPr>
  </w:style>
  <w:style w:type="character" w:customStyle="1" w:styleId="32">
    <w:name w:val="标题 3 字符"/>
    <w:link w:val="30"/>
    <w:qFormat/>
    <w:rPr>
      <w:b/>
      <w:bCs/>
      <w:kern w:val="2"/>
      <w:sz w:val="32"/>
      <w:szCs w:val="32"/>
    </w:rPr>
  </w:style>
  <w:style w:type="character" w:customStyle="1" w:styleId="40">
    <w:name w:val="标题 4 字符"/>
    <w:link w:val="4"/>
    <w:qFormat/>
    <w:rPr>
      <w:b/>
      <w:bCs/>
      <w:kern w:val="2"/>
      <w:sz w:val="30"/>
      <w:szCs w:val="28"/>
    </w:rPr>
  </w:style>
  <w:style w:type="character" w:customStyle="1" w:styleId="50">
    <w:name w:val="标题 5 字符"/>
    <w:link w:val="5"/>
    <w:qFormat/>
    <w:rPr>
      <w:b/>
      <w:bCs/>
      <w:kern w:val="2"/>
      <w:sz w:val="28"/>
      <w:szCs w:val="28"/>
    </w:rPr>
  </w:style>
  <w:style w:type="character" w:customStyle="1" w:styleId="60">
    <w:name w:val="标题 6 字符"/>
    <w:link w:val="6"/>
    <w:qFormat/>
    <w:rPr>
      <w:rFonts w:ascii="Arial" w:eastAsia="黑体" w:hAnsi="Arial"/>
      <w:b/>
      <w:bCs/>
      <w:kern w:val="2"/>
      <w:sz w:val="24"/>
      <w:szCs w:val="24"/>
    </w:rPr>
  </w:style>
  <w:style w:type="character" w:customStyle="1" w:styleId="70">
    <w:name w:val="标题 7 字符"/>
    <w:link w:val="7"/>
    <w:rPr>
      <w:b/>
      <w:bCs/>
      <w:kern w:val="2"/>
      <w:sz w:val="24"/>
      <w:szCs w:val="24"/>
    </w:rPr>
  </w:style>
  <w:style w:type="character" w:customStyle="1" w:styleId="80">
    <w:name w:val="标题 8 字符"/>
    <w:link w:val="8"/>
    <w:rPr>
      <w:rFonts w:ascii="Arial" w:eastAsia="黑体" w:hAnsi="Arial"/>
      <w:kern w:val="2"/>
      <w:sz w:val="24"/>
      <w:szCs w:val="24"/>
    </w:rPr>
  </w:style>
  <w:style w:type="character" w:customStyle="1" w:styleId="90">
    <w:name w:val="标题 9 字符"/>
    <w:link w:val="9"/>
    <w:qFormat/>
    <w:rPr>
      <w:rFonts w:ascii="Arial" w:eastAsia="黑体" w:hAnsi="Arial"/>
      <w:kern w:val="2"/>
      <w:sz w:val="21"/>
      <w:szCs w:val="21"/>
    </w:rPr>
  </w:style>
  <w:style w:type="character" w:customStyle="1" w:styleId="af0">
    <w:name w:val="页眉 字符"/>
    <w:link w:val="af"/>
    <w:uiPriority w:val="99"/>
    <w:rPr>
      <w:rFonts w:ascii="Times New Roman" w:hAnsi="Times New Roman"/>
      <w:kern w:val="2"/>
      <w:sz w:val="18"/>
      <w:szCs w:val="18"/>
    </w:rPr>
  </w:style>
  <w:style w:type="character" w:customStyle="1" w:styleId="ae">
    <w:name w:val="页脚 字符"/>
    <w:link w:val="ad"/>
    <w:qFormat/>
    <w:rPr>
      <w:rFonts w:ascii="Times New Roman" w:hAnsi="Times New Roman"/>
      <w:kern w:val="2"/>
      <w:sz w:val="18"/>
      <w:szCs w:val="18"/>
    </w:rPr>
  </w:style>
  <w:style w:type="paragraph" w:customStyle="1" w:styleId="1">
    <w:name w:val="项目符号 1"/>
    <w:basedOn w:val="a0"/>
    <w:link w:val="1Char"/>
    <w:qFormat/>
    <w:pPr>
      <w:numPr>
        <w:numId w:val="2"/>
      </w:numPr>
    </w:pPr>
  </w:style>
  <w:style w:type="character" w:customStyle="1" w:styleId="1Char">
    <w:name w:val="项目符号 1 Char"/>
    <w:link w:val="1"/>
    <w:rPr>
      <w:kern w:val="2"/>
      <w:sz w:val="24"/>
      <w:szCs w:val="24"/>
    </w:rPr>
  </w:style>
  <w:style w:type="paragraph" w:customStyle="1" w:styleId="11">
    <w:name w:val="项目编号 1"/>
    <w:basedOn w:val="a0"/>
    <w:link w:val="1Char0"/>
    <w:qFormat/>
    <w:pPr>
      <w:numPr>
        <w:ilvl w:val="6"/>
        <w:numId w:val="1"/>
      </w:numPr>
    </w:pPr>
  </w:style>
  <w:style w:type="character" w:customStyle="1" w:styleId="1Char0">
    <w:name w:val="项目编号 1 Char"/>
    <w:basedOn w:val="1Char"/>
    <w:link w:val="11"/>
    <w:qFormat/>
    <w:rPr>
      <w:kern w:val="2"/>
      <w:sz w:val="24"/>
      <w:szCs w:val="24"/>
    </w:rPr>
  </w:style>
  <w:style w:type="paragraph" w:customStyle="1" w:styleId="21">
    <w:name w:val="项目编号 2"/>
    <w:basedOn w:val="a0"/>
    <w:link w:val="2Char"/>
    <w:qFormat/>
    <w:pPr>
      <w:numPr>
        <w:ilvl w:val="7"/>
        <w:numId w:val="1"/>
      </w:numPr>
    </w:pPr>
  </w:style>
  <w:style w:type="character" w:customStyle="1" w:styleId="2Char">
    <w:name w:val="项目编号 2 Char"/>
    <w:basedOn w:val="1Char0"/>
    <w:link w:val="21"/>
    <w:rPr>
      <w:kern w:val="2"/>
      <w:sz w:val="24"/>
      <w:szCs w:val="24"/>
    </w:rPr>
  </w:style>
  <w:style w:type="character" w:customStyle="1" w:styleId="a8">
    <w:name w:val="文档结构图 字符"/>
    <w:link w:val="a7"/>
    <w:uiPriority w:val="99"/>
    <w:semiHidden/>
    <w:rPr>
      <w:rFonts w:ascii="宋体"/>
      <w:kern w:val="2"/>
      <w:sz w:val="18"/>
      <w:szCs w:val="18"/>
    </w:rPr>
  </w:style>
  <w:style w:type="paragraph" w:customStyle="1" w:styleId="afe">
    <w:name w:val="前注"/>
    <w:basedOn w:val="a0"/>
    <w:qFormat/>
    <w:pPr>
      <w:spacing w:line="440" w:lineRule="exact"/>
    </w:pPr>
    <w:rPr>
      <w:sz w:val="18"/>
      <w:szCs w:val="20"/>
    </w:rPr>
  </w:style>
  <w:style w:type="character" w:customStyle="1" w:styleId="ac">
    <w:name w:val="批注框文本 字符"/>
    <w:link w:val="ab"/>
    <w:uiPriority w:val="99"/>
    <w:semiHidden/>
    <w:qFormat/>
    <w:rPr>
      <w:kern w:val="2"/>
      <w:sz w:val="18"/>
      <w:szCs w:val="18"/>
    </w:rPr>
  </w:style>
  <w:style w:type="paragraph" w:customStyle="1" w:styleId="TOC10">
    <w:name w:val="TOC 标题1"/>
    <w:basedOn w:val="10"/>
    <w:next w:val="a0"/>
    <w:uiPriority w:val="39"/>
    <w:semiHidden/>
    <w:unhideWhenUsed/>
    <w:qFormat/>
    <w:pPr>
      <w:numPr>
        <w:numId w:val="0"/>
      </w:numPr>
      <w:spacing w:line="578" w:lineRule="auto"/>
      <w:outlineLvl w:val="9"/>
    </w:pPr>
  </w:style>
  <w:style w:type="character" w:customStyle="1" w:styleId="af2">
    <w:name w:val="脚注文本 字符"/>
    <w:link w:val="af1"/>
    <w:uiPriority w:val="99"/>
    <w:qFormat/>
    <w:rPr>
      <w:kern w:val="2"/>
      <w:sz w:val="18"/>
      <w:szCs w:val="18"/>
    </w:rPr>
  </w:style>
  <w:style w:type="character" w:customStyle="1" w:styleId="aa">
    <w:name w:val="批注文字 字符"/>
    <w:link w:val="a9"/>
    <w:uiPriority w:val="99"/>
    <w:semiHidden/>
    <w:qFormat/>
    <w:rPr>
      <w:kern w:val="2"/>
      <w:sz w:val="21"/>
      <w:szCs w:val="22"/>
    </w:rPr>
  </w:style>
  <w:style w:type="character" w:customStyle="1" w:styleId="af6">
    <w:name w:val="批注主题 字符"/>
    <w:link w:val="af5"/>
    <w:uiPriority w:val="99"/>
    <w:semiHidden/>
    <w:qFormat/>
    <w:rPr>
      <w:b/>
      <w:bCs/>
      <w:kern w:val="2"/>
      <w:sz w:val="21"/>
      <w:szCs w:val="22"/>
    </w:rPr>
  </w:style>
  <w:style w:type="paragraph" w:customStyle="1" w:styleId="13">
    <w:name w:val="修订1"/>
    <w:hidden/>
    <w:uiPriority w:val="99"/>
    <w:semiHidden/>
    <w:qFormat/>
    <w:rPr>
      <w:kern w:val="2"/>
      <w:sz w:val="21"/>
      <w:szCs w:val="22"/>
    </w:rPr>
  </w:style>
  <w:style w:type="paragraph" w:customStyle="1" w:styleId="aff">
    <w:name w:val="代码"/>
    <w:basedOn w:val="a0"/>
    <w:link w:val="Char"/>
    <w:qFormat/>
    <w:pPr>
      <w:spacing w:line="240" w:lineRule="auto"/>
    </w:pPr>
    <w:rPr>
      <w:rFonts w:ascii="Courier New" w:hAnsi="Courier New"/>
      <w:sz w:val="20"/>
      <w:szCs w:val="21"/>
    </w:rPr>
  </w:style>
  <w:style w:type="character" w:customStyle="1" w:styleId="Char">
    <w:name w:val="代码 Char"/>
    <w:link w:val="aff"/>
    <w:qFormat/>
    <w:rPr>
      <w:rFonts w:ascii="Courier New" w:eastAsia="宋体" w:hAnsi="Courier New"/>
      <w:kern w:val="2"/>
      <w:szCs w:val="21"/>
    </w:rPr>
  </w:style>
  <w:style w:type="paragraph" w:customStyle="1" w:styleId="a">
    <w:name w:val="标题 内部"/>
    <w:basedOn w:val="a0"/>
    <w:next w:val="a1"/>
    <w:link w:val="Char0"/>
    <w:qFormat/>
    <w:pPr>
      <w:numPr>
        <w:ilvl w:val="5"/>
        <w:numId w:val="1"/>
      </w:numPr>
      <w:spacing w:beforeLines="30" w:afterLines="30"/>
    </w:pPr>
    <w:rPr>
      <w:b/>
      <w:u w:val="double"/>
    </w:rPr>
  </w:style>
  <w:style w:type="character" w:customStyle="1" w:styleId="Char0">
    <w:name w:val="标题 内部 Char"/>
    <w:link w:val="a"/>
    <w:qFormat/>
    <w:rPr>
      <w:b/>
      <w:kern w:val="2"/>
      <w:sz w:val="24"/>
      <w:szCs w:val="24"/>
      <w:u w:val="double"/>
    </w:rPr>
  </w:style>
  <w:style w:type="character" w:customStyle="1" w:styleId="af4">
    <w:name w:val="标题 字符"/>
    <w:link w:val="af3"/>
    <w:qFormat/>
    <w:rPr>
      <w:rFonts w:ascii="Cambria" w:hAnsi="Cambria"/>
      <w:b/>
      <w:bCs/>
      <w:kern w:val="2"/>
      <w:sz w:val="52"/>
      <w:szCs w:val="32"/>
    </w:rPr>
  </w:style>
  <w:style w:type="paragraph" w:customStyle="1" w:styleId="aff0">
    <w:name w:val="表格正文"/>
    <w:basedOn w:val="a0"/>
    <w:link w:val="Char1"/>
    <w:qFormat/>
    <w:pPr>
      <w:spacing w:line="240" w:lineRule="auto"/>
    </w:pPr>
    <w:rPr>
      <w:sz w:val="21"/>
      <w:szCs w:val="21"/>
    </w:rPr>
  </w:style>
  <w:style w:type="character" w:customStyle="1" w:styleId="Char1">
    <w:name w:val="表格正文 Char"/>
    <w:link w:val="aff0"/>
    <w:qFormat/>
    <w:rPr>
      <w:kern w:val="2"/>
      <w:sz w:val="21"/>
      <w:szCs w:val="21"/>
    </w:rPr>
  </w:style>
  <w:style w:type="character" w:customStyle="1" w:styleId="14">
    <w:name w:val="不明显强调1"/>
    <w:uiPriority w:val="19"/>
    <w:qFormat/>
    <w:rPr>
      <w:rFonts w:eastAsia="宋体" w:cs="Times New Roman"/>
      <w:i/>
      <w:iCs/>
      <w:color w:val="808080"/>
      <w:szCs w:val="22"/>
      <w:lang w:eastAsia="zh-CN"/>
    </w:rPr>
  </w:style>
  <w:style w:type="table" w:customStyle="1" w:styleId="-">
    <w:name w:val="简单样式 - 行"/>
    <w:basedOn w:val="a3"/>
    <w:uiPriority w:val="99"/>
    <w:qFormat/>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tcMar>
        <w:top w:w="85" w:type="dxa"/>
        <w:bottom w:w="85" w:type="dxa"/>
      </w:tcMar>
      <w:vAlign w:val="center"/>
    </w:tcPr>
    <w:tblStylePr w:type="firstRow">
      <w:pPr>
        <w:jc w:val="center"/>
      </w:pPr>
      <w:rPr>
        <w:rFonts w:ascii="Times New Roman" w:eastAsia="宋体" w:hAnsi="Times New Roman"/>
        <w:b/>
        <w:sz w:val="21"/>
      </w:rPr>
      <w:tblPr/>
      <w:trPr>
        <w:cantSplit/>
      </w:trPr>
      <w:tcPr>
        <w:shd w:val="clear" w:color="auto" w:fill="DBE5F1"/>
      </w:tcPr>
    </w:tblStylePr>
  </w:style>
  <w:style w:type="paragraph" w:customStyle="1" w:styleId="31">
    <w:name w:val="项目编号 3"/>
    <w:basedOn w:val="a0"/>
    <w:link w:val="3Char"/>
    <w:qFormat/>
    <w:pPr>
      <w:numPr>
        <w:ilvl w:val="8"/>
        <w:numId w:val="1"/>
      </w:numPr>
      <w:adjustRightInd w:val="0"/>
    </w:pPr>
  </w:style>
  <w:style w:type="character" w:customStyle="1" w:styleId="3Char">
    <w:name w:val="项目编号 3 Char"/>
    <w:basedOn w:val="2Char"/>
    <w:link w:val="31"/>
    <w:qFormat/>
    <w:rPr>
      <w:kern w:val="2"/>
      <w:sz w:val="24"/>
      <w:szCs w:val="24"/>
    </w:rPr>
  </w:style>
  <w:style w:type="character" w:customStyle="1" w:styleId="15">
    <w:name w:val="不明显参考1"/>
    <w:uiPriority w:val="31"/>
    <w:qFormat/>
    <w:rPr>
      <w:smallCaps/>
      <w:color w:val="C0504D"/>
      <w:u w:val="single"/>
    </w:rPr>
  </w:style>
  <w:style w:type="table" w:customStyle="1" w:styleId="-0">
    <w:name w:val="简单样式 - 列"/>
    <w:basedOn w:val="a3"/>
    <w:uiPriority w:val="99"/>
    <w:qFormat/>
    <w:pPr>
      <w:jc w:val="both"/>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tcMar>
        <w:top w:w="85" w:type="dxa"/>
        <w:bottom w:w="85" w:type="dxa"/>
      </w:tcMar>
      <w:vAlign w:val="center"/>
    </w:tcPr>
    <w:tblStylePr w:type="firstCol">
      <w:rPr>
        <w:b/>
      </w:rPr>
      <w:tblPr/>
      <w:tcPr>
        <w:shd w:val="clear" w:color="auto" w:fill="DBE5F1"/>
      </w:tcPr>
    </w:tblStylePr>
  </w:style>
  <w:style w:type="table" w:customStyle="1" w:styleId="-1">
    <w:name w:val="简单样式 - 网格"/>
    <w:basedOn w:val="a3"/>
    <w:uiPriority w:val="99"/>
    <w:qFormat/>
    <w:pPr>
      <w:jc w:val="both"/>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tcMar>
        <w:top w:w="85" w:type="dxa"/>
        <w:bottom w:w="85" w:type="dxa"/>
      </w:tcMar>
      <w:vAlign w:val="center"/>
    </w:tcPr>
    <w:tblStylePr w:type="firstRow">
      <w:pPr>
        <w:jc w:val="center"/>
      </w:pPr>
      <w:rPr>
        <w:b/>
      </w:rPr>
      <w:tblPr/>
      <w:trPr>
        <w:cantSplit/>
      </w:trPr>
      <w:tcPr>
        <w:shd w:val="clear" w:color="auto" w:fill="DBE5F1"/>
      </w:tcPr>
    </w:tblStylePr>
    <w:tblStylePr w:type="firstCol">
      <w:rPr>
        <w:b/>
      </w:rPr>
      <w:tblPr/>
      <w:tcPr>
        <w:shd w:val="clear" w:color="auto" w:fill="DBE5F1"/>
      </w:tcPr>
    </w:tblStylePr>
    <w:tblStylePr w:type="nwCell">
      <w:rPr>
        <w:b/>
      </w:rPr>
      <w:tblPr/>
      <w:tcPr>
        <w:shd w:val="clear" w:color="auto" w:fill="C6D9F1"/>
      </w:tcPr>
    </w:tblStylePr>
  </w:style>
  <w:style w:type="paragraph" w:customStyle="1" w:styleId="2">
    <w:name w:val="项目符号 2"/>
    <w:basedOn w:val="1"/>
    <w:link w:val="2Char0"/>
    <w:qFormat/>
    <w:pPr>
      <w:numPr>
        <w:ilvl w:val="1"/>
      </w:numPr>
    </w:pPr>
  </w:style>
  <w:style w:type="paragraph" w:customStyle="1" w:styleId="3">
    <w:name w:val="项目符号 3"/>
    <w:basedOn w:val="2"/>
    <w:link w:val="3Char0"/>
    <w:qFormat/>
    <w:pPr>
      <w:numPr>
        <w:ilvl w:val="2"/>
      </w:numPr>
    </w:pPr>
  </w:style>
  <w:style w:type="character" w:customStyle="1" w:styleId="2Char0">
    <w:name w:val="项目符号 2 Char"/>
    <w:basedOn w:val="1Char"/>
    <w:link w:val="2"/>
    <w:qFormat/>
    <w:rPr>
      <w:kern w:val="2"/>
      <w:sz w:val="24"/>
      <w:szCs w:val="24"/>
    </w:rPr>
  </w:style>
  <w:style w:type="character" w:styleId="aff1">
    <w:name w:val="Placeholder Text"/>
    <w:uiPriority w:val="99"/>
    <w:semiHidden/>
    <w:qFormat/>
    <w:rPr>
      <w:color w:val="808080"/>
    </w:rPr>
  </w:style>
  <w:style w:type="character" w:customStyle="1" w:styleId="3Char0">
    <w:name w:val="项目符号 3 Char"/>
    <w:basedOn w:val="2Char0"/>
    <w:link w:val="3"/>
    <w:qFormat/>
    <w:rPr>
      <w:kern w:val="2"/>
      <w:sz w:val="24"/>
      <w:szCs w:val="24"/>
    </w:rPr>
  </w:style>
  <w:style w:type="table" w:customStyle="1" w:styleId="aff2">
    <w:name w:val="代码框"/>
    <w:basedOn w:val="a3"/>
    <w:uiPriority w:val="99"/>
    <w:qFormat/>
    <w:pPr>
      <w:jc w:val="both"/>
    </w:pPr>
    <w:tblPr>
      <w:tblCellMar>
        <w:top w:w="57" w:type="dxa"/>
        <w:bottom w:w="57" w:type="dxa"/>
      </w:tblCellMar>
    </w:tblPr>
    <w:tcPr>
      <w:shd w:val="clear" w:color="auto" w:fill="D9D9D9"/>
    </w:tcPr>
  </w:style>
  <w:style w:type="paragraph" w:customStyle="1" w:styleId="aff3">
    <w:name w:val="图片"/>
    <w:basedOn w:val="a0"/>
    <w:next w:val="a5"/>
    <w:link w:val="Char2"/>
    <w:qFormat/>
    <w:pPr>
      <w:keepNext/>
      <w:jc w:val="center"/>
    </w:pPr>
  </w:style>
  <w:style w:type="character" w:customStyle="1" w:styleId="Char2">
    <w:name w:val="图片 Char"/>
    <w:link w:val="aff3"/>
    <w:qFormat/>
    <w:rPr>
      <w:kern w:val="2"/>
      <w:sz w:val="24"/>
      <w:szCs w:val="24"/>
    </w:rPr>
  </w:style>
  <w:style w:type="character" w:customStyle="1" w:styleId="Char3">
    <w:name w:val="列出段落 Char"/>
    <w:qFormat/>
    <w:rPr>
      <w:kern w:val="2"/>
      <w:sz w:val="24"/>
      <w:szCs w:val="24"/>
    </w:rPr>
  </w:style>
  <w:style w:type="paragraph" w:customStyle="1" w:styleId="aff4">
    <w:name w:val="正文格式"/>
    <w:basedOn w:val="a0"/>
    <w:link w:val="aff5"/>
    <w:qFormat/>
    <w:pPr>
      <w:adjustRightInd w:val="0"/>
      <w:snapToGrid w:val="0"/>
      <w:spacing w:line="500" w:lineRule="exact"/>
      <w:ind w:firstLineChars="200" w:firstLine="560"/>
    </w:pPr>
    <w:rPr>
      <w:rFonts w:eastAsia="仿宋"/>
      <w:sz w:val="28"/>
      <w:szCs w:val="28"/>
    </w:rPr>
  </w:style>
  <w:style w:type="character" w:customStyle="1" w:styleId="aff5">
    <w:name w:val="正文格式 字符"/>
    <w:link w:val="aff4"/>
    <w:qFormat/>
    <w:rPr>
      <w:rFonts w:eastAsia="仿宋"/>
      <w:kern w:val="2"/>
      <w:sz w:val="28"/>
      <w:szCs w:val="28"/>
    </w:rPr>
  </w:style>
  <w:style w:type="character" w:customStyle="1" w:styleId="a6">
    <w:name w:val="题注 字符"/>
    <w:link w:val="a5"/>
    <w:qFormat/>
    <w:locked/>
    <w:rPr>
      <w:b/>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83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2.mathworks.cn/help/stats/plsregress.html" TargetMode="External"/><Relationship Id="rId21" Type="http://schemas.openxmlformats.org/officeDocument/2006/relationships/hyperlink" Target="https://ww2.mathworks.cn/help/stats/regressionlinear.selectmodels.html" TargetMode="External"/><Relationship Id="rId42" Type="http://schemas.openxmlformats.org/officeDocument/2006/relationships/hyperlink" Target="https://ww2.mathworks.cn/help/stats/ridge.html" TargetMode="External"/><Relationship Id="rId47" Type="http://schemas.openxmlformats.org/officeDocument/2006/relationships/hyperlink" Target="https://ww2.mathworks.cn/help/stats/fitlme.html" TargetMode="External"/><Relationship Id="rId63" Type="http://schemas.openxmlformats.org/officeDocument/2006/relationships/hyperlink" Target="https://ww2.mathworks.cn/help/stats/fscmrmr.html" TargetMode="External"/><Relationship Id="rId68" Type="http://schemas.openxmlformats.org/officeDocument/2006/relationships/hyperlink" Target="https://ww2.mathworks.cn/help/stats/fscmrmr.html" TargetMode="External"/><Relationship Id="rId84" Type="http://schemas.openxmlformats.org/officeDocument/2006/relationships/hyperlink" Target="https://ww2.mathworks.cn/help/stats/barttest.html" TargetMode="External"/><Relationship Id="rId89" Type="http://schemas.openxmlformats.org/officeDocument/2006/relationships/hyperlink" Target="https://ww2.mathworks.cn/help/stats/pca.html" TargetMode="External"/><Relationship Id="rId16" Type="http://schemas.openxmlformats.org/officeDocument/2006/relationships/hyperlink" Target="https://ww2.mathworks.cn/help/stats/linearmodel.dwtest.html" TargetMode="External"/><Relationship Id="rId107" Type="http://schemas.openxmlformats.org/officeDocument/2006/relationships/hyperlink" Target="https://ww2.mathworks.cn/help/stats/procrustes.html" TargetMode="External"/><Relationship Id="rId11" Type="http://schemas.openxmlformats.org/officeDocument/2006/relationships/footer" Target="footer2.xml"/><Relationship Id="rId32" Type="http://schemas.openxmlformats.org/officeDocument/2006/relationships/hyperlink" Target="https://ww2.mathworks.cn/help/stats/regress.html" TargetMode="External"/><Relationship Id="rId37" Type="http://schemas.openxmlformats.org/officeDocument/2006/relationships/hyperlink" Target="https://ww2.mathworks.cn/help/stats/dummyvar.html" TargetMode="External"/><Relationship Id="rId53" Type="http://schemas.openxmlformats.org/officeDocument/2006/relationships/hyperlink" Target="https://ww2.mathworks.cn/help/stats/classificationsvm.crossval.html" TargetMode="External"/><Relationship Id="rId58" Type="http://schemas.openxmlformats.org/officeDocument/2006/relationships/hyperlink" Target="https://ww2.mathworks.cn/help/stats/regressiontree.partialdependence.html" TargetMode="External"/><Relationship Id="rId74" Type="http://schemas.openxmlformats.org/officeDocument/2006/relationships/hyperlink" Target="https://ww2.mathworks.cn/help/stats/regressiontree.partialdependence.html" TargetMode="External"/><Relationship Id="rId79" Type="http://schemas.openxmlformats.org/officeDocument/2006/relationships/hyperlink" Target="https://ww2.mathworks.cn/help/stats/reconstructionica.transform.html" TargetMode="External"/><Relationship Id="rId102" Type="http://schemas.openxmlformats.org/officeDocument/2006/relationships/hyperlink" Target="https://ww2.mathworks.cn/help/stats/mahal.html" TargetMode="External"/><Relationship Id="rId5" Type="http://schemas.openxmlformats.org/officeDocument/2006/relationships/webSettings" Target="webSettings.xml"/><Relationship Id="rId90" Type="http://schemas.openxmlformats.org/officeDocument/2006/relationships/hyperlink" Target="https://ww2.mathworks.cn/help/stats/pca.html" TargetMode="External"/><Relationship Id="rId95" Type="http://schemas.openxmlformats.org/officeDocument/2006/relationships/hyperlink" Target="https://ww2.mathworks.cn/help/stats/factoran.html" TargetMode="External"/><Relationship Id="rId22" Type="http://schemas.openxmlformats.org/officeDocument/2006/relationships/hyperlink" Target="https://ww2.mathworks.cn/help/stats/regressionlinear-class.html" TargetMode="External"/><Relationship Id="rId27" Type="http://schemas.openxmlformats.org/officeDocument/2006/relationships/hyperlink" Target="https://ww2.mathworks.cn/help/stats/plsregress.html" TargetMode="External"/><Relationship Id="rId43" Type="http://schemas.openxmlformats.org/officeDocument/2006/relationships/hyperlink" Target="https://ww2.mathworks.cn/help/stats/ridge.html" TargetMode="External"/><Relationship Id="rId48" Type="http://schemas.openxmlformats.org/officeDocument/2006/relationships/hyperlink" Target="https://ww2.mathworks.cn/help/stats/dummyvar.html" TargetMode="External"/><Relationship Id="rId64" Type="http://schemas.openxmlformats.org/officeDocument/2006/relationships/hyperlink" Target="https://ww2.mathworks.cn/help/stats/fscmrmr.html" TargetMode="External"/><Relationship Id="rId69" Type="http://schemas.openxmlformats.org/officeDocument/2006/relationships/hyperlink" Target="https://ww2.mathworks.cn/help/stats/fscmrmr.html" TargetMode="External"/><Relationship Id="rId80" Type="http://schemas.openxmlformats.org/officeDocument/2006/relationships/hyperlink" Target="https://ww2.mathworks.cn/help/stats/reconstructionica.transform.html" TargetMode="External"/><Relationship Id="rId85" Type="http://schemas.openxmlformats.org/officeDocument/2006/relationships/hyperlink" Target="https://ww2.mathworks.cn/help/stats/reconstructionica.transform.html" TargetMode="External"/><Relationship Id="rId12" Type="http://schemas.openxmlformats.org/officeDocument/2006/relationships/hyperlink" Target="https://ww2.mathworks.cn/help/stats/linearmodel.anova.html" TargetMode="External"/><Relationship Id="rId17" Type="http://schemas.openxmlformats.org/officeDocument/2006/relationships/hyperlink" Target="https://ww2.mathworks.cn/help/stats/linearmodel.dwtest.html" TargetMode="External"/><Relationship Id="rId33" Type="http://schemas.openxmlformats.org/officeDocument/2006/relationships/hyperlink" Target="https://ww2.mathworks.cn/help/stats/regress.html" TargetMode="External"/><Relationship Id="rId38" Type="http://schemas.openxmlformats.org/officeDocument/2006/relationships/hyperlink" Target="https://ww2.mathworks.cn/help/stats/lasso.html" TargetMode="External"/><Relationship Id="rId59" Type="http://schemas.openxmlformats.org/officeDocument/2006/relationships/hyperlink" Target="https://ww2.mathworks.cn/help/stats/fscchi2.html" TargetMode="External"/><Relationship Id="rId103" Type="http://schemas.openxmlformats.org/officeDocument/2006/relationships/hyperlink" Target="https://ww2.mathworks.cn/help/stats/mahal.html" TargetMode="External"/><Relationship Id="rId108" Type="http://schemas.openxmlformats.org/officeDocument/2006/relationships/hyperlink" Target="https://ww2.mathworks.cn/help/stats/procrustes.html" TargetMode="External"/><Relationship Id="rId54" Type="http://schemas.openxmlformats.org/officeDocument/2006/relationships/hyperlink" Target="https://ww2.mathworks.cn/help/stats/classificationsvm.crossval.html" TargetMode="External"/><Relationship Id="rId70" Type="http://schemas.openxmlformats.org/officeDocument/2006/relationships/hyperlink" Target="https://ww2.mathworks.cn/help/stats/regressiontree.partialdependence.html" TargetMode="External"/><Relationship Id="rId75" Type="http://schemas.openxmlformats.org/officeDocument/2006/relationships/hyperlink" Target="https://ww2.mathworks.cn/help/stats/classificationbaggedensemble.oobpermutedpredictorimportance.html" TargetMode="External"/><Relationship Id="rId91" Type="http://schemas.openxmlformats.org/officeDocument/2006/relationships/hyperlink" Target="https://ww2.mathworks.cn/help/stats/pca.html" TargetMode="External"/><Relationship Id="rId96" Type="http://schemas.openxmlformats.org/officeDocument/2006/relationships/hyperlink" Target="https://ww2.mathworks.cn/help/stats/factora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2.mathworks.cn/help/stats/linearmodel.dwtest.html" TargetMode="External"/><Relationship Id="rId23" Type="http://schemas.openxmlformats.org/officeDocument/2006/relationships/hyperlink" Target="https://ww2.mathworks.cn/help/stats/plsregress.html" TargetMode="External"/><Relationship Id="rId28" Type="http://schemas.openxmlformats.org/officeDocument/2006/relationships/hyperlink" Target="https://ww2.mathworks.cn/help/stats/plsregress.html" TargetMode="External"/><Relationship Id="rId36" Type="http://schemas.openxmlformats.org/officeDocument/2006/relationships/hyperlink" Target="https://ww2.mathworks.cn/help/stats/dummyvar.html" TargetMode="External"/><Relationship Id="rId49" Type="http://schemas.openxmlformats.org/officeDocument/2006/relationships/hyperlink" Target="https://ww2.mathworks.cn/help/stats/dummyvar.html" TargetMode="External"/><Relationship Id="rId57" Type="http://schemas.openxmlformats.org/officeDocument/2006/relationships/hyperlink" Target="https://ww2.mathworks.cn/help/stats/regressiontree.partialdependence.html" TargetMode="External"/><Relationship Id="rId106" Type="http://schemas.openxmlformats.org/officeDocument/2006/relationships/hyperlink" Target="https://ww2.mathworks.cn/help/stats/procrustes.html" TargetMode="External"/><Relationship Id="rId10" Type="http://schemas.openxmlformats.org/officeDocument/2006/relationships/footer" Target="footer1.xml"/><Relationship Id="rId31" Type="http://schemas.openxmlformats.org/officeDocument/2006/relationships/hyperlink" Target="https://ww2.mathworks.cn/help/stats/regress.html" TargetMode="External"/><Relationship Id="rId44" Type="http://schemas.openxmlformats.org/officeDocument/2006/relationships/hyperlink" Target="https://ww2.mathworks.cn/help/stats/ridge.html" TargetMode="External"/><Relationship Id="rId52" Type="http://schemas.openxmlformats.org/officeDocument/2006/relationships/hyperlink" Target="https://ww2.mathworks.cn/help/stats/regressiontree.partialdependence.html" TargetMode="External"/><Relationship Id="rId60" Type="http://schemas.openxmlformats.org/officeDocument/2006/relationships/hyperlink" Target="https://ww2.mathworks.cn/help/stats/fscmrmr.html" TargetMode="External"/><Relationship Id="rId65" Type="http://schemas.openxmlformats.org/officeDocument/2006/relationships/hyperlink" Target="https://ww2.mathworks.cn/help/stats/fsrftest.html" TargetMode="External"/><Relationship Id="rId73" Type="http://schemas.openxmlformats.org/officeDocument/2006/relationships/hyperlink" Target="https://ww2.mathworks.cn/help/stats/regressiontree.partialdependence.html" TargetMode="External"/><Relationship Id="rId78" Type="http://schemas.openxmlformats.org/officeDocument/2006/relationships/hyperlink" Target="https://ww2.mathworks.cn/help/stats/reconstructionica.transform.html" TargetMode="External"/><Relationship Id="rId81" Type="http://schemas.openxmlformats.org/officeDocument/2006/relationships/hyperlink" Target="https://ww2.mathworks.cn/help/stats/reconstructionica.transform.html" TargetMode="External"/><Relationship Id="rId86" Type="http://schemas.openxmlformats.org/officeDocument/2006/relationships/hyperlink" Target="https://ww2.mathworks.cn/help/stats/barttest.html" TargetMode="External"/><Relationship Id="rId94" Type="http://schemas.openxmlformats.org/officeDocument/2006/relationships/hyperlink" Target="https://ww2.mathworks.cn/help/stats/factoran.html" TargetMode="External"/><Relationship Id="rId99" Type="http://schemas.openxmlformats.org/officeDocument/2006/relationships/hyperlink" Target="https://ww2.mathworks.cn/help/stats/nnmf.html" TargetMode="External"/><Relationship Id="rId101" Type="http://schemas.openxmlformats.org/officeDocument/2006/relationships/hyperlink" Target="https://ww2.mathworks.cn/help/stats/mahal.html"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ww2.mathworks.cn/help/stats/linearmodel.anova.html" TargetMode="External"/><Relationship Id="rId18" Type="http://schemas.openxmlformats.org/officeDocument/2006/relationships/hyperlink" Target="https://ww2.mathworks.cn/help/stats/regressiontree.partialdependence.html" TargetMode="External"/><Relationship Id="rId39" Type="http://schemas.openxmlformats.org/officeDocument/2006/relationships/hyperlink" Target="https://ww2.mathworks.cn/help/stats/lasso.html" TargetMode="External"/><Relationship Id="rId109" Type="http://schemas.openxmlformats.org/officeDocument/2006/relationships/footer" Target="footer3.xml"/><Relationship Id="rId34" Type="http://schemas.openxmlformats.org/officeDocument/2006/relationships/hyperlink" Target="https://ww2.mathworks.cn/help/stats/regress.html" TargetMode="External"/><Relationship Id="rId50" Type="http://schemas.openxmlformats.org/officeDocument/2006/relationships/hyperlink" Target="https://ww2.mathworks.cn/help/stats/regressiontree.partialdependence.html" TargetMode="External"/><Relationship Id="rId55" Type="http://schemas.openxmlformats.org/officeDocument/2006/relationships/hyperlink" Target="https://ww2.mathworks.cn/help/stats/classificationsvm.crossval.html" TargetMode="External"/><Relationship Id="rId76" Type="http://schemas.openxmlformats.org/officeDocument/2006/relationships/hyperlink" Target="https://ww2.mathworks.cn/help/stats/classificationbaggedensemble.oobpermutedpredictorimportance.html" TargetMode="External"/><Relationship Id="rId97" Type="http://schemas.openxmlformats.org/officeDocument/2006/relationships/hyperlink" Target="https://ww2.mathworks.cn/help/stats/nnmf.html" TargetMode="External"/><Relationship Id="rId104" Type="http://schemas.openxmlformats.org/officeDocument/2006/relationships/hyperlink" Target="https://ww2.mathworks.cn/help/stats/pdist.html" TargetMode="External"/><Relationship Id="rId7" Type="http://schemas.openxmlformats.org/officeDocument/2006/relationships/endnotes" Target="endnotes.xml"/><Relationship Id="rId71" Type="http://schemas.openxmlformats.org/officeDocument/2006/relationships/hyperlink" Target="https://ww2.mathworks.cn/help/stats/regressiontree.partialdependence.html" TargetMode="External"/><Relationship Id="rId92" Type="http://schemas.openxmlformats.org/officeDocument/2006/relationships/hyperlink" Target="https://ww2.mathworks.cn/help/stats/factoran.html" TargetMode="External"/><Relationship Id="rId2" Type="http://schemas.openxmlformats.org/officeDocument/2006/relationships/numbering" Target="numbering.xml"/><Relationship Id="rId29" Type="http://schemas.openxmlformats.org/officeDocument/2006/relationships/hyperlink" Target="https://ww2.mathworks.cn/help/stats/plsregress.html" TargetMode="External"/><Relationship Id="rId24" Type="http://schemas.openxmlformats.org/officeDocument/2006/relationships/hyperlink" Target="https://ww2.mathworks.cn/help/stats/plsregress.html" TargetMode="External"/><Relationship Id="rId40" Type="http://schemas.openxmlformats.org/officeDocument/2006/relationships/hyperlink" Target="https://ww2.mathworks.cn/help/stats/lasso.html" TargetMode="External"/><Relationship Id="rId45" Type="http://schemas.openxmlformats.org/officeDocument/2006/relationships/hyperlink" Target="https://ww2.mathworks.cn/help/stats/fitlme.html" TargetMode="External"/><Relationship Id="rId66" Type="http://schemas.openxmlformats.org/officeDocument/2006/relationships/hyperlink" Target="https://ww2.mathworks.cn/help/stats/fsrftest.html" TargetMode="External"/><Relationship Id="rId87" Type="http://schemas.openxmlformats.org/officeDocument/2006/relationships/hyperlink" Target="https://ww2.mathworks.cn/help/stats/barttest.html" TargetMode="External"/><Relationship Id="rId110" Type="http://schemas.openxmlformats.org/officeDocument/2006/relationships/fontTable" Target="fontTable.xml"/><Relationship Id="rId61" Type="http://schemas.openxmlformats.org/officeDocument/2006/relationships/hyperlink" Target="https://ww2.mathworks.cn/help/stats/fscmrmr.html" TargetMode="External"/><Relationship Id="rId82" Type="http://schemas.openxmlformats.org/officeDocument/2006/relationships/hyperlink" Target="https://ww2.mathworks.cn/help/stats/barttest.html" TargetMode="External"/><Relationship Id="rId19" Type="http://schemas.openxmlformats.org/officeDocument/2006/relationships/hyperlink" Target="https://ww2.mathworks.cn/help/stats/regressiontree.partialdependence.html" TargetMode="External"/><Relationship Id="rId14" Type="http://schemas.openxmlformats.org/officeDocument/2006/relationships/hyperlink" Target="https://ww2.mathworks.cn/help/stats/linearmodel.dwtest.html" TargetMode="External"/><Relationship Id="rId30" Type="http://schemas.openxmlformats.org/officeDocument/2006/relationships/hyperlink" Target="https://ww2.mathworks.cn/help/stats/plsregress.html" TargetMode="External"/><Relationship Id="rId35" Type="http://schemas.openxmlformats.org/officeDocument/2006/relationships/hyperlink" Target="https://ww2.mathworks.cn/help/stats/regress.html" TargetMode="External"/><Relationship Id="rId56" Type="http://schemas.openxmlformats.org/officeDocument/2006/relationships/hyperlink" Target="https://ww2.mathworks.cn/help/stats/regressiontree.partialdependence.html" TargetMode="External"/><Relationship Id="rId77" Type="http://schemas.openxmlformats.org/officeDocument/2006/relationships/hyperlink" Target="https://ww2.mathworks.cn/help/stats/regressiontree.partialdependence.html" TargetMode="External"/><Relationship Id="rId100" Type="http://schemas.openxmlformats.org/officeDocument/2006/relationships/hyperlink" Target="https://ww2.mathworks.cn/help/stats/nnmf.html" TargetMode="External"/><Relationship Id="rId105" Type="http://schemas.openxmlformats.org/officeDocument/2006/relationships/hyperlink" Target="https://ww2.mathworks.cn/help/stats/pdist.html" TargetMode="External"/><Relationship Id="rId8" Type="http://schemas.openxmlformats.org/officeDocument/2006/relationships/image" Target="media/image1.png"/><Relationship Id="rId51" Type="http://schemas.openxmlformats.org/officeDocument/2006/relationships/hyperlink" Target="https://ww2.mathworks.cn/help/stats/regressiontree.partialdependence.html" TargetMode="External"/><Relationship Id="rId72" Type="http://schemas.openxmlformats.org/officeDocument/2006/relationships/hyperlink" Target="https://ww2.mathworks.cn/help/stats/regressiontree.partialdependence.html" TargetMode="External"/><Relationship Id="rId93" Type="http://schemas.openxmlformats.org/officeDocument/2006/relationships/hyperlink" Target="https://ww2.mathworks.cn/help/stats/factoran.html" TargetMode="External"/><Relationship Id="rId98" Type="http://schemas.openxmlformats.org/officeDocument/2006/relationships/hyperlink" Target="https://ww2.mathworks.cn/help/stats/nnmf.html" TargetMode="External"/><Relationship Id="rId3" Type="http://schemas.openxmlformats.org/officeDocument/2006/relationships/styles" Target="styles.xml"/><Relationship Id="rId25" Type="http://schemas.openxmlformats.org/officeDocument/2006/relationships/hyperlink" Target="https://ww2.mathworks.cn/help/stats/plsregress.html" TargetMode="External"/><Relationship Id="rId46" Type="http://schemas.openxmlformats.org/officeDocument/2006/relationships/hyperlink" Target="https://ww2.mathworks.cn/help/stats/fitlme.html" TargetMode="External"/><Relationship Id="rId67" Type="http://schemas.openxmlformats.org/officeDocument/2006/relationships/hyperlink" Target="https://ww2.mathworks.cn/help/stats/fsrftest.html" TargetMode="External"/><Relationship Id="rId20" Type="http://schemas.openxmlformats.org/officeDocument/2006/relationships/hyperlink" Target="https://ww2.mathworks.cn/help/stats/regressiontree.partialdependence.html" TargetMode="External"/><Relationship Id="rId41" Type="http://schemas.openxmlformats.org/officeDocument/2006/relationships/hyperlink" Target="https://ww2.mathworks.cn/help/stats/ridge.html" TargetMode="External"/><Relationship Id="rId62" Type="http://schemas.openxmlformats.org/officeDocument/2006/relationships/hyperlink" Target="https://ww2.mathworks.cn/help/stats/fscmrmr.html" TargetMode="External"/><Relationship Id="rId83" Type="http://schemas.openxmlformats.org/officeDocument/2006/relationships/hyperlink" Target="https://ww2.mathworks.cn/help/stats/barttest.html" TargetMode="External"/><Relationship Id="rId88" Type="http://schemas.openxmlformats.org/officeDocument/2006/relationships/hyperlink" Target="https://ww2.mathworks.cn/help/stats/pca.html" TargetMode="External"/><Relationship Id="rId11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Documents\&#33258;&#23450;&#20041;%20Office%20&#27169;&#26495;\&#21516;&#20803;&#27169;&#26495;20210212.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3B05C-4BD7-4D45-985E-1A5697D5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同元模板20210212.dotm</Template>
  <TotalTime>8495</TotalTime>
  <Pages>134</Pages>
  <Words>12541</Words>
  <Characters>71489</Characters>
  <Application>Microsoft Office Word</Application>
  <DocSecurity>0</DocSecurity>
  <Lines>595</Lines>
  <Paragraphs>167</Paragraphs>
  <ScaleCrop>false</ScaleCrop>
  <Company>kerui</Company>
  <LinksUpToDate>false</LinksUpToDate>
  <CharactersWithSpaces>83863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Xieg</dc:creator>
  <cp:lastModifiedBy>曹 宇宇</cp:lastModifiedBy>
  <cp:revision>139</cp:revision>
  <cp:lastPrinted>2009-03-05T09:10:00Z</cp:lastPrinted>
  <dcterms:created xsi:type="dcterms:W3CDTF">2022-06-06T01:12:00Z</dcterms:created>
  <dcterms:modified xsi:type="dcterms:W3CDTF">2022-09-08T08:16:00Z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0x010100CA11DC6A6660E64484DF16AC2B89E660</vt:lpwstr>
  </property>
  <property fmtid="{D5CDD505-2E9C-101B-9397-08002B2CF9AE}" pid="3" name="ContentType">
    <vt:lpwstr>文档</vt:lpwstr>
  </property>
  <property fmtid="{D5CDD505-2E9C-101B-9397-08002B2CF9AE}" pid="4" name="所在阶段">
    <vt:lpwstr>需求</vt:lpwstr>
  </property>
  <property fmtid="{D5CDD505-2E9C-101B-9397-08002B2CF9AE}" pid="5" name="MTWinEqns">
    <vt:bool>true</vt:bool>
  </property>
  <property fmtid="{D5CDD505-2E9C-101B-9397-08002B2CF9AE}" pid="6" name="KSOProductBuildVer">
    <vt:lpwstr>2052-11.1.0.11744</vt:lpwstr>
  </property>
  <property fmtid="{D5CDD505-2E9C-101B-9397-08002B2CF9AE}" pid="7" name="ICV">
    <vt:lpwstr>48B137EB89814DFF93D82DCA990B0D0F</vt:lpwstr>
  </property>
</Properties>
</file>